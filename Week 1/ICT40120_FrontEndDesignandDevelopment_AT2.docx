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Pr="00D2095A" w:rsidRDefault="00336B35" w:rsidP="00336B35">
      <w:pPr>
        <w:spacing w:before="480"/>
        <w:rPr>
          <w:rFonts w:ascii="Bahnschrift" w:hAnsi="Bahnschrift"/>
        </w:rPr>
      </w:pPr>
      <w:r w:rsidRPr="00D2095A">
        <w:rPr>
          <w:rFonts w:ascii="Bahnschrift" w:hAnsi="Bahnschrift"/>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095A">
        <w:rPr>
          <w:rFonts w:ascii="Bahnschrift" w:hAnsi="Bahnschrift"/>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145A4014" w14:textId="77777777" w:rsidR="006057B4" w:rsidRPr="00D2095A" w:rsidRDefault="006057B4" w:rsidP="006057B4">
      <w:pPr>
        <w:pStyle w:val="CoverUnittitle"/>
        <w:rPr>
          <w:rFonts w:ascii="Bahnschrift" w:hAnsi="Bahnschrift"/>
          <w:color w:val="auto"/>
        </w:rPr>
      </w:pPr>
    </w:p>
    <w:p w14:paraId="6558EB52" w14:textId="77777777" w:rsidR="006057B4" w:rsidRPr="00D2095A" w:rsidRDefault="006057B4" w:rsidP="006057B4">
      <w:pPr>
        <w:pStyle w:val="CoverVersiontitle"/>
        <w:rPr>
          <w:rFonts w:ascii="Bahnschrift" w:hAnsi="Bahnschrift"/>
          <w:color w:val="auto"/>
          <w:szCs w:val="14"/>
          <w:lang w:val="en-AU"/>
        </w:rPr>
      </w:pPr>
      <w:r w:rsidRPr="00D2095A">
        <w:rPr>
          <w:rFonts w:ascii="Bahnschrift" w:hAnsi="Bahnschrift"/>
          <w:color w:val="auto"/>
          <w:szCs w:val="14"/>
          <w:lang w:val="en-AU"/>
        </w:rPr>
        <w:t xml:space="preserve">ICTWEB432 </w:t>
      </w:r>
      <w:r w:rsidRPr="00D2095A">
        <w:rPr>
          <w:rFonts w:ascii="Bahnschrift" w:hAnsi="Bahnschrift"/>
          <w:color w:val="auto"/>
          <w:szCs w:val="14"/>
          <w:lang w:val="en-AU"/>
        </w:rPr>
        <w:tab/>
      </w:r>
      <w:r w:rsidRPr="00D2095A">
        <w:rPr>
          <w:rFonts w:ascii="Bahnschrift" w:hAnsi="Bahnschrift"/>
          <w:color w:val="auto"/>
          <w:szCs w:val="14"/>
          <w:lang w:val="en-AU"/>
        </w:rPr>
        <w:tab/>
        <w:t>Design website layouts</w:t>
      </w:r>
    </w:p>
    <w:p w14:paraId="1F48A180" w14:textId="77777777" w:rsidR="006057B4" w:rsidRPr="00D2095A" w:rsidRDefault="006057B4" w:rsidP="006057B4">
      <w:pPr>
        <w:pStyle w:val="CoverVersiontitle"/>
        <w:rPr>
          <w:rFonts w:ascii="Bahnschrift" w:hAnsi="Bahnschrift"/>
          <w:color w:val="auto"/>
          <w:szCs w:val="14"/>
          <w:lang w:val="en-AU"/>
        </w:rPr>
      </w:pPr>
      <w:r w:rsidRPr="00D2095A">
        <w:rPr>
          <w:rFonts w:ascii="Bahnschrift" w:hAnsi="Bahnschrift"/>
          <w:color w:val="auto"/>
          <w:szCs w:val="14"/>
          <w:lang w:val="en-AU"/>
        </w:rPr>
        <w:t xml:space="preserve">ICTWEB443 </w:t>
      </w:r>
      <w:r w:rsidRPr="00D2095A">
        <w:rPr>
          <w:rFonts w:ascii="Bahnschrift" w:hAnsi="Bahnschrift"/>
          <w:color w:val="auto"/>
          <w:szCs w:val="14"/>
          <w:lang w:val="en-AU"/>
        </w:rPr>
        <w:tab/>
      </w:r>
      <w:r w:rsidRPr="00D2095A">
        <w:rPr>
          <w:rFonts w:ascii="Bahnschrift" w:hAnsi="Bahnschrift"/>
          <w:color w:val="auto"/>
          <w:szCs w:val="14"/>
          <w:lang w:val="en-AU"/>
        </w:rPr>
        <w:tab/>
        <w:t>Implement search engine optimisations</w:t>
      </w:r>
    </w:p>
    <w:p w14:paraId="406876E1" w14:textId="77777777" w:rsidR="006057B4" w:rsidRPr="00D2095A" w:rsidRDefault="006057B4" w:rsidP="006057B4">
      <w:pPr>
        <w:pStyle w:val="CoverVersiontitle"/>
        <w:rPr>
          <w:rFonts w:ascii="Bahnschrift" w:hAnsi="Bahnschrift"/>
          <w:color w:val="auto"/>
          <w:szCs w:val="14"/>
          <w:lang w:val="en-AU"/>
        </w:rPr>
      </w:pPr>
      <w:r w:rsidRPr="00D2095A">
        <w:rPr>
          <w:rFonts w:ascii="Bahnschrift" w:hAnsi="Bahnschrift"/>
          <w:color w:val="auto"/>
          <w:szCs w:val="14"/>
          <w:lang w:val="en-AU"/>
        </w:rPr>
        <w:t xml:space="preserve">ICTWEB450 </w:t>
      </w:r>
      <w:r w:rsidRPr="00D2095A">
        <w:rPr>
          <w:rFonts w:ascii="Bahnschrift" w:hAnsi="Bahnschrift"/>
          <w:color w:val="auto"/>
          <w:szCs w:val="14"/>
          <w:lang w:val="en-AU"/>
        </w:rPr>
        <w:tab/>
      </w:r>
      <w:r w:rsidRPr="00D2095A">
        <w:rPr>
          <w:rFonts w:ascii="Bahnschrift" w:hAnsi="Bahnschrift"/>
          <w:color w:val="auto"/>
          <w:szCs w:val="14"/>
          <w:lang w:val="en-AU"/>
        </w:rPr>
        <w:tab/>
        <w:t>Evaluate and select a web hosting service</w:t>
      </w:r>
    </w:p>
    <w:p w14:paraId="02A5653E" w14:textId="77777777" w:rsidR="006057B4" w:rsidRPr="00D2095A" w:rsidRDefault="006057B4" w:rsidP="006057B4">
      <w:pPr>
        <w:pStyle w:val="CoverVersiontitle"/>
        <w:rPr>
          <w:rFonts w:ascii="Bahnschrift" w:hAnsi="Bahnschrift"/>
          <w:color w:val="auto"/>
          <w:szCs w:val="14"/>
          <w:lang w:val="en-AU"/>
        </w:rPr>
      </w:pPr>
      <w:r w:rsidRPr="00D2095A">
        <w:rPr>
          <w:rFonts w:ascii="Bahnschrift" w:hAnsi="Bahnschrift"/>
          <w:color w:val="auto"/>
          <w:szCs w:val="14"/>
          <w:lang w:val="en-AU"/>
        </w:rPr>
        <w:t xml:space="preserve">ICTWEB444 </w:t>
      </w:r>
      <w:r w:rsidRPr="00D2095A">
        <w:rPr>
          <w:rFonts w:ascii="Bahnschrift" w:hAnsi="Bahnschrift"/>
          <w:color w:val="auto"/>
          <w:szCs w:val="14"/>
          <w:lang w:val="en-AU"/>
        </w:rPr>
        <w:tab/>
      </w:r>
      <w:r w:rsidRPr="00D2095A">
        <w:rPr>
          <w:rFonts w:ascii="Bahnschrift" w:hAnsi="Bahnschrift"/>
          <w:color w:val="auto"/>
          <w:szCs w:val="14"/>
          <w:lang w:val="en-AU"/>
        </w:rPr>
        <w:tab/>
        <w:t>Create responsive website layouts</w:t>
      </w:r>
    </w:p>
    <w:p w14:paraId="1E29A449" w14:textId="77777777" w:rsidR="006057B4" w:rsidRPr="00D2095A" w:rsidRDefault="006057B4" w:rsidP="006057B4">
      <w:pPr>
        <w:pStyle w:val="CoverVersiontitle"/>
        <w:rPr>
          <w:rFonts w:ascii="Bahnschrift" w:hAnsi="Bahnschrift"/>
          <w:color w:val="auto"/>
          <w:sz w:val="44"/>
          <w:szCs w:val="44"/>
        </w:rPr>
      </w:pPr>
    </w:p>
    <w:p w14:paraId="74A08E68" w14:textId="77777777" w:rsidR="003B763D" w:rsidRPr="00D2095A" w:rsidRDefault="00EB4C89" w:rsidP="00125F3F">
      <w:pPr>
        <w:pStyle w:val="CoverVersiontitle"/>
        <w:rPr>
          <w:rFonts w:ascii="Bahnschrift" w:hAnsi="Bahnschrift"/>
          <w:color w:val="auto"/>
        </w:rPr>
      </w:pPr>
      <w:r w:rsidRPr="00D2095A">
        <w:rPr>
          <w:rFonts w:ascii="Bahnschrift" w:hAnsi="Bahnschrift"/>
          <w:color w:val="auto"/>
        </w:rPr>
        <w:t>Learner</w:t>
      </w:r>
      <w:r w:rsidR="003B763D" w:rsidRPr="00D2095A">
        <w:rPr>
          <w:rFonts w:ascii="Bahnschrift" w:hAnsi="Bahnschrift"/>
          <w:color w:val="auto"/>
        </w:rPr>
        <w:t xml:space="preserve"> version</w:t>
      </w:r>
    </w:p>
    <w:p w14:paraId="4E84247D" w14:textId="42549288" w:rsidR="003B763D" w:rsidRPr="00D2095A" w:rsidRDefault="006057B4" w:rsidP="003B763D">
      <w:pPr>
        <w:pStyle w:val="Heading1"/>
        <w:rPr>
          <w:rFonts w:ascii="Bahnschrift" w:hAnsi="Bahnschrift"/>
          <w:color w:val="auto"/>
        </w:rPr>
      </w:pPr>
      <w:r w:rsidRPr="00D2095A">
        <w:rPr>
          <w:rFonts w:ascii="Bahnschrift" w:hAnsi="Bahnschrift"/>
          <w:color w:val="auto"/>
        </w:rPr>
        <w:t xml:space="preserve">Front End Design &amp; Development </w:t>
      </w:r>
      <w:r w:rsidR="003B763D" w:rsidRPr="00D2095A">
        <w:rPr>
          <w:rFonts w:ascii="Bahnschrift" w:hAnsi="Bahnschrift"/>
          <w:color w:val="auto"/>
        </w:rPr>
        <w:t xml:space="preserve">Assessment </w:t>
      </w:r>
      <w:r w:rsidR="00B07872" w:rsidRPr="00D2095A">
        <w:rPr>
          <w:rFonts w:ascii="Bahnschrift" w:hAnsi="Bahnschrift"/>
          <w:color w:val="auto"/>
        </w:rPr>
        <w:t>2</w:t>
      </w:r>
    </w:p>
    <w:p w14:paraId="3E78C13A" w14:textId="0E8A2D25" w:rsidR="003B763D" w:rsidRPr="00D2095A" w:rsidRDefault="00983AAC" w:rsidP="00EB3D4F">
      <w:pPr>
        <w:pStyle w:val="Subtitle"/>
        <w:rPr>
          <w:rFonts w:ascii="Bahnschrift" w:hAnsi="Bahnschrift"/>
          <w:color w:val="auto"/>
        </w:rPr>
      </w:pPr>
      <w:r w:rsidRPr="00D2095A">
        <w:rPr>
          <w:rFonts w:ascii="Bahnschrift" w:hAnsi="Bahnschrift"/>
          <w:color w:val="auto"/>
        </w:rPr>
        <w:t>Portfolio</w:t>
      </w:r>
    </w:p>
    <w:p w14:paraId="0E52731D" w14:textId="769BBB71" w:rsidR="3D8FED32" w:rsidRPr="00D2095A" w:rsidRDefault="3D8FED32" w:rsidP="3D8FED32">
      <w:pPr>
        <w:rPr>
          <w:rFonts w:ascii="Bahnschrift" w:eastAsia="Arial" w:hAnsi="Bahnschrift" w:cs="Arial"/>
          <w:szCs w:val="20"/>
          <w:lang w:val="en-GB"/>
        </w:rPr>
      </w:pPr>
    </w:p>
    <w:p w14:paraId="0B3FA43F" w14:textId="7EE9689B" w:rsidR="45A5E5A9" w:rsidRPr="00D2095A"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80"/>
        <w:ind w:left="181" w:right="181"/>
        <w:rPr>
          <w:rFonts w:ascii="Bahnschrift" w:eastAsia="Arial" w:hAnsi="Bahnschrift" w:cs="Arial"/>
          <w:sz w:val="18"/>
          <w:szCs w:val="18"/>
          <w:lang w:val="en-GB"/>
        </w:rPr>
      </w:pPr>
      <w:r w:rsidRPr="00D2095A">
        <w:rPr>
          <w:rStyle w:val="Strong"/>
          <w:rFonts w:ascii="Bahnschrift" w:eastAsia="Arial" w:hAnsi="Bahnschrift" w:cs="Arial"/>
          <w:sz w:val="18"/>
          <w:szCs w:val="18"/>
        </w:rPr>
        <w:t>Disclaimer:</w:t>
      </w:r>
      <w:r w:rsidRPr="00D2095A">
        <w:rPr>
          <w:rFonts w:ascii="Bahnschrift" w:eastAsia="Arial" w:hAnsi="Bahnschrift" w:cs="Arial"/>
          <w:sz w:val="18"/>
          <w:szCs w:val="18"/>
        </w:rPr>
        <w:t xml:space="preserve"> This resource was developed by Holmesglen Institute of TAFE in 2024 for the State of Victoria (Department of Education and Training) for educational purposes, is © State of Victoria (Department of Education and Training) and is available under a Creative Commons Attribution Non-commercial 4.0 International </w:t>
      </w:r>
      <w:hyperlink r:id="rId13">
        <w:r w:rsidRPr="00D2095A">
          <w:rPr>
            <w:rStyle w:val="Hyperlink"/>
            <w:rFonts w:ascii="Bahnschrift" w:eastAsia="Arial" w:hAnsi="Bahnschrift" w:cs="Arial"/>
            <w:color w:val="auto"/>
            <w:sz w:val="18"/>
            <w:szCs w:val="18"/>
          </w:rPr>
          <w:t>(CC BY-NC 4.0)</w:t>
        </w:r>
      </w:hyperlink>
      <w:r w:rsidRPr="00D2095A">
        <w:rPr>
          <w:rFonts w:ascii="Bahnschrift" w:eastAsia="Arial" w:hAnsi="Bahnschrift" w:cs="Arial"/>
          <w:sz w:val="18"/>
          <w:szCs w:val="18"/>
        </w:rPr>
        <w:t xml:space="preserve"> license.</w:t>
      </w:r>
    </w:p>
    <w:p w14:paraId="37CDB9C3" w14:textId="7B70FE4B" w:rsidR="45A5E5A9" w:rsidRPr="00D2095A"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40"/>
        <w:ind w:left="181" w:right="181"/>
        <w:rPr>
          <w:rFonts w:ascii="Bahnschrift" w:eastAsia="Arial" w:hAnsi="Bahnschrift" w:cs="Arial"/>
          <w:sz w:val="18"/>
          <w:szCs w:val="18"/>
          <w:lang w:val="en-GB"/>
        </w:rPr>
      </w:pPr>
      <w:r w:rsidRPr="00D2095A">
        <w:rPr>
          <w:rStyle w:val="Strong"/>
          <w:rFonts w:ascii="Bahnschrift" w:eastAsia="Arial" w:hAnsi="Bahnschrift" w:cs="Arial"/>
          <w:sz w:val="18"/>
          <w:szCs w:val="18"/>
        </w:rPr>
        <w:t>The license does not apply to:</w:t>
      </w:r>
      <w:r w:rsidRPr="00D2095A">
        <w:rPr>
          <w:rFonts w:ascii="Bahnschrift" w:eastAsia="Arial" w:hAnsi="Bahnschrift" w:cs="Arial"/>
          <w:sz w:val="18"/>
          <w:szCs w:val="18"/>
        </w:rPr>
        <w:t xml:space="preserve"> Trademarks or branding, including the Victorian Government logo and any unattributed content supplied by third parties</w:t>
      </w:r>
    </w:p>
    <w:p w14:paraId="2BE2D1D3" w14:textId="39E4A79D" w:rsidR="3D8FED32" w:rsidRPr="00D2095A" w:rsidRDefault="3D8FED32" w:rsidP="3D8FED32">
      <w:pPr>
        <w:rPr>
          <w:rFonts w:ascii="Bahnschrift" w:eastAsia="Arial" w:hAnsi="Bahnschrift" w:cs="Arial"/>
          <w:szCs w:val="20"/>
          <w:lang w:val="en-GB"/>
        </w:rPr>
      </w:pPr>
    </w:p>
    <w:p w14:paraId="6150C352" w14:textId="7BDDDA2B" w:rsidR="3D8FED32" w:rsidRPr="00D2095A" w:rsidRDefault="3D8FED32" w:rsidP="3D8FED32">
      <w:pPr>
        <w:pStyle w:val="BodyContent"/>
        <w:rPr>
          <w:rFonts w:ascii="Bahnschrift" w:hAnsi="Bahnschrift"/>
          <w:lang w:val="en-GB"/>
        </w:rPr>
      </w:pPr>
    </w:p>
    <w:p w14:paraId="18AF4765" w14:textId="77777777" w:rsidR="00001FEB" w:rsidRPr="00D2095A" w:rsidRDefault="00001FEB" w:rsidP="00180AB7">
      <w:pPr>
        <w:rPr>
          <w:rFonts w:ascii="Bahnschrift" w:hAnsi="Bahnschrift"/>
        </w:rPr>
        <w:sectPr w:rsidR="00001FEB" w:rsidRPr="00D2095A" w:rsidSect="00FC6497">
          <w:headerReference w:type="default" r:id="rId14"/>
          <w:footerReference w:type="even" r:id="rId15"/>
          <w:footerReference w:type="default" r:id="rId16"/>
          <w:footerReference w:type="first" r:id="rId17"/>
          <w:type w:val="continuous"/>
          <w:pgSz w:w="11906" w:h="16838" w:code="9"/>
          <w:pgMar w:top="567" w:right="709" w:bottom="851" w:left="709" w:header="567" w:footer="510" w:gutter="0"/>
          <w:cols w:space="708"/>
          <w:formProt w:val="0"/>
          <w:docGrid w:linePitch="360"/>
        </w:sectPr>
      </w:pPr>
    </w:p>
    <w:p w14:paraId="1752A0CC" w14:textId="77777777" w:rsidR="009E5C08" w:rsidRPr="00D2095A" w:rsidRDefault="009E5C08" w:rsidP="009E5C08">
      <w:pPr>
        <w:spacing w:before="480" w:after="360"/>
        <w:rPr>
          <w:rFonts w:ascii="Bahnschrift" w:hAnsi="Bahnschrift"/>
        </w:rPr>
      </w:pPr>
      <w:r w:rsidRPr="00D2095A">
        <w:rPr>
          <w:rFonts w:ascii="Bahnschrift" w:hAnsi="Bahnschrift"/>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095A">
        <w:rPr>
          <w:rFonts w:ascii="Bahnschrift" w:hAnsi="Bahnschrift"/>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D2095A" w:rsidRDefault="003A1C2A" w:rsidP="00125F3F">
      <w:pPr>
        <w:pStyle w:val="CoverVersiontitle"/>
        <w:rPr>
          <w:rFonts w:ascii="Bahnschrift" w:hAnsi="Bahnschrift"/>
          <w:color w:val="auto"/>
        </w:rPr>
      </w:pPr>
      <w:r w:rsidRPr="00D2095A">
        <w:rPr>
          <w:rFonts w:ascii="Bahnschrift" w:hAnsi="Bahnschrift"/>
          <w:color w:val="auto"/>
        </w:rPr>
        <w:t>Learner</w:t>
      </w:r>
      <w:r w:rsidR="00307031" w:rsidRPr="00D2095A">
        <w:rPr>
          <w:rFonts w:ascii="Bahnschrift" w:hAnsi="Bahnschrift"/>
          <w:color w:val="auto"/>
        </w:rPr>
        <w:t xml:space="preserve"> </w:t>
      </w:r>
      <w:r w:rsidR="00BA3FDE" w:rsidRPr="00D2095A">
        <w:rPr>
          <w:rFonts w:ascii="Bahnschrift" w:hAnsi="Bahnschrift"/>
          <w:color w:val="auto"/>
        </w:rPr>
        <w:t>v</w:t>
      </w:r>
      <w:r w:rsidR="00307031" w:rsidRPr="00D2095A">
        <w:rPr>
          <w:rFonts w:ascii="Bahnschrift" w:hAnsi="Bahnschrift"/>
          <w:color w:val="auto"/>
        </w:rPr>
        <w:t>ersion</w:t>
      </w:r>
    </w:p>
    <w:p w14:paraId="1566C52F" w14:textId="40AFD062" w:rsidR="00307031" w:rsidRPr="00D2095A" w:rsidRDefault="009A6BB7" w:rsidP="003B763D">
      <w:pPr>
        <w:pStyle w:val="Heading1"/>
        <w:rPr>
          <w:rFonts w:ascii="Bahnschrift" w:hAnsi="Bahnschrift"/>
          <w:color w:val="auto"/>
        </w:rPr>
      </w:pPr>
      <w:r w:rsidRPr="00D2095A">
        <w:rPr>
          <w:rFonts w:ascii="Bahnschrift" w:hAnsi="Bahnschrift"/>
          <w:color w:val="auto"/>
        </w:rPr>
        <w:t xml:space="preserve">Front End Design &amp; Development </w:t>
      </w:r>
      <w:r w:rsidR="00307031" w:rsidRPr="00D2095A">
        <w:rPr>
          <w:rFonts w:ascii="Bahnschrift" w:hAnsi="Bahnschrift"/>
          <w:color w:val="auto"/>
        </w:rPr>
        <w:t xml:space="preserve">Assessment </w:t>
      </w:r>
      <w:r w:rsidR="006E0E4A" w:rsidRPr="00D2095A">
        <w:rPr>
          <w:rFonts w:ascii="Bahnschrift" w:hAnsi="Bahnschrift"/>
          <w:color w:val="auto"/>
        </w:rPr>
        <w:t>2</w:t>
      </w:r>
    </w:p>
    <w:p w14:paraId="6BE8125B" w14:textId="1EA26EAB" w:rsidR="00BD4442" w:rsidRPr="00D2095A" w:rsidRDefault="006E0E4A" w:rsidP="00F2111E">
      <w:pPr>
        <w:pStyle w:val="Subtitle"/>
        <w:rPr>
          <w:rFonts w:ascii="Bahnschrift" w:hAnsi="Bahnschrift"/>
          <w:color w:val="auto"/>
        </w:rPr>
      </w:pPr>
      <w:r w:rsidRPr="00D2095A">
        <w:rPr>
          <w:rFonts w:ascii="Bahnschrift" w:hAnsi="Bahnschrift"/>
          <w:color w:val="auto"/>
        </w:rPr>
        <w:t>Portfolio</w:t>
      </w:r>
    </w:p>
    <w:tbl>
      <w:tblPr>
        <w:tblStyle w:val="VSLRDetails"/>
        <w:tblW w:w="10374" w:type="dxa"/>
        <w:tblLook w:val="04E0" w:firstRow="1" w:lastRow="1" w:firstColumn="1" w:lastColumn="0" w:noHBand="0" w:noVBand="1"/>
        <w:tblDescription w:val="Section A – Program/course details"/>
      </w:tblPr>
      <w:tblGrid>
        <w:gridCol w:w="3454"/>
        <w:gridCol w:w="6920"/>
      </w:tblGrid>
      <w:tr w:rsidR="00066AC9" w:rsidRPr="00D2095A" w14:paraId="64FA6F23" w14:textId="77777777" w:rsidTr="003B3F5B">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Pr="00D2095A" w:rsidRDefault="00BD4442" w:rsidP="003B3F5B">
            <w:pPr>
              <w:pStyle w:val="Heading3"/>
              <w:rPr>
                <w:rFonts w:ascii="Bahnschrift" w:hAnsi="Bahnschrift"/>
                <w:color w:val="auto"/>
              </w:rPr>
            </w:pPr>
            <w:r w:rsidRPr="00D2095A">
              <w:rPr>
                <w:rFonts w:ascii="Bahnschrift" w:hAnsi="Bahnschrift"/>
                <w:color w:val="auto"/>
              </w:rPr>
              <w:t>Section A – Program/course details</w:t>
            </w:r>
          </w:p>
        </w:tc>
      </w:tr>
      <w:tr w:rsidR="00066AC9" w:rsidRPr="00D2095A" w14:paraId="0DE73AA7" w14:textId="77777777" w:rsidTr="00AF593F">
        <w:trPr>
          <w:cnfStyle w:val="000000100000" w:firstRow="0" w:lastRow="0" w:firstColumn="0" w:lastColumn="0" w:oddVBand="0" w:evenVBand="0" w:oddHBand="1" w:evenHBand="0" w:firstRowFirstColumn="0" w:firstRowLastColumn="0" w:lastRowFirstColumn="0" w:lastRowLastColumn="0"/>
          <w:trHeight w:val="340"/>
        </w:trPr>
        <w:tc>
          <w:tcPr>
            <w:tcW w:w="3454" w:type="dxa"/>
            <w:tcMar>
              <w:top w:w="57" w:type="dxa"/>
              <w:bottom w:w="57" w:type="dxa"/>
            </w:tcMar>
            <w:vAlign w:val="center"/>
          </w:tcPr>
          <w:p w14:paraId="76867451" w14:textId="1628B6B0" w:rsidR="002D3078" w:rsidRPr="00D2095A" w:rsidRDefault="002D3078" w:rsidP="002D3078">
            <w:pPr>
              <w:rPr>
                <w:rFonts w:ascii="Bahnschrift" w:hAnsi="Bahnschrift"/>
              </w:rPr>
            </w:pPr>
            <w:r w:rsidRPr="00D2095A">
              <w:rPr>
                <w:rStyle w:val="Strong"/>
                <w:rFonts w:ascii="Bahnschrift" w:hAnsi="Bahnschrift"/>
              </w:rPr>
              <w:t xml:space="preserve">Qualification code: </w:t>
            </w:r>
            <w:r w:rsidRPr="00D2095A">
              <w:rPr>
                <w:rFonts w:ascii="Bahnschrift" w:hAnsi="Bahnschrift" w:cs="Arial"/>
              </w:rPr>
              <w:t>ICT40120</w:t>
            </w:r>
          </w:p>
        </w:tc>
        <w:tc>
          <w:tcPr>
            <w:tcW w:w="6920" w:type="dxa"/>
            <w:tcMar>
              <w:top w:w="57" w:type="dxa"/>
              <w:bottom w:w="57" w:type="dxa"/>
            </w:tcMar>
            <w:vAlign w:val="center"/>
          </w:tcPr>
          <w:p w14:paraId="03DFDC66" w14:textId="77777777" w:rsidR="002D3078" w:rsidRPr="00D2095A" w:rsidRDefault="002D3078" w:rsidP="002D3078">
            <w:pPr>
              <w:rPr>
                <w:rFonts w:ascii="Bahnschrift" w:hAnsi="Bahnschrift"/>
              </w:rPr>
            </w:pPr>
            <w:r w:rsidRPr="00D2095A">
              <w:rPr>
                <w:rStyle w:val="Strong"/>
                <w:rFonts w:ascii="Bahnschrift" w:hAnsi="Bahnschrift"/>
              </w:rPr>
              <w:t>Qualification title:</w:t>
            </w:r>
            <w:r w:rsidRPr="00D2095A">
              <w:rPr>
                <w:rFonts w:ascii="Bahnschrift" w:hAnsi="Bahnschrift"/>
              </w:rPr>
              <w:t xml:space="preserve"> </w:t>
            </w:r>
          </w:p>
          <w:p w14:paraId="3E16E90E" w14:textId="77777777" w:rsidR="002D3078" w:rsidRPr="00D2095A" w:rsidRDefault="002D3078" w:rsidP="002D3078">
            <w:pPr>
              <w:rPr>
                <w:rFonts w:ascii="Bahnschrift" w:hAnsi="Bahnschrift" w:cs="Arial"/>
              </w:rPr>
            </w:pPr>
            <w:r w:rsidRPr="00D2095A">
              <w:rPr>
                <w:rFonts w:ascii="Bahnschrift" w:hAnsi="Bahnschrift" w:cs="Arial"/>
              </w:rPr>
              <w:t>Certificate IV in Information Technology (Web Development)</w:t>
            </w:r>
          </w:p>
          <w:p w14:paraId="1F294921" w14:textId="0FF79A2D" w:rsidR="002D3078" w:rsidRPr="00D2095A" w:rsidRDefault="002D3078" w:rsidP="002D3078">
            <w:pPr>
              <w:rPr>
                <w:rFonts w:ascii="Bahnschrift" w:hAnsi="Bahnschrift"/>
              </w:rPr>
            </w:pPr>
            <w:r w:rsidRPr="00D2095A">
              <w:rPr>
                <w:rFonts w:ascii="Bahnschrift" w:hAnsi="Bahnschrift" w:cs="Arial"/>
              </w:rPr>
              <w:t>Certificate IV in Information Technology (Programming)</w:t>
            </w:r>
          </w:p>
        </w:tc>
      </w:tr>
      <w:tr w:rsidR="00066AC9" w:rsidRPr="00D2095A"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117837AE"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b/>
                <w:bCs/>
                <w:sz w:val="20"/>
                <w:szCs w:val="20"/>
              </w:rPr>
              <w:t>Unit code: </w:t>
            </w:r>
            <w:r w:rsidRPr="00D2095A">
              <w:rPr>
                <w:rStyle w:val="eop"/>
                <w:rFonts w:ascii="Bahnschrift" w:hAnsi="Bahnschrift" w:cs="Arial"/>
                <w:sz w:val="20"/>
                <w:szCs w:val="20"/>
              </w:rPr>
              <w:t> </w:t>
            </w:r>
          </w:p>
          <w:p w14:paraId="4BFCC150"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eop"/>
                <w:rFonts w:ascii="Bahnschrift" w:hAnsi="Bahnschrift" w:cs="Arial"/>
                <w:sz w:val="20"/>
                <w:szCs w:val="20"/>
              </w:rPr>
              <w:t> </w:t>
            </w:r>
          </w:p>
          <w:p w14:paraId="3A90EF42" w14:textId="77777777" w:rsidR="002D3078" w:rsidRPr="00D2095A" w:rsidRDefault="002D3078" w:rsidP="002D3078">
            <w:pPr>
              <w:pStyle w:val="paragraph"/>
              <w:spacing w:before="0" w:beforeAutospacing="0" w:after="0" w:afterAutospacing="0"/>
              <w:textAlignment w:val="baseline"/>
              <w:rPr>
                <w:rFonts w:ascii="Bahnschrift" w:hAnsi="Bahnschrift" w:cs="Arial"/>
                <w:sz w:val="20"/>
                <w:szCs w:val="20"/>
              </w:rPr>
            </w:pPr>
            <w:r w:rsidRPr="00D2095A">
              <w:rPr>
                <w:rStyle w:val="normaltextrun"/>
                <w:rFonts w:ascii="Bahnschrift" w:hAnsi="Bahnschrift" w:cs="Arial"/>
                <w:b/>
                <w:bCs/>
                <w:sz w:val="20"/>
                <w:szCs w:val="20"/>
              </w:rPr>
              <w:t>CWEB6 - Front End Design &amp; Development</w:t>
            </w:r>
            <w:r w:rsidRPr="00D2095A">
              <w:rPr>
                <w:rStyle w:val="eop"/>
                <w:rFonts w:ascii="Bahnschrift" w:hAnsi="Bahnschrift" w:cs="Arial"/>
                <w:sz w:val="20"/>
                <w:szCs w:val="20"/>
              </w:rPr>
              <w:t> </w:t>
            </w:r>
          </w:p>
          <w:p w14:paraId="65377E9B"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ICTWEB432</w:t>
            </w:r>
            <w:r w:rsidRPr="00D2095A">
              <w:rPr>
                <w:rStyle w:val="eop"/>
                <w:rFonts w:ascii="Bahnschrift" w:hAnsi="Bahnschrift" w:cs="Arial"/>
                <w:sz w:val="20"/>
                <w:szCs w:val="20"/>
              </w:rPr>
              <w:t> </w:t>
            </w:r>
          </w:p>
          <w:p w14:paraId="1D00F307"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ICTWEB443</w:t>
            </w:r>
            <w:r w:rsidRPr="00D2095A">
              <w:rPr>
                <w:rStyle w:val="eop"/>
                <w:rFonts w:ascii="Bahnschrift" w:hAnsi="Bahnschrift" w:cs="Arial"/>
                <w:sz w:val="20"/>
                <w:szCs w:val="20"/>
              </w:rPr>
              <w:t> </w:t>
            </w:r>
          </w:p>
          <w:p w14:paraId="48780A8A"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ICTWEB450</w:t>
            </w:r>
            <w:r w:rsidRPr="00D2095A">
              <w:rPr>
                <w:rStyle w:val="eop"/>
                <w:rFonts w:ascii="Bahnschrift" w:hAnsi="Bahnschrift" w:cs="Arial"/>
                <w:sz w:val="20"/>
                <w:szCs w:val="20"/>
              </w:rPr>
              <w:t> </w:t>
            </w:r>
          </w:p>
          <w:p w14:paraId="7AC1CCF7" w14:textId="40393669" w:rsidR="002D3078" w:rsidRPr="00D2095A" w:rsidRDefault="002D3078" w:rsidP="002D3078">
            <w:pPr>
              <w:rPr>
                <w:rFonts w:ascii="Bahnschrift" w:hAnsi="Bahnschrift"/>
              </w:rPr>
            </w:pPr>
            <w:r w:rsidRPr="00D2095A">
              <w:rPr>
                <w:rStyle w:val="normaltextrun"/>
                <w:rFonts w:ascii="Bahnschrift" w:hAnsi="Bahnschrift" w:cs="Arial"/>
                <w:szCs w:val="20"/>
              </w:rPr>
              <w:t>ICTWEB444</w:t>
            </w:r>
            <w:r w:rsidRPr="00D2095A">
              <w:rPr>
                <w:rStyle w:val="eop"/>
                <w:rFonts w:ascii="Bahnschrift" w:hAnsi="Bahnschrift" w:cs="Arial"/>
                <w:szCs w:val="20"/>
              </w:rPr>
              <w:t> </w:t>
            </w:r>
          </w:p>
        </w:tc>
        <w:tc>
          <w:tcPr>
            <w:tcW w:w="6920" w:type="dxa"/>
            <w:shd w:val="clear" w:color="auto" w:fill="D2EAF3" w:themeFill="background2"/>
            <w:tcMar>
              <w:top w:w="113" w:type="dxa"/>
              <w:bottom w:w="57" w:type="dxa"/>
            </w:tcMar>
            <w:vAlign w:val="center"/>
          </w:tcPr>
          <w:p w14:paraId="2623003B"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b/>
                <w:bCs/>
                <w:sz w:val="20"/>
                <w:szCs w:val="20"/>
              </w:rPr>
              <w:t>Unit title: </w:t>
            </w:r>
            <w:r w:rsidRPr="00D2095A">
              <w:rPr>
                <w:rStyle w:val="eop"/>
                <w:rFonts w:ascii="Bahnschrift" w:hAnsi="Bahnschrift" w:cs="Arial"/>
                <w:sz w:val="20"/>
                <w:szCs w:val="20"/>
              </w:rPr>
              <w:t> </w:t>
            </w:r>
          </w:p>
          <w:p w14:paraId="27CC9733"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eop"/>
                <w:rFonts w:ascii="Bahnschrift" w:hAnsi="Bahnschrift" w:cs="Arial"/>
                <w:sz w:val="20"/>
                <w:szCs w:val="20"/>
              </w:rPr>
              <w:t> </w:t>
            </w:r>
          </w:p>
          <w:p w14:paraId="6ED1491B" w14:textId="77777777" w:rsidR="002D3078" w:rsidRPr="00D2095A" w:rsidRDefault="002D3078" w:rsidP="002D3078">
            <w:pPr>
              <w:pStyle w:val="paragraph"/>
              <w:spacing w:before="0" w:beforeAutospacing="0" w:after="0" w:afterAutospacing="0"/>
              <w:textAlignment w:val="baseline"/>
              <w:rPr>
                <w:rStyle w:val="scxw27797083"/>
                <w:rFonts w:ascii="Bahnschrift" w:hAnsi="Bahnschrift" w:cs="Arial"/>
                <w:sz w:val="20"/>
                <w:szCs w:val="20"/>
              </w:rPr>
            </w:pPr>
            <w:r w:rsidRPr="00D2095A">
              <w:rPr>
                <w:rStyle w:val="scxw27797083"/>
                <w:rFonts w:ascii="Bahnschrift" w:hAnsi="Bahnschrift" w:cs="Arial"/>
                <w:sz w:val="20"/>
                <w:szCs w:val="20"/>
              </w:rPr>
              <w:t> </w:t>
            </w:r>
          </w:p>
          <w:p w14:paraId="6DEE78E2"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Fonts w:ascii="Bahnschrift" w:hAnsi="Bahnschrift" w:cs="Arial"/>
                <w:sz w:val="20"/>
                <w:szCs w:val="20"/>
              </w:rPr>
              <w:br/>
            </w:r>
            <w:r w:rsidRPr="00D2095A">
              <w:rPr>
                <w:rStyle w:val="normaltextrun"/>
                <w:rFonts w:ascii="Bahnschrift" w:hAnsi="Bahnschrift" w:cs="Arial"/>
                <w:sz w:val="20"/>
                <w:szCs w:val="20"/>
              </w:rPr>
              <w:t>Design website layouts</w:t>
            </w:r>
            <w:r w:rsidRPr="00D2095A">
              <w:rPr>
                <w:rStyle w:val="eop"/>
                <w:rFonts w:ascii="Bahnschrift" w:hAnsi="Bahnschrift" w:cs="Arial"/>
                <w:sz w:val="20"/>
                <w:szCs w:val="20"/>
              </w:rPr>
              <w:t> </w:t>
            </w:r>
          </w:p>
          <w:p w14:paraId="70A05B7A"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Implement search engine optimisations</w:t>
            </w:r>
            <w:r w:rsidRPr="00D2095A">
              <w:rPr>
                <w:rStyle w:val="eop"/>
                <w:rFonts w:ascii="Bahnschrift" w:hAnsi="Bahnschrift" w:cs="Arial"/>
                <w:sz w:val="20"/>
                <w:szCs w:val="20"/>
              </w:rPr>
              <w:t> </w:t>
            </w:r>
          </w:p>
          <w:p w14:paraId="52E24E61" w14:textId="77777777" w:rsidR="002D3078" w:rsidRPr="00D2095A" w:rsidRDefault="002D3078" w:rsidP="002D3078">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Evaluate and select a web hosting service</w:t>
            </w:r>
            <w:r w:rsidRPr="00D2095A">
              <w:rPr>
                <w:rStyle w:val="eop"/>
                <w:rFonts w:ascii="Bahnschrift" w:hAnsi="Bahnschrift" w:cs="Arial"/>
                <w:sz w:val="20"/>
                <w:szCs w:val="20"/>
              </w:rPr>
              <w:t> </w:t>
            </w:r>
          </w:p>
          <w:p w14:paraId="77E117B0" w14:textId="4EE5D134" w:rsidR="002D3078" w:rsidRPr="00D2095A" w:rsidRDefault="002D3078" w:rsidP="002D3078">
            <w:pPr>
              <w:rPr>
                <w:rFonts w:ascii="Bahnschrift" w:hAnsi="Bahnschrift"/>
              </w:rPr>
            </w:pPr>
            <w:r w:rsidRPr="00D2095A">
              <w:rPr>
                <w:rStyle w:val="normaltextrun"/>
                <w:rFonts w:ascii="Bahnschrift" w:hAnsi="Bahnschrift" w:cs="Arial"/>
                <w:szCs w:val="20"/>
              </w:rPr>
              <w:t>Create responsive website layouts</w:t>
            </w:r>
            <w:r w:rsidRPr="00D2095A">
              <w:rPr>
                <w:rStyle w:val="eop"/>
                <w:rFonts w:ascii="Bahnschrift" w:hAnsi="Bahnschrift" w:cs="Arial"/>
                <w:szCs w:val="20"/>
              </w:rPr>
              <w:t> </w:t>
            </w:r>
          </w:p>
        </w:tc>
      </w:tr>
      <w:tr w:rsidR="00066AC9" w:rsidRPr="00D2095A"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6077768A" w:rsidR="005B18B5" w:rsidRPr="00D2095A" w:rsidRDefault="005B18B5" w:rsidP="005B18B5">
            <w:pPr>
              <w:rPr>
                <w:rFonts w:ascii="Bahnschrift" w:hAnsi="Bahnschrift"/>
              </w:rPr>
            </w:pPr>
            <w:r w:rsidRPr="00D2095A">
              <w:rPr>
                <w:rStyle w:val="Strong"/>
                <w:rFonts w:ascii="Bahnschrift" w:hAnsi="Bahnschrift"/>
              </w:rPr>
              <w:t xml:space="preserve">Pre/co-requisites: </w:t>
            </w:r>
            <w:r w:rsidR="002D3078" w:rsidRPr="00D2095A">
              <w:rPr>
                <w:rStyle w:val="Strong"/>
                <w:rFonts w:ascii="Bahnschrift" w:hAnsi="Bahnschrift"/>
                <w:b w:val="0"/>
                <w:bCs w:val="0"/>
              </w:rPr>
              <w:t>N/A</w:t>
            </w:r>
          </w:p>
        </w:tc>
      </w:tr>
      <w:tr w:rsidR="00066AC9" w:rsidRPr="00D2095A" w14:paraId="7DA87120" w14:textId="77777777" w:rsidTr="003B3F5B">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Pr="00D2095A" w:rsidRDefault="00BD4442" w:rsidP="003B3F5B">
            <w:pPr>
              <w:rPr>
                <w:rFonts w:ascii="Bahnschrift" w:hAnsi="Bahnschrift"/>
              </w:rPr>
            </w:pPr>
          </w:p>
        </w:tc>
      </w:tr>
    </w:tbl>
    <w:p w14:paraId="4208DFDF" w14:textId="77777777" w:rsidR="00BD4442" w:rsidRPr="00D2095A" w:rsidRDefault="00BD4442" w:rsidP="00BD4442">
      <w:pPr>
        <w:rPr>
          <w:rFonts w:ascii="Bahnschrift" w:hAnsi="Bahnschrift"/>
        </w:rPr>
      </w:pPr>
    </w:p>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066AC9" w:rsidRPr="00D2095A"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D2095A" w:rsidRDefault="00BD4442" w:rsidP="003B3F5B">
            <w:pPr>
              <w:pStyle w:val="Heading3"/>
              <w:rPr>
                <w:rFonts w:ascii="Bahnschrift" w:hAnsi="Bahnschrift"/>
                <w:color w:val="auto"/>
              </w:rPr>
            </w:pPr>
            <w:r w:rsidRPr="00D2095A">
              <w:rPr>
                <w:rFonts w:ascii="Bahnschrift" w:hAnsi="Bahnschrift"/>
                <w:color w:val="auto"/>
              </w:rPr>
              <w:t>Section B – Assessment task details</w:t>
            </w:r>
          </w:p>
        </w:tc>
      </w:tr>
      <w:tr w:rsidR="00066AC9" w:rsidRPr="00D2095A" w14:paraId="5F054673" w14:textId="77777777" w:rsidTr="003B3F5B">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7347E1C4" w:rsidR="002D3078" w:rsidRPr="00D2095A" w:rsidRDefault="002D3078" w:rsidP="002D3078">
            <w:pPr>
              <w:rPr>
                <w:rFonts w:ascii="Bahnschrift" w:hAnsi="Bahnschrift"/>
              </w:rPr>
            </w:pPr>
            <w:r w:rsidRPr="00D2095A">
              <w:rPr>
                <w:rStyle w:val="Strong"/>
                <w:rFonts w:ascii="Bahnschrift" w:hAnsi="Bahnschrift"/>
              </w:rPr>
              <w:t>Assessment number: 2</w:t>
            </w:r>
            <w:r w:rsidRPr="00D2095A">
              <w:rPr>
                <w:rFonts w:ascii="Bahnschrift" w:hAnsi="Bahnschrift"/>
                <w:szCs w:val="20"/>
              </w:rPr>
              <w:t xml:space="preserve"> of 2</w:t>
            </w:r>
          </w:p>
        </w:tc>
        <w:tc>
          <w:tcPr>
            <w:tcW w:w="4143" w:type="dxa"/>
            <w:gridSpan w:val="2"/>
            <w:tcMar>
              <w:top w:w="57" w:type="dxa"/>
              <w:bottom w:w="28" w:type="dxa"/>
            </w:tcMar>
            <w:vAlign w:val="center"/>
          </w:tcPr>
          <w:p w14:paraId="6FA604A9" w14:textId="76E99ACE" w:rsidR="002D3078" w:rsidRPr="00D2095A" w:rsidRDefault="002D3078" w:rsidP="002D3078">
            <w:pPr>
              <w:rPr>
                <w:rFonts w:ascii="Bahnschrift" w:hAnsi="Bahnschrift"/>
              </w:rPr>
            </w:pPr>
            <w:r w:rsidRPr="00D2095A">
              <w:rPr>
                <w:rStyle w:val="Strong"/>
                <w:rFonts w:ascii="Bahnschrift" w:hAnsi="Bahnschrift"/>
              </w:rPr>
              <w:t xml:space="preserve">Semester/year: </w:t>
            </w:r>
            <w:r w:rsidR="002C671E" w:rsidRPr="00D2095A">
              <w:rPr>
                <w:rFonts w:ascii="Bahnschrift" w:hAnsi="Bahnschrift" w:cs="Arial"/>
              </w:rPr>
              <w:t>2</w:t>
            </w:r>
            <w:r w:rsidRPr="00D2095A">
              <w:rPr>
                <w:rFonts w:ascii="Bahnschrift" w:hAnsi="Bahnschrift" w:cs="Arial"/>
              </w:rPr>
              <w:t>/2025</w:t>
            </w:r>
          </w:p>
        </w:tc>
        <w:tc>
          <w:tcPr>
            <w:tcW w:w="3052" w:type="dxa"/>
            <w:tcMar>
              <w:top w:w="57" w:type="dxa"/>
              <w:bottom w:w="28" w:type="dxa"/>
            </w:tcMar>
            <w:vAlign w:val="center"/>
          </w:tcPr>
          <w:p w14:paraId="4F0DC9D8" w14:textId="466E3F9D" w:rsidR="002D3078" w:rsidRPr="00D2095A" w:rsidRDefault="002D3078" w:rsidP="002D3078">
            <w:pPr>
              <w:rPr>
                <w:rFonts w:ascii="Bahnschrift" w:hAnsi="Bahnschrift"/>
              </w:rPr>
            </w:pPr>
            <w:r w:rsidRPr="00D2095A">
              <w:rPr>
                <w:rStyle w:val="Strong"/>
                <w:rFonts w:ascii="Bahnschrift" w:hAnsi="Bahnschrift"/>
              </w:rPr>
              <w:t>Due date:</w:t>
            </w:r>
            <w:r w:rsidRPr="00D2095A">
              <w:rPr>
                <w:rFonts w:ascii="Bahnschrift" w:hAnsi="Bahnschrift"/>
              </w:rPr>
              <w:t xml:space="preserve"> </w:t>
            </w:r>
            <w:sdt>
              <w:sdtPr>
                <w:rPr>
                  <w:rFonts w:ascii="Bahnschrift" w:hAnsi="Bahnschrift" w:cs="Arial"/>
                  <w:szCs w:val="20"/>
                </w:rPr>
                <w:id w:val="-1249269788"/>
                <w:placeholder>
                  <w:docPart w:val="B6C49DD95C5E224FB7A3E7DA91B4361E"/>
                </w:placeholder>
                <w:date>
                  <w:dateFormat w:val="d/MM/yyyy"/>
                  <w:lid w:val="en-AU"/>
                  <w:storeMappedDataAs w:val="dateTime"/>
                  <w:calendar w:val="gregorian"/>
                </w:date>
              </w:sdtPr>
              <w:sdtEndPr/>
              <w:sdtContent>
                <w:r w:rsidRPr="00D2095A">
                  <w:rPr>
                    <w:rFonts w:ascii="Bahnschrift" w:hAnsi="Bahnschrift" w:cs="Arial"/>
                    <w:szCs w:val="20"/>
                  </w:rPr>
                  <w:t>Session 8</w:t>
                </w:r>
              </w:sdtContent>
            </w:sdt>
          </w:p>
        </w:tc>
      </w:tr>
      <w:tr w:rsidR="00066AC9" w:rsidRPr="00D2095A" w14:paraId="314CC836" w14:textId="77777777" w:rsidTr="003B3F5B">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4ABA58EF" w:rsidR="00597659" w:rsidRPr="00D2095A" w:rsidRDefault="00597659" w:rsidP="00597659">
            <w:pPr>
              <w:rPr>
                <w:rFonts w:ascii="Bahnschrift" w:hAnsi="Bahnschrift"/>
              </w:rPr>
            </w:pPr>
            <w:r w:rsidRPr="00D2095A">
              <w:rPr>
                <w:rStyle w:val="Strong"/>
                <w:rFonts w:ascii="Bahnschrift" w:hAnsi="Bahnschrift"/>
              </w:rPr>
              <w:t xml:space="preserve">Duration of assessment: </w:t>
            </w:r>
            <w:r w:rsidR="002D3078" w:rsidRPr="00D2095A">
              <w:rPr>
                <w:rStyle w:val="Strong"/>
                <w:rFonts w:ascii="Bahnschrift" w:hAnsi="Bahnschrift"/>
                <w:b w:val="0"/>
                <w:bCs w:val="0"/>
              </w:rPr>
              <w:t>10</w:t>
            </w:r>
            <w:r w:rsidRPr="00D2095A">
              <w:rPr>
                <w:rFonts w:ascii="Bahnschrift" w:hAnsi="Bahnschrift" w:cs="Arial"/>
                <w:szCs w:val="20"/>
              </w:rPr>
              <w:t xml:space="preserve"> hours</w:t>
            </w:r>
          </w:p>
        </w:tc>
        <w:tc>
          <w:tcPr>
            <w:tcW w:w="6341" w:type="dxa"/>
            <w:gridSpan w:val="2"/>
            <w:tcBorders>
              <w:bottom w:val="nil"/>
            </w:tcBorders>
            <w:tcMar>
              <w:top w:w="85" w:type="dxa"/>
              <w:bottom w:w="28" w:type="dxa"/>
              <w:right w:w="57" w:type="dxa"/>
            </w:tcMar>
            <w:vAlign w:val="center"/>
          </w:tcPr>
          <w:p w14:paraId="418C88A1" w14:textId="77777777" w:rsidR="00597659" w:rsidRPr="00D2095A" w:rsidRDefault="00597659" w:rsidP="00597659">
            <w:pPr>
              <w:rPr>
                <w:rFonts w:ascii="Bahnschrift" w:hAnsi="Bahnschrift"/>
              </w:rPr>
            </w:pPr>
            <w:r w:rsidRPr="00D2095A">
              <w:rPr>
                <w:rStyle w:val="Strong"/>
                <w:rFonts w:ascii="Bahnschrift" w:hAnsi="Bahnschrift"/>
              </w:rPr>
              <w:t xml:space="preserve">Assessment task results: </w:t>
            </w:r>
            <w:r w:rsidRPr="00D2095A">
              <w:rPr>
                <w:rFonts w:ascii="Bahnschrift" w:hAnsi="Bahnschrift" w:cs="Arial"/>
                <w:bCs/>
              </w:rPr>
              <w:t>This assessment task will be marked as</w:t>
            </w:r>
            <w:r w:rsidRPr="00D2095A">
              <w:rPr>
                <w:rFonts w:ascii="Bahnschrift" w:hAnsi="Bahnschrift" w:cs="Arial"/>
                <w:bCs/>
                <w:szCs w:val="20"/>
              </w:rPr>
              <w:t>:</w:t>
            </w:r>
          </w:p>
          <w:p w14:paraId="17A85EE2" w14:textId="47626D31" w:rsidR="00597659" w:rsidRPr="00D2095A" w:rsidRDefault="002267EA" w:rsidP="00597659">
            <w:pPr>
              <w:rPr>
                <w:rFonts w:ascii="Bahnschrift" w:hAnsi="Bahnschrift"/>
              </w:rPr>
            </w:pPr>
            <w:sdt>
              <w:sdtPr>
                <w:rPr>
                  <w:rFonts w:ascii="Bahnschrift" w:hAnsi="Bahnschrift" w:cs="Arial"/>
                  <w:szCs w:val="20"/>
                </w:rPr>
                <w:alias w:val="Yes"/>
                <w:tag w:val="ungraded_result"/>
                <w:id w:val="1219477643"/>
                <w14:checkbox>
                  <w14:checked w14:val="1"/>
                  <w14:checkedState w14:val="2612" w14:font="MS Gothic"/>
                  <w14:uncheckedState w14:val="2610" w14:font="MS Gothic"/>
                </w14:checkbox>
              </w:sdtPr>
              <w:sdtEndPr/>
              <w:sdtContent>
                <w:r w:rsidR="00597659" w:rsidRPr="00D2095A">
                  <w:rPr>
                    <w:rFonts w:ascii="Segoe UI Symbol" w:eastAsia="MS Gothic" w:hAnsi="Segoe UI Symbol" w:cs="Segoe UI Symbol"/>
                    <w:szCs w:val="20"/>
                  </w:rPr>
                  <w:t>☒</w:t>
                </w:r>
              </w:sdtContent>
            </w:sdt>
            <w:r w:rsidR="00597659" w:rsidRPr="00D2095A">
              <w:rPr>
                <w:rFonts w:ascii="Bahnschrift" w:hAnsi="Bahnschrift" w:cs="Arial"/>
                <w:szCs w:val="20"/>
              </w:rPr>
              <w:t xml:space="preserve"> Ungraded result: </w:t>
            </w:r>
            <w:r w:rsidR="00597659" w:rsidRPr="00D2095A">
              <w:rPr>
                <w:rStyle w:val="Emphasis"/>
                <w:rFonts w:ascii="Bahnschrift" w:hAnsi="Bahnschrift"/>
                <w:i w:val="0"/>
                <w:iCs w:val="0"/>
              </w:rPr>
              <w:t>satisfactory</w:t>
            </w:r>
            <w:r w:rsidR="00597659" w:rsidRPr="00D2095A">
              <w:rPr>
                <w:rFonts w:ascii="Bahnschrift" w:hAnsi="Bahnschrift" w:cs="Arial"/>
                <w:szCs w:val="20"/>
              </w:rPr>
              <w:t xml:space="preserve"> or </w:t>
            </w:r>
            <w:r w:rsidR="00597659" w:rsidRPr="00D2095A">
              <w:rPr>
                <w:rStyle w:val="Emphasis"/>
                <w:rFonts w:ascii="Bahnschrift" w:hAnsi="Bahnschrift"/>
                <w:i w:val="0"/>
                <w:iCs w:val="0"/>
              </w:rPr>
              <w:t>not yet satisfactory</w:t>
            </w:r>
          </w:p>
        </w:tc>
      </w:tr>
      <w:tr w:rsidR="00066AC9" w:rsidRPr="00D2095A" w14:paraId="2B14C7CE" w14:textId="77777777" w:rsidTr="003B3F5B">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Pr="00D2095A" w:rsidRDefault="00BD4442" w:rsidP="003B3F5B">
            <w:pPr>
              <w:rPr>
                <w:rFonts w:ascii="Bahnschrift" w:hAnsi="Bahnschrift"/>
              </w:rPr>
            </w:pPr>
          </w:p>
        </w:tc>
      </w:tr>
    </w:tbl>
    <w:p w14:paraId="5741FE81" w14:textId="77777777" w:rsidR="00FC6497" w:rsidRPr="00D2095A" w:rsidRDefault="00FC6497" w:rsidP="00DE2B3F">
      <w:pPr>
        <w:rPr>
          <w:rFonts w:ascii="Bahnschrift" w:hAnsi="Bahnschrift"/>
        </w:rPr>
      </w:pPr>
    </w:p>
    <w:tbl>
      <w:tblPr>
        <w:tblStyle w:val="VSLRGenericLVStyle2"/>
        <w:tblW w:w="10443" w:type="dxa"/>
        <w:tblLook w:val="04E0" w:firstRow="1" w:lastRow="1" w:firstColumn="1" w:lastColumn="0" w:noHBand="0" w:noVBand="1"/>
        <w:tblDescription w:val="Section C – Instructions to learners"/>
      </w:tblPr>
      <w:tblGrid>
        <w:gridCol w:w="10443"/>
      </w:tblGrid>
      <w:tr w:rsidR="00066AC9" w:rsidRPr="00D2095A"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Pr="00D2095A" w:rsidRDefault="00896E43" w:rsidP="00557BC4">
            <w:pPr>
              <w:pStyle w:val="Heading3"/>
              <w:rPr>
                <w:rFonts w:ascii="Bahnschrift" w:hAnsi="Bahnschrift"/>
                <w:color w:val="auto"/>
              </w:rPr>
            </w:pPr>
            <w:r w:rsidRPr="00D2095A">
              <w:rPr>
                <w:rFonts w:ascii="Bahnschrift" w:hAnsi="Bahnschrift"/>
                <w:color w:val="auto"/>
              </w:rPr>
              <w:t>Section C</w:t>
            </w:r>
            <w:r w:rsidR="00C13DD4" w:rsidRPr="00D2095A">
              <w:rPr>
                <w:rFonts w:ascii="Bahnschrift" w:hAnsi="Bahnschrift"/>
                <w:color w:val="auto"/>
              </w:rPr>
              <w:t xml:space="preserve"> – </w:t>
            </w:r>
            <w:r w:rsidRPr="00D2095A">
              <w:rPr>
                <w:rFonts w:ascii="Bahnschrift" w:hAnsi="Bahnschrift"/>
                <w:color w:val="auto"/>
              </w:rPr>
              <w:t>Instructions to learners</w:t>
            </w:r>
          </w:p>
        </w:tc>
      </w:tr>
      <w:tr w:rsidR="00066AC9" w:rsidRPr="00D2095A"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03535057" w14:textId="77777777" w:rsidR="005823D2" w:rsidRPr="00D2095A" w:rsidRDefault="005823D2" w:rsidP="005823D2">
            <w:pPr>
              <w:rPr>
                <w:rFonts w:ascii="Bahnschrift" w:eastAsia="Palatino Linotype" w:hAnsi="Bahnschrift"/>
                <w:b/>
              </w:rPr>
            </w:pPr>
            <w:r w:rsidRPr="00D2095A">
              <w:rPr>
                <w:rFonts w:ascii="Bahnschrift" w:eastAsia="Palatino Linotype" w:hAnsi="Bahnschrift"/>
                <w:b/>
              </w:rPr>
              <w:t>Portfolio task</w:t>
            </w:r>
          </w:p>
          <w:p w14:paraId="2F4B331D"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This assessment task requires learners to develop &amp; deploy a website for a client using HTML5 and CSS3. The teacher will be playing the role of the client &amp; user for this assessment task.  This website will need to be designed, built, hosted and </w:t>
            </w:r>
            <w:proofErr w:type="spellStart"/>
            <w:r w:rsidRPr="00D2095A">
              <w:rPr>
                <w:rFonts w:ascii="Bahnschrift" w:hAnsi="Bahnschrift" w:cs="Arial"/>
                <w:color w:val="auto"/>
                <w:sz w:val="20"/>
              </w:rPr>
              <w:t>optimised</w:t>
            </w:r>
            <w:proofErr w:type="spellEnd"/>
            <w:r w:rsidRPr="00D2095A">
              <w:rPr>
                <w:rFonts w:ascii="Bahnschrift" w:hAnsi="Bahnschrift" w:cs="Arial"/>
                <w:color w:val="auto"/>
                <w:sz w:val="20"/>
              </w:rPr>
              <w:t xml:space="preserve">. </w:t>
            </w:r>
          </w:p>
          <w:p w14:paraId="72F4AEA8"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 </w:t>
            </w:r>
          </w:p>
          <w:p w14:paraId="2FDD5C0B"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This project has been divided into </w:t>
            </w:r>
            <w:r w:rsidRPr="00D2095A">
              <w:rPr>
                <w:rFonts w:ascii="Bahnschrift" w:hAnsi="Bahnschrift" w:cs="Arial"/>
                <w:b/>
                <w:bCs/>
                <w:color w:val="auto"/>
                <w:sz w:val="20"/>
              </w:rPr>
              <w:t>8 key parts</w:t>
            </w:r>
            <w:r w:rsidRPr="00D2095A">
              <w:rPr>
                <w:rFonts w:ascii="Bahnschrift" w:hAnsi="Bahnschrift" w:cs="Arial"/>
                <w:color w:val="auto"/>
                <w:sz w:val="20"/>
              </w:rPr>
              <w:t xml:space="preserve">. Each part must be completed as per the instructions: </w:t>
            </w:r>
          </w:p>
          <w:p w14:paraId="5A20D2F5" w14:textId="77777777" w:rsidR="00681AC3" w:rsidRPr="00D2095A" w:rsidRDefault="00681AC3" w:rsidP="00681AC3">
            <w:pPr>
              <w:pStyle w:val="BodyA"/>
              <w:rPr>
                <w:rFonts w:ascii="Bahnschrift" w:hAnsi="Bahnschrift" w:cs="Arial"/>
                <w:color w:val="auto"/>
                <w:sz w:val="20"/>
              </w:rPr>
            </w:pPr>
          </w:p>
          <w:p w14:paraId="3849ED5A"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1 – Determine Scope &amp; Content Strategy </w:t>
            </w:r>
          </w:p>
          <w:p w14:paraId="07236233"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2 – Website Layout Planning </w:t>
            </w:r>
          </w:p>
          <w:p w14:paraId="737B0375"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3 – Development of the Website </w:t>
            </w:r>
          </w:p>
          <w:p w14:paraId="5140A3E7"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Part 4 – Development Environment &amp; Testing (</w:t>
            </w:r>
            <w:r w:rsidRPr="00D2095A">
              <w:rPr>
                <w:rFonts w:ascii="Bahnschrift" w:hAnsi="Bahnschrift" w:cs="Arial"/>
                <w:b/>
                <w:bCs/>
                <w:color w:val="auto"/>
                <w:sz w:val="20"/>
              </w:rPr>
              <w:t>Milestone</w:t>
            </w:r>
            <w:r w:rsidRPr="00D2095A">
              <w:rPr>
                <w:rFonts w:ascii="Bahnschrift" w:hAnsi="Bahnschrift" w:cs="Arial"/>
                <w:color w:val="auto"/>
                <w:sz w:val="20"/>
              </w:rPr>
              <w:t>)</w:t>
            </w:r>
          </w:p>
          <w:p w14:paraId="37DCAD42"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5 – Production Environment &amp; Deployment </w:t>
            </w:r>
          </w:p>
          <w:p w14:paraId="27EF9CBD"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lastRenderedPageBreak/>
              <w:t>Part 6 – SEO Research and Analysis</w:t>
            </w:r>
          </w:p>
          <w:p w14:paraId="2E5CB762"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7 – </w:t>
            </w:r>
            <w:proofErr w:type="spellStart"/>
            <w:r w:rsidRPr="00D2095A">
              <w:rPr>
                <w:rFonts w:ascii="Bahnschrift" w:hAnsi="Bahnschrift" w:cs="Arial"/>
                <w:color w:val="auto"/>
                <w:sz w:val="20"/>
              </w:rPr>
              <w:t>Optimising</w:t>
            </w:r>
            <w:proofErr w:type="spellEnd"/>
            <w:r w:rsidRPr="00D2095A">
              <w:rPr>
                <w:rFonts w:ascii="Bahnschrift" w:hAnsi="Bahnschrift" w:cs="Arial"/>
                <w:color w:val="auto"/>
                <w:sz w:val="20"/>
              </w:rPr>
              <w:t xml:space="preserve"> the Live Website </w:t>
            </w:r>
          </w:p>
          <w:p w14:paraId="35F3F156" w14:textId="77777777" w:rsidR="00681AC3" w:rsidRPr="00D2095A" w:rsidRDefault="00681AC3" w:rsidP="00681AC3">
            <w:pPr>
              <w:pStyle w:val="BodyA"/>
              <w:rPr>
                <w:rFonts w:ascii="Bahnschrift" w:hAnsi="Bahnschrift" w:cs="Arial"/>
                <w:color w:val="auto"/>
                <w:sz w:val="20"/>
              </w:rPr>
            </w:pPr>
            <w:r w:rsidRPr="00D2095A">
              <w:rPr>
                <w:rFonts w:ascii="Bahnschrift" w:hAnsi="Bahnschrift" w:cs="Arial"/>
                <w:color w:val="auto"/>
                <w:sz w:val="20"/>
              </w:rPr>
              <w:t xml:space="preserve">Part 8 – Client Sign Off </w:t>
            </w:r>
          </w:p>
          <w:p w14:paraId="7F3CBFF7" w14:textId="77777777" w:rsidR="005823D2" w:rsidRPr="00D2095A" w:rsidRDefault="005823D2" w:rsidP="005823D2">
            <w:pPr>
              <w:rPr>
                <w:rFonts w:ascii="Bahnschrift" w:eastAsia="Palatino Linotype" w:hAnsi="Bahnschrift"/>
                <w:bCs/>
              </w:rPr>
            </w:pPr>
          </w:p>
          <w:p w14:paraId="589D5A58"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This task is to be completed individually.</w:t>
            </w:r>
          </w:p>
          <w:p w14:paraId="279FC64D"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Using this assessment document, please read all questions in this document and record your answers in the document against each question.</w:t>
            </w:r>
          </w:p>
          <w:p w14:paraId="378733C4"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To be satisfactory in this assessment task all answered questions must correctly meet the marking guide criteria.</w:t>
            </w:r>
          </w:p>
          <w:p w14:paraId="58D9BE18"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Discuss with your assessor if you feel you require special consideration or adjustment for this task.</w:t>
            </w:r>
          </w:p>
          <w:p w14:paraId="345E7B08"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Learners can consult class learning material via Brightspace and other softcopy information, including information from the Internet. However, all answers must be in a learner’s own words. Where a quote is used the learner must cite the information source.</w:t>
            </w:r>
          </w:p>
          <w:p w14:paraId="27A2B35B"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 xml:space="preserve">This completed assessment task must be uploaded to Brightspace along with a complete and signed coversheet by the due date. </w:t>
            </w:r>
          </w:p>
          <w:p w14:paraId="27C76E8B" w14:textId="77777777" w:rsidR="005823D2" w:rsidRPr="00D2095A" w:rsidRDefault="005823D2" w:rsidP="00A16A84">
            <w:pPr>
              <w:pStyle w:val="ListParagraph"/>
              <w:numPr>
                <w:ilvl w:val="0"/>
                <w:numId w:val="21"/>
              </w:numPr>
              <w:rPr>
                <w:rFonts w:ascii="Bahnschrift" w:hAnsi="Bahnschrift"/>
              </w:rPr>
            </w:pPr>
            <w:r w:rsidRPr="00D2095A">
              <w:rPr>
                <w:rFonts w:ascii="Bahnschrift" w:hAnsi="Bahnschrift"/>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60793AD5" w14:textId="4D5312E9" w:rsidR="00716826" w:rsidRPr="00D2095A" w:rsidRDefault="005823D2" w:rsidP="00A16A84">
            <w:pPr>
              <w:pStyle w:val="ListParagraph"/>
              <w:numPr>
                <w:ilvl w:val="0"/>
                <w:numId w:val="21"/>
              </w:numPr>
              <w:rPr>
                <w:rFonts w:ascii="Bahnschrift" w:hAnsi="Bahnschrift"/>
              </w:rPr>
            </w:pPr>
            <w:r w:rsidRPr="00D2095A">
              <w:rPr>
                <w:rFonts w:ascii="Bahnschrift" w:hAnsi="Bahnschrift" w:cs="Arial"/>
                <w:szCs w:val="20"/>
                <w:lang w:val="en-GB" w:eastAsia="en-AU"/>
              </w:rPr>
              <w:t>Learners must contribute to and abide by organisational standards including intellectual property and privacy.</w:t>
            </w:r>
          </w:p>
          <w:p w14:paraId="686BD63B" w14:textId="77777777" w:rsidR="00C004A2" w:rsidRPr="00D2095A" w:rsidRDefault="00C004A2" w:rsidP="00C004A2">
            <w:pPr>
              <w:rPr>
                <w:rFonts w:ascii="Bahnschrift" w:hAnsi="Bahnschrift"/>
                <w:b/>
                <w:bCs/>
                <w:lang w:val="en-GB"/>
              </w:rPr>
            </w:pPr>
          </w:p>
          <w:p w14:paraId="09353F7F" w14:textId="69C9095E" w:rsidR="00896E43" w:rsidRPr="00D2095A" w:rsidRDefault="0029561B" w:rsidP="00716826">
            <w:pPr>
              <w:rPr>
                <w:rFonts w:ascii="Bahnschrift" w:hAnsi="Bahnschrift"/>
              </w:rPr>
            </w:pPr>
            <w:r w:rsidRPr="00D2095A">
              <w:rPr>
                <w:rFonts w:ascii="Bahnschrift" w:hAnsi="Bahnschrift"/>
                <w:b/>
                <w:bCs/>
                <w:lang w:val="en-GB"/>
              </w:rPr>
              <w:t>REFER TO THE SUPPORTING DOCUMENTATION FOR FUTHER ASSESSMENT DETAILS</w:t>
            </w:r>
          </w:p>
        </w:tc>
      </w:tr>
      <w:tr w:rsidR="00066AC9" w:rsidRPr="00D2095A"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Pr="00D2095A" w:rsidRDefault="00896E43" w:rsidP="00557BC4">
            <w:pPr>
              <w:rPr>
                <w:rFonts w:ascii="Bahnschrift" w:hAnsi="Bahnschrift"/>
              </w:rPr>
            </w:pPr>
          </w:p>
        </w:tc>
      </w:tr>
    </w:tbl>
    <w:p w14:paraId="08DFFE41" w14:textId="77777777" w:rsidR="0019608F" w:rsidRPr="00D2095A" w:rsidRDefault="0019608F" w:rsidP="006204AE">
      <w:pPr>
        <w:rPr>
          <w:rFonts w:ascii="Bahnschrift" w:hAnsi="Bahnschrift"/>
        </w:rPr>
      </w:pPr>
    </w:p>
    <w:tbl>
      <w:tblPr>
        <w:tblStyle w:val="VSLRGenericLVStyle2"/>
        <w:tblW w:w="10443" w:type="dxa"/>
        <w:tblLook w:val="04E0" w:firstRow="1" w:lastRow="1" w:firstColumn="1" w:lastColumn="0" w:noHBand="0" w:noVBand="1"/>
        <w:tblDescription w:val="Section D – Conditions for assessment"/>
      </w:tblPr>
      <w:tblGrid>
        <w:gridCol w:w="10443"/>
      </w:tblGrid>
      <w:tr w:rsidR="00066AC9" w:rsidRPr="00D2095A"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Pr="00D2095A" w:rsidRDefault="0019608F" w:rsidP="00557BC4">
            <w:pPr>
              <w:pStyle w:val="Heading3"/>
              <w:rPr>
                <w:rFonts w:ascii="Bahnschrift" w:hAnsi="Bahnschrift"/>
                <w:color w:val="auto"/>
              </w:rPr>
            </w:pPr>
            <w:r w:rsidRPr="00D2095A">
              <w:rPr>
                <w:rFonts w:ascii="Bahnschrift" w:hAnsi="Bahnschrift"/>
                <w:color w:val="auto"/>
              </w:rPr>
              <w:t>Section D</w:t>
            </w:r>
            <w:r w:rsidR="00C13DD4" w:rsidRPr="00D2095A">
              <w:rPr>
                <w:rFonts w:ascii="Bahnschrift" w:hAnsi="Bahnschrift"/>
                <w:color w:val="auto"/>
              </w:rPr>
              <w:t xml:space="preserve"> – </w:t>
            </w:r>
            <w:r w:rsidRPr="00D2095A">
              <w:rPr>
                <w:rFonts w:ascii="Bahnschrift" w:hAnsi="Bahnschrift"/>
                <w:color w:val="auto"/>
              </w:rPr>
              <w:t>Conditions for assessment</w:t>
            </w:r>
          </w:p>
        </w:tc>
      </w:tr>
      <w:tr w:rsidR="00066AC9" w:rsidRPr="00D2095A"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D2095A" w:rsidRDefault="0019608F" w:rsidP="006F6FE3">
            <w:pPr>
              <w:pStyle w:val="BodyContentH1"/>
              <w:rPr>
                <w:rStyle w:val="Strong"/>
                <w:rFonts w:ascii="Bahnschrift" w:hAnsi="Bahnschrift"/>
                <w:b/>
                <w:bCs/>
                <w:iCs w:val="0"/>
              </w:rPr>
            </w:pPr>
            <w:r w:rsidRPr="00D2095A">
              <w:rPr>
                <w:rStyle w:val="Strong"/>
                <w:rFonts w:ascii="Bahnschrift" w:hAnsi="Bahnschrift"/>
                <w:b/>
                <w:iCs w:val="0"/>
              </w:rPr>
              <w:t xml:space="preserve">Unit </w:t>
            </w:r>
            <w:r w:rsidR="00352892" w:rsidRPr="00D2095A">
              <w:rPr>
                <w:rStyle w:val="Strong"/>
                <w:rFonts w:ascii="Bahnschrift" w:hAnsi="Bahnschrift"/>
                <w:b/>
                <w:iCs w:val="0"/>
              </w:rPr>
              <w:t>a</w:t>
            </w:r>
            <w:r w:rsidRPr="00D2095A">
              <w:rPr>
                <w:rStyle w:val="Strong"/>
                <w:rFonts w:ascii="Bahnschrift" w:hAnsi="Bahnschrift"/>
                <w:b/>
                <w:iCs w:val="0"/>
              </w:rPr>
              <w:t>pplication:</w:t>
            </w:r>
          </w:p>
          <w:p w14:paraId="457A3816"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rPr>
              <w:t>This is an individual task.</w:t>
            </w:r>
          </w:p>
          <w:p w14:paraId="7CC6822C"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rPr>
              <w:t xml:space="preserve">You </w:t>
            </w:r>
            <w:r w:rsidRPr="00D2095A">
              <w:rPr>
                <w:rFonts w:ascii="Bahnschrift" w:hAnsi="Bahnschrift" w:cs="Arial"/>
                <w:szCs w:val="20"/>
              </w:rPr>
              <w:t xml:space="preserve">must meet all criteria listed in the marking guide to be satisfactory in this task. </w:t>
            </w:r>
          </w:p>
          <w:p w14:paraId="667CDE8C"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F7297C5" w14:textId="77777777" w:rsidR="00DD0E66" w:rsidRPr="00D2095A" w:rsidRDefault="00DD0E66" w:rsidP="00A16A84">
            <w:pPr>
              <w:pStyle w:val="ListParagraph"/>
              <w:numPr>
                <w:ilvl w:val="0"/>
                <w:numId w:val="19"/>
              </w:numPr>
              <w:rPr>
                <w:rFonts w:ascii="Bahnschrift" w:hAnsi="Bahnschrift"/>
              </w:rPr>
            </w:pPr>
            <w:r w:rsidRPr="00D2095A">
              <w:rPr>
                <w:rFonts w:ascii="Bahnschrift" w:eastAsia="Palatino Linotype" w:hAnsi="Bahnschrift" w:cs="Arial"/>
                <w:szCs w:val="20"/>
              </w:rPr>
              <w:t>If not successful within the enrolment period as per Holmesglen assessment procedure, you will be requested to resubmit within 7 days of receiving feedback. You will have the opportunity to resubmit if any part of the assessment is deemed unsatisfactory (you are permitted TWO (2) resubmission per assessment task). Resubmissions must be submitted by the resubmission due date provided by your teacher.</w:t>
            </w:r>
            <w:r w:rsidRPr="00D2095A">
              <w:rPr>
                <w:rFonts w:ascii="Bahnschrift" w:hAnsi="Bahnschrift" w:cs="Arial"/>
                <w:szCs w:val="20"/>
              </w:rPr>
              <w:t xml:space="preserve"> </w:t>
            </w:r>
          </w:p>
          <w:p w14:paraId="4A354485"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cs="Arial"/>
                <w:szCs w:val="20"/>
              </w:rPr>
              <w:t xml:space="preserve">This task is open book. You may use the internet for research purposes only. All answers must be in your own words. Where a quote is used, you must cite the information source. </w:t>
            </w:r>
          </w:p>
          <w:p w14:paraId="789287FE" w14:textId="77777777" w:rsidR="00DD0E66" w:rsidRPr="00D2095A" w:rsidRDefault="00DD0E66" w:rsidP="00DD0E66">
            <w:pPr>
              <w:pStyle w:val="ListParagraph"/>
              <w:ind w:left="360"/>
              <w:rPr>
                <w:rFonts w:ascii="Bahnschrift" w:hAnsi="Bahnschrift"/>
              </w:rPr>
            </w:pPr>
          </w:p>
          <w:p w14:paraId="287807C5"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b/>
                <w:bCs/>
              </w:rPr>
              <w:t>Use of Generative AI Tools in Assessments</w:t>
            </w:r>
            <w:r w:rsidRPr="00D2095A">
              <w:rPr>
                <w:rFonts w:ascii="Bahnschrift" w:hAnsi="Bahnschrift"/>
              </w:rPr>
              <w:br/>
              <w:t xml:space="preserve">You are permitted to use generative AI tools to support your research and development process for this assessment. This aligns with the broader educational focus on digital literacy and emerging technologies.  However, your use of these tools must be </w:t>
            </w:r>
            <w:r w:rsidRPr="00D2095A">
              <w:rPr>
                <w:rFonts w:ascii="Bahnschrift" w:hAnsi="Bahnschrift"/>
                <w:b/>
                <w:bCs/>
              </w:rPr>
              <w:t>transparent, responsible, and in accordance with academic</w:t>
            </w:r>
            <w:r w:rsidRPr="00D2095A">
              <w:rPr>
                <w:rFonts w:ascii="Bahnschrift" w:hAnsi="Bahnschrift"/>
                <w:b/>
                <w:bCs/>
              </w:rPr>
              <w:br/>
              <w:t>integrity standards.</w:t>
            </w:r>
          </w:p>
          <w:p w14:paraId="1FCEEB02" w14:textId="77777777" w:rsidR="00DD0E66" w:rsidRPr="00D2095A" w:rsidRDefault="00DD0E66" w:rsidP="00DD0E66">
            <w:pPr>
              <w:pStyle w:val="ListParagraph"/>
              <w:ind w:left="360"/>
              <w:rPr>
                <w:rFonts w:ascii="Bahnschrift" w:hAnsi="Bahnschrift"/>
              </w:rPr>
            </w:pPr>
            <w:r w:rsidRPr="00D2095A">
              <w:rPr>
                <w:rFonts w:ascii="Bahnschrift" w:hAnsi="Bahnschrift"/>
              </w:rPr>
              <w:br/>
            </w:r>
            <w:r w:rsidRPr="00D2095A">
              <w:rPr>
                <w:rFonts w:ascii="Bahnschrift" w:hAnsi="Bahnschrift"/>
                <w:b/>
                <w:bCs/>
              </w:rPr>
              <w:t>You must not use generative AI to:</w:t>
            </w:r>
          </w:p>
          <w:p w14:paraId="601A686B" w14:textId="77777777" w:rsidR="00DD0E66" w:rsidRPr="00D2095A" w:rsidRDefault="00DD0E66" w:rsidP="00DD0E66">
            <w:pPr>
              <w:pStyle w:val="ListParagraph"/>
              <w:ind w:left="720"/>
              <w:rPr>
                <w:rFonts w:ascii="Bahnschrift" w:hAnsi="Bahnschrift"/>
              </w:rPr>
            </w:pPr>
            <w:r w:rsidRPr="00D2095A">
              <w:rPr>
                <w:rFonts w:ascii="Bahnschrift" w:hAnsi="Bahnschrift"/>
              </w:rPr>
              <w:t>1. Generate full-text responses for written assessment questions.</w:t>
            </w:r>
          </w:p>
          <w:p w14:paraId="7024AFA7" w14:textId="77777777" w:rsidR="00DD0E66" w:rsidRPr="00D2095A" w:rsidRDefault="00DD0E66" w:rsidP="00DD0E66">
            <w:pPr>
              <w:pStyle w:val="ListParagraph"/>
              <w:ind w:left="720"/>
              <w:rPr>
                <w:rFonts w:ascii="Bahnschrift" w:hAnsi="Bahnschrift"/>
              </w:rPr>
            </w:pPr>
            <w:r w:rsidRPr="00D2095A">
              <w:rPr>
                <w:rFonts w:ascii="Bahnschrift" w:hAnsi="Bahnschrift"/>
              </w:rPr>
              <w:t>2. Write complete scripts or presentations without your own input.</w:t>
            </w:r>
          </w:p>
          <w:p w14:paraId="4A739141" w14:textId="77777777" w:rsidR="00DD0E66" w:rsidRPr="00D2095A" w:rsidRDefault="00DD0E66" w:rsidP="00DD0E66">
            <w:pPr>
              <w:pStyle w:val="ListParagraph"/>
              <w:ind w:left="720"/>
              <w:rPr>
                <w:rFonts w:ascii="Bahnschrift" w:hAnsi="Bahnschrift"/>
              </w:rPr>
            </w:pPr>
            <w:r w:rsidRPr="00D2095A">
              <w:rPr>
                <w:rFonts w:ascii="Bahnschrift" w:hAnsi="Bahnschrift"/>
              </w:rPr>
              <w:lastRenderedPageBreak/>
              <w:t>3. Produce entire data sets, budgets, or analytical outputs without demonstrating your own understanding.</w:t>
            </w:r>
          </w:p>
          <w:p w14:paraId="4E98408E" w14:textId="77777777" w:rsidR="00DD0E66" w:rsidRPr="00D2095A" w:rsidRDefault="00DD0E66" w:rsidP="00DD0E66">
            <w:pPr>
              <w:pStyle w:val="ListParagraph"/>
              <w:ind w:left="720"/>
              <w:rPr>
                <w:rFonts w:ascii="Bahnschrift" w:hAnsi="Bahnschrift"/>
              </w:rPr>
            </w:pPr>
          </w:p>
          <w:p w14:paraId="41F16E8A" w14:textId="77777777" w:rsidR="00DD0E66" w:rsidRPr="00D2095A" w:rsidRDefault="00DD0E66" w:rsidP="00DD0E66">
            <w:pPr>
              <w:pStyle w:val="ListParagraph"/>
              <w:ind w:left="360"/>
              <w:rPr>
                <w:rFonts w:ascii="Bahnschrift" w:hAnsi="Bahnschrift"/>
              </w:rPr>
            </w:pPr>
            <w:r w:rsidRPr="00D2095A">
              <w:rPr>
                <w:rFonts w:ascii="Bahnschrift" w:hAnsi="Bahnschrift"/>
              </w:rPr>
              <w:t>Your use of these tools should be to support your work, not to replace it. This includes tasks such as:</w:t>
            </w:r>
          </w:p>
          <w:p w14:paraId="662A6DA3" w14:textId="77777777" w:rsidR="00DD0E66" w:rsidRPr="00D2095A" w:rsidRDefault="00DD0E66" w:rsidP="00DD0E66">
            <w:pPr>
              <w:pStyle w:val="ListParagraph"/>
              <w:ind w:left="720"/>
              <w:rPr>
                <w:rFonts w:ascii="Bahnschrift" w:hAnsi="Bahnschrift"/>
              </w:rPr>
            </w:pPr>
            <w:r w:rsidRPr="00D2095A">
              <w:rPr>
                <w:rFonts w:ascii="Bahnschrift" w:hAnsi="Bahnschrift"/>
              </w:rPr>
              <w:t>1. Brainstorming ideas.</w:t>
            </w:r>
          </w:p>
          <w:p w14:paraId="04BCE753" w14:textId="77777777" w:rsidR="00DD0E66" w:rsidRPr="00D2095A" w:rsidRDefault="00DD0E66" w:rsidP="00DD0E66">
            <w:pPr>
              <w:pStyle w:val="ListParagraph"/>
              <w:ind w:left="720"/>
              <w:rPr>
                <w:rFonts w:ascii="Bahnschrift" w:hAnsi="Bahnschrift"/>
              </w:rPr>
            </w:pPr>
            <w:r w:rsidRPr="00D2095A">
              <w:rPr>
                <w:rFonts w:ascii="Bahnschrift" w:hAnsi="Bahnschrift"/>
              </w:rPr>
              <w:t>2. Conducting preliminary research.</w:t>
            </w:r>
          </w:p>
          <w:p w14:paraId="5E031E36" w14:textId="77777777" w:rsidR="00DD0E66" w:rsidRPr="00D2095A" w:rsidRDefault="00DD0E66" w:rsidP="00DD0E66">
            <w:pPr>
              <w:pStyle w:val="ListParagraph"/>
              <w:ind w:left="720"/>
              <w:rPr>
                <w:rFonts w:ascii="Bahnschrift" w:hAnsi="Bahnschrift"/>
              </w:rPr>
            </w:pPr>
            <w:r w:rsidRPr="00D2095A">
              <w:rPr>
                <w:rFonts w:ascii="Bahnschrift" w:hAnsi="Bahnschrift"/>
              </w:rPr>
              <w:t>3. Structuring your presentation.</w:t>
            </w:r>
          </w:p>
          <w:p w14:paraId="38AAED43" w14:textId="77777777" w:rsidR="00DD0E66" w:rsidRPr="00D2095A" w:rsidRDefault="00DD0E66" w:rsidP="00DD0E66">
            <w:pPr>
              <w:pStyle w:val="ListParagraph"/>
              <w:ind w:left="720"/>
              <w:rPr>
                <w:rFonts w:ascii="Bahnschrift" w:hAnsi="Bahnschrift"/>
              </w:rPr>
            </w:pPr>
            <w:r w:rsidRPr="00D2095A">
              <w:rPr>
                <w:rFonts w:ascii="Bahnschrift" w:hAnsi="Bahnschrift"/>
              </w:rPr>
              <w:t>4. Editing and refining your written work.</w:t>
            </w:r>
          </w:p>
          <w:p w14:paraId="105CEF8C" w14:textId="77777777" w:rsidR="00DD0E66" w:rsidRPr="00D2095A" w:rsidRDefault="00DD0E66" w:rsidP="00DD0E66">
            <w:pPr>
              <w:rPr>
                <w:rFonts w:ascii="Bahnschrift" w:hAnsi="Bahnschrift"/>
              </w:rPr>
            </w:pPr>
          </w:p>
          <w:p w14:paraId="585E76EB"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b/>
                <w:bCs/>
              </w:rPr>
              <w:t>Academic Honesty and Plagiarism</w:t>
            </w:r>
            <w:r w:rsidRPr="00D2095A">
              <w:rPr>
                <w:rFonts w:ascii="Bahnschrift" w:hAnsi="Bahnschrift"/>
              </w:rPr>
              <w:br/>
              <w:t>Any use of AI tools must be clearly acknowledged. For example, you can include a note such as: “Generative AI was used to assist with brainstorming and editing.”  Failure to follow these guidelines may be considered academic misconduct under Holmesglen’s policy.</w:t>
            </w:r>
          </w:p>
          <w:p w14:paraId="3B0503E4" w14:textId="77777777" w:rsidR="00DD0E66" w:rsidRPr="00D2095A" w:rsidRDefault="00DD0E66" w:rsidP="00DD0E66">
            <w:pPr>
              <w:rPr>
                <w:rFonts w:ascii="Bahnschrift" w:hAnsi="Bahnschrift"/>
              </w:rPr>
            </w:pPr>
          </w:p>
          <w:p w14:paraId="4A731898" w14:textId="77777777" w:rsidR="00DD0E66" w:rsidRPr="00D2095A" w:rsidRDefault="00DD0E66" w:rsidP="00A16A84">
            <w:pPr>
              <w:pStyle w:val="ListParagraph"/>
              <w:numPr>
                <w:ilvl w:val="0"/>
                <w:numId w:val="19"/>
              </w:numPr>
              <w:rPr>
                <w:rFonts w:ascii="Bahnschrift" w:hAnsi="Bahnschrift"/>
              </w:rPr>
            </w:pPr>
            <w:r w:rsidRPr="00D2095A">
              <w:rPr>
                <w:rFonts w:ascii="Bahnschrift" w:eastAsia="Palatino Linotype" w:hAnsi="Bahnschrift" w:cs="Arial"/>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3C836619" w14:textId="77777777" w:rsidR="00DD0E66" w:rsidRPr="00D2095A" w:rsidRDefault="00DD0E66" w:rsidP="00A16A84">
            <w:pPr>
              <w:pStyle w:val="ListParagraph"/>
              <w:numPr>
                <w:ilvl w:val="0"/>
                <w:numId w:val="19"/>
              </w:numPr>
              <w:rPr>
                <w:rFonts w:ascii="Bahnschrift" w:hAnsi="Bahnschrift"/>
              </w:rPr>
            </w:pPr>
            <w:r w:rsidRPr="00D2095A">
              <w:rPr>
                <w:rFonts w:ascii="Bahnschrift" w:eastAsia="Palatino Linotype" w:hAnsi="Bahnschrift" w:cs="Arial"/>
                <w:szCs w:val="20"/>
              </w:rPr>
              <w:t>You can appeal an assessment decision according to the Holmesglen Assessment Complaints and Appeals Procedure.</w:t>
            </w:r>
          </w:p>
          <w:p w14:paraId="17F08F9F" w14:textId="77777777" w:rsidR="00DD0E66" w:rsidRPr="00D2095A" w:rsidRDefault="00DD0E66" w:rsidP="00A16A84">
            <w:pPr>
              <w:pStyle w:val="ListParagraph"/>
              <w:numPr>
                <w:ilvl w:val="0"/>
                <w:numId w:val="19"/>
              </w:numPr>
              <w:rPr>
                <w:rFonts w:ascii="Bahnschrift" w:hAnsi="Bahnschrift"/>
              </w:rPr>
            </w:pPr>
            <w:r w:rsidRPr="00D2095A">
              <w:rPr>
                <w:rFonts w:ascii="Bahnschrift" w:hAnsi="Bahnschrift" w:cs="Arial"/>
                <w:szCs w:val="20"/>
              </w:rPr>
              <w:t>You are expected to dedicate time to develop this assessment task both in and out of the classroom.</w:t>
            </w:r>
          </w:p>
          <w:p w14:paraId="4ADA577D" w14:textId="02C285A1" w:rsidR="0019608F" w:rsidRPr="00D2095A" w:rsidRDefault="00DD0E66" w:rsidP="00A16A84">
            <w:pPr>
              <w:pStyle w:val="ListParagraph"/>
              <w:numPr>
                <w:ilvl w:val="0"/>
                <w:numId w:val="19"/>
              </w:numPr>
              <w:rPr>
                <w:rFonts w:ascii="Bahnschrift" w:eastAsia="Times New Roman" w:hAnsi="Bahnschrift" w:cs="Arial"/>
                <w:szCs w:val="20"/>
                <w:lang w:val="en-US"/>
              </w:rPr>
            </w:pPr>
            <w:r w:rsidRPr="00D2095A">
              <w:rPr>
                <w:rFonts w:ascii="Bahnschrift" w:hAnsi="Bahnschrift"/>
              </w:rPr>
              <w:t>Leaner must contribute to and abide by organisational standards including intellectual property, privacy laws, and plagiarism and academic honesty. Further information is detailed at: https://holmesglen.edu.au/Students/Student-Resources/</w:t>
            </w:r>
          </w:p>
        </w:tc>
      </w:tr>
      <w:tr w:rsidR="00066AC9" w:rsidRPr="00D2095A"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Pr="00D2095A" w:rsidRDefault="0019608F" w:rsidP="00557BC4">
            <w:pPr>
              <w:rPr>
                <w:rFonts w:ascii="Bahnschrift" w:hAnsi="Bahnschrift"/>
              </w:rPr>
            </w:pPr>
          </w:p>
        </w:tc>
      </w:tr>
    </w:tbl>
    <w:p w14:paraId="5CCE8C71" w14:textId="77777777" w:rsidR="0019608F" w:rsidRPr="00D2095A" w:rsidRDefault="0019608F" w:rsidP="006204AE">
      <w:pPr>
        <w:rPr>
          <w:rFonts w:ascii="Bahnschrift" w:hAnsi="Bahnschrift"/>
        </w:rPr>
      </w:pPr>
    </w:p>
    <w:tbl>
      <w:tblPr>
        <w:tblStyle w:val="VSLREquipmentStyle"/>
        <w:tblW w:w="0" w:type="auto"/>
        <w:tblLook w:val="04A0" w:firstRow="1" w:lastRow="0" w:firstColumn="1" w:lastColumn="0" w:noHBand="0" w:noVBand="1"/>
        <w:tblDescription w:val="Equipment resources "/>
      </w:tblPr>
      <w:tblGrid>
        <w:gridCol w:w="5045"/>
        <w:gridCol w:w="5397"/>
      </w:tblGrid>
      <w:tr w:rsidR="00066AC9" w:rsidRPr="00D2095A"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Pr="00D2095A" w:rsidRDefault="0019608F" w:rsidP="00557BC4">
            <w:pPr>
              <w:pStyle w:val="Heading4"/>
              <w:rPr>
                <w:rFonts w:ascii="Bahnschrift" w:hAnsi="Bahnschrift"/>
                <w:iCs w:val="0"/>
              </w:rPr>
            </w:pPr>
            <w:r w:rsidRPr="00D2095A">
              <w:rPr>
                <w:rFonts w:ascii="Bahnschrift" w:hAnsi="Bahnschrift"/>
                <w:iCs w:val="0"/>
              </w:rPr>
              <w:t xml:space="preserve">Equipment/resources </w:t>
            </w:r>
            <w:r w:rsidR="0023563B" w:rsidRPr="00D2095A">
              <w:rPr>
                <w:rFonts w:ascii="Bahnschrift" w:hAnsi="Bahnschrift"/>
                <w:iCs w:val="0"/>
              </w:rPr>
              <w:t>l</w:t>
            </w:r>
            <w:r w:rsidRPr="00D2095A">
              <w:rPr>
                <w:rFonts w:ascii="Bahnschrift" w:hAnsi="Bahnschrift"/>
                <w:iCs w:val="0"/>
              </w:rPr>
              <w:t>earners must supply:</w:t>
            </w:r>
          </w:p>
        </w:tc>
        <w:tc>
          <w:tcPr>
            <w:tcW w:w="5397" w:type="dxa"/>
          </w:tcPr>
          <w:p w14:paraId="34EFDA2F" w14:textId="77777777" w:rsidR="0019608F" w:rsidRPr="00D2095A" w:rsidRDefault="0019608F" w:rsidP="00557BC4">
            <w:pPr>
              <w:pStyle w:val="Heading4"/>
              <w:rPr>
                <w:rFonts w:ascii="Bahnschrift" w:hAnsi="Bahnschrift"/>
                <w:iCs w:val="0"/>
              </w:rPr>
            </w:pPr>
            <w:r w:rsidRPr="00D2095A">
              <w:rPr>
                <w:rFonts w:ascii="Bahnschrift" w:hAnsi="Bahnschrift"/>
                <w:iCs w:val="0"/>
              </w:rPr>
              <w:t>Equipment/resources to be provided by the RTO:</w:t>
            </w:r>
          </w:p>
        </w:tc>
      </w:tr>
      <w:tr w:rsidR="00066AC9" w:rsidRPr="00D2095A"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3D1AF8C7" w14:textId="77777777" w:rsidR="00A66DFE" w:rsidRPr="00D2095A" w:rsidRDefault="00A66DFE" w:rsidP="00A66DFE">
            <w:pPr>
              <w:rPr>
                <w:rFonts w:ascii="Bahnschrift" w:hAnsi="Bahnschrift"/>
                <w:b/>
                <w:bCs/>
              </w:rPr>
            </w:pPr>
            <w:r w:rsidRPr="00D2095A">
              <w:rPr>
                <w:rFonts w:ascii="Bahnschrift" w:hAnsi="Bahnschrift"/>
                <w:b/>
                <w:bCs/>
              </w:rPr>
              <w:t>Learners opting to BYOD laptop or intending to learn remotely will require access to:</w:t>
            </w:r>
          </w:p>
          <w:p w14:paraId="4EC6C721" w14:textId="77777777" w:rsidR="00A66DFE" w:rsidRPr="00D2095A" w:rsidRDefault="00A66DFE" w:rsidP="00A66DFE">
            <w:pPr>
              <w:pStyle w:val="BodyContentIndent1"/>
              <w:numPr>
                <w:ilvl w:val="0"/>
                <w:numId w:val="0"/>
              </w:numPr>
              <w:rPr>
                <w:rFonts w:ascii="Bahnschrift" w:eastAsia="Times New Roman" w:hAnsi="Bahnschrift" w:cstheme="minorBidi"/>
              </w:rPr>
            </w:pPr>
          </w:p>
          <w:p w14:paraId="2ECDE8F5" w14:textId="3AD218DA" w:rsidR="00A66DFE" w:rsidRPr="00D2095A" w:rsidRDefault="00A66DFE" w:rsidP="00A66DFE">
            <w:pPr>
              <w:pStyle w:val="BodyContentIndent1"/>
              <w:numPr>
                <w:ilvl w:val="0"/>
                <w:numId w:val="0"/>
              </w:numPr>
              <w:rPr>
                <w:rFonts w:ascii="Bahnschrift" w:hAnsi="Bahnschrift"/>
              </w:rPr>
            </w:pPr>
            <w:r w:rsidRPr="00D2095A">
              <w:rPr>
                <w:rFonts w:ascii="Bahnschrift" w:eastAsia="Times New Roman" w:hAnsi="Bahnschrift" w:cstheme="minorBidi"/>
              </w:rPr>
              <w:t>A MAC or PC/laptop with the following minimum specification:</w:t>
            </w:r>
            <w:r w:rsidRPr="00D2095A">
              <w:rPr>
                <w:rFonts w:ascii="Bahnschrift" w:eastAsia="Times New Roman" w:hAnsi="Bahnschrift" w:cstheme="minorBidi"/>
              </w:rPr>
              <w:br/>
              <w:t>• Quad-Core CPU, 16GB of RAM, 250GB of Storage, 2 GHz or faster processor</w:t>
            </w:r>
            <w:r w:rsidRPr="00D2095A">
              <w:rPr>
                <w:rFonts w:ascii="Bahnschrift" w:eastAsia="Times New Roman" w:hAnsi="Bahnschrift" w:cstheme="minorBidi"/>
              </w:rPr>
              <w:br/>
              <w:t>• Windows 10 OS, or virtual machine installed with Windows 10 OS (available free from https://developer.microsoft.com/en-us/windows/downloads/virtual-machines/ or https://www.microsoft.com/en-us/evalcenter/evaluate-windows-10-enterprise)</w:t>
            </w:r>
            <w:r w:rsidRPr="00D2095A">
              <w:rPr>
                <w:rFonts w:ascii="Bahnschrift" w:eastAsia="Times New Roman" w:hAnsi="Bahnschrift" w:cstheme="minorBidi"/>
              </w:rPr>
              <w:br/>
              <w:t xml:space="preserve">• Headset with microphone and webcam </w:t>
            </w:r>
            <w:r w:rsidRPr="00D2095A">
              <w:rPr>
                <w:rFonts w:ascii="Bahnschrift" w:eastAsia="Times New Roman" w:hAnsi="Bahnschrift" w:cstheme="minorBidi"/>
              </w:rPr>
              <w:br/>
              <w:t>• Internet access</w:t>
            </w:r>
            <w:r w:rsidRPr="00D2095A">
              <w:rPr>
                <w:rFonts w:ascii="Bahnschrift" w:eastAsia="Times New Roman" w:hAnsi="Bahnschrift" w:cstheme="minorBidi"/>
              </w:rPr>
              <w:br/>
            </w:r>
            <w:r w:rsidRPr="00D2095A">
              <w:rPr>
                <w:rFonts w:ascii="Bahnschrift" w:eastAsia="Times New Roman" w:hAnsi="Bahnschrift" w:cstheme="minorBidi"/>
              </w:rPr>
              <w:br/>
              <w:t xml:space="preserve">Applications access available through Holmesglen </w:t>
            </w:r>
            <w:proofErr w:type="spellStart"/>
            <w:r w:rsidRPr="00D2095A">
              <w:rPr>
                <w:rFonts w:ascii="Bahnschrift" w:eastAsia="Times New Roman" w:hAnsi="Bahnschrift" w:cstheme="minorBidi"/>
              </w:rPr>
              <w:t>MyHorizon</w:t>
            </w:r>
            <w:proofErr w:type="spellEnd"/>
            <w:r w:rsidRPr="00D2095A">
              <w:rPr>
                <w:rFonts w:ascii="Bahnschrift" w:eastAsia="Times New Roman" w:hAnsi="Bahnschrift" w:cstheme="minorBidi"/>
              </w:rPr>
              <w:t xml:space="preserve"> and free access which can be downloaded via link below:</w:t>
            </w:r>
            <w:r w:rsidRPr="00D2095A">
              <w:rPr>
                <w:rFonts w:ascii="Bahnschrift" w:eastAsia="Times New Roman" w:hAnsi="Bahnschrift" w:cstheme="minorBidi"/>
              </w:rPr>
              <w:br/>
              <w:t>• Brightspace (Learning Management System) - https://holmesglen.brightspace.com/</w:t>
            </w:r>
            <w:r w:rsidRPr="00D2095A">
              <w:rPr>
                <w:rFonts w:ascii="Bahnschrift" w:eastAsia="Times New Roman" w:hAnsi="Bahnschrift" w:cstheme="minorBidi"/>
              </w:rPr>
              <w:br/>
            </w:r>
            <w:r w:rsidRPr="00D2095A">
              <w:rPr>
                <w:rFonts w:ascii="Bahnschrift" w:eastAsia="Times New Roman" w:hAnsi="Bahnschrift" w:cstheme="minorBidi"/>
              </w:rPr>
              <w:lastRenderedPageBreak/>
              <w:t>• 365 Microsoft office suite - https://portal.office.com</w:t>
            </w:r>
            <w:r w:rsidRPr="00D2095A">
              <w:rPr>
                <w:rFonts w:ascii="Bahnschrift" w:eastAsia="Times New Roman" w:hAnsi="Bahnschrift" w:cstheme="minorBidi"/>
              </w:rPr>
              <w:br/>
              <w:t>• WebEx - https://holmesglen.webex.com/</w:t>
            </w:r>
            <w:r w:rsidRPr="00D2095A">
              <w:rPr>
                <w:rFonts w:ascii="Bahnschrift" w:eastAsia="Times New Roman" w:hAnsi="Bahnschrift" w:cstheme="minorBidi"/>
              </w:rPr>
              <w:br/>
              <w:t>• Holmesglen OneDrive</w:t>
            </w:r>
            <w:r w:rsidRPr="00D2095A">
              <w:rPr>
                <w:rFonts w:ascii="Bahnschrift" w:eastAsia="Times New Roman" w:hAnsi="Bahnschrift" w:cstheme="minorBidi"/>
              </w:rPr>
              <w:br/>
              <w:t>• Google Chrome – recommended web browser</w:t>
            </w:r>
            <w:r w:rsidRPr="00D2095A">
              <w:rPr>
                <w:rFonts w:ascii="Bahnschrift" w:eastAsia="Times New Roman" w:hAnsi="Bahnschrift" w:cstheme="minorBidi"/>
              </w:rPr>
              <w:br/>
              <w:t>• 7-Zip - https://www.7-zip.org/download.html</w:t>
            </w:r>
            <w:r w:rsidRPr="00D2095A">
              <w:rPr>
                <w:rFonts w:ascii="Bahnschrift" w:eastAsia="Times New Roman" w:hAnsi="Bahnschrift" w:cstheme="minorBidi"/>
              </w:rPr>
              <w:br/>
              <w:t>• Visual Studio Code - https://code.visualstudio.com/</w:t>
            </w:r>
          </w:p>
        </w:tc>
        <w:tc>
          <w:tcPr>
            <w:tcW w:w="5397" w:type="dxa"/>
          </w:tcPr>
          <w:p w14:paraId="6D3C285F" w14:textId="77777777" w:rsidR="00A66DFE" w:rsidRPr="00D2095A" w:rsidRDefault="00A66DFE" w:rsidP="00A66DFE">
            <w:pPr>
              <w:rPr>
                <w:rFonts w:ascii="Bahnschrift" w:hAnsi="Bahnschrift"/>
                <w:b/>
                <w:bCs/>
                <w:szCs w:val="20"/>
              </w:rPr>
            </w:pPr>
            <w:r w:rsidRPr="00D2095A">
              <w:rPr>
                <w:rFonts w:ascii="Bahnschrift" w:hAnsi="Bahnschrift"/>
                <w:b/>
                <w:bCs/>
                <w:szCs w:val="20"/>
              </w:rPr>
              <w:lastRenderedPageBreak/>
              <w:t>This is a blended learning course and as such a remote learner will access their own computer equipment as per the specification provided. The Institute will provide the following:</w:t>
            </w:r>
          </w:p>
          <w:p w14:paraId="37E5C337" w14:textId="77777777" w:rsidR="00A66DFE" w:rsidRPr="00D2095A" w:rsidRDefault="00A66DFE" w:rsidP="00A66DFE">
            <w:pPr>
              <w:spacing w:line="276" w:lineRule="auto"/>
              <w:ind w:left="340" w:hanging="340"/>
              <w:rPr>
                <w:rFonts w:ascii="Bahnschrift" w:eastAsia="Times New Roman" w:hAnsi="Bahnschrift" w:cstheme="minorBidi"/>
              </w:rPr>
            </w:pPr>
          </w:p>
          <w:p w14:paraId="047EF4D1"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Data projector, whiteboard, computer with single screen per student (double screens preferred), computer with double screen for teacher, conference webcam managed by teacher.</w:t>
            </w:r>
          </w:p>
          <w:p w14:paraId="1582B59E" w14:textId="77777777" w:rsidR="00A66DFE" w:rsidRPr="00D2095A" w:rsidRDefault="00A66DFE" w:rsidP="00A66DFE">
            <w:pPr>
              <w:spacing w:line="276" w:lineRule="auto"/>
              <w:ind w:left="340"/>
              <w:rPr>
                <w:rFonts w:ascii="Bahnschrift" w:eastAsia="Times New Roman" w:hAnsi="Bahnschrift" w:cstheme="minorBidi"/>
              </w:rPr>
            </w:pPr>
          </w:p>
          <w:p w14:paraId="527E3102" w14:textId="77777777" w:rsidR="00A66DFE" w:rsidRPr="00D2095A" w:rsidRDefault="00A66DFE" w:rsidP="00A66DFE">
            <w:pPr>
              <w:spacing w:line="276" w:lineRule="auto"/>
              <w:ind w:left="340" w:hanging="340"/>
              <w:rPr>
                <w:rFonts w:ascii="Bahnschrift" w:eastAsia="Times New Roman" w:hAnsi="Bahnschrift" w:cstheme="minorBidi"/>
              </w:rPr>
            </w:pPr>
            <w:r w:rsidRPr="00D2095A">
              <w:rPr>
                <w:rFonts w:ascii="Bahnschrift" w:eastAsia="Times New Roman" w:hAnsi="Bahnschrift" w:cstheme="minorBidi"/>
              </w:rPr>
              <w:t>Minimum MAC or computer specification:</w:t>
            </w:r>
          </w:p>
          <w:p w14:paraId="4E2B05EC"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Quad-Core CPU, 16GB of RAM, 250GB of Storage, 4 GHz processor</w:t>
            </w:r>
          </w:p>
          <w:p w14:paraId="638F13A9"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Internet access</w:t>
            </w:r>
          </w:p>
          <w:p w14:paraId="02F22DF0" w14:textId="77777777" w:rsidR="00A66DFE" w:rsidRPr="00D2095A" w:rsidRDefault="00A66DFE" w:rsidP="00A66DFE">
            <w:pPr>
              <w:spacing w:line="276" w:lineRule="auto"/>
              <w:rPr>
                <w:rFonts w:ascii="Bahnschrift" w:eastAsia="Times New Roman" w:hAnsi="Bahnschrift" w:cstheme="minorBidi"/>
              </w:rPr>
            </w:pPr>
          </w:p>
          <w:p w14:paraId="1FD9071D"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xml:space="preserve">Applications access available at ZENworks and Holmesglen </w:t>
            </w:r>
            <w:proofErr w:type="spellStart"/>
            <w:r w:rsidRPr="00D2095A">
              <w:rPr>
                <w:rFonts w:ascii="Bahnschrift" w:eastAsia="Times New Roman" w:hAnsi="Bahnschrift" w:cstheme="minorBidi"/>
              </w:rPr>
              <w:t>MyHorizon</w:t>
            </w:r>
            <w:proofErr w:type="spellEnd"/>
            <w:r w:rsidRPr="00D2095A">
              <w:rPr>
                <w:rFonts w:ascii="Bahnschrift" w:eastAsia="Times New Roman" w:hAnsi="Bahnschrift" w:cstheme="minorBidi"/>
              </w:rPr>
              <w:t>:</w:t>
            </w:r>
          </w:p>
          <w:p w14:paraId="63F29C7B"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xml:space="preserve">• Brightspace (Learning Management System) </w:t>
            </w:r>
          </w:p>
          <w:p w14:paraId="6D6A0D52"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xml:space="preserve">• 365 Microsoft office suite </w:t>
            </w:r>
          </w:p>
          <w:p w14:paraId="188DFF8C"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WebEx</w:t>
            </w:r>
          </w:p>
          <w:p w14:paraId="1A9161F9"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Google Chrome – recommended web browser</w:t>
            </w:r>
          </w:p>
          <w:p w14:paraId="56684534" w14:textId="77777777" w:rsidR="00A66DFE" w:rsidRPr="00D2095A" w:rsidRDefault="00A66DFE" w:rsidP="00A66DFE">
            <w:pPr>
              <w:spacing w:line="276" w:lineRule="auto"/>
              <w:rPr>
                <w:rFonts w:ascii="Bahnschrift" w:eastAsia="Times New Roman" w:hAnsi="Bahnschrift" w:cstheme="minorBidi"/>
              </w:rPr>
            </w:pPr>
            <w:r w:rsidRPr="00D2095A">
              <w:rPr>
                <w:rFonts w:ascii="Bahnschrift" w:eastAsia="Times New Roman" w:hAnsi="Bahnschrift" w:cstheme="minorBidi"/>
              </w:rPr>
              <w:t>• 7Zip</w:t>
            </w:r>
          </w:p>
          <w:p w14:paraId="2C6ED3C0" w14:textId="7933BB1F" w:rsidR="00A66DFE" w:rsidRPr="00D2095A" w:rsidRDefault="00A66DFE" w:rsidP="00A66DFE">
            <w:pPr>
              <w:pStyle w:val="BodyContentIndent1"/>
              <w:numPr>
                <w:ilvl w:val="0"/>
                <w:numId w:val="0"/>
              </w:numPr>
              <w:ind w:left="340" w:hanging="340"/>
              <w:rPr>
                <w:rFonts w:ascii="Bahnschrift" w:hAnsi="Bahnschrift"/>
              </w:rPr>
            </w:pPr>
            <w:r w:rsidRPr="00D2095A">
              <w:rPr>
                <w:rFonts w:ascii="Bahnschrift" w:eastAsia="Times New Roman" w:hAnsi="Bahnschrift" w:cstheme="minorBidi"/>
              </w:rPr>
              <w:lastRenderedPageBreak/>
              <w:t>• Visual Studio Code</w:t>
            </w:r>
          </w:p>
        </w:tc>
      </w:tr>
    </w:tbl>
    <w:p w14:paraId="456825E7" w14:textId="70F13529" w:rsidR="00F26ACE" w:rsidRPr="00D2095A" w:rsidRDefault="00F26ACE" w:rsidP="00C678A8">
      <w:pPr>
        <w:rPr>
          <w:rFonts w:ascii="Bahnschrift" w:hAnsi="Bahnschrift"/>
        </w:rPr>
      </w:pPr>
    </w:p>
    <w:p w14:paraId="70916AE4" w14:textId="77777777" w:rsidR="00F26ACE" w:rsidRPr="00D2095A" w:rsidRDefault="00F26ACE">
      <w:pPr>
        <w:rPr>
          <w:rFonts w:ascii="Bahnschrift" w:hAnsi="Bahnschrift"/>
        </w:rPr>
      </w:pPr>
      <w:r w:rsidRPr="00D2095A">
        <w:rPr>
          <w:rFonts w:ascii="Bahnschrift" w:hAnsi="Bahnschrift"/>
        </w:rPr>
        <w:br w:type="page"/>
      </w:r>
    </w:p>
    <w:p w14:paraId="46ACDEEE" w14:textId="77777777" w:rsidR="005605B5" w:rsidRPr="00D2095A" w:rsidRDefault="005605B5" w:rsidP="00C678A8">
      <w:pPr>
        <w:rPr>
          <w:rFonts w:ascii="Bahnschrift" w:hAnsi="Bahnschrift"/>
        </w:rPr>
      </w:pPr>
    </w:p>
    <w:tbl>
      <w:tblPr>
        <w:tblStyle w:val="VSLRDetails"/>
        <w:tblW w:w="10369" w:type="dxa"/>
        <w:tblLook w:val="04E0" w:firstRow="1" w:lastRow="1" w:firstColumn="1" w:lastColumn="0" w:noHBand="0" w:noVBand="1"/>
        <w:tblDescription w:val="Section E – Assessment questions/criteria"/>
      </w:tblPr>
      <w:tblGrid>
        <w:gridCol w:w="2908"/>
        <w:gridCol w:w="574"/>
        <w:gridCol w:w="6887"/>
      </w:tblGrid>
      <w:tr w:rsidR="00066AC9" w:rsidRPr="00D2095A" w14:paraId="045909F4" w14:textId="77777777" w:rsidTr="003B3F5B">
        <w:trPr>
          <w:cnfStyle w:val="100000000000" w:firstRow="1" w:lastRow="0" w:firstColumn="0" w:lastColumn="0" w:oddVBand="0" w:evenVBand="0" w:oddHBand="0" w:evenHBand="0" w:firstRowFirstColumn="0" w:firstRowLastColumn="0" w:lastRowFirstColumn="0" w:lastRowLastColumn="0"/>
        </w:trPr>
        <w:tc>
          <w:tcPr>
            <w:tcW w:w="10369" w:type="dxa"/>
            <w:gridSpan w:val="3"/>
          </w:tcPr>
          <w:p w14:paraId="4782EA08" w14:textId="77777777" w:rsidR="00EE17EB" w:rsidRPr="00D2095A" w:rsidRDefault="00EE17EB" w:rsidP="003B3F5B">
            <w:pPr>
              <w:pStyle w:val="Heading3"/>
              <w:rPr>
                <w:rFonts w:ascii="Bahnschrift" w:hAnsi="Bahnschrift"/>
                <w:color w:val="auto"/>
              </w:rPr>
            </w:pPr>
            <w:r w:rsidRPr="00D2095A">
              <w:rPr>
                <w:rFonts w:ascii="Bahnschrift" w:hAnsi="Bahnschrift"/>
                <w:color w:val="auto"/>
              </w:rPr>
              <w:t>Section E – Assessment questions/criteria</w:t>
            </w:r>
          </w:p>
        </w:tc>
      </w:tr>
      <w:tr w:rsidR="00066AC9" w:rsidRPr="00D2095A" w14:paraId="47C8B05A"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05DC18F" w:rsidR="00EE17EB" w:rsidRPr="00D2095A" w:rsidRDefault="00EE17EB" w:rsidP="003B3F5B">
            <w:pPr>
              <w:rPr>
                <w:rFonts w:ascii="Bahnschrift" w:hAnsi="Bahnschrift"/>
              </w:rPr>
            </w:pPr>
            <w:r w:rsidRPr="00D2095A">
              <w:rPr>
                <w:rStyle w:val="Strong"/>
                <w:rFonts w:ascii="Bahnschrift" w:hAnsi="Bahnschrift"/>
              </w:rPr>
              <w:t xml:space="preserve">Assessment number: </w:t>
            </w:r>
            <w:r w:rsidR="00B272D9" w:rsidRPr="00D2095A">
              <w:rPr>
                <w:rFonts w:ascii="Bahnschrift" w:hAnsi="Bahnschrift" w:cs="Arial"/>
              </w:rPr>
              <w:t>2</w:t>
            </w:r>
          </w:p>
        </w:tc>
        <w:tc>
          <w:tcPr>
            <w:tcW w:w="6887" w:type="dxa"/>
            <w:tcMar>
              <w:top w:w="85" w:type="dxa"/>
              <w:bottom w:w="57" w:type="dxa"/>
            </w:tcMar>
            <w:vAlign w:val="center"/>
          </w:tcPr>
          <w:p w14:paraId="298AAAD7" w14:textId="1FF1C4B8" w:rsidR="00EE17EB" w:rsidRPr="00D2095A" w:rsidRDefault="00EE17EB" w:rsidP="003B3F5B">
            <w:pPr>
              <w:rPr>
                <w:rFonts w:ascii="Bahnschrift" w:hAnsi="Bahnschrift"/>
              </w:rPr>
            </w:pPr>
            <w:r w:rsidRPr="00D2095A">
              <w:rPr>
                <w:rStyle w:val="Strong"/>
                <w:rFonts w:ascii="Bahnschrift" w:hAnsi="Bahnschrift"/>
              </w:rPr>
              <w:t xml:space="preserve">Assessment title: </w:t>
            </w:r>
            <w:r w:rsidR="00B272D9" w:rsidRPr="00D2095A">
              <w:rPr>
                <w:rFonts w:ascii="Bahnschrift" w:hAnsi="Bahnschrift" w:cs="Arial"/>
              </w:rPr>
              <w:t>Portfolio</w:t>
            </w:r>
          </w:p>
        </w:tc>
      </w:tr>
      <w:tr w:rsidR="00066AC9" w:rsidRPr="00D2095A" w14:paraId="767671EA" w14:textId="77777777" w:rsidTr="003B3F5B">
        <w:trPr>
          <w:cnfStyle w:val="000000010000" w:firstRow="0" w:lastRow="0" w:firstColumn="0" w:lastColumn="0" w:oddVBand="0" w:evenVBand="0" w:oddHBand="0" w:evenHBand="1" w:firstRowFirstColumn="0" w:firstRowLastColumn="0" w:lastRowFirstColumn="0" w:lastRowLastColumn="0"/>
          <w:trHeight w:val="340"/>
        </w:trPr>
        <w:tc>
          <w:tcPr>
            <w:tcW w:w="2908" w:type="dxa"/>
            <w:tcMar>
              <w:top w:w="85" w:type="dxa"/>
              <w:bottom w:w="45" w:type="dxa"/>
            </w:tcMar>
            <w:vAlign w:val="center"/>
          </w:tcPr>
          <w:p w14:paraId="75A448B9"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b/>
                <w:bCs/>
                <w:sz w:val="20"/>
                <w:szCs w:val="20"/>
              </w:rPr>
              <w:t>Unit code: </w:t>
            </w:r>
            <w:r w:rsidRPr="00D2095A">
              <w:rPr>
                <w:rStyle w:val="eop"/>
                <w:rFonts w:ascii="Bahnschrift" w:hAnsi="Bahnschrift" w:cs="Arial"/>
                <w:sz w:val="20"/>
                <w:szCs w:val="20"/>
              </w:rPr>
              <w:t> </w:t>
            </w:r>
          </w:p>
          <w:p w14:paraId="3A86DF89"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eop"/>
                <w:rFonts w:ascii="Bahnschrift" w:hAnsi="Bahnschrift" w:cs="Arial"/>
                <w:sz w:val="20"/>
                <w:szCs w:val="20"/>
              </w:rPr>
              <w:t> </w:t>
            </w:r>
          </w:p>
          <w:p w14:paraId="633A6E0C" w14:textId="77777777" w:rsidR="00C714A1" w:rsidRPr="00D2095A" w:rsidRDefault="00C714A1" w:rsidP="00C714A1">
            <w:pPr>
              <w:pStyle w:val="paragraph"/>
              <w:spacing w:before="0" w:beforeAutospacing="0" w:after="0" w:afterAutospacing="0"/>
              <w:textAlignment w:val="baseline"/>
              <w:rPr>
                <w:rFonts w:ascii="Bahnschrift" w:hAnsi="Bahnschrift" w:cs="Arial"/>
                <w:sz w:val="20"/>
                <w:szCs w:val="20"/>
              </w:rPr>
            </w:pPr>
            <w:r w:rsidRPr="00D2095A">
              <w:rPr>
                <w:rStyle w:val="normaltextrun"/>
                <w:rFonts w:ascii="Bahnschrift" w:hAnsi="Bahnschrift" w:cs="Arial"/>
                <w:b/>
                <w:bCs/>
                <w:sz w:val="20"/>
                <w:szCs w:val="20"/>
              </w:rPr>
              <w:t>CWEB6 - Front End Design &amp; Development</w:t>
            </w:r>
            <w:r w:rsidRPr="00D2095A">
              <w:rPr>
                <w:rStyle w:val="eop"/>
                <w:rFonts w:ascii="Bahnschrift" w:hAnsi="Bahnschrift" w:cs="Arial"/>
                <w:sz w:val="20"/>
                <w:szCs w:val="20"/>
              </w:rPr>
              <w:t> </w:t>
            </w:r>
          </w:p>
          <w:p w14:paraId="539CB60C"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ICTWEB432</w:t>
            </w:r>
            <w:r w:rsidRPr="00D2095A">
              <w:rPr>
                <w:rStyle w:val="eop"/>
                <w:rFonts w:ascii="Bahnschrift" w:hAnsi="Bahnschrift" w:cs="Arial"/>
                <w:sz w:val="20"/>
                <w:szCs w:val="20"/>
              </w:rPr>
              <w:t> </w:t>
            </w:r>
          </w:p>
          <w:p w14:paraId="3E00D595"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ICTWEB443</w:t>
            </w:r>
            <w:r w:rsidRPr="00D2095A">
              <w:rPr>
                <w:rStyle w:val="eop"/>
                <w:rFonts w:ascii="Bahnschrift" w:hAnsi="Bahnschrift" w:cs="Arial"/>
                <w:sz w:val="20"/>
                <w:szCs w:val="20"/>
              </w:rPr>
              <w:t> </w:t>
            </w:r>
          </w:p>
          <w:p w14:paraId="410E8C32"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ICTWEB450</w:t>
            </w:r>
            <w:r w:rsidRPr="00D2095A">
              <w:rPr>
                <w:rStyle w:val="eop"/>
                <w:rFonts w:ascii="Bahnschrift" w:hAnsi="Bahnschrift" w:cs="Arial"/>
                <w:sz w:val="20"/>
                <w:szCs w:val="20"/>
              </w:rPr>
              <w:t> </w:t>
            </w:r>
          </w:p>
          <w:p w14:paraId="6365D8BC" w14:textId="6625368C" w:rsidR="00C714A1" w:rsidRPr="00D2095A" w:rsidRDefault="00C714A1" w:rsidP="00C714A1">
            <w:pPr>
              <w:rPr>
                <w:rFonts w:ascii="Bahnschrift" w:hAnsi="Bahnschrift"/>
              </w:rPr>
            </w:pPr>
            <w:r w:rsidRPr="00D2095A">
              <w:rPr>
                <w:rStyle w:val="normaltextrun"/>
                <w:rFonts w:ascii="Bahnschrift" w:hAnsi="Bahnschrift" w:cs="Arial"/>
                <w:szCs w:val="20"/>
              </w:rPr>
              <w:t>ICTWEB444</w:t>
            </w:r>
            <w:r w:rsidRPr="00D2095A">
              <w:rPr>
                <w:rStyle w:val="eop"/>
                <w:rFonts w:ascii="Bahnschrift" w:hAnsi="Bahnschrift" w:cs="Arial"/>
                <w:szCs w:val="20"/>
              </w:rPr>
              <w:t> </w:t>
            </w:r>
          </w:p>
        </w:tc>
        <w:tc>
          <w:tcPr>
            <w:tcW w:w="7461" w:type="dxa"/>
            <w:gridSpan w:val="2"/>
            <w:tcMar>
              <w:top w:w="85" w:type="dxa"/>
              <w:bottom w:w="45" w:type="dxa"/>
            </w:tcMar>
            <w:vAlign w:val="center"/>
          </w:tcPr>
          <w:p w14:paraId="77882EF0"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b/>
                <w:bCs/>
                <w:sz w:val="20"/>
                <w:szCs w:val="20"/>
              </w:rPr>
              <w:t>Unit title: </w:t>
            </w:r>
            <w:r w:rsidRPr="00D2095A">
              <w:rPr>
                <w:rStyle w:val="eop"/>
                <w:rFonts w:ascii="Bahnschrift" w:hAnsi="Bahnschrift" w:cs="Arial"/>
                <w:sz w:val="20"/>
                <w:szCs w:val="20"/>
              </w:rPr>
              <w:t> </w:t>
            </w:r>
          </w:p>
          <w:p w14:paraId="3E7DAE84"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eop"/>
                <w:rFonts w:ascii="Bahnschrift" w:hAnsi="Bahnschrift" w:cs="Arial"/>
                <w:sz w:val="20"/>
                <w:szCs w:val="20"/>
              </w:rPr>
              <w:t> </w:t>
            </w:r>
          </w:p>
          <w:p w14:paraId="769CC50F" w14:textId="77777777" w:rsidR="00C714A1" w:rsidRPr="00D2095A" w:rsidRDefault="00C714A1" w:rsidP="00C714A1">
            <w:pPr>
              <w:pStyle w:val="paragraph"/>
              <w:spacing w:before="0" w:beforeAutospacing="0" w:after="0" w:afterAutospacing="0"/>
              <w:textAlignment w:val="baseline"/>
              <w:rPr>
                <w:rStyle w:val="scxw27797083"/>
                <w:rFonts w:ascii="Bahnschrift" w:hAnsi="Bahnschrift" w:cs="Arial"/>
                <w:sz w:val="20"/>
                <w:szCs w:val="20"/>
              </w:rPr>
            </w:pPr>
            <w:r w:rsidRPr="00D2095A">
              <w:rPr>
                <w:rStyle w:val="scxw27797083"/>
                <w:rFonts w:ascii="Bahnschrift" w:hAnsi="Bahnschrift" w:cs="Arial"/>
                <w:sz w:val="20"/>
                <w:szCs w:val="20"/>
              </w:rPr>
              <w:t> </w:t>
            </w:r>
          </w:p>
          <w:p w14:paraId="7740B8BF"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Fonts w:ascii="Bahnschrift" w:hAnsi="Bahnschrift" w:cs="Arial"/>
                <w:sz w:val="20"/>
                <w:szCs w:val="20"/>
              </w:rPr>
              <w:br/>
            </w:r>
            <w:r w:rsidRPr="00D2095A">
              <w:rPr>
                <w:rStyle w:val="normaltextrun"/>
                <w:rFonts w:ascii="Bahnschrift" w:hAnsi="Bahnschrift" w:cs="Arial"/>
                <w:sz w:val="20"/>
                <w:szCs w:val="20"/>
              </w:rPr>
              <w:t>Design website layouts</w:t>
            </w:r>
            <w:r w:rsidRPr="00D2095A">
              <w:rPr>
                <w:rStyle w:val="eop"/>
                <w:rFonts w:ascii="Bahnschrift" w:hAnsi="Bahnschrift" w:cs="Arial"/>
                <w:sz w:val="20"/>
                <w:szCs w:val="20"/>
              </w:rPr>
              <w:t> </w:t>
            </w:r>
          </w:p>
          <w:p w14:paraId="08FC7199"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Implement search engine optimisations</w:t>
            </w:r>
            <w:r w:rsidRPr="00D2095A">
              <w:rPr>
                <w:rStyle w:val="eop"/>
                <w:rFonts w:ascii="Bahnschrift" w:hAnsi="Bahnschrift" w:cs="Arial"/>
                <w:sz w:val="20"/>
                <w:szCs w:val="20"/>
              </w:rPr>
              <w:t> </w:t>
            </w:r>
          </w:p>
          <w:p w14:paraId="579EB7F2" w14:textId="77777777" w:rsidR="00C714A1" w:rsidRPr="00D2095A" w:rsidRDefault="00C714A1" w:rsidP="00C714A1">
            <w:pPr>
              <w:pStyle w:val="paragraph"/>
              <w:spacing w:before="0" w:beforeAutospacing="0" w:after="0" w:afterAutospacing="0"/>
              <w:textAlignment w:val="baseline"/>
              <w:rPr>
                <w:rFonts w:ascii="Bahnschrift" w:hAnsi="Bahnschrift" w:cs="Arial"/>
                <w:sz w:val="18"/>
                <w:szCs w:val="18"/>
              </w:rPr>
            </w:pPr>
            <w:r w:rsidRPr="00D2095A">
              <w:rPr>
                <w:rStyle w:val="normaltextrun"/>
                <w:rFonts w:ascii="Bahnschrift" w:hAnsi="Bahnschrift" w:cs="Arial"/>
                <w:sz w:val="20"/>
                <w:szCs w:val="20"/>
              </w:rPr>
              <w:t>Evaluate and select a web hosting service</w:t>
            </w:r>
            <w:r w:rsidRPr="00D2095A">
              <w:rPr>
                <w:rStyle w:val="eop"/>
                <w:rFonts w:ascii="Bahnschrift" w:hAnsi="Bahnschrift" w:cs="Arial"/>
                <w:sz w:val="20"/>
                <w:szCs w:val="20"/>
              </w:rPr>
              <w:t> </w:t>
            </w:r>
          </w:p>
          <w:p w14:paraId="55389344" w14:textId="7F03B60C" w:rsidR="00C714A1" w:rsidRPr="00D2095A" w:rsidRDefault="00C714A1" w:rsidP="00C714A1">
            <w:pPr>
              <w:rPr>
                <w:rFonts w:ascii="Bahnschrift" w:hAnsi="Bahnschrift"/>
              </w:rPr>
            </w:pPr>
            <w:r w:rsidRPr="00D2095A">
              <w:rPr>
                <w:rStyle w:val="normaltextrun"/>
                <w:rFonts w:ascii="Bahnschrift" w:hAnsi="Bahnschrift" w:cs="Arial"/>
                <w:szCs w:val="20"/>
              </w:rPr>
              <w:t>Create responsive website layouts</w:t>
            </w:r>
            <w:r w:rsidRPr="00D2095A">
              <w:rPr>
                <w:rStyle w:val="eop"/>
                <w:rFonts w:ascii="Bahnschrift" w:hAnsi="Bahnschrift" w:cs="Arial"/>
                <w:szCs w:val="20"/>
              </w:rPr>
              <w:t> </w:t>
            </w:r>
          </w:p>
        </w:tc>
      </w:tr>
      <w:tr w:rsidR="00066AC9" w:rsidRPr="00D2095A" w14:paraId="692AC56C" w14:textId="77777777" w:rsidTr="003B3F5B">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3"/>
            <w:vAlign w:val="center"/>
          </w:tcPr>
          <w:p w14:paraId="0D008CEB" w14:textId="77777777" w:rsidR="00EE17EB" w:rsidRPr="00D2095A" w:rsidRDefault="00EE17EB" w:rsidP="003B3F5B">
            <w:pPr>
              <w:rPr>
                <w:rFonts w:ascii="Bahnschrift" w:hAnsi="Bahnschrift"/>
              </w:rPr>
            </w:pPr>
          </w:p>
        </w:tc>
      </w:tr>
    </w:tbl>
    <w:p w14:paraId="5E8CDFC2" w14:textId="77777777" w:rsidR="00C523F4" w:rsidRPr="00D2095A" w:rsidRDefault="00C523F4" w:rsidP="001F35EC">
      <w:pPr>
        <w:rPr>
          <w:rFonts w:ascii="Bahnschrift" w:hAnsi="Bahnschrift"/>
        </w:rPr>
      </w:pPr>
    </w:p>
    <w:p w14:paraId="4576C1BC" w14:textId="2D64CFFF" w:rsidR="0034312C" w:rsidRPr="00D2095A" w:rsidRDefault="0034312C" w:rsidP="0034312C">
      <w:pPr>
        <w:rPr>
          <w:rFonts w:ascii="Bahnschrift" w:hAnsi="Bahnschrift" w:cs="Arial"/>
          <w:b/>
          <w:bCs/>
          <w:sz w:val="22"/>
        </w:rPr>
      </w:pPr>
      <w:r w:rsidRPr="00D2095A">
        <w:rPr>
          <w:rFonts w:ascii="Bahnschrift" w:hAnsi="Bahnschrift" w:cs="Arial"/>
          <w:b/>
          <w:bCs/>
          <w:sz w:val="22"/>
        </w:rPr>
        <w:t>PORTFOLIO</w:t>
      </w:r>
      <w:r w:rsidR="00DF3850" w:rsidRPr="00D2095A">
        <w:rPr>
          <w:rFonts w:ascii="Bahnschrift" w:hAnsi="Bahnschrift" w:cs="Arial"/>
          <w:b/>
          <w:bCs/>
          <w:sz w:val="22"/>
        </w:rPr>
        <w:t xml:space="preserve"> TASK</w:t>
      </w:r>
    </w:p>
    <w:p w14:paraId="77F32CB9" w14:textId="7B54B19A" w:rsidR="0034312C" w:rsidRPr="00D2095A" w:rsidRDefault="0034312C" w:rsidP="0034312C">
      <w:pPr>
        <w:rPr>
          <w:rFonts w:ascii="Bahnschrift" w:hAnsi="Bahnschrift"/>
        </w:rPr>
      </w:pPr>
    </w:p>
    <w:tbl>
      <w:tblPr>
        <w:tblStyle w:val="VSLRSectionEstyle"/>
        <w:tblW w:w="10443" w:type="dxa"/>
        <w:tblLook w:val="04A0" w:firstRow="1" w:lastRow="0" w:firstColumn="1" w:lastColumn="0" w:noHBand="0" w:noVBand="1"/>
      </w:tblPr>
      <w:tblGrid>
        <w:gridCol w:w="5772"/>
        <w:gridCol w:w="854"/>
        <w:gridCol w:w="854"/>
        <w:gridCol w:w="2963"/>
      </w:tblGrid>
      <w:tr w:rsidR="00066AC9" w:rsidRPr="00D2095A" w14:paraId="28C4FE39" w14:textId="77777777" w:rsidTr="003B3F5B">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6C5DF152" w14:textId="77777777" w:rsidR="00413A8F" w:rsidRPr="00D2095A" w:rsidRDefault="00413A8F" w:rsidP="003B3F5B">
            <w:pPr>
              <w:pStyle w:val="Heading4"/>
              <w:rPr>
                <w:rFonts w:ascii="Bahnschrift" w:hAnsi="Bahnschrift"/>
                <w:iCs w:val="0"/>
              </w:rPr>
            </w:pPr>
            <w:r w:rsidRPr="00D2095A">
              <w:rPr>
                <w:rFonts w:ascii="Bahnschrift" w:hAnsi="Bahnschrift"/>
                <w:iCs w:val="0"/>
              </w:rPr>
              <w:t>Criteria for assessment</w:t>
            </w:r>
          </w:p>
        </w:tc>
        <w:tc>
          <w:tcPr>
            <w:tcW w:w="1708" w:type="dxa"/>
            <w:gridSpan w:val="2"/>
          </w:tcPr>
          <w:p w14:paraId="6AFFC767" w14:textId="77777777" w:rsidR="00413A8F" w:rsidRPr="00D2095A" w:rsidRDefault="00413A8F" w:rsidP="003B3F5B">
            <w:pPr>
              <w:pStyle w:val="Heading4"/>
              <w:spacing w:after="40"/>
              <w:rPr>
                <w:rFonts w:ascii="Bahnschrift" w:hAnsi="Bahnschrift"/>
                <w:iCs w:val="0"/>
              </w:rPr>
            </w:pPr>
            <w:r w:rsidRPr="00D2095A">
              <w:rPr>
                <w:rFonts w:ascii="Bahnschrift" w:hAnsi="Bahnschrift"/>
                <w:iCs w:val="0"/>
              </w:rPr>
              <w:t>Satisfactory</w:t>
            </w:r>
          </w:p>
          <w:p w14:paraId="7191BAEB" w14:textId="77777777" w:rsidR="00413A8F" w:rsidRPr="00D2095A" w:rsidRDefault="00413A8F" w:rsidP="003B3F5B">
            <w:pPr>
              <w:pStyle w:val="Heading4"/>
              <w:rPr>
                <w:rFonts w:ascii="Bahnschrift" w:hAnsi="Bahnschrift"/>
                <w:iCs w:val="0"/>
              </w:rPr>
            </w:pPr>
            <w:r w:rsidRPr="00D2095A">
              <w:rPr>
                <w:rFonts w:ascii="Bahnschrift" w:hAnsi="Bahnschrift"/>
                <w:iCs w:val="0"/>
              </w:rPr>
              <w:t>Yes</w:t>
            </w:r>
            <w:r w:rsidRPr="00D2095A">
              <w:rPr>
                <w:rFonts w:ascii="Bahnschrift" w:hAnsi="Bahnschrift"/>
                <w:iCs w:val="0"/>
              </w:rPr>
              <w:tab/>
              <w:t>No</w:t>
            </w:r>
          </w:p>
        </w:tc>
        <w:tc>
          <w:tcPr>
            <w:tcW w:w="2963" w:type="dxa"/>
          </w:tcPr>
          <w:p w14:paraId="7EBCB6FD" w14:textId="77777777" w:rsidR="00413A8F" w:rsidRPr="00D2095A" w:rsidRDefault="00413A8F" w:rsidP="003B3F5B">
            <w:pPr>
              <w:pStyle w:val="Heading4"/>
              <w:rPr>
                <w:rFonts w:ascii="Bahnschrift" w:hAnsi="Bahnschrift"/>
                <w:iCs w:val="0"/>
              </w:rPr>
            </w:pPr>
            <w:r w:rsidRPr="00D2095A">
              <w:rPr>
                <w:rFonts w:ascii="Bahnschrift" w:hAnsi="Bahnschrift"/>
                <w:iCs w:val="0"/>
              </w:rPr>
              <w:t>Comment</w:t>
            </w:r>
          </w:p>
        </w:tc>
      </w:tr>
      <w:tr w:rsidR="00066AC9" w:rsidRPr="00D2095A" w14:paraId="11DC9AF3" w14:textId="77777777" w:rsidTr="003B3F5B">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4"/>
            <w:tcBorders>
              <w:left w:val="single" w:sz="18" w:space="0" w:color="414042" w:themeColor="accent1"/>
              <w:bottom w:val="nil"/>
              <w:right w:val="single" w:sz="18" w:space="0" w:color="414042" w:themeColor="accent1"/>
            </w:tcBorders>
            <w:shd w:val="clear" w:color="auto" w:fill="414042" w:themeFill="accent1"/>
            <w:vAlign w:val="center"/>
          </w:tcPr>
          <w:p w14:paraId="2859A35B" w14:textId="77777777" w:rsidR="00413A8F" w:rsidRPr="00D2095A" w:rsidRDefault="00413A8F" w:rsidP="003B3F5B">
            <w:pPr>
              <w:rPr>
                <w:rStyle w:val="Strong"/>
                <w:rFonts w:ascii="Bahnschrift" w:hAnsi="Bahnschrift"/>
              </w:rPr>
            </w:pPr>
            <w:r w:rsidRPr="00D2095A">
              <w:rPr>
                <w:rStyle w:val="Strong"/>
                <w:rFonts w:ascii="Bahnschrift" w:hAnsi="Bahnschrift"/>
              </w:rPr>
              <w:t>The following has been submitted for assessment:</w:t>
            </w:r>
          </w:p>
        </w:tc>
      </w:tr>
      <w:tr w:rsidR="00066AC9" w:rsidRPr="00D2095A" w14:paraId="7A1A6116" w14:textId="77777777" w:rsidTr="003B3F5B">
        <w:trPr>
          <w:cnfStyle w:val="000000010000" w:firstRow="0" w:lastRow="0" w:firstColumn="0" w:lastColumn="0" w:oddVBand="0" w:evenVBand="0" w:oddHBand="0" w:evenHBand="1" w:firstRowFirstColumn="0" w:firstRowLastColumn="0" w:lastRowFirstColumn="0" w:lastRowLastColumn="0"/>
          <w:trHeight w:val="397"/>
        </w:trPr>
        <w:sdt>
          <w:sdtPr>
            <w:rPr>
              <w:rFonts w:ascii="Bahnschrift" w:hAnsi="Bahnschrift" w:cs="Arial"/>
              <w:color w:val="auto"/>
            </w:rPr>
            <w:id w:val="224882059"/>
            <w:placeholder>
              <w:docPart w:val="5BADFB2F3D008A4EA683F114AC48CEEB"/>
            </w:placeholder>
          </w:sdtPr>
          <w:sdtEndPr/>
          <w:sdtContent>
            <w:tc>
              <w:tcPr>
                <w:tcW w:w="5772" w:type="dxa"/>
                <w:tcMar>
                  <w:top w:w="28" w:type="dxa"/>
                </w:tcMar>
              </w:tcPr>
              <w:p w14:paraId="57311B4A" w14:textId="77777777" w:rsidR="00413A8F" w:rsidRPr="00D2095A" w:rsidRDefault="00413A8F" w:rsidP="003B3F5B">
                <w:pPr>
                  <w:pStyle w:val="SectionEBodyContent1"/>
                  <w:numPr>
                    <w:ilvl w:val="0"/>
                    <w:numId w:val="0"/>
                  </w:numPr>
                  <w:ind w:left="567" w:hanging="567"/>
                  <w:rPr>
                    <w:rFonts w:ascii="Bahnschrift" w:hAnsi="Bahnschrift"/>
                    <w:color w:val="auto"/>
                  </w:rPr>
                </w:pPr>
                <w:r w:rsidRPr="00D2095A">
                  <w:rPr>
                    <w:rFonts w:ascii="Bahnschrift" w:hAnsi="Bahnschrift" w:cs="Arial"/>
                    <w:bCs/>
                    <w:color w:val="auto"/>
                  </w:rPr>
                  <w:t>Assessment Sheet (signed &amp; fully completed)</w:t>
                </w:r>
              </w:p>
            </w:tc>
          </w:sdtContent>
        </w:sdt>
        <w:tc>
          <w:tcPr>
            <w:tcW w:w="854" w:type="dxa"/>
          </w:tcPr>
          <w:p w14:paraId="11F0DCDF"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35623579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0561B92"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56432882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Mar>
              <w:top w:w="28" w:type="dxa"/>
              <w:bottom w:w="28" w:type="dxa"/>
            </w:tcMar>
          </w:tcPr>
          <w:p w14:paraId="626C9198" w14:textId="77777777" w:rsidR="00413A8F" w:rsidRPr="00D2095A" w:rsidRDefault="00413A8F" w:rsidP="003B3F5B">
            <w:pPr>
              <w:pStyle w:val="Comment"/>
              <w:rPr>
                <w:rFonts w:ascii="Bahnschrift" w:hAnsi="Bahnschrift"/>
              </w:rPr>
            </w:pPr>
          </w:p>
        </w:tc>
      </w:tr>
      <w:tr w:rsidR="00066AC9" w:rsidRPr="00D2095A" w14:paraId="6BB19F20"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Borders>
              <w:bottom w:val="nil"/>
            </w:tcBorders>
          </w:tcPr>
          <w:p w14:paraId="610B8645" w14:textId="77777777" w:rsidR="00413A8F" w:rsidRPr="00D2095A" w:rsidRDefault="00413A8F" w:rsidP="003B3F5B">
            <w:pPr>
              <w:pStyle w:val="SectionEBodyContent1"/>
              <w:numPr>
                <w:ilvl w:val="0"/>
                <w:numId w:val="0"/>
              </w:numPr>
              <w:ind w:left="567" w:hanging="567"/>
              <w:rPr>
                <w:rFonts w:ascii="Bahnschrift" w:hAnsi="Bahnschrift"/>
                <w:color w:val="auto"/>
              </w:rPr>
            </w:pPr>
            <w:r w:rsidRPr="00D2095A">
              <w:rPr>
                <w:rFonts w:ascii="Bahnschrift" w:hAnsi="Bahnschrift" w:cs="Arial"/>
                <w:color w:val="auto"/>
              </w:rPr>
              <w:t>Portfolio website (zipped &amp; to specifications)</w:t>
            </w:r>
          </w:p>
        </w:tc>
        <w:tc>
          <w:tcPr>
            <w:tcW w:w="854" w:type="dxa"/>
            <w:tcBorders>
              <w:bottom w:val="nil"/>
            </w:tcBorders>
          </w:tcPr>
          <w:p w14:paraId="122AF9E2"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25231641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Borders>
              <w:bottom w:val="nil"/>
            </w:tcBorders>
          </w:tcPr>
          <w:p w14:paraId="15C10D66"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21497526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Borders>
              <w:bottom w:val="nil"/>
            </w:tcBorders>
            <w:tcMar>
              <w:top w:w="28" w:type="dxa"/>
              <w:bottom w:w="28" w:type="dxa"/>
            </w:tcMar>
          </w:tcPr>
          <w:p w14:paraId="2A2BC1AC" w14:textId="77777777" w:rsidR="00413A8F" w:rsidRPr="00D2095A" w:rsidRDefault="00413A8F" w:rsidP="003B3F5B">
            <w:pPr>
              <w:pStyle w:val="Comment"/>
              <w:rPr>
                <w:rFonts w:ascii="Bahnschrift" w:hAnsi="Bahnschrift"/>
              </w:rPr>
            </w:pPr>
          </w:p>
        </w:tc>
      </w:tr>
      <w:tr w:rsidR="00066AC9" w:rsidRPr="00D2095A" w14:paraId="643CC82D" w14:textId="77777777" w:rsidTr="003B3F5B">
        <w:trPr>
          <w:cnfStyle w:val="000000010000" w:firstRow="0" w:lastRow="0" w:firstColumn="0" w:lastColumn="0" w:oddVBand="0" w:evenVBand="0" w:oddHBand="0" w:evenHBand="1" w:firstRowFirstColumn="0" w:firstRowLastColumn="0" w:lastRowFirstColumn="0" w:lastRowLastColumn="0"/>
          <w:trHeight w:val="397"/>
        </w:trPr>
        <w:tc>
          <w:tcPr>
            <w:tcW w:w="10443" w:type="dxa"/>
            <w:gridSpan w:val="4"/>
            <w:tcBorders>
              <w:left w:val="nil"/>
              <w:bottom w:val="nil"/>
              <w:right w:val="nil"/>
            </w:tcBorders>
            <w:shd w:val="clear" w:color="auto" w:fill="414042" w:themeFill="accent1"/>
            <w:vAlign w:val="center"/>
          </w:tcPr>
          <w:p w14:paraId="18327EF2" w14:textId="77777777" w:rsidR="00413A8F" w:rsidRPr="00D2095A" w:rsidRDefault="00413A8F" w:rsidP="003B3F5B">
            <w:pPr>
              <w:rPr>
                <w:rFonts w:ascii="Bahnschrift" w:hAnsi="Bahnschrift"/>
                <w:b/>
                <w:bCs/>
              </w:rPr>
            </w:pPr>
            <w:r w:rsidRPr="00D2095A">
              <w:rPr>
                <w:rFonts w:ascii="Bahnschrift" w:hAnsi="Bahnschrift"/>
                <w:b/>
                <w:bCs/>
              </w:rPr>
              <w:t>Marking Criteria (for each product document/s supplied):</w:t>
            </w:r>
          </w:p>
        </w:tc>
      </w:tr>
      <w:tr w:rsidR="00066AC9" w:rsidRPr="00D2095A" w14:paraId="63AC2BC0"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AD86461"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1 – Determine Scope &amp; Content Strategy</w:t>
            </w:r>
          </w:p>
          <w:p w14:paraId="2A8FA4A6" w14:textId="77777777" w:rsidR="00413A8F" w:rsidRPr="00D2095A" w:rsidRDefault="00413A8F" w:rsidP="003B3F5B">
            <w:pPr>
              <w:spacing w:line="276" w:lineRule="auto"/>
              <w:rPr>
                <w:rFonts w:ascii="Bahnschrift" w:hAnsi="Bahnschrift"/>
              </w:rPr>
            </w:pPr>
            <w:r w:rsidRPr="00D2095A">
              <w:rPr>
                <w:rFonts w:ascii="Bahnschrift" w:hAnsi="Bahnschrift"/>
              </w:rPr>
              <w:t>Assessment Documentation</w:t>
            </w:r>
          </w:p>
        </w:tc>
      </w:tr>
      <w:tr w:rsidR="00066AC9" w:rsidRPr="00D2095A" w14:paraId="10E5D688"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Borders>
              <w:top w:val="single" w:sz="18" w:space="0" w:color="D8D8D9" w:themeColor="accent1" w:themeTint="33"/>
            </w:tcBorders>
          </w:tcPr>
          <w:p w14:paraId="5F174E7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briefly explained:</w:t>
            </w:r>
          </w:p>
          <w:p w14:paraId="1C2A5D1D" w14:textId="77777777" w:rsidR="00413A8F" w:rsidRPr="00D2095A" w:rsidRDefault="00413A8F" w:rsidP="00A16A84">
            <w:pPr>
              <w:pStyle w:val="SectionEBodyContent1"/>
              <w:numPr>
                <w:ilvl w:val="0"/>
                <w:numId w:val="82"/>
              </w:numPr>
              <w:rPr>
                <w:rFonts w:ascii="Bahnschrift" w:hAnsi="Bahnschrift"/>
                <w:color w:val="auto"/>
              </w:rPr>
            </w:pPr>
            <w:r w:rsidRPr="00D2095A">
              <w:rPr>
                <w:rFonts w:ascii="Bahnschrift" w:hAnsi="Bahnschrift"/>
                <w:color w:val="auto"/>
              </w:rPr>
              <w:t xml:space="preserve">the purpose of the website, </w:t>
            </w:r>
          </w:p>
          <w:p w14:paraId="2042DD41" w14:textId="77777777" w:rsidR="00413A8F" w:rsidRPr="00D2095A" w:rsidRDefault="00413A8F" w:rsidP="00A16A84">
            <w:pPr>
              <w:pStyle w:val="SectionEBodyContent1"/>
              <w:numPr>
                <w:ilvl w:val="0"/>
                <w:numId w:val="82"/>
              </w:numPr>
              <w:rPr>
                <w:rFonts w:ascii="Bahnschrift" w:hAnsi="Bahnschrift"/>
                <w:color w:val="auto"/>
              </w:rPr>
            </w:pPr>
            <w:r w:rsidRPr="00D2095A">
              <w:rPr>
                <w:rFonts w:ascii="Bahnschrift" w:hAnsi="Bahnschrift"/>
                <w:color w:val="auto"/>
              </w:rPr>
              <w:t xml:space="preserve">at least THREE (3) web standards or guidelines relevant to the development of the website, </w:t>
            </w:r>
          </w:p>
          <w:p w14:paraId="402ED789" w14:textId="77777777" w:rsidR="00413A8F" w:rsidRPr="00D2095A" w:rsidRDefault="00413A8F" w:rsidP="00A16A84">
            <w:pPr>
              <w:pStyle w:val="SectionEBodyContent1"/>
              <w:numPr>
                <w:ilvl w:val="0"/>
                <w:numId w:val="82"/>
              </w:numPr>
              <w:rPr>
                <w:rFonts w:ascii="Bahnschrift" w:hAnsi="Bahnschrift"/>
                <w:color w:val="auto"/>
              </w:rPr>
            </w:pPr>
            <w:r w:rsidRPr="00D2095A">
              <w:rPr>
                <w:rFonts w:ascii="Bahnschrift" w:hAnsi="Bahnschrift"/>
                <w:color w:val="auto"/>
              </w:rPr>
              <w:t xml:space="preserve">at least ONE (1) legal requirement applicable to the build, AND </w:t>
            </w:r>
          </w:p>
          <w:p w14:paraId="600F8333" w14:textId="77777777" w:rsidR="00413A8F" w:rsidRPr="00D2095A" w:rsidRDefault="00413A8F" w:rsidP="00A16A84">
            <w:pPr>
              <w:pStyle w:val="SectionEBodyContent1"/>
              <w:numPr>
                <w:ilvl w:val="0"/>
                <w:numId w:val="82"/>
              </w:numPr>
              <w:rPr>
                <w:rFonts w:ascii="Bahnschrift" w:hAnsi="Bahnschrift"/>
                <w:color w:val="auto"/>
              </w:rPr>
            </w:pPr>
            <w:r w:rsidRPr="00D2095A">
              <w:rPr>
                <w:rFonts w:ascii="Bahnschrift" w:hAnsi="Bahnschrift"/>
                <w:color w:val="auto"/>
              </w:rPr>
              <w:t>at least ONE (1) web protocol relevant to the publishing of the website to the browser</w:t>
            </w:r>
          </w:p>
        </w:tc>
        <w:tc>
          <w:tcPr>
            <w:tcW w:w="854" w:type="dxa"/>
            <w:tcBorders>
              <w:top w:val="single" w:sz="18" w:space="0" w:color="D8D8D9" w:themeColor="accent1" w:themeTint="33"/>
            </w:tcBorders>
          </w:tcPr>
          <w:p w14:paraId="4E2932F6"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82986356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Borders>
              <w:top w:val="single" w:sz="18" w:space="0" w:color="D8D8D9" w:themeColor="accent1" w:themeTint="33"/>
            </w:tcBorders>
          </w:tcPr>
          <w:p w14:paraId="1D94F5BD"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37225641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Borders>
              <w:top w:val="single" w:sz="18" w:space="0" w:color="D8D8D9" w:themeColor="accent1" w:themeTint="33"/>
            </w:tcBorders>
            <w:tcMar>
              <w:top w:w="28" w:type="dxa"/>
              <w:bottom w:w="28" w:type="dxa"/>
            </w:tcMar>
          </w:tcPr>
          <w:p w14:paraId="76A41C7D" w14:textId="77777777" w:rsidR="00413A8F" w:rsidRPr="00D2095A" w:rsidRDefault="00413A8F" w:rsidP="003B3F5B">
            <w:pPr>
              <w:pStyle w:val="Comment"/>
              <w:rPr>
                <w:rFonts w:ascii="Bahnschrift" w:hAnsi="Bahnschrift"/>
              </w:rPr>
            </w:pPr>
          </w:p>
        </w:tc>
      </w:tr>
      <w:tr w:rsidR="00066AC9" w:rsidRPr="00D2095A" w14:paraId="2D90CDED"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C63E144"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listed THREE (3) pieces of information that the website must include/display</w:t>
            </w:r>
          </w:p>
        </w:tc>
        <w:tc>
          <w:tcPr>
            <w:tcW w:w="854" w:type="dxa"/>
          </w:tcPr>
          <w:p w14:paraId="7EC5E0F0"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63271615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8536555"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59104626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Mar>
              <w:top w:w="28" w:type="dxa"/>
              <w:bottom w:w="28" w:type="dxa"/>
            </w:tcMar>
          </w:tcPr>
          <w:p w14:paraId="02631106" w14:textId="77777777" w:rsidR="00413A8F" w:rsidRPr="00D2095A" w:rsidRDefault="00413A8F" w:rsidP="003B3F5B">
            <w:pPr>
              <w:pStyle w:val="Comment"/>
              <w:rPr>
                <w:rFonts w:ascii="Bahnschrift" w:hAnsi="Bahnschrift"/>
              </w:rPr>
            </w:pPr>
          </w:p>
        </w:tc>
      </w:tr>
      <w:tr w:rsidR="00066AC9" w:rsidRPr="00D2095A" w14:paraId="6FBAC6B5"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738C02A"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summarised at least THREE (3) features that the website must incorporate</w:t>
            </w:r>
          </w:p>
        </w:tc>
        <w:tc>
          <w:tcPr>
            <w:tcW w:w="854" w:type="dxa"/>
          </w:tcPr>
          <w:p w14:paraId="4730C52D"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86004448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50938D9"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57856795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Mar>
              <w:top w:w="28" w:type="dxa"/>
              <w:bottom w:w="28" w:type="dxa"/>
            </w:tcMar>
          </w:tcPr>
          <w:p w14:paraId="3DD6AD15" w14:textId="77777777" w:rsidR="00413A8F" w:rsidRPr="00D2095A" w:rsidRDefault="00413A8F" w:rsidP="003B3F5B">
            <w:pPr>
              <w:pStyle w:val="Comment"/>
              <w:rPr>
                <w:rFonts w:ascii="Bahnschrift" w:hAnsi="Bahnschrift"/>
              </w:rPr>
            </w:pPr>
          </w:p>
        </w:tc>
      </w:tr>
      <w:tr w:rsidR="00066AC9" w:rsidRPr="00D2095A" w14:paraId="08C5455E"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B6603EA"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at least TWO (2) development tools to build and test the website</w:t>
            </w:r>
          </w:p>
        </w:tc>
        <w:tc>
          <w:tcPr>
            <w:tcW w:w="854" w:type="dxa"/>
          </w:tcPr>
          <w:p w14:paraId="43B11315"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63923916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B35D5D5"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69939159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B5937F9" w14:textId="77777777" w:rsidR="00413A8F" w:rsidRPr="00D2095A" w:rsidRDefault="00413A8F" w:rsidP="003B3F5B">
            <w:pPr>
              <w:pStyle w:val="Comment"/>
              <w:rPr>
                <w:rFonts w:ascii="Bahnschrift" w:hAnsi="Bahnschrift"/>
              </w:rPr>
            </w:pPr>
          </w:p>
        </w:tc>
      </w:tr>
      <w:tr w:rsidR="00066AC9" w:rsidRPr="00D2095A" w14:paraId="658DD005"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302EEEF"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w:t>
            </w:r>
          </w:p>
          <w:p w14:paraId="7294FABF" w14:textId="77777777" w:rsidR="00413A8F" w:rsidRPr="00D2095A" w:rsidRDefault="00413A8F" w:rsidP="00A16A84">
            <w:pPr>
              <w:pStyle w:val="SectionEBodyContent1"/>
              <w:numPr>
                <w:ilvl w:val="0"/>
                <w:numId w:val="83"/>
              </w:numPr>
              <w:rPr>
                <w:rFonts w:ascii="Bahnschrift" w:hAnsi="Bahnschrift"/>
                <w:color w:val="auto"/>
              </w:rPr>
            </w:pPr>
            <w:r w:rsidRPr="00D2095A">
              <w:rPr>
                <w:rFonts w:ascii="Bahnschrift" w:hAnsi="Bahnschrift"/>
                <w:color w:val="auto"/>
              </w:rPr>
              <w:t xml:space="preserve">TWO (2) browsers,  </w:t>
            </w:r>
          </w:p>
          <w:p w14:paraId="58646CDE" w14:textId="77777777" w:rsidR="00413A8F" w:rsidRPr="00D2095A" w:rsidRDefault="00413A8F" w:rsidP="00A16A84">
            <w:pPr>
              <w:pStyle w:val="SectionEBodyContent1"/>
              <w:numPr>
                <w:ilvl w:val="0"/>
                <w:numId w:val="83"/>
              </w:numPr>
              <w:rPr>
                <w:rFonts w:ascii="Bahnschrift" w:hAnsi="Bahnschrift"/>
                <w:color w:val="auto"/>
              </w:rPr>
            </w:pPr>
            <w:r w:rsidRPr="00D2095A">
              <w:rPr>
                <w:rFonts w:ascii="Bahnschrift" w:hAnsi="Bahnschrift"/>
                <w:color w:val="auto"/>
              </w:rPr>
              <w:t xml:space="preserve">TWO (2) devices, and </w:t>
            </w:r>
          </w:p>
          <w:p w14:paraId="1FB167AD" w14:textId="77777777" w:rsidR="00413A8F" w:rsidRPr="00D2095A" w:rsidRDefault="00413A8F" w:rsidP="00A16A84">
            <w:pPr>
              <w:pStyle w:val="SectionEBodyContent1"/>
              <w:numPr>
                <w:ilvl w:val="0"/>
                <w:numId w:val="83"/>
              </w:numPr>
              <w:rPr>
                <w:rFonts w:ascii="Bahnschrift" w:hAnsi="Bahnschrift"/>
                <w:color w:val="auto"/>
              </w:rPr>
            </w:pPr>
            <w:r w:rsidRPr="00D2095A">
              <w:rPr>
                <w:rFonts w:ascii="Bahnschrift" w:hAnsi="Bahnschrift"/>
                <w:color w:val="auto"/>
              </w:rPr>
              <w:t xml:space="preserve">TWO (2) operating systems, </w:t>
            </w:r>
          </w:p>
          <w:p w14:paraId="73E32851" w14:textId="77777777" w:rsidR="00413A8F" w:rsidRPr="00D2095A" w:rsidRDefault="00413A8F" w:rsidP="003B3F5B">
            <w:pPr>
              <w:pStyle w:val="SectionEBodyContent1"/>
              <w:numPr>
                <w:ilvl w:val="0"/>
                <w:numId w:val="0"/>
              </w:numPr>
              <w:ind w:left="567"/>
              <w:rPr>
                <w:rFonts w:ascii="Bahnschrift" w:hAnsi="Bahnschrift"/>
                <w:color w:val="auto"/>
              </w:rPr>
            </w:pPr>
            <w:r w:rsidRPr="00D2095A">
              <w:rPr>
                <w:rFonts w:ascii="Bahnschrift" w:hAnsi="Bahnschrift"/>
                <w:color w:val="auto"/>
              </w:rPr>
              <w:t>that will be compatible with the final website build.</w:t>
            </w:r>
          </w:p>
        </w:tc>
        <w:tc>
          <w:tcPr>
            <w:tcW w:w="854" w:type="dxa"/>
          </w:tcPr>
          <w:p w14:paraId="6C8EAEC6"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37040952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8D3CBCE" w14:textId="77777777" w:rsidR="00413A8F" w:rsidRPr="00D2095A" w:rsidRDefault="002267EA" w:rsidP="003B3F5B">
            <w:pPr>
              <w:jc w:val="center"/>
              <w:rPr>
                <w:rFonts w:ascii="Bahnschrift" w:hAnsi="Bahnschrift"/>
                <w:sz w:val="18"/>
                <w:szCs w:val="21"/>
              </w:rPr>
            </w:pPr>
            <w:sdt>
              <w:sdtPr>
                <w:rPr>
                  <w:rFonts w:ascii="Bahnschrift" w:hAnsi="Bahnschrift"/>
                  <w:bCs/>
                  <w:sz w:val="18"/>
                  <w:szCs w:val="21"/>
                </w:rPr>
                <w:alias w:val="Yes"/>
                <w:tag w:val="satisfactory_response"/>
                <w:id w:val="167291496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03E6AA4" w14:textId="77777777" w:rsidR="00413A8F" w:rsidRPr="00D2095A" w:rsidRDefault="00413A8F" w:rsidP="003B3F5B">
            <w:pPr>
              <w:pStyle w:val="Comment"/>
              <w:rPr>
                <w:rFonts w:ascii="Bahnschrift" w:hAnsi="Bahnschrift"/>
              </w:rPr>
            </w:pPr>
          </w:p>
        </w:tc>
      </w:tr>
      <w:tr w:rsidR="00066AC9" w:rsidRPr="00D2095A" w14:paraId="03EFAD45"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C7243BC"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lastRenderedPageBreak/>
              <w:t>The learner has listed THREE (3) potential users of the website</w:t>
            </w:r>
          </w:p>
        </w:tc>
        <w:tc>
          <w:tcPr>
            <w:tcW w:w="854" w:type="dxa"/>
          </w:tcPr>
          <w:p w14:paraId="169D36B3"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20942463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8483BBC"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90202357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6285271" w14:textId="77777777" w:rsidR="00413A8F" w:rsidRPr="00D2095A" w:rsidRDefault="00413A8F" w:rsidP="003B3F5B">
            <w:pPr>
              <w:pStyle w:val="Comment"/>
              <w:rPr>
                <w:rFonts w:ascii="Bahnschrift" w:hAnsi="Bahnschrift"/>
              </w:rPr>
            </w:pPr>
          </w:p>
        </w:tc>
      </w:tr>
      <w:tr w:rsidR="00066AC9" w:rsidRPr="00D2095A" w14:paraId="403E1864"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CD6D90E"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developed at least TWO (2) fictional “user personas”, and for each persona, has stated their fictional name, age, occupation, motivations for visiting the client business and ONE (1) feature they would use on the website</w:t>
            </w:r>
          </w:p>
        </w:tc>
        <w:tc>
          <w:tcPr>
            <w:tcW w:w="854" w:type="dxa"/>
          </w:tcPr>
          <w:p w14:paraId="7951AF45"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175006918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DBDEB51" w14:textId="77777777" w:rsidR="00413A8F" w:rsidRPr="00D2095A" w:rsidRDefault="002267EA" w:rsidP="003B3F5B">
            <w:pPr>
              <w:jc w:val="center"/>
              <w:rPr>
                <w:rFonts w:ascii="Bahnschrift" w:hAnsi="Bahnschrift" w:cs="Arial"/>
                <w:b/>
                <w:bCs/>
                <w:sz w:val="18"/>
                <w:szCs w:val="21"/>
              </w:rPr>
            </w:pPr>
            <w:sdt>
              <w:sdtPr>
                <w:rPr>
                  <w:rFonts w:ascii="Bahnschrift" w:hAnsi="Bahnschrift"/>
                  <w:bCs/>
                  <w:sz w:val="18"/>
                  <w:szCs w:val="21"/>
                </w:rPr>
                <w:alias w:val="Yes"/>
                <w:tag w:val="satisfactory_response"/>
                <w:id w:val="-93213255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9F96902" w14:textId="77777777" w:rsidR="00413A8F" w:rsidRPr="00D2095A" w:rsidRDefault="00413A8F" w:rsidP="003B3F5B">
            <w:pPr>
              <w:pStyle w:val="Comment"/>
              <w:rPr>
                <w:rFonts w:ascii="Bahnschrift" w:hAnsi="Bahnschrift"/>
              </w:rPr>
            </w:pPr>
          </w:p>
        </w:tc>
      </w:tr>
      <w:tr w:rsidR="00066AC9" w:rsidRPr="00D2095A" w14:paraId="1B3FE525"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93A83AE"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identified at least THREE (3) areas of UX focus for the upcoming website build</w:t>
            </w:r>
          </w:p>
        </w:tc>
        <w:tc>
          <w:tcPr>
            <w:tcW w:w="854" w:type="dxa"/>
          </w:tcPr>
          <w:p w14:paraId="44DA6B6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2498419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A5702F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8906326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718BE0D" w14:textId="77777777" w:rsidR="00413A8F" w:rsidRPr="00D2095A" w:rsidRDefault="00413A8F" w:rsidP="003B3F5B">
            <w:pPr>
              <w:pStyle w:val="Comment"/>
              <w:rPr>
                <w:rFonts w:ascii="Bahnschrift" w:hAnsi="Bahnschrift"/>
              </w:rPr>
            </w:pPr>
          </w:p>
        </w:tc>
      </w:tr>
      <w:tr w:rsidR="00066AC9" w:rsidRPr="00D2095A" w14:paraId="354ADF02"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D468FE8"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THREE (3) pages to be built for the website build</w:t>
            </w:r>
          </w:p>
        </w:tc>
        <w:tc>
          <w:tcPr>
            <w:tcW w:w="854" w:type="dxa"/>
          </w:tcPr>
          <w:p w14:paraId="170BC4D3"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766205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98A8AC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6686028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2FAA9A5" w14:textId="77777777" w:rsidR="00413A8F" w:rsidRPr="00D2095A" w:rsidRDefault="00413A8F" w:rsidP="003B3F5B">
            <w:pPr>
              <w:pStyle w:val="Comment"/>
              <w:rPr>
                <w:rFonts w:ascii="Bahnschrift" w:hAnsi="Bahnschrift"/>
              </w:rPr>
            </w:pPr>
          </w:p>
        </w:tc>
      </w:tr>
      <w:tr w:rsidR="00066AC9" w:rsidRPr="00D2095A" w14:paraId="58FD3E6B"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45A0ED2" w14:textId="77777777" w:rsidR="00413A8F" w:rsidRPr="00D2095A" w:rsidRDefault="00413A8F" w:rsidP="003B3F5B">
            <w:pPr>
              <w:pStyle w:val="SectionEBodyContent1"/>
              <w:rPr>
                <w:rFonts w:ascii="Bahnschrift" w:hAnsi="Bahnschrift"/>
                <w:color w:val="auto"/>
              </w:rPr>
            </w:pPr>
            <w:r w:rsidRPr="00D2095A">
              <w:rPr>
                <w:rFonts w:ascii="Bahnschrift" w:eastAsia="Verdana" w:hAnsi="Bahnschrift" w:cs="Arial"/>
                <w:color w:val="auto"/>
              </w:rPr>
              <w:t xml:space="preserve">The learner has identified the required user content, operating system and website features as specified by the brief &amp; planned user analysis </w:t>
            </w:r>
          </w:p>
        </w:tc>
        <w:tc>
          <w:tcPr>
            <w:tcW w:w="854" w:type="dxa"/>
          </w:tcPr>
          <w:p w14:paraId="5DF73F8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83635031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14C91C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6994145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21807B0C" w14:textId="77777777" w:rsidR="00413A8F" w:rsidRPr="00D2095A" w:rsidRDefault="00413A8F" w:rsidP="003B3F5B">
            <w:pPr>
              <w:pStyle w:val="Comment"/>
              <w:rPr>
                <w:rFonts w:ascii="Bahnschrift" w:hAnsi="Bahnschrift"/>
              </w:rPr>
            </w:pPr>
          </w:p>
        </w:tc>
      </w:tr>
      <w:tr w:rsidR="00066AC9" w:rsidRPr="00D2095A" w14:paraId="2CAFD5AA"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6507E85" w14:textId="77777777" w:rsidR="00413A8F" w:rsidRPr="00D2095A" w:rsidRDefault="00413A8F" w:rsidP="003B3F5B">
            <w:pPr>
              <w:pStyle w:val="SectionEBodyContent1"/>
              <w:rPr>
                <w:rFonts w:ascii="Bahnschrift" w:hAnsi="Bahnschrift"/>
                <w:color w:val="auto"/>
              </w:rPr>
            </w:pPr>
            <w:r w:rsidRPr="00D2095A">
              <w:rPr>
                <w:rFonts w:ascii="Bahnschrift" w:eastAsia="Verdana" w:hAnsi="Bahnschrift" w:cs="Arial"/>
                <w:color w:val="auto"/>
              </w:rPr>
              <w:t>The learner has consulted with the client and confirmed the required pages, features, sections and information needed for the website</w:t>
            </w:r>
          </w:p>
        </w:tc>
        <w:tc>
          <w:tcPr>
            <w:tcW w:w="854" w:type="dxa"/>
          </w:tcPr>
          <w:p w14:paraId="59125A2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3766597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0197FF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8394289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D4EA229" w14:textId="77777777" w:rsidR="00413A8F" w:rsidRPr="00D2095A" w:rsidRDefault="00413A8F" w:rsidP="003B3F5B">
            <w:pPr>
              <w:pStyle w:val="Comment"/>
              <w:rPr>
                <w:rFonts w:ascii="Bahnschrift" w:hAnsi="Bahnschrift"/>
              </w:rPr>
            </w:pPr>
          </w:p>
        </w:tc>
      </w:tr>
      <w:tr w:rsidR="00066AC9" w:rsidRPr="00D2095A" w14:paraId="02AA7EF6"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70A49B45"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2 – Website Layout Planning</w:t>
            </w:r>
          </w:p>
          <w:p w14:paraId="75E58EF7" w14:textId="77777777" w:rsidR="00413A8F" w:rsidRPr="00D2095A" w:rsidRDefault="00413A8F" w:rsidP="003B3F5B">
            <w:pPr>
              <w:pStyle w:val="Comment"/>
              <w:spacing w:before="0" w:after="0" w:line="276" w:lineRule="auto"/>
              <w:rPr>
                <w:rFonts w:ascii="Bahnschrift" w:hAnsi="Bahnschrift"/>
              </w:rPr>
            </w:pPr>
            <w:r w:rsidRPr="00D2095A">
              <w:rPr>
                <w:rFonts w:ascii="Bahnschrift" w:hAnsi="Bahnschrift"/>
              </w:rPr>
              <w:t>Assessment Documentation</w:t>
            </w:r>
          </w:p>
        </w:tc>
      </w:tr>
      <w:tr w:rsidR="00066AC9" w:rsidRPr="00D2095A" w14:paraId="630DB8C0"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1D56620" w14:textId="77777777" w:rsidR="00413A8F" w:rsidRPr="00D2095A" w:rsidRDefault="00413A8F" w:rsidP="00A16A84">
            <w:pPr>
              <w:pStyle w:val="SectionEBodyContent1"/>
              <w:numPr>
                <w:ilvl w:val="0"/>
                <w:numId w:val="17"/>
              </w:numPr>
              <w:rPr>
                <w:rFonts w:ascii="Bahnschrift" w:hAnsi="Bahnschrift"/>
                <w:color w:val="auto"/>
              </w:rPr>
            </w:pPr>
            <w:r w:rsidRPr="00D2095A">
              <w:rPr>
                <w:rFonts w:ascii="Bahnschrift" w:hAnsi="Bahnschrift"/>
                <w:color w:val="auto"/>
              </w:rPr>
              <w:t>The learner has listed at least TWO (2) modern web design principles to improve overall user experience</w:t>
            </w:r>
          </w:p>
        </w:tc>
        <w:tc>
          <w:tcPr>
            <w:tcW w:w="854" w:type="dxa"/>
          </w:tcPr>
          <w:p w14:paraId="52BBD3C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0410269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AB7AD2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87958927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37B0F7B" w14:textId="77777777" w:rsidR="00413A8F" w:rsidRPr="00D2095A" w:rsidRDefault="00413A8F" w:rsidP="003B3F5B">
            <w:pPr>
              <w:pStyle w:val="Comment"/>
              <w:rPr>
                <w:rFonts w:ascii="Bahnschrift" w:hAnsi="Bahnschrift"/>
              </w:rPr>
            </w:pPr>
          </w:p>
        </w:tc>
      </w:tr>
      <w:tr w:rsidR="00066AC9" w:rsidRPr="00D2095A" w14:paraId="2B154C86"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0757A24"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The learner has listed at least FOUR (4) important UI design needs for the website.</w:t>
            </w:r>
          </w:p>
        </w:tc>
        <w:tc>
          <w:tcPr>
            <w:tcW w:w="854" w:type="dxa"/>
          </w:tcPr>
          <w:p w14:paraId="55DB692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2631233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5D5CFDB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6610222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37E3071" w14:textId="77777777" w:rsidR="00413A8F" w:rsidRPr="00D2095A" w:rsidRDefault="00413A8F" w:rsidP="003B3F5B">
            <w:pPr>
              <w:pStyle w:val="Comment"/>
              <w:rPr>
                <w:rFonts w:ascii="Bahnschrift" w:hAnsi="Bahnschrift"/>
              </w:rPr>
            </w:pPr>
          </w:p>
        </w:tc>
      </w:tr>
      <w:tr w:rsidR="00066AC9" w:rsidRPr="00D2095A" w14:paraId="6BAFF375"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B25729D"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The learner has developed ONE (1) visual sitemap of the website – to confirm its’ required pages and expected content flow.</w:t>
            </w:r>
          </w:p>
        </w:tc>
        <w:tc>
          <w:tcPr>
            <w:tcW w:w="854" w:type="dxa"/>
          </w:tcPr>
          <w:p w14:paraId="16AAEB3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9411932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60F8D4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64443219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DAAC764" w14:textId="77777777" w:rsidR="00413A8F" w:rsidRPr="00D2095A" w:rsidRDefault="00413A8F" w:rsidP="003B3F5B">
            <w:pPr>
              <w:pStyle w:val="Comment"/>
              <w:rPr>
                <w:rFonts w:ascii="Bahnschrift" w:hAnsi="Bahnschrift"/>
              </w:rPr>
            </w:pPr>
          </w:p>
        </w:tc>
      </w:tr>
      <w:tr w:rsidR="00066AC9" w:rsidRPr="00D2095A" w14:paraId="5A54D0E2"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81BCF2E"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The learner has created THREE (3) website wireframes for the Home Page and TWO other pages of the website, to demonstrate its’ page hierarchy and structure.</w:t>
            </w:r>
          </w:p>
        </w:tc>
        <w:tc>
          <w:tcPr>
            <w:tcW w:w="854" w:type="dxa"/>
          </w:tcPr>
          <w:p w14:paraId="3DE8055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3797321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9215DC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5555245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01680B7" w14:textId="77777777" w:rsidR="00413A8F" w:rsidRPr="00D2095A" w:rsidRDefault="00413A8F" w:rsidP="003B3F5B">
            <w:pPr>
              <w:pStyle w:val="Comment"/>
              <w:rPr>
                <w:rFonts w:ascii="Bahnschrift" w:hAnsi="Bahnschrift"/>
              </w:rPr>
            </w:pPr>
          </w:p>
        </w:tc>
      </w:tr>
      <w:tr w:rsidR="00066AC9" w:rsidRPr="00D2095A" w14:paraId="40FD1919"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2DE573B"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The learner has designed the website layout using applicable tools and procedures according to client requirements</w:t>
            </w:r>
          </w:p>
        </w:tc>
        <w:tc>
          <w:tcPr>
            <w:tcW w:w="854" w:type="dxa"/>
          </w:tcPr>
          <w:p w14:paraId="26C51FD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707334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36357C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4076921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52BEBAD" w14:textId="77777777" w:rsidR="00413A8F" w:rsidRPr="00D2095A" w:rsidRDefault="00413A8F" w:rsidP="003B3F5B">
            <w:pPr>
              <w:pStyle w:val="Comment"/>
              <w:rPr>
                <w:rFonts w:ascii="Bahnschrift" w:hAnsi="Bahnschrift"/>
              </w:rPr>
            </w:pPr>
          </w:p>
        </w:tc>
      </w:tr>
      <w:tr w:rsidR="00066AC9" w:rsidRPr="00D2095A" w14:paraId="39E930A9"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8B8B856"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 xml:space="preserve">The learner has completed and documented the design structure for their planned website build </w:t>
            </w:r>
          </w:p>
        </w:tc>
        <w:tc>
          <w:tcPr>
            <w:tcW w:w="854" w:type="dxa"/>
          </w:tcPr>
          <w:p w14:paraId="7184966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7211446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68BD5F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7965546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D9C8D65" w14:textId="77777777" w:rsidR="00413A8F" w:rsidRPr="00D2095A" w:rsidRDefault="00413A8F" w:rsidP="003B3F5B">
            <w:pPr>
              <w:pStyle w:val="Comment"/>
              <w:rPr>
                <w:rFonts w:ascii="Bahnschrift" w:hAnsi="Bahnschrift"/>
              </w:rPr>
            </w:pPr>
          </w:p>
        </w:tc>
      </w:tr>
      <w:tr w:rsidR="00066AC9" w:rsidRPr="00D2095A" w14:paraId="460B66FE"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FC9C7C"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 xml:space="preserve">The learner has acted as client liaison during milestone sign off and obtained useful feedback required to finalise their content and design planning </w:t>
            </w:r>
          </w:p>
        </w:tc>
        <w:tc>
          <w:tcPr>
            <w:tcW w:w="854" w:type="dxa"/>
          </w:tcPr>
          <w:p w14:paraId="130C19C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85656679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52452A13"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615666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26C0BBF" w14:textId="77777777" w:rsidR="00413A8F" w:rsidRPr="00D2095A" w:rsidRDefault="00413A8F" w:rsidP="003B3F5B">
            <w:pPr>
              <w:pStyle w:val="Comment"/>
              <w:rPr>
                <w:rFonts w:ascii="Bahnschrift" w:hAnsi="Bahnschrift"/>
              </w:rPr>
            </w:pPr>
          </w:p>
        </w:tc>
      </w:tr>
      <w:tr w:rsidR="00066AC9" w:rsidRPr="00D2095A" w14:paraId="0391D61A"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3E7AF87D"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3 – Development of the Website</w:t>
            </w:r>
          </w:p>
          <w:p w14:paraId="0E9BA190" w14:textId="77777777" w:rsidR="00413A8F" w:rsidRPr="00D2095A" w:rsidRDefault="00413A8F" w:rsidP="003B3F5B">
            <w:pPr>
              <w:spacing w:line="276" w:lineRule="auto"/>
              <w:rPr>
                <w:rFonts w:ascii="Bahnschrift" w:hAnsi="Bahnschrift"/>
                <w:b/>
                <w:bCs/>
              </w:rPr>
            </w:pPr>
            <w:r w:rsidRPr="00D2095A">
              <w:rPr>
                <w:rFonts w:ascii="Bahnschrift" w:hAnsi="Bahnschrift"/>
              </w:rPr>
              <w:t>Assessment Documentation</w:t>
            </w:r>
          </w:p>
        </w:tc>
      </w:tr>
      <w:tr w:rsidR="00066AC9" w:rsidRPr="00D2095A" w14:paraId="1765DB67"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CCF4D2F" w14:textId="77777777" w:rsidR="00413A8F" w:rsidRPr="00D2095A" w:rsidRDefault="00413A8F" w:rsidP="00A16A84">
            <w:pPr>
              <w:pStyle w:val="SectionEBodyContent1"/>
              <w:numPr>
                <w:ilvl w:val="0"/>
                <w:numId w:val="80"/>
              </w:numPr>
              <w:rPr>
                <w:rFonts w:ascii="Bahnschrift" w:hAnsi="Bahnschrift"/>
                <w:color w:val="auto"/>
              </w:rPr>
            </w:pPr>
            <w:r w:rsidRPr="00D2095A">
              <w:rPr>
                <w:rFonts w:ascii="Bahnschrift" w:hAnsi="Bahnschrift" w:cs="Arial"/>
                <w:color w:val="auto"/>
              </w:rPr>
              <w:lastRenderedPageBreak/>
              <w:t>The website has a home page &amp; TWO (2) additional pages, being THREE (3) pages in total.</w:t>
            </w:r>
          </w:p>
        </w:tc>
        <w:tc>
          <w:tcPr>
            <w:tcW w:w="854" w:type="dxa"/>
          </w:tcPr>
          <w:p w14:paraId="07D0BE3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2421343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E1E426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0122099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9E593DA" w14:textId="77777777" w:rsidR="00413A8F" w:rsidRPr="00D2095A" w:rsidRDefault="00413A8F" w:rsidP="003B3F5B">
            <w:pPr>
              <w:pStyle w:val="Comment"/>
              <w:rPr>
                <w:rFonts w:ascii="Bahnschrift" w:hAnsi="Bahnschrift"/>
              </w:rPr>
            </w:pPr>
          </w:p>
        </w:tc>
      </w:tr>
      <w:tr w:rsidR="00066AC9" w:rsidRPr="00D2095A" w14:paraId="4E7E101B"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99EC3A7"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website contains at least THREE (3) completed webpages that conform with the planned website designs.</w:t>
            </w:r>
          </w:p>
        </w:tc>
        <w:tc>
          <w:tcPr>
            <w:tcW w:w="854" w:type="dxa"/>
          </w:tcPr>
          <w:p w14:paraId="1AC4B13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3538961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6CF52C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0264448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AA6DD21" w14:textId="77777777" w:rsidR="00413A8F" w:rsidRPr="00D2095A" w:rsidRDefault="00413A8F" w:rsidP="003B3F5B">
            <w:pPr>
              <w:pStyle w:val="Comment"/>
              <w:rPr>
                <w:rFonts w:ascii="Bahnschrift" w:hAnsi="Bahnschrift"/>
              </w:rPr>
            </w:pPr>
          </w:p>
        </w:tc>
      </w:tr>
      <w:tr w:rsidR="00066AC9" w:rsidRPr="00D2095A" w14:paraId="4A4E762A"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53CC2D6"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website has structured its webpage sections using a mixture of semantic markup elements.</w:t>
            </w:r>
          </w:p>
        </w:tc>
        <w:tc>
          <w:tcPr>
            <w:tcW w:w="854" w:type="dxa"/>
          </w:tcPr>
          <w:p w14:paraId="170B5C3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3095828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9DD86F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3469062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28F9B88" w14:textId="77777777" w:rsidR="00413A8F" w:rsidRPr="00D2095A" w:rsidRDefault="00413A8F" w:rsidP="003B3F5B">
            <w:pPr>
              <w:pStyle w:val="Comment"/>
              <w:rPr>
                <w:rFonts w:ascii="Bahnschrift" w:hAnsi="Bahnschrift"/>
              </w:rPr>
            </w:pPr>
          </w:p>
        </w:tc>
      </w:tr>
      <w:tr w:rsidR="00066AC9" w:rsidRPr="00D2095A" w14:paraId="005C2A68"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F180738"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incorporated the UI design needs into the website, as detailed in Part 2 Question 2</w:t>
            </w:r>
          </w:p>
        </w:tc>
        <w:tc>
          <w:tcPr>
            <w:tcW w:w="854" w:type="dxa"/>
          </w:tcPr>
          <w:p w14:paraId="17D9C0A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05050415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7C0307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36297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3110E3E" w14:textId="77777777" w:rsidR="00413A8F" w:rsidRPr="00D2095A" w:rsidRDefault="00413A8F" w:rsidP="003B3F5B">
            <w:pPr>
              <w:pStyle w:val="Comment"/>
              <w:rPr>
                <w:rFonts w:ascii="Bahnschrift" w:hAnsi="Bahnschrift"/>
              </w:rPr>
            </w:pPr>
          </w:p>
        </w:tc>
      </w:tr>
      <w:tr w:rsidR="00066AC9" w:rsidRPr="00D2095A" w14:paraId="2D8A090A"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AD38F00"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An external CSS stylesheet has been developed and populated with CSS and linked correctly to each webpage.</w:t>
            </w:r>
          </w:p>
        </w:tc>
        <w:tc>
          <w:tcPr>
            <w:tcW w:w="854" w:type="dxa"/>
          </w:tcPr>
          <w:p w14:paraId="5121EE2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8235818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DBB5A9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4902894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7901533" w14:textId="77777777" w:rsidR="00413A8F" w:rsidRPr="00D2095A" w:rsidRDefault="00413A8F" w:rsidP="003B3F5B">
            <w:pPr>
              <w:pStyle w:val="Comment"/>
              <w:rPr>
                <w:rFonts w:ascii="Bahnschrift" w:hAnsi="Bahnschrift"/>
              </w:rPr>
            </w:pPr>
          </w:p>
        </w:tc>
      </w:tr>
      <w:tr w:rsidR="00066AC9" w:rsidRPr="00D2095A" w14:paraId="5E1E24E8"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389915D"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The website has been themed with at least three core colours: primary, complementary and branding.</w:t>
            </w:r>
          </w:p>
        </w:tc>
        <w:tc>
          <w:tcPr>
            <w:tcW w:w="854" w:type="dxa"/>
          </w:tcPr>
          <w:p w14:paraId="6F9A504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0407029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E05EC0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58086931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43C087B" w14:textId="77777777" w:rsidR="00413A8F" w:rsidRPr="00D2095A" w:rsidRDefault="00413A8F" w:rsidP="003B3F5B">
            <w:pPr>
              <w:pStyle w:val="Comment"/>
              <w:rPr>
                <w:rFonts w:ascii="Bahnschrift" w:hAnsi="Bahnschrift"/>
              </w:rPr>
            </w:pPr>
          </w:p>
        </w:tc>
      </w:tr>
      <w:tr w:rsidR="00066AC9" w:rsidRPr="00D2095A" w14:paraId="561AC68F"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57ACA66"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At least ONE (1) UI/component can scale to a mobile-device viewport size using the media declaration</w:t>
            </w:r>
          </w:p>
        </w:tc>
        <w:tc>
          <w:tcPr>
            <w:tcW w:w="854" w:type="dxa"/>
          </w:tcPr>
          <w:p w14:paraId="12B3770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4725429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9EA4EC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9404778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CDD6FE6" w14:textId="77777777" w:rsidR="00413A8F" w:rsidRPr="00D2095A" w:rsidRDefault="00413A8F" w:rsidP="003B3F5B">
            <w:pPr>
              <w:pStyle w:val="Comment"/>
              <w:rPr>
                <w:rFonts w:ascii="Bahnschrift" w:hAnsi="Bahnschrift"/>
              </w:rPr>
            </w:pPr>
          </w:p>
        </w:tc>
      </w:tr>
      <w:tr w:rsidR="00066AC9" w:rsidRPr="00D2095A" w14:paraId="315B99C9"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C404D77"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The website has at least ONE (1) more section/component that is responsive to mobile-device sizes, through using any of flexbox, grid, a responsive framework or responsive units.</w:t>
            </w:r>
          </w:p>
          <w:p w14:paraId="29E8AF30" w14:textId="77777777" w:rsidR="00413A8F" w:rsidRPr="00D2095A" w:rsidRDefault="00413A8F" w:rsidP="003B3F5B">
            <w:pPr>
              <w:pStyle w:val="SectionEBodyContent1"/>
              <w:numPr>
                <w:ilvl w:val="0"/>
                <w:numId w:val="0"/>
              </w:numPr>
              <w:ind w:left="567"/>
              <w:rPr>
                <w:rFonts w:ascii="Bahnschrift" w:hAnsi="Bahnschrift" w:cs="Arial"/>
                <w:color w:val="auto"/>
              </w:rPr>
            </w:pPr>
          </w:p>
          <w:p w14:paraId="5E959FEC" w14:textId="77777777" w:rsidR="00413A8F" w:rsidRPr="00D2095A" w:rsidRDefault="00413A8F" w:rsidP="003B3F5B">
            <w:pPr>
              <w:pStyle w:val="SectionEBodyContent1"/>
              <w:numPr>
                <w:ilvl w:val="0"/>
                <w:numId w:val="0"/>
              </w:numPr>
              <w:ind w:left="567"/>
              <w:rPr>
                <w:rFonts w:ascii="Bahnschrift" w:hAnsi="Bahnschrift" w:cs="Arial"/>
                <w:color w:val="auto"/>
              </w:rPr>
            </w:pPr>
            <w:r w:rsidRPr="00D2095A">
              <w:rPr>
                <w:rFonts w:ascii="Bahnschrift" w:hAnsi="Bahnschrift" w:cs="Arial"/>
                <w:color w:val="auto"/>
              </w:rPr>
              <w:t>The learner has also demonstrated understanding of frameworks and libraries.</w:t>
            </w:r>
          </w:p>
        </w:tc>
        <w:tc>
          <w:tcPr>
            <w:tcW w:w="854" w:type="dxa"/>
          </w:tcPr>
          <w:p w14:paraId="2D25189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6582508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32E573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8894173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23D4AF73" w14:textId="77777777" w:rsidR="00413A8F" w:rsidRPr="00D2095A" w:rsidRDefault="00413A8F" w:rsidP="003B3F5B">
            <w:pPr>
              <w:pStyle w:val="Comment"/>
              <w:rPr>
                <w:rFonts w:ascii="Bahnschrift" w:hAnsi="Bahnschrift"/>
              </w:rPr>
            </w:pPr>
          </w:p>
        </w:tc>
      </w:tr>
      <w:tr w:rsidR="00066AC9" w:rsidRPr="00D2095A" w14:paraId="0C399E17"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22777AF"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built the website structure, and each of its’ webpages, to meet the client’s content and design requirements </w:t>
            </w:r>
          </w:p>
        </w:tc>
        <w:tc>
          <w:tcPr>
            <w:tcW w:w="854" w:type="dxa"/>
          </w:tcPr>
          <w:p w14:paraId="5F2728D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00956123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C57EAF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3646149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3DE24E1" w14:textId="77777777" w:rsidR="00413A8F" w:rsidRPr="00D2095A" w:rsidRDefault="00413A8F" w:rsidP="003B3F5B">
            <w:pPr>
              <w:pStyle w:val="Comment"/>
              <w:rPr>
                <w:rFonts w:ascii="Bahnschrift" w:hAnsi="Bahnschrift"/>
              </w:rPr>
            </w:pPr>
          </w:p>
        </w:tc>
      </w:tr>
      <w:tr w:rsidR="00066AC9" w:rsidRPr="00D2095A" w14:paraId="5AF8CC60"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9727D5F"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The learner has styled their website in a manner which is consistent with their design specifications in Part 2</w:t>
            </w:r>
          </w:p>
        </w:tc>
        <w:tc>
          <w:tcPr>
            <w:tcW w:w="854" w:type="dxa"/>
          </w:tcPr>
          <w:p w14:paraId="5840750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3585853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BD5C33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0572943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2AEE7A1" w14:textId="77777777" w:rsidR="00413A8F" w:rsidRPr="00D2095A" w:rsidRDefault="00413A8F" w:rsidP="003B3F5B">
            <w:pPr>
              <w:pStyle w:val="Comment"/>
              <w:rPr>
                <w:rFonts w:ascii="Bahnschrift" w:hAnsi="Bahnschrift"/>
              </w:rPr>
            </w:pPr>
          </w:p>
        </w:tc>
      </w:tr>
      <w:tr w:rsidR="00066AC9" w:rsidRPr="00D2095A" w14:paraId="3A2B02B8" w14:textId="77777777" w:rsidTr="003B3F5B">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shd w:val="clear" w:color="auto" w:fill="D8D8D9" w:themeFill="accent1" w:themeFillTint="33"/>
            <w:vAlign w:val="center"/>
          </w:tcPr>
          <w:p w14:paraId="15C56442"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4 – Development Environment &amp; Testing</w:t>
            </w:r>
          </w:p>
          <w:p w14:paraId="50A3E23C" w14:textId="77777777" w:rsidR="00413A8F" w:rsidRPr="00D2095A" w:rsidRDefault="00413A8F" w:rsidP="003B3F5B">
            <w:pPr>
              <w:pStyle w:val="Comment"/>
              <w:spacing w:before="0" w:after="0"/>
              <w:rPr>
                <w:rFonts w:ascii="Bahnschrift" w:hAnsi="Bahnschrift"/>
              </w:rPr>
            </w:pPr>
            <w:r w:rsidRPr="00D2095A">
              <w:rPr>
                <w:rFonts w:ascii="Bahnschrift" w:hAnsi="Bahnschrift"/>
              </w:rPr>
              <w:t>Assessment Documentation</w:t>
            </w:r>
          </w:p>
        </w:tc>
      </w:tr>
      <w:tr w:rsidR="00066AC9" w:rsidRPr="00D2095A" w14:paraId="5B6EF393"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F142E67" w14:textId="77777777" w:rsidR="00413A8F" w:rsidRPr="00D2095A" w:rsidRDefault="00413A8F" w:rsidP="00A16A84">
            <w:pPr>
              <w:pStyle w:val="SectionEBodyContent1"/>
              <w:numPr>
                <w:ilvl w:val="0"/>
                <w:numId w:val="81"/>
              </w:numPr>
              <w:rPr>
                <w:rFonts w:ascii="Bahnschrift" w:hAnsi="Bahnschrift"/>
                <w:color w:val="auto"/>
              </w:rPr>
            </w:pPr>
            <w:r w:rsidRPr="00D2095A">
              <w:rPr>
                <w:rFonts w:ascii="Bahnschrift" w:hAnsi="Bahnschrift" w:cs="Arial"/>
                <w:color w:val="auto"/>
                <w:lang w:val="en-US"/>
              </w:rPr>
              <w:t>The learner has validated the HTML of the website &amp; recorded the results, for at least ONE (1) webpage, in accordance with the W3C HTML Validator.</w:t>
            </w:r>
          </w:p>
        </w:tc>
        <w:tc>
          <w:tcPr>
            <w:tcW w:w="854" w:type="dxa"/>
          </w:tcPr>
          <w:p w14:paraId="6444EBE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7472299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31BBA0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4160759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9BBF9E8" w14:textId="77777777" w:rsidR="00413A8F" w:rsidRPr="00D2095A" w:rsidRDefault="00413A8F" w:rsidP="003B3F5B">
            <w:pPr>
              <w:pStyle w:val="Comment"/>
              <w:rPr>
                <w:rFonts w:ascii="Bahnschrift" w:hAnsi="Bahnschrift"/>
              </w:rPr>
            </w:pPr>
          </w:p>
        </w:tc>
      </w:tr>
      <w:tr w:rsidR="00066AC9" w:rsidRPr="00D2095A" w14:paraId="63216517"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A833461"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validated the CSS of the website &amp; recorded the results, for at least ONE (1) webpage, in accordance with the W3C CSS Validator.</w:t>
            </w:r>
          </w:p>
        </w:tc>
        <w:tc>
          <w:tcPr>
            <w:tcW w:w="854" w:type="dxa"/>
          </w:tcPr>
          <w:p w14:paraId="267D4F3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9627105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055EDD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8005963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B9235A8" w14:textId="77777777" w:rsidR="00413A8F" w:rsidRPr="00D2095A" w:rsidRDefault="00413A8F" w:rsidP="003B3F5B">
            <w:pPr>
              <w:pStyle w:val="Comment"/>
              <w:rPr>
                <w:rFonts w:ascii="Bahnschrift" w:hAnsi="Bahnschrift"/>
              </w:rPr>
            </w:pPr>
          </w:p>
        </w:tc>
      </w:tr>
      <w:tr w:rsidR="00066AC9" w:rsidRPr="00D2095A" w14:paraId="5EF00755"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3301553"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determined an acceptable performance time budget for their website to load all content within, for a user accessing your site for the first time. </w:t>
            </w:r>
          </w:p>
        </w:tc>
        <w:tc>
          <w:tcPr>
            <w:tcW w:w="854" w:type="dxa"/>
          </w:tcPr>
          <w:p w14:paraId="36AECF3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7885634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B4F73E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7750951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21F1EDE" w14:textId="77777777" w:rsidR="00413A8F" w:rsidRPr="00D2095A" w:rsidRDefault="00413A8F" w:rsidP="003B3F5B">
            <w:pPr>
              <w:pStyle w:val="Comment"/>
              <w:rPr>
                <w:rFonts w:ascii="Bahnschrift" w:hAnsi="Bahnschrift"/>
              </w:rPr>
            </w:pPr>
          </w:p>
        </w:tc>
      </w:tr>
      <w:tr w:rsidR="00066AC9" w:rsidRPr="00D2095A" w14:paraId="0DFFD72D"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9563C2B"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lastRenderedPageBreak/>
              <w:t>The learner has determined the technical performance measurements for the website using Google Lighthouse</w:t>
            </w:r>
          </w:p>
        </w:tc>
        <w:tc>
          <w:tcPr>
            <w:tcW w:w="854" w:type="dxa"/>
          </w:tcPr>
          <w:p w14:paraId="3C4F13D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1454163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0B9E1B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0289369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6163BC5" w14:textId="77777777" w:rsidR="00413A8F" w:rsidRPr="00D2095A" w:rsidRDefault="00413A8F" w:rsidP="003B3F5B">
            <w:pPr>
              <w:pStyle w:val="Comment"/>
              <w:rPr>
                <w:rFonts w:ascii="Bahnschrift" w:hAnsi="Bahnschrift"/>
              </w:rPr>
            </w:pPr>
          </w:p>
        </w:tc>
      </w:tr>
      <w:tr w:rsidR="00066AC9" w:rsidRPr="00D2095A" w14:paraId="782EFF56"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AEE8E53"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commented on the performance of the website and provided ONE (1) example of how a web developer could improve the performance of their website</w:t>
            </w:r>
          </w:p>
        </w:tc>
        <w:tc>
          <w:tcPr>
            <w:tcW w:w="854" w:type="dxa"/>
          </w:tcPr>
          <w:p w14:paraId="1CD6C9B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42794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7062B5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6748453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2BA17C7" w14:textId="77777777" w:rsidR="00413A8F" w:rsidRPr="00D2095A" w:rsidRDefault="00413A8F" w:rsidP="003B3F5B">
            <w:pPr>
              <w:pStyle w:val="Comment"/>
              <w:rPr>
                <w:rFonts w:ascii="Bahnschrift" w:hAnsi="Bahnschrift"/>
              </w:rPr>
            </w:pPr>
          </w:p>
        </w:tc>
      </w:tr>
      <w:tr w:rsidR="00066AC9" w:rsidRPr="00D2095A" w14:paraId="3BB35936"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E06827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tested the HTML of the website in TWO (2) different browsers, recorded the results and made any necessary corrections where functional problems occurred</w:t>
            </w:r>
          </w:p>
        </w:tc>
        <w:tc>
          <w:tcPr>
            <w:tcW w:w="854" w:type="dxa"/>
          </w:tcPr>
          <w:p w14:paraId="1AC83BF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4423569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EB05A2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5094812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E805115" w14:textId="77777777" w:rsidR="00413A8F" w:rsidRPr="00D2095A" w:rsidRDefault="00413A8F" w:rsidP="003B3F5B">
            <w:pPr>
              <w:pStyle w:val="Comment"/>
              <w:rPr>
                <w:rFonts w:ascii="Bahnschrift" w:hAnsi="Bahnschrift"/>
              </w:rPr>
            </w:pPr>
          </w:p>
        </w:tc>
      </w:tr>
      <w:tr w:rsidR="00066AC9" w:rsidRPr="00D2095A" w14:paraId="1BED954B"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A724A80"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designed &amp; conducted four tests for their website’s functionality &amp; layout – with each test providing the (</w:t>
            </w:r>
            <w:proofErr w:type="spellStart"/>
            <w:r w:rsidRPr="00D2095A">
              <w:rPr>
                <w:rFonts w:ascii="Bahnschrift" w:hAnsi="Bahnschrift" w:cs="Arial"/>
                <w:color w:val="auto"/>
                <w:lang w:val="en-US"/>
              </w:rPr>
              <w:t>i</w:t>
            </w:r>
            <w:proofErr w:type="spellEnd"/>
            <w:r w:rsidRPr="00D2095A">
              <w:rPr>
                <w:rFonts w:ascii="Bahnschrift" w:hAnsi="Bahnschrift" w:cs="Arial"/>
                <w:color w:val="auto"/>
                <w:lang w:val="en-US"/>
              </w:rPr>
              <w:t>) test conducted, (ii) the expected output of the test, (iii) success or failure outcome, and (iv) comments on test result and debugging, as follows:</w:t>
            </w:r>
          </w:p>
          <w:p w14:paraId="3DA10131" w14:textId="77777777" w:rsidR="00413A8F" w:rsidRPr="00D2095A" w:rsidRDefault="00413A8F" w:rsidP="00A16A84">
            <w:pPr>
              <w:pStyle w:val="SectionEBodyContent1"/>
              <w:numPr>
                <w:ilvl w:val="0"/>
                <w:numId w:val="84"/>
              </w:numPr>
              <w:rPr>
                <w:rFonts w:ascii="Bahnschrift" w:hAnsi="Bahnschrift"/>
                <w:color w:val="auto"/>
              </w:rPr>
            </w:pPr>
            <w:r w:rsidRPr="00D2095A">
              <w:rPr>
                <w:rFonts w:ascii="Bahnschrift" w:hAnsi="Bahnschrift"/>
                <w:color w:val="auto"/>
              </w:rPr>
              <w:t xml:space="preserve">That the website is functional for users, in at least TWO (2) browsers and TWO (2) devices, being desktop AND </w:t>
            </w:r>
            <w:proofErr w:type="gramStart"/>
            <w:r w:rsidRPr="00D2095A">
              <w:rPr>
                <w:rFonts w:ascii="Bahnschrift" w:hAnsi="Bahnschrift"/>
                <w:color w:val="auto"/>
              </w:rPr>
              <w:t>mobile;</w:t>
            </w:r>
            <w:proofErr w:type="gramEnd"/>
          </w:p>
          <w:p w14:paraId="64B795D5" w14:textId="77777777" w:rsidR="00413A8F" w:rsidRPr="00D2095A" w:rsidRDefault="00413A8F" w:rsidP="00A16A84">
            <w:pPr>
              <w:pStyle w:val="SectionEBodyContent1"/>
              <w:numPr>
                <w:ilvl w:val="0"/>
                <w:numId w:val="84"/>
              </w:numPr>
              <w:rPr>
                <w:rFonts w:ascii="Bahnschrift" w:hAnsi="Bahnschrift"/>
                <w:color w:val="auto"/>
              </w:rPr>
            </w:pPr>
            <w:r w:rsidRPr="00D2095A">
              <w:rPr>
                <w:rFonts w:ascii="Bahnschrift" w:hAnsi="Bahnschrift"/>
                <w:color w:val="auto"/>
              </w:rPr>
              <w:t xml:space="preserve">That the website is secure according to cybersecurity procedures and </w:t>
            </w:r>
            <w:proofErr w:type="gramStart"/>
            <w:r w:rsidRPr="00D2095A">
              <w:rPr>
                <w:rFonts w:ascii="Bahnschrift" w:hAnsi="Bahnschrift"/>
                <w:color w:val="auto"/>
              </w:rPr>
              <w:t>protocols;</w:t>
            </w:r>
            <w:proofErr w:type="gramEnd"/>
          </w:p>
          <w:p w14:paraId="71FBEED5" w14:textId="77777777" w:rsidR="00413A8F" w:rsidRPr="00D2095A" w:rsidRDefault="00413A8F" w:rsidP="00A16A84">
            <w:pPr>
              <w:pStyle w:val="SectionEBodyContent1"/>
              <w:numPr>
                <w:ilvl w:val="0"/>
                <w:numId w:val="84"/>
              </w:numPr>
              <w:rPr>
                <w:rFonts w:ascii="Bahnschrift" w:hAnsi="Bahnschrift"/>
                <w:color w:val="auto"/>
              </w:rPr>
            </w:pPr>
            <w:r w:rsidRPr="00D2095A">
              <w:rPr>
                <w:rFonts w:ascii="Bahnschrift" w:hAnsi="Bahnschrift"/>
                <w:color w:val="auto"/>
              </w:rPr>
              <w:t>That the website has included UI for learner’s Design Need 1 and it functions as required; and</w:t>
            </w:r>
          </w:p>
          <w:p w14:paraId="69065524" w14:textId="77777777" w:rsidR="00413A8F" w:rsidRPr="00D2095A" w:rsidRDefault="00413A8F" w:rsidP="00A16A84">
            <w:pPr>
              <w:pStyle w:val="SectionEBodyContent1"/>
              <w:numPr>
                <w:ilvl w:val="0"/>
                <w:numId w:val="84"/>
              </w:numPr>
              <w:rPr>
                <w:rFonts w:ascii="Bahnschrift" w:hAnsi="Bahnschrift"/>
                <w:color w:val="auto"/>
              </w:rPr>
            </w:pPr>
            <w:r w:rsidRPr="00D2095A">
              <w:rPr>
                <w:rFonts w:ascii="Bahnschrift" w:hAnsi="Bahnschrift"/>
                <w:color w:val="auto"/>
              </w:rPr>
              <w:t>That the website has included UI for learner’s Design Need 2 and it functions as required.</w:t>
            </w:r>
          </w:p>
        </w:tc>
        <w:tc>
          <w:tcPr>
            <w:tcW w:w="854" w:type="dxa"/>
          </w:tcPr>
          <w:p w14:paraId="32FD385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6163663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76761E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6238745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422F3BF" w14:textId="77777777" w:rsidR="00413A8F" w:rsidRPr="00D2095A" w:rsidRDefault="00413A8F" w:rsidP="003B3F5B">
            <w:pPr>
              <w:pStyle w:val="Comment"/>
              <w:rPr>
                <w:rFonts w:ascii="Bahnschrift" w:hAnsi="Bahnschrift"/>
              </w:rPr>
            </w:pPr>
          </w:p>
        </w:tc>
      </w:tr>
      <w:tr w:rsidR="00066AC9" w:rsidRPr="00D2095A" w14:paraId="2629C150"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4852CDA"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 xml:space="preserve">The learner has defined and carried out UI &amp; UX tests on their website &amp; has amended their website layout where necessary, with all necessary supporting documentation  </w:t>
            </w:r>
          </w:p>
        </w:tc>
        <w:tc>
          <w:tcPr>
            <w:tcW w:w="854" w:type="dxa"/>
          </w:tcPr>
          <w:p w14:paraId="0416491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5114481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5FDC88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6470544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403859D" w14:textId="77777777" w:rsidR="00413A8F" w:rsidRPr="00D2095A" w:rsidRDefault="00413A8F" w:rsidP="003B3F5B">
            <w:pPr>
              <w:pStyle w:val="Comment"/>
              <w:rPr>
                <w:rFonts w:ascii="Bahnschrift" w:hAnsi="Bahnschrift"/>
              </w:rPr>
            </w:pPr>
          </w:p>
        </w:tc>
      </w:tr>
      <w:tr w:rsidR="00066AC9" w:rsidRPr="00D2095A" w14:paraId="591FF82E"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AE9D568"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built a website that is validated, performant and functional for a variety of browsers and device sizes</w:t>
            </w:r>
          </w:p>
        </w:tc>
        <w:tc>
          <w:tcPr>
            <w:tcW w:w="854" w:type="dxa"/>
          </w:tcPr>
          <w:p w14:paraId="67ACCB3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3200190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AFD3EB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3326398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05CF497" w14:textId="77777777" w:rsidR="00413A8F" w:rsidRPr="00D2095A" w:rsidRDefault="00413A8F" w:rsidP="003B3F5B">
            <w:pPr>
              <w:pStyle w:val="Comment"/>
              <w:rPr>
                <w:rFonts w:ascii="Bahnschrift" w:hAnsi="Bahnschrift"/>
              </w:rPr>
            </w:pPr>
          </w:p>
        </w:tc>
      </w:tr>
      <w:tr w:rsidR="00066AC9" w:rsidRPr="00D2095A" w14:paraId="284CC1E3"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Borders>
              <w:bottom w:val="nil"/>
            </w:tcBorders>
          </w:tcPr>
          <w:p w14:paraId="3A80E6CF"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lang w:val="en-US"/>
              </w:rPr>
              <w:t>The learner has sought client confirmation, obtained milestone feedback &amp; has signed off the development build stage for their website</w:t>
            </w:r>
          </w:p>
        </w:tc>
        <w:tc>
          <w:tcPr>
            <w:tcW w:w="854" w:type="dxa"/>
            <w:tcBorders>
              <w:bottom w:val="nil"/>
            </w:tcBorders>
          </w:tcPr>
          <w:p w14:paraId="7E2374D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8258796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Borders>
              <w:bottom w:val="nil"/>
            </w:tcBorders>
          </w:tcPr>
          <w:p w14:paraId="3145DCD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6952417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Borders>
              <w:bottom w:val="nil"/>
            </w:tcBorders>
          </w:tcPr>
          <w:p w14:paraId="6036905A" w14:textId="77777777" w:rsidR="00413A8F" w:rsidRPr="00D2095A" w:rsidRDefault="00413A8F" w:rsidP="003B3F5B">
            <w:pPr>
              <w:pStyle w:val="Comment"/>
              <w:rPr>
                <w:rFonts w:ascii="Bahnschrift" w:hAnsi="Bahnschrift"/>
              </w:rPr>
            </w:pPr>
          </w:p>
        </w:tc>
      </w:tr>
      <w:tr w:rsidR="00066AC9" w:rsidRPr="00D2095A" w14:paraId="6480DE49"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23B6D83D"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5 – Production Environment &amp; Deployment</w:t>
            </w:r>
          </w:p>
          <w:p w14:paraId="38926D88" w14:textId="77777777" w:rsidR="00413A8F" w:rsidRPr="00D2095A" w:rsidRDefault="00413A8F" w:rsidP="003B3F5B">
            <w:pPr>
              <w:pStyle w:val="Comment"/>
              <w:spacing w:before="0" w:after="0"/>
              <w:rPr>
                <w:rFonts w:ascii="Bahnschrift" w:hAnsi="Bahnschrift"/>
              </w:rPr>
            </w:pPr>
            <w:r w:rsidRPr="00D2095A">
              <w:rPr>
                <w:rFonts w:ascii="Bahnschrift" w:hAnsi="Bahnschrift"/>
              </w:rPr>
              <w:t>Assessment Documentation</w:t>
            </w:r>
          </w:p>
        </w:tc>
      </w:tr>
      <w:tr w:rsidR="00066AC9" w:rsidRPr="00D2095A" w14:paraId="2BD7BCCB"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EDC753B" w14:textId="77777777" w:rsidR="00413A8F" w:rsidRPr="00D2095A" w:rsidRDefault="00413A8F" w:rsidP="00A16A84">
            <w:pPr>
              <w:pStyle w:val="SectionEBodyContent1"/>
              <w:numPr>
                <w:ilvl w:val="0"/>
                <w:numId w:val="77"/>
              </w:numPr>
              <w:rPr>
                <w:rFonts w:ascii="Bahnschrift" w:hAnsi="Bahnschrift"/>
                <w:color w:val="auto"/>
              </w:rPr>
            </w:pPr>
            <w:r w:rsidRPr="00D2095A">
              <w:rPr>
                <w:rFonts w:ascii="Bahnschrift" w:hAnsi="Bahnschrift" w:cs="Arial"/>
                <w:color w:val="auto"/>
              </w:rPr>
              <w:t>The learner has listed at least THREE (3) services/features that are required by the web host, to be selected</w:t>
            </w:r>
          </w:p>
        </w:tc>
        <w:tc>
          <w:tcPr>
            <w:tcW w:w="854" w:type="dxa"/>
          </w:tcPr>
          <w:p w14:paraId="2A8A22B0"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0376076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061940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2430040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A77AA95" w14:textId="77777777" w:rsidR="00413A8F" w:rsidRPr="00D2095A" w:rsidRDefault="00413A8F" w:rsidP="003B3F5B">
            <w:pPr>
              <w:pStyle w:val="Comment"/>
              <w:rPr>
                <w:rFonts w:ascii="Bahnschrift" w:hAnsi="Bahnschrift"/>
              </w:rPr>
            </w:pPr>
          </w:p>
        </w:tc>
      </w:tr>
      <w:tr w:rsidR="00066AC9" w:rsidRPr="00D2095A" w14:paraId="1E10CA26"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E728719" w14:textId="77777777" w:rsidR="00413A8F" w:rsidRPr="00D2095A" w:rsidRDefault="00413A8F" w:rsidP="003B3F5B">
            <w:pPr>
              <w:pStyle w:val="SectionEBodyContent1"/>
              <w:rPr>
                <w:rFonts w:ascii="Bahnschrift" w:hAnsi="Bahnschrift"/>
                <w:color w:val="auto"/>
              </w:rPr>
            </w:pPr>
            <w:r w:rsidRPr="00D2095A">
              <w:rPr>
                <w:rFonts w:ascii="Bahnschrift" w:hAnsi="Bahnschrift"/>
                <w:color w:val="auto"/>
              </w:rPr>
              <w:t>The learner has reviewed the characteristics of different hosting services and has assessed compatibility with business and client needs, including:</w:t>
            </w:r>
          </w:p>
          <w:p w14:paraId="5AB58B45"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lastRenderedPageBreak/>
              <w:t xml:space="preserve">the cost of </w:t>
            </w:r>
            <w:proofErr w:type="gramStart"/>
            <w:r w:rsidRPr="00D2095A">
              <w:rPr>
                <w:rFonts w:ascii="Bahnschrift" w:hAnsi="Bahnschrift"/>
                <w:color w:val="auto"/>
              </w:rPr>
              <w:t>webhosting;</w:t>
            </w:r>
            <w:proofErr w:type="gramEnd"/>
            <w:r w:rsidRPr="00D2095A">
              <w:rPr>
                <w:rFonts w:ascii="Bahnschrift" w:hAnsi="Bahnschrift"/>
                <w:color w:val="auto"/>
              </w:rPr>
              <w:t xml:space="preserve"> </w:t>
            </w:r>
          </w:p>
          <w:p w14:paraId="01ACB0F5"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t>what type of web hosting it provides (e.g. shared server, cloud server, VPS, etc.</w:t>
            </w:r>
            <w:proofErr w:type="gramStart"/>
            <w:r w:rsidRPr="00D2095A">
              <w:rPr>
                <w:rFonts w:ascii="Bahnschrift" w:hAnsi="Bahnschrift"/>
                <w:color w:val="auto"/>
              </w:rPr>
              <w:t>);</w:t>
            </w:r>
            <w:proofErr w:type="gramEnd"/>
            <w:r w:rsidRPr="00D2095A">
              <w:rPr>
                <w:rFonts w:ascii="Bahnschrift" w:hAnsi="Bahnschrift"/>
                <w:color w:val="auto"/>
              </w:rPr>
              <w:t xml:space="preserve"> </w:t>
            </w:r>
          </w:p>
          <w:p w14:paraId="590D6724"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t xml:space="preserve">languages the host </w:t>
            </w:r>
            <w:proofErr w:type="gramStart"/>
            <w:r w:rsidRPr="00D2095A">
              <w:rPr>
                <w:rFonts w:ascii="Bahnschrift" w:hAnsi="Bahnschrift"/>
                <w:color w:val="auto"/>
              </w:rPr>
              <w:t>supports;</w:t>
            </w:r>
            <w:proofErr w:type="gramEnd"/>
            <w:r w:rsidRPr="00D2095A">
              <w:rPr>
                <w:rFonts w:ascii="Bahnschrift" w:hAnsi="Bahnschrift"/>
                <w:color w:val="auto"/>
              </w:rPr>
              <w:t xml:space="preserve"> </w:t>
            </w:r>
          </w:p>
          <w:p w14:paraId="723ABC80"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t xml:space="preserve">the amount of storage space provided with the selected </w:t>
            </w:r>
            <w:proofErr w:type="gramStart"/>
            <w:r w:rsidRPr="00D2095A">
              <w:rPr>
                <w:rFonts w:ascii="Bahnschrift" w:hAnsi="Bahnschrift"/>
                <w:color w:val="auto"/>
              </w:rPr>
              <w:t>plan;</w:t>
            </w:r>
            <w:proofErr w:type="gramEnd"/>
            <w:r w:rsidRPr="00D2095A">
              <w:rPr>
                <w:rFonts w:ascii="Bahnschrift" w:hAnsi="Bahnschrift"/>
                <w:color w:val="auto"/>
              </w:rPr>
              <w:t xml:space="preserve"> </w:t>
            </w:r>
          </w:p>
          <w:p w14:paraId="525E64F9"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t xml:space="preserve">if SSL certificate and/or domain options are </w:t>
            </w:r>
            <w:proofErr w:type="gramStart"/>
            <w:r w:rsidRPr="00D2095A">
              <w:rPr>
                <w:rFonts w:ascii="Bahnschrift" w:hAnsi="Bahnschrift"/>
                <w:color w:val="auto"/>
              </w:rPr>
              <w:t>included;</w:t>
            </w:r>
            <w:proofErr w:type="gramEnd"/>
            <w:r w:rsidRPr="00D2095A">
              <w:rPr>
                <w:rFonts w:ascii="Bahnschrift" w:hAnsi="Bahnschrift"/>
                <w:color w:val="auto"/>
              </w:rPr>
              <w:t xml:space="preserve"> </w:t>
            </w:r>
          </w:p>
          <w:p w14:paraId="0A5482A5" w14:textId="77777777" w:rsidR="00413A8F" w:rsidRPr="00D2095A" w:rsidRDefault="00413A8F" w:rsidP="00A16A84">
            <w:pPr>
              <w:pStyle w:val="SectionEBodyContent1"/>
              <w:numPr>
                <w:ilvl w:val="0"/>
                <w:numId w:val="85"/>
              </w:numPr>
              <w:rPr>
                <w:rFonts w:ascii="Bahnschrift" w:hAnsi="Bahnschrift"/>
                <w:color w:val="auto"/>
              </w:rPr>
            </w:pPr>
            <w:r w:rsidRPr="00D2095A">
              <w:rPr>
                <w:rFonts w:ascii="Bahnschrift" w:hAnsi="Bahnschrift"/>
                <w:color w:val="auto"/>
              </w:rPr>
              <w:t>at least ONE (1) additional server application that may be useful to the client.</w:t>
            </w:r>
          </w:p>
        </w:tc>
        <w:tc>
          <w:tcPr>
            <w:tcW w:w="854" w:type="dxa"/>
          </w:tcPr>
          <w:p w14:paraId="6724B3C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4086477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611D03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5292107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46D3ED8" w14:textId="77777777" w:rsidR="00413A8F" w:rsidRPr="00D2095A" w:rsidRDefault="00413A8F" w:rsidP="003B3F5B">
            <w:pPr>
              <w:pStyle w:val="Comment"/>
              <w:rPr>
                <w:rFonts w:ascii="Bahnschrift" w:hAnsi="Bahnschrift"/>
              </w:rPr>
            </w:pPr>
          </w:p>
        </w:tc>
      </w:tr>
      <w:tr w:rsidR="00066AC9" w:rsidRPr="00D2095A" w14:paraId="1D0E4ABB"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27DA04"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reviewed and confirmed email services available </w:t>
            </w:r>
            <w:proofErr w:type="gramStart"/>
            <w:r w:rsidRPr="00D2095A">
              <w:rPr>
                <w:rFonts w:ascii="Bahnschrift" w:hAnsi="Bahnschrift" w:cs="Arial"/>
                <w:color w:val="auto"/>
              </w:rPr>
              <w:t>in order to</w:t>
            </w:r>
            <w:proofErr w:type="gramEnd"/>
            <w:r w:rsidRPr="00D2095A">
              <w:rPr>
                <w:rFonts w:ascii="Bahnschrift" w:hAnsi="Bahnschrift" w:cs="Arial"/>
                <w:color w:val="auto"/>
              </w:rPr>
              <w:t xml:space="preserve"> be compliant with client business needs.</w:t>
            </w:r>
          </w:p>
        </w:tc>
        <w:tc>
          <w:tcPr>
            <w:tcW w:w="854" w:type="dxa"/>
          </w:tcPr>
          <w:p w14:paraId="64E3867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4739019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7AB9513"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2871245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C82B2B2" w14:textId="77777777" w:rsidR="00413A8F" w:rsidRPr="00D2095A" w:rsidRDefault="00413A8F" w:rsidP="003B3F5B">
            <w:pPr>
              <w:pStyle w:val="Comment"/>
              <w:rPr>
                <w:rFonts w:ascii="Bahnschrift" w:hAnsi="Bahnschrift"/>
              </w:rPr>
            </w:pPr>
          </w:p>
        </w:tc>
      </w:tr>
      <w:tr w:rsidR="00066AC9" w:rsidRPr="00D2095A" w14:paraId="639B11AF"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855A945"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selected and confirmed the web host solution to be used with the website launch</w:t>
            </w:r>
          </w:p>
        </w:tc>
        <w:tc>
          <w:tcPr>
            <w:tcW w:w="854" w:type="dxa"/>
          </w:tcPr>
          <w:p w14:paraId="194BA4E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4530342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6019D1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4518194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6F4422B" w14:textId="77777777" w:rsidR="00413A8F" w:rsidRPr="00D2095A" w:rsidRDefault="00413A8F" w:rsidP="003B3F5B">
            <w:pPr>
              <w:pStyle w:val="Comment"/>
              <w:rPr>
                <w:rFonts w:ascii="Bahnschrift" w:hAnsi="Bahnschrift"/>
              </w:rPr>
            </w:pPr>
          </w:p>
        </w:tc>
      </w:tr>
      <w:tr w:rsidR="00066AC9" w:rsidRPr="00D2095A" w14:paraId="5B4B52E5"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F024AE7"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created the required online web host account to host the website. </w:t>
            </w:r>
          </w:p>
        </w:tc>
        <w:tc>
          <w:tcPr>
            <w:tcW w:w="854" w:type="dxa"/>
          </w:tcPr>
          <w:p w14:paraId="26006213"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1376298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7BF4AC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1100221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0A52A10" w14:textId="77777777" w:rsidR="00413A8F" w:rsidRPr="00D2095A" w:rsidRDefault="00413A8F" w:rsidP="003B3F5B">
            <w:pPr>
              <w:pStyle w:val="Comment"/>
              <w:rPr>
                <w:rFonts w:ascii="Bahnschrift" w:hAnsi="Bahnschrift"/>
              </w:rPr>
            </w:pPr>
          </w:p>
        </w:tc>
      </w:tr>
      <w:tr w:rsidR="00066AC9" w:rsidRPr="00D2095A" w14:paraId="5B5759E2"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3B8060A"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the public URL of their hosted website, to confirm the successful launch.</w:t>
            </w:r>
          </w:p>
        </w:tc>
        <w:tc>
          <w:tcPr>
            <w:tcW w:w="854" w:type="dxa"/>
          </w:tcPr>
          <w:p w14:paraId="75CC93A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0644838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44A898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7398222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A8BAC21" w14:textId="77777777" w:rsidR="00413A8F" w:rsidRPr="00D2095A" w:rsidRDefault="00413A8F" w:rsidP="003B3F5B">
            <w:pPr>
              <w:pStyle w:val="Comment"/>
              <w:rPr>
                <w:rFonts w:ascii="Bahnschrift" w:hAnsi="Bahnschrift"/>
              </w:rPr>
            </w:pPr>
          </w:p>
        </w:tc>
      </w:tr>
      <w:tr w:rsidR="00066AC9" w:rsidRPr="00D2095A" w14:paraId="544620B9"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202285"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correctly verified the website domain and indexing, using Google Search Console &amp; Google Search.</w:t>
            </w:r>
          </w:p>
        </w:tc>
        <w:tc>
          <w:tcPr>
            <w:tcW w:w="854" w:type="dxa"/>
          </w:tcPr>
          <w:p w14:paraId="08D925F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551236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D92C39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09076616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266FEB4" w14:textId="77777777" w:rsidR="00413A8F" w:rsidRPr="00D2095A" w:rsidRDefault="00413A8F" w:rsidP="003B3F5B">
            <w:pPr>
              <w:pStyle w:val="Comment"/>
              <w:rPr>
                <w:rFonts w:ascii="Bahnschrift" w:hAnsi="Bahnschrift"/>
              </w:rPr>
            </w:pPr>
          </w:p>
        </w:tc>
      </w:tr>
      <w:tr w:rsidR="00066AC9" w:rsidRPr="00D2095A" w14:paraId="45D4C745"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162312D"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the integration of Google Analytics into the website &amp; shown traffic reports</w:t>
            </w:r>
          </w:p>
        </w:tc>
        <w:tc>
          <w:tcPr>
            <w:tcW w:w="854" w:type="dxa"/>
          </w:tcPr>
          <w:p w14:paraId="4F05484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2551983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8B2260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6141475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569C5C5" w14:textId="77777777" w:rsidR="00413A8F" w:rsidRPr="00D2095A" w:rsidRDefault="00413A8F" w:rsidP="003B3F5B">
            <w:pPr>
              <w:pStyle w:val="Comment"/>
              <w:rPr>
                <w:rFonts w:ascii="Bahnschrift" w:hAnsi="Bahnschrift"/>
              </w:rPr>
            </w:pPr>
          </w:p>
        </w:tc>
      </w:tr>
      <w:tr w:rsidR="00066AC9" w:rsidRPr="00D2095A" w14:paraId="6F6D69A6"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EED7E75"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evaluated their website launch’s reports including Google Search rankings, traffic numbers and areas for improvement of performance.</w:t>
            </w:r>
          </w:p>
        </w:tc>
        <w:tc>
          <w:tcPr>
            <w:tcW w:w="854" w:type="dxa"/>
          </w:tcPr>
          <w:p w14:paraId="4819008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5284536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2372E5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86796193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9F88E07" w14:textId="77777777" w:rsidR="00413A8F" w:rsidRPr="00D2095A" w:rsidRDefault="00413A8F" w:rsidP="003B3F5B">
            <w:pPr>
              <w:pStyle w:val="Comment"/>
              <w:rPr>
                <w:rFonts w:ascii="Bahnschrift" w:hAnsi="Bahnschrift"/>
              </w:rPr>
            </w:pPr>
          </w:p>
        </w:tc>
      </w:tr>
      <w:tr w:rsidR="00066AC9" w:rsidRPr="00D2095A" w14:paraId="1BFD539C"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37B049B"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demonstrated that the web host has reporting systems in place to monitor website performance/uptime </w:t>
            </w:r>
          </w:p>
        </w:tc>
        <w:tc>
          <w:tcPr>
            <w:tcW w:w="854" w:type="dxa"/>
          </w:tcPr>
          <w:p w14:paraId="316C9F8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1305700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F30C32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1559877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CBA8E98" w14:textId="77777777" w:rsidR="00413A8F" w:rsidRPr="00D2095A" w:rsidRDefault="00413A8F" w:rsidP="003B3F5B">
            <w:pPr>
              <w:pStyle w:val="Comment"/>
              <w:rPr>
                <w:rFonts w:ascii="Bahnschrift" w:hAnsi="Bahnschrift"/>
              </w:rPr>
            </w:pPr>
          </w:p>
        </w:tc>
      </w:tr>
      <w:tr w:rsidR="00066AC9" w:rsidRPr="00D2095A" w14:paraId="369A853F"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07D3AD9"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confirmed that the web host’s server environment supports the required features and technologies needed to run the client website  </w:t>
            </w:r>
          </w:p>
        </w:tc>
        <w:tc>
          <w:tcPr>
            <w:tcW w:w="854" w:type="dxa"/>
          </w:tcPr>
          <w:p w14:paraId="3F4772FF"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2713162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313642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4573014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9F5D289" w14:textId="77777777" w:rsidR="00413A8F" w:rsidRPr="00D2095A" w:rsidRDefault="00413A8F" w:rsidP="003B3F5B">
            <w:pPr>
              <w:pStyle w:val="Comment"/>
              <w:rPr>
                <w:rFonts w:ascii="Bahnschrift" w:hAnsi="Bahnschrift"/>
              </w:rPr>
            </w:pPr>
          </w:p>
        </w:tc>
      </w:tr>
      <w:tr w:rsidR="00066AC9" w:rsidRPr="00D2095A" w14:paraId="74159453"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0F6938F"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discussed the extent the web host supports dynamic features such as PHP, MySQL and/or WordPress support, and how these align with the web build’s required technologies. </w:t>
            </w:r>
          </w:p>
        </w:tc>
        <w:tc>
          <w:tcPr>
            <w:tcW w:w="854" w:type="dxa"/>
          </w:tcPr>
          <w:p w14:paraId="6E87AE5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2915056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6380DD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5660331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F777022" w14:textId="77777777" w:rsidR="00413A8F" w:rsidRPr="00D2095A" w:rsidRDefault="00413A8F" w:rsidP="003B3F5B">
            <w:pPr>
              <w:pStyle w:val="Comment"/>
              <w:rPr>
                <w:rFonts w:ascii="Bahnschrift" w:hAnsi="Bahnschrift"/>
              </w:rPr>
            </w:pPr>
          </w:p>
        </w:tc>
      </w:tr>
      <w:tr w:rsidR="00066AC9" w:rsidRPr="00D2095A" w14:paraId="067978C6"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AE83B65"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confirmed support services perform adequately by outlining community/customer feedback and testimonials on the service </w:t>
            </w:r>
          </w:p>
        </w:tc>
        <w:tc>
          <w:tcPr>
            <w:tcW w:w="854" w:type="dxa"/>
          </w:tcPr>
          <w:p w14:paraId="3A3B8CA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65952727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98F98F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1704617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4ED1633" w14:textId="77777777" w:rsidR="00413A8F" w:rsidRPr="00D2095A" w:rsidRDefault="00413A8F" w:rsidP="003B3F5B">
            <w:pPr>
              <w:pStyle w:val="Comment"/>
              <w:rPr>
                <w:rFonts w:ascii="Bahnschrift" w:hAnsi="Bahnschrift"/>
              </w:rPr>
            </w:pPr>
          </w:p>
        </w:tc>
      </w:tr>
      <w:tr w:rsidR="00066AC9" w:rsidRPr="00D2095A" w14:paraId="5426FE69"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1AFA06"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discussed competing web hosting services with the client &amp; evaluated a single provider </w:t>
            </w:r>
            <w:r w:rsidRPr="00D2095A">
              <w:rPr>
                <w:rFonts w:ascii="Bahnschrift" w:hAnsi="Bahnschrift" w:cs="Arial"/>
                <w:color w:val="auto"/>
              </w:rPr>
              <w:lastRenderedPageBreak/>
              <w:t>that aligns with client selection criteria and business needs</w:t>
            </w:r>
          </w:p>
        </w:tc>
        <w:tc>
          <w:tcPr>
            <w:tcW w:w="854" w:type="dxa"/>
          </w:tcPr>
          <w:p w14:paraId="0EF6BDE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0817034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AE10FC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870268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1727279A" w14:textId="77777777" w:rsidR="00413A8F" w:rsidRPr="00D2095A" w:rsidRDefault="00413A8F" w:rsidP="003B3F5B">
            <w:pPr>
              <w:pStyle w:val="Comment"/>
              <w:rPr>
                <w:rFonts w:ascii="Bahnschrift" w:hAnsi="Bahnschrift"/>
              </w:rPr>
            </w:pPr>
          </w:p>
        </w:tc>
      </w:tr>
      <w:tr w:rsidR="00066AC9" w:rsidRPr="00D2095A" w14:paraId="3F09EDE9"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6FAD636" w14:textId="77777777" w:rsidR="00413A8F" w:rsidRPr="00D2095A" w:rsidRDefault="00413A8F" w:rsidP="003B3F5B">
            <w:pPr>
              <w:pStyle w:val="SectionEBodyContent1"/>
              <w:rPr>
                <w:rFonts w:ascii="Bahnschrift" w:hAnsi="Bahnschrift" w:cs="Arial"/>
                <w:color w:val="auto"/>
              </w:rPr>
            </w:pPr>
            <w:r w:rsidRPr="00D2095A">
              <w:rPr>
                <w:rFonts w:ascii="Bahnschrift" w:hAnsi="Bahnschrift" w:cs="Arial"/>
                <w:color w:val="auto"/>
              </w:rPr>
              <w:t xml:space="preserve">The learner has successfully launched their website on their chosen web hosting platform &amp; recorded initial performance/traffic results /traffic results  </w:t>
            </w:r>
          </w:p>
        </w:tc>
        <w:tc>
          <w:tcPr>
            <w:tcW w:w="854" w:type="dxa"/>
          </w:tcPr>
          <w:p w14:paraId="0FF8CE2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0621460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570A783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2980786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7B327C8" w14:textId="77777777" w:rsidR="00413A8F" w:rsidRPr="00D2095A" w:rsidRDefault="00413A8F" w:rsidP="003B3F5B">
            <w:pPr>
              <w:pStyle w:val="Comment"/>
              <w:rPr>
                <w:rFonts w:ascii="Bahnschrift" w:hAnsi="Bahnschrift"/>
              </w:rPr>
            </w:pPr>
          </w:p>
        </w:tc>
      </w:tr>
      <w:tr w:rsidR="00066AC9" w:rsidRPr="00D2095A" w14:paraId="15163CFC"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7AF8DDB4"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6 – SEO Research and Analysis</w:t>
            </w:r>
          </w:p>
          <w:p w14:paraId="385E4F55" w14:textId="77777777" w:rsidR="00413A8F" w:rsidRPr="00D2095A" w:rsidRDefault="00413A8F" w:rsidP="003B3F5B">
            <w:pPr>
              <w:pStyle w:val="Comment"/>
              <w:spacing w:before="0" w:after="0"/>
              <w:rPr>
                <w:rFonts w:ascii="Bahnschrift" w:hAnsi="Bahnschrift"/>
              </w:rPr>
            </w:pPr>
            <w:r w:rsidRPr="00D2095A">
              <w:rPr>
                <w:rFonts w:ascii="Bahnschrift" w:hAnsi="Bahnschrift"/>
              </w:rPr>
              <w:t>Assessment Documentation &amp; Working Files</w:t>
            </w:r>
          </w:p>
        </w:tc>
      </w:tr>
      <w:tr w:rsidR="00066AC9" w:rsidRPr="00D2095A" w14:paraId="0048E642"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12E3F81" w14:textId="77777777" w:rsidR="00413A8F" w:rsidRPr="00D2095A" w:rsidRDefault="00413A8F" w:rsidP="00A16A84">
            <w:pPr>
              <w:pStyle w:val="SectionEBodyContent1"/>
              <w:numPr>
                <w:ilvl w:val="0"/>
                <w:numId w:val="78"/>
              </w:numPr>
              <w:rPr>
                <w:rFonts w:ascii="Bahnschrift" w:hAnsi="Bahnschrift"/>
                <w:color w:val="auto"/>
              </w:rPr>
            </w:pPr>
            <w:r w:rsidRPr="00D2095A">
              <w:rPr>
                <w:rFonts w:ascii="Bahnschrift" w:hAnsi="Bahnschrift"/>
                <w:color w:val="auto"/>
              </w:rPr>
              <w:t>The learner has prepared a client recommendation report covering search engine optimisation, search engine marketing and social network marketing</w:t>
            </w:r>
          </w:p>
        </w:tc>
        <w:tc>
          <w:tcPr>
            <w:tcW w:w="854" w:type="dxa"/>
          </w:tcPr>
          <w:p w14:paraId="3646F4E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1212041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5B2F29B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2487300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B608130" w14:textId="77777777" w:rsidR="00413A8F" w:rsidRPr="00D2095A" w:rsidRDefault="00413A8F" w:rsidP="003B3F5B">
            <w:pPr>
              <w:pStyle w:val="Comment"/>
              <w:rPr>
                <w:rFonts w:ascii="Bahnschrift" w:hAnsi="Bahnschrift"/>
              </w:rPr>
            </w:pPr>
          </w:p>
        </w:tc>
      </w:tr>
      <w:tr w:rsidR="00066AC9" w:rsidRPr="00D2095A" w14:paraId="16F07DF4"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7B620F6" w14:textId="77777777" w:rsidR="00413A8F" w:rsidRPr="00D2095A" w:rsidRDefault="00413A8F" w:rsidP="00A16A84">
            <w:pPr>
              <w:pStyle w:val="SectionEBodyContent1"/>
              <w:numPr>
                <w:ilvl w:val="0"/>
                <w:numId w:val="78"/>
              </w:numPr>
              <w:rPr>
                <w:rFonts w:ascii="Bahnschrift" w:hAnsi="Bahnschrift"/>
                <w:color w:val="auto"/>
              </w:rPr>
            </w:pPr>
            <w:r w:rsidRPr="00D2095A">
              <w:rPr>
                <w:rFonts w:ascii="Bahnschrift" w:hAnsi="Bahnschrift"/>
                <w:color w:val="auto"/>
              </w:rPr>
              <w:t>The learner has developed an action and timeframe including goals, recommendations, priorities, schedules and allocation of roles &amp; responsibility</w:t>
            </w:r>
          </w:p>
        </w:tc>
        <w:tc>
          <w:tcPr>
            <w:tcW w:w="854" w:type="dxa"/>
          </w:tcPr>
          <w:p w14:paraId="711B2C9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40273169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A89D5E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0814292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4DF55EE" w14:textId="77777777" w:rsidR="00413A8F" w:rsidRPr="00D2095A" w:rsidRDefault="00413A8F" w:rsidP="003B3F5B">
            <w:pPr>
              <w:pStyle w:val="Comment"/>
              <w:rPr>
                <w:rFonts w:ascii="Bahnschrift" w:hAnsi="Bahnschrift"/>
              </w:rPr>
            </w:pPr>
          </w:p>
        </w:tc>
      </w:tr>
      <w:tr w:rsidR="00066AC9" w:rsidRPr="00D2095A" w14:paraId="17104583"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1CC219" w14:textId="77777777" w:rsidR="00413A8F" w:rsidRPr="00D2095A" w:rsidRDefault="00413A8F" w:rsidP="00A16A84">
            <w:pPr>
              <w:pStyle w:val="SectionEBodyContent1"/>
              <w:numPr>
                <w:ilvl w:val="0"/>
                <w:numId w:val="78"/>
              </w:numPr>
              <w:rPr>
                <w:rFonts w:ascii="Bahnschrift" w:hAnsi="Bahnschrift"/>
                <w:color w:val="auto"/>
              </w:rPr>
            </w:pPr>
            <w:r w:rsidRPr="00D2095A">
              <w:rPr>
                <w:rFonts w:ascii="Bahnschrift" w:hAnsi="Bahnschrift"/>
                <w:color w:val="auto"/>
              </w:rPr>
              <w:t xml:space="preserve">The learner clearly and succinctly summarised &amp; presented their SEO recommendations report and subsequent action plan, covering all necessary goals, recommendations, priorities, schedules and allocation of roles &amp; responsibility </w:t>
            </w:r>
            <w:proofErr w:type="gramStart"/>
            <w:r w:rsidRPr="00D2095A">
              <w:rPr>
                <w:rFonts w:ascii="Bahnschrift" w:hAnsi="Bahnschrift"/>
                <w:color w:val="auto"/>
              </w:rPr>
              <w:t>with regard to</w:t>
            </w:r>
            <w:proofErr w:type="gramEnd"/>
            <w:r w:rsidRPr="00D2095A">
              <w:rPr>
                <w:rFonts w:ascii="Bahnschrift" w:hAnsi="Bahnschrift"/>
                <w:color w:val="auto"/>
              </w:rPr>
              <w:t xml:space="preserve"> search engine optimisation, search engine marketing and social network marketing.</w:t>
            </w:r>
          </w:p>
        </w:tc>
        <w:tc>
          <w:tcPr>
            <w:tcW w:w="854" w:type="dxa"/>
          </w:tcPr>
          <w:p w14:paraId="214F055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4229764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6F8D70D0"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789996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202DC5F7" w14:textId="77777777" w:rsidR="00413A8F" w:rsidRPr="00D2095A" w:rsidRDefault="00413A8F" w:rsidP="003B3F5B">
            <w:pPr>
              <w:pStyle w:val="Comment"/>
              <w:rPr>
                <w:rFonts w:ascii="Bahnschrift" w:hAnsi="Bahnschrift"/>
              </w:rPr>
            </w:pPr>
          </w:p>
        </w:tc>
      </w:tr>
      <w:tr w:rsidR="00066AC9" w:rsidRPr="00D2095A" w14:paraId="0ADBC557"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66476F94"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7 – Optimising the Live Website</w:t>
            </w:r>
          </w:p>
          <w:p w14:paraId="5D907B6C" w14:textId="77777777" w:rsidR="00413A8F" w:rsidRPr="00D2095A" w:rsidRDefault="00413A8F" w:rsidP="003B3F5B">
            <w:pPr>
              <w:spacing w:line="276" w:lineRule="auto"/>
              <w:rPr>
                <w:rFonts w:ascii="Bahnschrift" w:hAnsi="Bahnschrift"/>
                <w:b/>
                <w:bCs/>
              </w:rPr>
            </w:pPr>
            <w:r w:rsidRPr="00D2095A">
              <w:rPr>
                <w:rFonts w:ascii="Bahnschrift" w:hAnsi="Bahnschrift"/>
              </w:rPr>
              <w:t>Assessment Documentation</w:t>
            </w:r>
          </w:p>
        </w:tc>
      </w:tr>
      <w:tr w:rsidR="00066AC9" w:rsidRPr="00D2095A" w14:paraId="44919509"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C2E4BAF" w14:textId="77777777" w:rsidR="00413A8F" w:rsidRPr="00D2095A" w:rsidRDefault="00413A8F" w:rsidP="00A16A84">
            <w:pPr>
              <w:pStyle w:val="SectionEBodyContent1"/>
              <w:numPr>
                <w:ilvl w:val="0"/>
                <w:numId w:val="86"/>
              </w:numPr>
              <w:rPr>
                <w:rFonts w:ascii="Bahnschrift" w:hAnsi="Bahnschrift"/>
                <w:color w:val="auto"/>
              </w:rPr>
            </w:pPr>
            <w:r w:rsidRPr="00D2095A">
              <w:rPr>
                <w:rFonts w:ascii="Bahnschrift" w:hAnsi="Bahnschrift" w:cs="Arial"/>
                <w:color w:val="auto"/>
              </w:rPr>
              <w:t>The learner has created a keyword suggestion list through various methods, including short and long tail keyword suggestions</w:t>
            </w:r>
          </w:p>
        </w:tc>
        <w:tc>
          <w:tcPr>
            <w:tcW w:w="854" w:type="dxa"/>
          </w:tcPr>
          <w:p w14:paraId="071A517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84611237"/>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7B31FD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0186090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DDA2385" w14:textId="77777777" w:rsidR="00413A8F" w:rsidRPr="00D2095A" w:rsidRDefault="00413A8F" w:rsidP="003B3F5B">
            <w:pPr>
              <w:pStyle w:val="Comment"/>
              <w:rPr>
                <w:rFonts w:ascii="Bahnschrift" w:hAnsi="Bahnschrift"/>
              </w:rPr>
            </w:pPr>
          </w:p>
        </w:tc>
      </w:tr>
      <w:tr w:rsidR="00066AC9" w:rsidRPr="00D2095A" w14:paraId="5B445DB7"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00F4D71"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identified three SEO optimisation opportunities, based on website gaps and has outlined implementation strategies for long and short tail keywords and content sections.</w:t>
            </w:r>
          </w:p>
        </w:tc>
        <w:tc>
          <w:tcPr>
            <w:tcW w:w="854" w:type="dxa"/>
          </w:tcPr>
          <w:p w14:paraId="061AB35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0789732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95F729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42202477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DBBDE19" w14:textId="77777777" w:rsidR="00413A8F" w:rsidRPr="00D2095A" w:rsidRDefault="00413A8F" w:rsidP="003B3F5B">
            <w:pPr>
              <w:pStyle w:val="Comment"/>
              <w:rPr>
                <w:rFonts w:ascii="Bahnschrift" w:hAnsi="Bahnschrift"/>
              </w:rPr>
            </w:pPr>
          </w:p>
        </w:tc>
      </w:tr>
      <w:tr w:rsidR="00066AC9" w:rsidRPr="00D2095A" w14:paraId="6657CFE8"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8CC2040"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that the website has incorporated the FIRST SEO opportunity listed in Question 1(b) above.</w:t>
            </w:r>
          </w:p>
        </w:tc>
        <w:tc>
          <w:tcPr>
            <w:tcW w:w="854" w:type="dxa"/>
          </w:tcPr>
          <w:p w14:paraId="79FE313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4067288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7B3998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834381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016661A" w14:textId="77777777" w:rsidR="00413A8F" w:rsidRPr="00D2095A" w:rsidRDefault="00413A8F" w:rsidP="003B3F5B">
            <w:pPr>
              <w:pStyle w:val="Comment"/>
              <w:rPr>
                <w:rFonts w:ascii="Bahnschrift" w:hAnsi="Bahnschrift"/>
              </w:rPr>
            </w:pPr>
          </w:p>
        </w:tc>
      </w:tr>
      <w:tr w:rsidR="00066AC9" w:rsidRPr="00D2095A" w14:paraId="0DFFC351"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1CFD6AA"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that the website has incorporated the SECOND SEO opportunity listed in Question 1(b) above.</w:t>
            </w:r>
          </w:p>
        </w:tc>
        <w:tc>
          <w:tcPr>
            <w:tcW w:w="854" w:type="dxa"/>
          </w:tcPr>
          <w:p w14:paraId="2D6B1A5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35855096"/>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0DF3D20"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8196664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F38B837" w14:textId="77777777" w:rsidR="00413A8F" w:rsidRPr="00D2095A" w:rsidRDefault="00413A8F" w:rsidP="003B3F5B">
            <w:pPr>
              <w:pStyle w:val="Comment"/>
              <w:rPr>
                <w:rFonts w:ascii="Bahnschrift" w:hAnsi="Bahnschrift"/>
              </w:rPr>
            </w:pPr>
          </w:p>
        </w:tc>
      </w:tr>
      <w:tr w:rsidR="00066AC9" w:rsidRPr="00D2095A" w14:paraId="16528712"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7F4B54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confirmed that the website has incorporated the THIRD SEO opportunity listed in Question 1(b) above.</w:t>
            </w:r>
          </w:p>
        </w:tc>
        <w:tc>
          <w:tcPr>
            <w:tcW w:w="854" w:type="dxa"/>
          </w:tcPr>
          <w:p w14:paraId="71DB6BD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931717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9C5607B"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93354946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412F51E" w14:textId="77777777" w:rsidR="00413A8F" w:rsidRPr="00D2095A" w:rsidRDefault="00413A8F" w:rsidP="003B3F5B">
            <w:pPr>
              <w:pStyle w:val="Comment"/>
              <w:rPr>
                <w:rFonts w:ascii="Bahnschrift" w:hAnsi="Bahnschrift"/>
              </w:rPr>
            </w:pPr>
          </w:p>
        </w:tc>
      </w:tr>
      <w:tr w:rsidR="00066AC9" w:rsidRPr="00D2095A" w14:paraId="16A1F360"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7148B16"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implemented a back link for their website </w:t>
            </w:r>
            <w:proofErr w:type="gramStart"/>
            <w:r w:rsidRPr="00D2095A">
              <w:rPr>
                <w:rFonts w:ascii="Bahnschrift" w:hAnsi="Bahnschrift" w:cs="Arial"/>
                <w:color w:val="auto"/>
              </w:rPr>
              <w:t>in order to</w:t>
            </w:r>
            <w:proofErr w:type="gramEnd"/>
            <w:r w:rsidRPr="00D2095A">
              <w:rPr>
                <w:rFonts w:ascii="Bahnschrift" w:hAnsi="Bahnschrift" w:cs="Arial"/>
                <w:color w:val="auto"/>
              </w:rPr>
              <w:t xml:space="preserve"> improve SEO rankings further, via the “The Live Café Dashboard”.</w:t>
            </w:r>
          </w:p>
        </w:tc>
        <w:tc>
          <w:tcPr>
            <w:tcW w:w="854" w:type="dxa"/>
          </w:tcPr>
          <w:p w14:paraId="6A28CB1E"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4683720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A052EF7"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20601937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73E7973D" w14:textId="77777777" w:rsidR="00413A8F" w:rsidRPr="00D2095A" w:rsidRDefault="00413A8F" w:rsidP="003B3F5B">
            <w:pPr>
              <w:pStyle w:val="Comment"/>
              <w:rPr>
                <w:rFonts w:ascii="Bahnschrift" w:hAnsi="Bahnschrift"/>
              </w:rPr>
            </w:pPr>
          </w:p>
        </w:tc>
      </w:tr>
      <w:tr w:rsidR="00066AC9" w:rsidRPr="00D2095A" w14:paraId="62FE4D12"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E02793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conducted, recorded and reviewed their previous SEO results and compared it in relation </w:t>
            </w:r>
            <w:r w:rsidRPr="00D2095A">
              <w:rPr>
                <w:rFonts w:ascii="Bahnschrift" w:hAnsi="Bahnschrift" w:cs="Arial"/>
                <w:color w:val="auto"/>
              </w:rPr>
              <w:lastRenderedPageBreak/>
              <w:t>to a new round of SEO testing, including your initial SEO position in Part 5, Questions 7 &amp; 8.</w:t>
            </w:r>
          </w:p>
          <w:p w14:paraId="1FF16743" w14:textId="77777777" w:rsidR="00413A8F" w:rsidRPr="00D2095A" w:rsidRDefault="00413A8F" w:rsidP="00A16A84">
            <w:pPr>
              <w:pStyle w:val="SectionEBodyContent1"/>
              <w:numPr>
                <w:ilvl w:val="0"/>
                <w:numId w:val="87"/>
              </w:numPr>
              <w:rPr>
                <w:rFonts w:ascii="Bahnschrift" w:hAnsi="Bahnschrift"/>
                <w:color w:val="auto"/>
              </w:rPr>
            </w:pPr>
            <w:r w:rsidRPr="00D2095A">
              <w:rPr>
                <w:rFonts w:ascii="Bahnschrift" w:hAnsi="Bahnschrift"/>
                <w:color w:val="auto"/>
              </w:rPr>
              <w:t xml:space="preserve">a “site:” website </w:t>
            </w:r>
            <w:proofErr w:type="gramStart"/>
            <w:r w:rsidRPr="00D2095A">
              <w:rPr>
                <w:rFonts w:ascii="Bahnschrift" w:hAnsi="Bahnschrift"/>
                <w:color w:val="auto"/>
              </w:rPr>
              <w:t>search;</w:t>
            </w:r>
            <w:proofErr w:type="gramEnd"/>
            <w:r w:rsidRPr="00D2095A">
              <w:rPr>
                <w:rFonts w:ascii="Bahnschrift" w:hAnsi="Bahnschrift"/>
                <w:color w:val="auto"/>
              </w:rPr>
              <w:t xml:space="preserve"> </w:t>
            </w:r>
          </w:p>
          <w:p w14:paraId="0B1329DE" w14:textId="77777777" w:rsidR="00413A8F" w:rsidRPr="00D2095A" w:rsidRDefault="00413A8F" w:rsidP="00A16A84">
            <w:pPr>
              <w:pStyle w:val="SectionEBodyContent1"/>
              <w:numPr>
                <w:ilvl w:val="0"/>
                <w:numId w:val="87"/>
              </w:numPr>
              <w:rPr>
                <w:rFonts w:ascii="Bahnschrift" w:hAnsi="Bahnschrift"/>
                <w:color w:val="auto"/>
              </w:rPr>
            </w:pPr>
            <w:r w:rsidRPr="00D2095A">
              <w:rPr>
                <w:rFonts w:ascii="Bahnschrift" w:hAnsi="Bahnschrift"/>
                <w:color w:val="auto"/>
              </w:rPr>
              <w:t xml:space="preserve">a “keyword” search, using one of the implemented keywords; and </w:t>
            </w:r>
          </w:p>
          <w:p w14:paraId="7939E9C9" w14:textId="77777777" w:rsidR="00413A8F" w:rsidRPr="00D2095A" w:rsidRDefault="00413A8F" w:rsidP="00A16A84">
            <w:pPr>
              <w:pStyle w:val="SectionEBodyContent1"/>
              <w:numPr>
                <w:ilvl w:val="0"/>
                <w:numId w:val="87"/>
              </w:numPr>
              <w:rPr>
                <w:rFonts w:ascii="Bahnschrift" w:hAnsi="Bahnschrift"/>
                <w:color w:val="auto"/>
              </w:rPr>
            </w:pPr>
            <w:r w:rsidRPr="00D2095A">
              <w:rPr>
                <w:rFonts w:ascii="Bahnschrift" w:hAnsi="Bahnschrift"/>
                <w:color w:val="auto"/>
              </w:rPr>
              <w:t>An updated Google Analytics over-time traffic test for at LEAST THREE (3) elapsed days</w:t>
            </w:r>
          </w:p>
        </w:tc>
        <w:tc>
          <w:tcPr>
            <w:tcW w:w="854" w:type="dxa"/>
          </w:tcPr>
          <w:p w14:paraId="3DCAB07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30338922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3DFB299"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39764300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57D35F5D" w14:textId="77777777" w:rsidR="00413A8F" w:rsidRPr="00D2095A" w:rsidRDefault="00413A8F" w:rsidP="003B3F5B">
            <w:pPr>
              <w:pStyle w:val="Comment"/>
              <w:rPr>
                <w:rFonts w:ascii="Bahnschrift" w:hAnsi="Bahnschrift"/>
              </w:rPr>
            </w:pPr>
          </w:p>
        </w:tc>
      </w:tr>
      <w:tr w:rsidR="00066AC9" w:rsidRPr="00D2095A" w14:paraId="2A33F692"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0DFA705"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evaluated and summarised the updated SEO’s performance, whether performance improved and identified other opportunities for improvement.</w:t>
            </w:r>
          </w:p>
        </w:tc>
        <w:tc>
          <w:tcPr>
            <w:tcW w:w="854" w:type="dxa"/>
          </w:tcPr>
          <w:p w14:paraId="2F1751D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55929154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2CAB9BF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8737081"/>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4E8A4989" w14:textId="77777777" w:rsidR="00413A8F" w:rsidRPr="00D2095A" w:rsidRDefault="00413A8F" w:rsidP="003B3F5B">
            <w:pPr>
              <w:pStyle w:val="Comment"/>
              <w:rPr>
                <w:rFonts w:ascii="Bahnschrift" w:hAnsi="Bahnschrift"/>
              </w:rPr>
            </w:pPr>
          </w:p>
        </w:tc>
      </w:tr>
      <w:tr w:rsidR="00066AC9" w:rsidRPr="00D2095A" w14:paraId="23E0AE80"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68704CD"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repeated their Google Lighthouse test and commented on the technical performance of the website, and how it compares to their performance budget.</w:t>
            </w:r>
          </w:p>
        </w:tc>
        <w:tc>
          <w:tcPr>
            <w:tcW w:w="854" w:type="dxa"/>
          </w:tcPr>
          <w:p w14:paraId="24CFE412"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79440574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566D57D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47466875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3BCF89A7" w14:textId="77777777" w:rsidR="00413A8F" w:rsidRPr="00D2095A" w:rsidRDefault="00413A8F" w:rsidP="003B3F5B">
            <w:pPr>
              <w:pStyle w:val="Comment"/>
              <w:rPr>
                <w:rFonts w:ascii="Bahnschrift" w:hAnsi="Bahnschrift"/>
              </w:rPr>
            </w:pPr>
          </w:p>
        </w:tc>
      </w:tr>
      <w:tr w:rsidR="00066AC9" w:rsidRPr="00D2095A" w14:paraId="6C726D04"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932E60"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conducted a comprehensive analysis of the websites SEO performance, provided optimisation suggestions and implemented changes to improve previous performance</w:t>
            </w:r>
          </w:p>
        </w:tc>
        <w:tc>
          <w:tcPr>
            <w:tcW w:w="854" w:type="dxa"/>
          </w:tcPr>
          <w:p w14:paraId="12671CD4"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8066108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8C99F8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82218567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9FA8FFC" w14:textId="77777777" w:rsidR="00413A8F" w:rsidRPr="00D2095A" w:rsidRDefault="00413A8F" w:rsidP="003B3F5B">
            <w:pPr>
              <w:pStyle w:val="Comment"/>
              <w:rPr>
                <w:rFonts w:ascii="Bahnschrift" w:hAnsi="Bahnschrift"/>
              </w:rPr>
            </w:pPr>
          </w:p>
        </w:tc>
      </w:tr>
      <w:tr w:rsidR="00066AC9" w:rsidRPr="00D2095A" w14:paraId="1D7962B6"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CCD34AD"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confirms that the hosting of the website on the selected web host is performing within client technical and security benchmarks</w:t>
            </w:r>
          </w:p>
        </w:tc>
        <w:tc>
          <w:tcPr>
            <w:tcW w:w="854" w:type="dxa"/>
          </w:tcPr>
          <w:p w14:paraId="676AC53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457755520"/>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061C85E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057045005"/>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F49CE3B" w14:textId="77777777" w:rsidR="00413A8F" w:rsidRPr="00D2095A" w:rsidRDefault="00413A8F" w:rsidP="003B3F5B">
            <w:pPr>
              <w:pStyle w:val="Comment"/>
              <w:rPr>
                <w:rFonts w:ascii="Bahnschrift" w:hAnsi="Bahnschrift"/>
              </w:rPr>
            </w:pPr>
          </w:p>
        </w:tc>
      </w:tr>
      <w:tr w:rsidR="00066AC9" w:rsidRPr="00D2095A" w14:paraId="5874AD04" w14:textId="77777777" w:rsidTr="003B3F5B">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54CC9936" w14:textId="77777777" w:rsidR="00413A8F" w:rsidRPr="00D2095A" w:rsidRDefault="00413A8F" w:rsidP="003B3F5B">
            <w:pPr>
              <w:spacing w:line="276" w:lineRule="auto"/>
              <w:rPr>
                <w:rFonts w:ascii="Bahnschrift" w:hAnsi="Bahnschrift"/>
                <w:b/>
                <w:bCs/>
              </w:rPr>
            </w:pPr>
            <w:r w:rsidRPr="00D2095A">
              <w:rPr>
                <w:rFonts w:ascii="Bahnschrift" w:hAnsi="Bahnschrift"/>
                <w:b/>
                <w:bCs/>
              </w:rPr>
              <w:t>Part 8 – Client Sign Off</w:t>
            </w:r>
          </w:p>
          <w:p w14:paraId="481E9631" w14:textId="77777777" w:rsidR="00413A8F" w:rsidRPr="00D2095A" w:rsidRDefault="00413A8F" w:rsidP="003B3F5B">
            <w:pPr>
              <w:spacing w:line="276" w:lineRule="auto"/>
              <w:rPr>
                <w:rFonts w:ascii="Bahnschrift" w:hAnsi="Bahnschrift"/>
                <w:b/>
                <w:bCs/>
              </w:rPr>
            </w:pPr>
            <w:r w:rsidRPr="00D2095A">
              <w:rPr>
                <w:rFonts w:ascii="Bahnschrift" w:hAnsi="Bahnschrift"/>
              </w:rPr>
              <w:t>Assessment Documentation</w:t>
            </w:r>
          </w:p>
        </w:tc>
      </w:tr>
      <w:tr w:rsidR="00066AC9" w:rsidRPr="00D2095A" w14:paraId="11DBDA1C"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F1E5CC8" w14:textId="77777777" w:rsidR="00413A8F" w:rsidRPr="00D2095A" w:rsidRDefault="00413A8F" w:rsidP="00A16A84">
            <w:pPr>
              <w:pStyle w:val="SectionEBodyContent1"/>
              <w:numPr>
                <w:ilvl w:val="0"/>
                <w:numId w:val="79"/>
              </w:numPr>
              <w:rPr>
                <w:rFonts w:ascii="Bahnschrift" w:hAnsi="Bahnschrift"/>
                <w:color w:val="auto"/>
              </w:rPr>
            </w:pPr>
            <w:r w:rsidRPr="00D2095A">
              <w:rPr>
                <w:rFonts w:ascii="Bahnschrift" w:hAnsi="Bahnschrift" w:cs="Arial"/>
                <w:color w:val="auto"/>
              </w:rPr>
              <w:t xml:space="preserve">The learner has completed the Milestone – </w:t>
            </w:r>
            <w:r w:rsidRPr="00D2095A">
              <w:rPr>
                <w:rFonts w:ascii="Bahnschrift" w:hAnsi="Bahnschrift" w:cs="Arial"/>
                <w:bCs/>
                <w:color w:val="auto"/>
              </w:rPr>
              <w:t>Parts 1 to 4, Development Build</w:t>
            </w:r>
          </w:p>
        </w:tc>
        <w:tc>
          <w:tcPr>
            <w:tcW w:w="854" w:type="dxa"/>
          </w:tcPr>
          <w:p w14:paraId="1ADA0E78"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1791435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A69D2B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8357054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8C53DAD" w14:textId="77777777" w:rsidR="00413A8F" w:rsidRPr="00D2095A" w:rsidRDefault="00413A8F" w:rsidP="003B3F5B">
            <w:pPr>
              <w:pStyle w:val="Comment"/>
              <w:rPr>
                <w:rFonts w:ascii="Bahnschrift" w:hAnsi="Bahnschrift"/>
              </w:rPr>
            </w:pPr>
          </w:p>
        </w:tc>
      </w:tr>
      <w:tr w:rsidR="00066AC9" w:rsidRPr="00D2095A" w14:paraId="1092D5E4"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A4B29DB"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completed the Final Build – </w:t>
            </w:r>
            <w:r w:rsidRPr="00D2095A">
              <w:rPr>
                <w:rFonts w:ascii="Bahnschrift" w:hAnsi="Bahnschrift" w:cs="Arial"/>
                <w:bCs/>
                <w:color w:val="auto"/>
              </w:rPr>
              <w:t>Parts 5 to 8, Deployment &amp; DevOps</w:t>
            </w:r>
          </w:p>
        </w:tc>
        <w:tc>
          <w:tcPr>
            <w:tcW w:w="854" w:type="dxa"/>
          </w:tcPr>
          <w:p w14:paraId="70918D8C"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69512351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1AF02FA5"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745331182"/>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0B60831E" w14:textId="77777777" w:rsidR="00413A8F" w:rsidRPr="00D2095A" w:rsidRDefault="00413A8F" w:rsidP="003B3F5B">
            <w:pPr>
              <w:pStyle w:val="Comment"/>
              <w:rPr>
                <w:rFonts w:ascii="Bahnschrift" w:hAnsi="Bahnschrift"/>
              </w:rPr>
            </w:pPr>
          </w:p>
        </w:tc>
      </w:tr>
      <w:tr w:rsidR="00066AC9" w:rsidRPr="00D2095A" w14:paraId="7B188841"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C2443F2"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project meets all applicable web standards &amp; has been tested, debugged and documented according to user requirements and expected outcomes </w:t>
            </w:r>
          </w:p>
        </w:tc>
        <w:tc>
          <w:tcPr>
            <w:tcW w:w="854" w:type="dxa"/>
          </w:tcPr>
          <w:p w14:paraId="464F9CF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3628961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77467C56"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18573953"/>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61CD4B1" w14:textId="77777777" w:rsidR="00413A8F" w:rsidRPr="00D2095A" w:rsidRDefault="00413A8F" w:rsidP="003B3F5B">
            <w:pPr>
              <w:pStyle w:val="Comment"/>
              <w:rPr>
                <w:rFonts w:ascii="Bahnschrift" w:hAnsi="Bahnschrift"/>
              </w:rPr>
            </w:pPr>
          </w:p>
        </w:tc>
      </w:tr>
      <w:tr w:rsidR="00066AC9" w:rsidRPr="00D2095A" w14:paraId="2FC37D21"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7300C6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The learner has analysed &amp; benchmarked search, hosting and technical performance of the website in line with meet client requirements</w:t>
            </w:r>
          </w:p>
        </w:tc>
        <w:tc>
          <w:tcPr>
            <w:tcW w:w="854" w:type="dxa"/>
          </w:tcPr>
          <w:p w14:paraId="09592071"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875606278"/>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3B3E521D"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92108662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60E0EBD0" w14:textId="77777777" w:rsidR="00413A8F" w:rsidRPr="00D2095A" w:rsidRDefault="00413A8F" w:rsidP="003B3F5B">
            <w:pPr>
              <w:pStyle w:val="Comment"/>
              <w:rPr>
                <w:rFonts w:ascii="Bahnschrift" w:hAnsi="Bahnschrift"/>
              </w:rPr>
            </w:pPr>
          </w:p>
        </w:tc>
      </w:tr>
      <w:tr w:rsidR="00066AC9" w:rsidRPr="00D2095A" w14:paraId="3A163560"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9A42A69" w14:textId="77777777" w:rsidR="00413A8F" w:rsidRPr="00D2095A" w:rsidRDefault="00413A8F" w:rsidP="003B3F5B">
            <w:pPr>
              <w:pStyle w:val="SectionEBodyContent1"/>
              <w:rPr>
                <w:rFonts w:ascii="Bahnschrift" w:hAnsi="Bahnschrift"/>
                <w:color w:val="auto"/>
              </w:rPr>
            </w:pPr>
            <w:r w:rsidRPr="00D2095A">
              <w:rPr>
                <w:rFonts w:ascii="Bahnschrift" w:hAnsi="Bahnschrift" w:cs="Arial"/>
                <w:color w:val="auto"/>
              </w:rPr>
              <w:t xml:space="preserve">The learner has obtained sign off from the client and confirmed business requirements are met </w:t>
            </w:r>
          </w:p>
        </w:tc>
        <w:tc>
          <w:tcPr>
            <w:tcW w:w="854" w:type="dxa"/>
          </w:tcPr>
          <w:p w14:paraId="29FBECA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2120057744"/>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854" w:type="dxa"/>
          </w:tcPr>
          <w:p w14:paraId="40B30C9A" w14:textId="77777777" w:rsidR="00413A8F" w:rsidRPr="00D2095A" w:rsidRDefault="002267EA" w:rsidP="003B3F5B">
            <w:pPr>
              <w:jc w:val="center"/>
              <w:rPr>
                <w:rFonts w:ascii="Bahnschrift" w:hAnsi="Bahnschrift"/>
                <w:bCs/>
                <w:sz w:val="18"/>
                <w:szCs w:val="21"/>
              </w:rPr>
            </w:pPr>
            <w:sdt>
              <w:sdtPr>
                <w:rPr>
                  <w:rFonts w:ascii="Bahnschrift" w:hAnsi="Bahnschrift"/>
                  <w:bCs/>
                  <w:sz w:val="18"/>
                  <w:szCs w:val="21"/>
                </w:rPr>
                <w:alias w:val="Yes"/>
                <w:tag w:val="satisfactory_response"/>
                <w:id w:val="113726219"/>
                <w14:checkbox>
                  <w14:checked w14:val="0"/>
                  <w14:checkedState w14:val="2612" w14:font="MS Gothic"/>
                  <w14:uncheckedState w14:val="2610" w14:font="MS Gothic"/>
                </w14:checkbox>
              </w:sdtPr>
              <w:sdtEndPr/>
              <w:sdtContent>
                <w:r w:rsidR="00413A8F" w:rsidRPr="00D2095A">
                  <w:rPr>
                    <w:rFonts w:ascii="Segoe UI Symbol" w:eastAsia="MS Gothic" w:hAnsi="Segoe UI Symbol" w:cs="Segoe UI Symbol"/>
                    <w:bCs/>
                    <w:sz w:val="18"/>
                    <w:szCs w:val="21"/>
                  </w:rPr>
                  <w:t>☐</w:t>
                </w:r>
              </w:sdtContent>
            </w:sdt>
          </w:p>
        </w:tc>
        <w:tc>
          <w:tcPr>
            <w:tcW w:w="2963" w:type="dxa"/>
          </w:tcPr>
          <w:p w14:paraId="2FF7376E" w14:textId="77777777" w:rsidR="00413A8F" w:rsidRPr="00D2095A" w:rsidRDefault="00413A8F" w:rsidP="003B3F5B">
            <w:pPr>
              <w:pStyle w:val="Comment"/>
              <w:rPr>
                <w:rFonts w:ascii="Bahnschrift" w:hAnsi="Bahnschrift"/>
              </w:rPr>
            </w:pPr>
          </w:p>
        </w:tc>
      </w:tr>
    </w:tbl>
    <w:p w14:paraId="55531A69" w14:textId="77777777" w:rsidR="0098078F" w:rsidRPr="00D2095A" w:rsidRDefault="0098078F" w:rsidP="0034312C">
      <w:pPr>
        <w:rPr>
          <w:rFonts w:ascii="Bahnschrift" w:hAnsi="Bahnschrift"/>
        </w:rPr>
      </w:pPr>
    </w:p>
    <w:p w14:paraId="74D5D5AB" w14:textId="77777777" w:rsidR="0098078F" w:rsidRPr="00D2095A" w:rsidRDefault="0098078F" w:rsidP="0034312C">
      <w:pPr>
        <w:rPr>
          <w:rFonts w:ascii="Bahnschrift" w:hAnsi="Bahnschrift"/>
        </w:rPr>
      </w:pPr>
    </w:p>
    <w:p w14:paraId="66FB50CE" w14:textId="77777777" w:rsidR="0034312C" w:rsidRPr="00D2095A" w:rsidRDefault="0034312C" w:rsidP="0034312C">
      <w:pPr>
        <w:rPr>
          <w:rFonts w:ascii="Bahnschrift" w:hAnsi="Bahnschrift"/>
        </w:rPr>
      </w:pPr>
    </w:p>
    <w:p w14:paraId="7C5E0925" w14:textId="77777777" w:rsidR="00C0417D" w:rsidRPr="00D2095A" w:rsidRDefault="00C0417D" w:rsidP="0034312C">
      <w:pPr>
        <w:rPr>
          <w:rFonts w:ascii="Bahnschrift" w:hAnsi="Bahnschrift"/>
        </w:rPr>
      </w:pPr>
    </w:p>
    <w:p w14:paraId="5257DD21" w14:textId="77777777" w:rsidR="0034312C" w:rsidRPr="00D2095A" w:rsidRDefault="0034312C" w:rsidP="0034312C">
      <w:pPr>
        <w:rPr>
          <w:rFonts w:ascii="Bahnschrift" w:hAnsi="Bahnschrift"/>
        </w:rPr>
      </w:pPr>
    </w:p>
    <w:p w14:paraId="48D921DC" w14:textId="6C85BC02" w:rsidR="0034312C" w:rsidRPr="00D2095A" w:rsidRDefault="0034312C" w:rsidP="1DD95620">
      <w:pPr>
        <w:rPr>
          <w:rFonts w:ascii="Bahnschrift" w:hAnsi="Bahnschrift"/>
        </w:rPr>
      </w:pPr>
    </w:p>
    <w:p w14:paraId="010190AB" w14:textId="77777777" w:rsidR="00751917" w:rsidRPr="00D2095A" w:rsidRDefault="00751917" w:rsidP="00751917">
      <w:pPr>
        <w:rPr>
          <w:rFonts w:ascii="Bahnschrift" w:hAnsi="Bahnschrift"/>
        </w:rPr>
      </w:pPr>
    </w:p>
    <w:p w14:paraId="67E5C27C" w14:textId="77777777" w:rsidR="00316201" w:rsidRPr="00D2095A" w:rsidRDefault="00316201">
      <w:pPr>
        <w:rPr>
          <w:rFonts w:ascii="Bahnschrift" w:hAnsi="Bahnschrift"/>
        </w:rPr>
      </w:pPr>
      <w:r w:rsidRPr="00D2095A">
        <w:rPr>
          <w:rFonts w:ascii="Bahnschrift" w:hAnsi="Bahnschrift"/>
          <w:b/>
          <w:bCs/>
        </w:rPr>
        <w:br w:type="page"/>
      </w:r>
    </w:p>
    <w:tbl>
      <w:tblPr>
        <w:tblStyle w:val="VSLRDetails"/>
        <w:tblW w:w="10369" w:type="dxa"/>
        <w:tblLook w:val="04E0" w:firstRow="1" w:lastRow="1" w:firstColumn="1" w:lastColumn="0" w:noHBand="0" w:noVBand="1"/>
        <w:tblCaption w:val="Section F – Feedback to Learner"/>
      </w:tblPr>
      <w:tblGrid>
        <w:gridCol w:w="5184"/>
        <w:gridCol w:w="5185"/>
      </w:tblGrid>
      <w:tr w:rsidR="00066AC9" w:rsidRPr="00D2095A" w14:paraId="1F7F2516" w14:textId="77777777" w:rsidTr="003B3F5B">
        <w:trPr>
          <w:cnfStyle w:val="100000000000" w:firstRow="1" w:lastRow="0" w:firstColumn="0" w:lastColumn="0" w:oddVBand="0" w:evenVBand="0" w:oddHBand="0" w:evenHBand="0" w:firstRowFirstColumn="0" w:firstRowLastColumn="0" w:lastRowFirstColumn="0" w:lastRowLastColumn="0"/>
        </w:trPr>
        <w:tc>
          <w:tcPr>
            <w:tcW w:w="10369" w:type="dxa"/>
            <w:gridSpan w:val="2"/>
          </w:tcPr>
          <w:p w14:paraId="12674999" w14:textId="022F33E0" w:rsidR="00907827" w:rsidRPr="00D2095A" w:rsidRDefault="00907827" w:rsidP="003B3F5B">
            <w:pPr>
              <w:pStyle w:val="Heading3"/>
              <w:rPr>
                <w:rFonts w:ascii="Bahnschrift" w:hAnsi="Bahnschrift"/>
                <w:color w:val="auto"/>
              </w:rPr>
            </w:pPr>
            <w:r w:rsidRPr="00D2095A">
              <w:rPr>
                <w:rFonts w:ascii="Bahnschrift" w:hAnsi="Bahnschrift"/>
                <w:color w:val="auto"/>
              </w:rPr>
              <w:lastRenderedPageBreak/>
              <w:t>Learner Acknowledgement and Cover Sheet</w:t>
            </w:r>
          </w:p>
        </w:tc>
      </w:tr>
      <w:tr w:rsidR="00066AC9" w:rsidRPr="00D2095A" w14:paraId="549DB07C"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10369" w:type="dxa"/>
            <w:gridSpan w:val="2"/>
            <w:tcMar>
              <w:top w:w="85" w:type="dxa"/>
              <w:left w:w="142" w:type="dxa"/>
              <w:bottom w:w="57" w:type="dxa"/>
            </w:tcMar>
            <w:vAlign w:val="center"/>
          </w:tcPr>
          <w:p w14:paraId="6BBE80CD" w14:textId="77777777" w:rsidR="00907827" w:rsidRPr="00D2095A" w:rsidRDefault="00907827" w:rsidP="003B3F5B">
            <w:pPr>
              <w:rPr>
                <w:rFonts w:ascii="Bahnschrift" w:hAnsi="Bahnschrift"/>
                <w:b/>
                <w:bCs/>
              </w:rPr>
            </w:pPr>
            <w:r w:rsidRPr="00D2095A">
              <w:rPr>
                <w:rFonts w:ascii="Bahnschrift" w:hAnsi="Bahnschrift"/>
                <w:b/>
                <w:bCs/>
              </w:rPr>
              <w:t>Academic Declaration:</w:t>
            </w:r>
          </w:p>
          <w:p w14:paraId="06602114" w14:textId="77777777" w:rsidR="00907827" w:rsidRPr="00D2095A" w:rsidRDefault="00907827" w:rsidP="003B3F5B">
            <w:pPr>
              <w:spacing w:before="60" w:after="60"/>
              <w:rPr>
                <w:rFonts w:ascii="Bahnschrift" w:hAnsi="Bahnschrift" w:cs="Arial"/>
                <w:sz w:val="18"/>
                <w:szCs w:val="20"/>
              </w:rPr>
            </w:pPr>
            <w:r w:rsidRPr="00D2095A">
              <w:rPr>
                <w:rFonts w:ascii="Bahnschrift" w:hAnsi="Bahnschrift" w:cs="Arial"/>
                <w:sz w:val="18"/>
                <w:szCs w:val="20"/>
              </w:rPr>
              <w:t>By submitting this assessment task and signing the below, I acknowledge and agree that:</w:t>
            </w:r>
          </w:p>
          <w:p w14:paraId="30E19F42" w14:textId="77777777" w:rsidR="00907827" w:rsidRPr="00D2095A" w:rsidRDefault="00907827" w:rsidP="00A16A84">
            <w:pPr>
              <w:numPr>
                <w:ilvl w:val="0"/>
                <w:numId w:val="20"/>
              </w:numPr>
              <w:spacing w:before="60" w:after="60"/>
              <w:contextualSpacing/>
              <w:rPr>
                <w:rFonts w:ascii="Bahnschrift" w:eastAsia="Times New Roman" w:hAnsi="Bahnschrift" w:cs="Arial"/>
                <w:sz w:val="18"/>
                <w:szCs w:val="20"/>
              </w:rPr>
            </w:pPr>
            <w:r w:rsidRPr="00D2095A">
              <w:rPr>
                <w:rFonts w:ascii="Bahnschrift" w:eastAsia="Times New Roman" w:hAnsi="Bahnschrift" w:cs="Arial"/>
                <w:sz w:val="18"/>
                <w:szCs w:val="20"/>
              </w:rPr>
              <w:t xml:space="preserve">This completed assessment task is my own work. </w:t>
            </w:r>
          </w:p>
          <w:p w14:paraId="5AA77A25" w14:textId="77777777" w:rsidR="00907827" w:rsidRPr="00D2095A" w:rsidRDefault="00907827" w:rsidP="00A16A84">
            <w:pPr>
              <w:numPr>
                <w:ilvl w:val="0"/>
                <w:numId w:val="20"/>
              </w:numPr>
              <w:spacing w:before="60" w:after="60"/>
              <w:contextualSpacing/>
              <w:rPr>
                <w:rFonts w:ascii="Bahnschrift" w:eastAsia="Times New Roman" w:hAnsi="Bahnschrift" w:cs="Arial"/>
                <w:sz w:val="18"/>
                <w:szCs w:val="20"/>
              </w:rPr>
            </w:pPr>
            <w:r w:rsidRPr="00D2095A">
              <w:rPr>
                <w:rFonts w:ascii="Bahnschrift" w:eastAsia="Times New Roman" w:hAnsi="Bahnschrift" w:cs="Arial"/>
                <w:sz w:val="18"/>
                <w:szCs w:val="20"/>
              </w:rPr>
              <w:t xml:space="preserve">I understand the serious nature of </w:t>
            </w:r>
            <w:proofErr w:type="gramStart"/>
            <w:r w:rsidRPr="00D2095A">
              <w:rPr>
                <w:rFonts w:ascii="Bahnschrift" w:eastAsia="Times New Roman" w:hAnsi="Bahnschrift" w:cs="Arial"/>
                <w:sz w:val="18"/>
                <w:szCs w:val="20"/>
              </w:rPr>
              <w:t>plagiarism</w:t>
            </w:r>
            <w:proofErr w:type="gramEnd"/>
            <w:r w:rsidRPr="00D2095A">
              <w:rPr>
                <w:rFonts w:ascii="Bahnschrift" w:eastAsia="Times New Roman" w:hAnsi="Bahnschrift" w:cs="Arial"/>
                <w:sz w:val="18"/>
                <w:szCs w:val="20"/>
              </w:rPr>
              <w:t xml:space="preserve"> and I am aware of the penalties that exist for breaching this.</w:t>
            </w:r>
          </w:p>
          <w:p w14:paraId="6605CF1B" w14:textId="77777777" w:rsidR="00907827" w:rsidRPr="00D2095A" w:rsidRDefault="00907827" w:rsidP="00A16A84">
            <w:pPr>
              <w:numPr>
                <w:ilvl w:val="0"/>
                <w:numId w:val="20"/>
              </w:numPr>
              <w:spacing w:before="60" w:after="60"/>
              <w:contextualSpacing/>
              <w:rPr>
                <w:rFonts w:ascii="Bahnschrift" w:eastAsia="Times New Roman" w:hAnsi="Bahnschrift" w:cs="Arial"/>
                <w:sz w:val="18"/>
                <w:szCs w:val="20"/>
              </w:rPr>
            </w:pPr>
            <w:r w:rsidRPr="00D2095A">
              <w:rPr>
                <w:rFonts w:ascii="Bahnschrift" w:eastAsia="Times New Roman" w:hAnsi="Bahnschrift" w:cs="Arial"/>
                <w:sz w:val="18"/>
                <w:szCs w:val="20"/>
              </w:rPr>
              <w:t xml:space="preserve">I have kept a copy of this assessment task. </w:t>
            </w:r>
          </w:p>
          <w:p w14:paraId="07E72DB5" w14:textId="77777777" w:rsidR="00907827" w:rsidRPr="00D2095A" w:rsidRDefault="00907827" w:rsidP="00A16A84">
            <w:pPr>
              <w:numPr>
                <w:ilvl w:val="0"/>
                <w:numId w:val="20"/>
              </w:numPr>
              <w:spacing w:before="60" w:after="60"/>
              <w:contextualSpacing/>
              <w:rPr>
                <w:rFonts w:ascii="Bahnschrift" w:eastAsia="Times New Roman" w:hAnsi="Bahnschrift" w:cs="Arial"/>
                <w:sz w:val="18"/>
                <w:szCs w:val="20"/>
              </w:rPr>
            </w:pPr>
            <w:r w:rsidRPr="00D2095A">
              <w:rPr>
                <w:rFonts w:ascii="Bahnschrift" w:eastAsia="Times New Roman" w:hAnsi="Bahnschrift" w:cs="Arial"/>
                <w:sz w:val="18"/>
                <w:szCs w:val="20"/>
              </w:rPr>
              <w:t>The assessor may provide a copy of this assessment task to another member of the Institute for validation and/or benchmarking purposes.</w:t>
            </w:r>
          </w:p>
          <w:p w14:paraId="4AD125A3" w14:textId="77777777" w:rsidR="00907827" w:rsidRPr="00D2095A" w:rsidRDefault="00907827" w:rsidP="00A16A84">
            <w:pPr>
              <w:numPr>
                <w:ilvl w:val="0"/>
                <w:numId w:val="20"/>
              </w:numPr>
              <w:spacing w:before="60" w:after="60"/>
              <w:contextualSpacing/>
              <w:rPr>
                <w:rFonts w:ascii="Bahnschrift" w:eastAsia="Times New Roman" w:hAnsi="Bahnschrift" w:cs="Arial"/>
                <w:sz w:val="18"/>
                <w:szCs w:val="20"/>
              </w:rPr>
            </w:pPr>
            <w:r w:rsidRPr="00D2095A">
              <w:rPr>
                <w:rFonts w:ascii="Bahnschrift" w:hAnsi="Bahnschrift" w:cs="Arial"/>
                <w:sz w:val="18"/>
              </w:rPr>
              <w:t>For electronic submissions, by typing your name in the student signature field, you are accepting this declaration.</w:t>
            </w:r>
          </w:p>
        </w:tc>
      </w:tr>
      <w:tr w:rsidR="00066AC9" w:rsidRPr="00D2095A" w14:paraId="437B1F65" w14:textId="77777777" w:rsidTr="003B3F5B">
        <w:trPr>
          <w:cnfStyle w:val="000000010000" w:firstRow="0" w:lastRow="0" w:firstColumn="0" w:lastColumn="0" w:oddVBand="0" w:evenVBand="0" w:oddHBand="0" w:evenHBand="1" w:firstRowFirstColumn="0" w:firstRowLastColumn="0" w:lastRowFirstColumn="0" w:lastRowLastColumn="0"/>
          <w:trHeight w:val="283"/>
        </w:trPr>
        <w:tc>
          <w:tcPr>
            <w:tcW w:w="5184" w:type="dxa"/>
            <w:shd w:val="clear" w:color="auto" w:fill="FFFF00"/>
            <w:tcMar>
              <w:top w:w="85" w:type="dxa"/>
              <w:left w:w="142" w:type="dxa"/>
              <w:bottom w:w="57" w:type="dxa"/>
            </w:tcMar>
            <w:vAlign w:val="center"/>
          </w:tcPr>
          <w:p w14:paraId="40886FD2" w14:textId="78FA81E8" w:rsidR="00907827" w:rsidRPr="00D2095A" w:rsidRDefault="00907827" w:rsidP="003B3F5B">
            <w:pPr>
              <w:rPr>
                <w:rFonts w:ascii="Bahnschrift" w:hAnsi="Bahnschrift"/>
              </w:rPr>
            </w:pPr>
            <w:r w:rsidRPr="00D2095A">
              <w:rPr>
                <w:rStyle w:val="Strong"/>
                <w:rFonts w:ascii="Bahnschrift" w:hAnsi="Bahnschrift"/>
              </w:rPr>
              <w:t xml:space="preserve">Learner name: </w:t>
            </w:r>
            <w:r w:rsidR="00F57893" w:rsidRPr="00D2095A">
              <w:rPr>
                <w:rFonts w:ascii="Bahnschrift" w:hAnsi="Bahnschrift" w:cs="Arial"/>
              </w:rPr>
              <w:t>Teoh Yinnjeff</w:t>
            </w:r>
          </w:p>
        </w:tc>
        <w:tc>
          <w:tcPr>
            <w:tcW w:w="5185" w:type="dxa"/>
            <w:shd w:val="clear" w:color="auto" w:fill="FFFF00"/>
            <w:vAlign w:val="center"/>
          </w:tcPr>
          <w:p w14:paraId="4D369EE9" w14:textId="67CC00E1" w:rsidR="00907827" w:rsidRPr="00D2095A" w:rsidRDefault="00907827" w:rsidP="003B3F5B">
            <w:pPr>
              <w:rPr>
                <w:rFonts w:ascii="Bahnschrift" w:hAnsi="Bahnschrift"/>
              </w:rPr>
            </w:pPr>
            <w:r w:rsidRPr="00D2095A">
              <w:rPr>
                <w:rStyle w:val="Strong"/>
                <w:rFonts w:ascii="Bahnschrift" w:hAnsi="Bahnschrift"/>
              </w:rPr>
              <w:t xml:space="preserve">Learner ID: </w:t>
            </w:r>
            <w:r w:rsidR="00F57893" w:rsidRPr="00D2095A">
              <w:rPr>
                <w:rFonts w:ascii="Bahnschrift" w:hAnsi="Bahnschrift" w:cs="Arial"/>
              </w:rPr>
              <w:t>100708408</w:t>
            </w:r>
          </w:p>
        </w:tc>
      </w:tr>
      <w:tr w:rsidR="00066AC9" w:rsidRPr="00D2095A" w14:paraId="1DB53C6B" w14:textId="77777777" w:rsidTr="003B3F5B">
        <w:trPr>
          <w:cnfStyle w:val="000000100000" w:firstRow="0" w:lastRow="0" w:firstColumn="0" w:lastColumn="0" w:oddVBand="0" w:evenVBand="0" w:oddHBand="1" w:evenHBand="0" w:firstRowFirstColumn="0" w:firstRowLastColumn="0" w:lastRowFirstColumn="0" w:lastRowLastColumn="0"/>
          <w:trHeight w:val="340"/>
        </w:trPr>
        <w:tc>
          <w:tcPr>
            <w:tcW w:w="10369" w:type="dxa"/>
            <w:gridSpan w:val="2"/>
            <w:shd w:val="clear" w:color="auto" w:fill="FFFF00"/>
            <w:tcMar>
              <w:top w:w="85" w:type="dxa"/>
              <w:left w:w="142" w:type="dxa"/>
              <w:bottom w:w="45" w:type="dxa"/>
            </w:tcMar>
            <w:vAlign w:val="center"/>
          </w:tcPr>
          <w:p w14:paraId="65703BDB" w14:textId="403E7B34" w:rsidR="00907827" w:rsidRPr="00D2095A" w:rsidRDefault="00907827" w:rsidP="003B3F5B">
            <w:pPr>
              <w:rPr>
                <w:rFonts w:ascii="Bahnschrift" w:hAnsi="Bahnschrift"/>
              </w:rPr>
            </w:pPr>
            <w:r w:rsidRPr="00D2095A">
              <w:rPr>
                <w:rStyle w:val="Strong"/>
                <w:rFonts w:ascii="Bahnschrift" w:hAnsi="Bahnschrift"/>
              </w:rPr>
              <w:t>Submission Date:</w:t>
            </w:r>
            <w:r w:rsidRPr="00D2095A">
              <w:rPr>
                <w:rStyle w:val="Strong"/>
                <w:rFonts w:ascii="Bahnschrift" w:hAnsi="Bahnschrift"/>
                <w:spacing w:val="80"/>
              </w:rPr>
              <w:t xml:space="preserve"> </w:t>
            </w:r>
            <w:sdt>
              <w:sdtPr>
                <w:rPr>
                  <w:rFonts w:ascii="Bahnschrift" w:hAnsi="Bahnschrift" w:cs="Arial"/>
                  <w:szCs w:val="20"/>
                </w:rPr>
                <w:id w:val="475187879"/>
                <w:placeholder>
                  <w:docPart w:val="38E91E9CF1DD084C98E919C9DDD96D4E"/>
                </w:placeholder>
                <w:date w:fullDate="2025-11-28T00:00:00Z">
                  <w:dateFormat w:val="d/MM/yyyy"/>
                  <w:lid w:val="en-AU"/>
                  <w:storeMappedDataAs w:val="dateTime"/>
                  <w:calendar w:val="gregorian"/>
                </w:date>
              </w:sdtPr>
              <w:sdtEndPr/>
              <w:sdtContent>
                <w:r w:rsidR="00F57893" w:rsidRPr="00D2095A">
                  <w:rPr>
                    <w:rFonts w:ascii="Bahnschrift" w:hAnsi="Bahnschrift" w:cs="Arial"/>
                    <w:szCs w:val="20"/>
                  </w:rPr>
                  <w:t>28/11/2025</w:t>
                </w:r>
              </w:sdtContent>
            </w:sdt>
          </w:p>
        </w:tc>
      </w:tr>
      <w:tr w:rsidR="00066AC9" w:rsidRPr="00D2095A" w14:paraId="1E7D5F53" w14:textId="77777777" w:rsidTr="003B3F5B">
        <w:trPr>
          <w:cnfStyle w:val="000000010000" w:firstRow="0" w:lastRow="0" w:firstColumn="0" w:lastColumn="0" w:oddVBand="0" w:evenVBand="0" w:oddHBand="0" w:evenHBand="1" w:firstRowFirstColumn="0" w:firstRowLastColumn="0" w:lastRowFirstColumn="0" w:lastRowLastColumn="0"/>
          <w:trHeight w:val="567"/>
        </w:trPr>
        <w:tc>
          <w:tcPr>
            <w:tcW w:w="10369" w:type="dxa"/>
            <w:gridSpan w:val="2"/>
            <w:tcBorders>
              <w:bottom w:val="nil"/>
            </w:tcBorders>
            <w:shd w:val="clear" w:color="auto" w:fill="FFFF00"/>
            <w:tcMar>
              <w:top w:w="85" w:type="dxa"/>
              <w:left w:w="142" w:type="dxa"/>
              <w:bottom w:w="45" w:type="dxa"/>
            </w:tcMar>
            <w:vAlign w:val="bottom"/>
          </w:tcPr>
          <w:p w14:paraId="4CDB9203" w14:textId="41117323" w:rsidR="00907827" w:rsidRPr="00D2095A" w:rsidRDefault="00907827" w:rsidP="003B3F5B">
            <w:pPr>
              <w:spacing w:after="160"/>
              <w:rPr>
                <w:rStyle w:val="Strong"/>
                <w:rFonts w:ascii="Bahnschrift" w:hAnsi="Bahnschrift"/>
              </w:rPr>
            </w:pPr>
            <w:r w:rsidRPr="00D2095A">
              <w:rPr>
                <w:rStyle w:val="Strong"/>
                <w:rFonts w:ascii="Bahnschrift" w:hAnsi="Bahnschrift"/>
              </w:rPr>
              <w:t>Learner signature:</w:t>
            </w:r>
            <w:r w:rsidR="00F57893" w:rsidRPr="00D2095A">
              <w:rPr>
                <w:rStyle w:val="Strong"/>
                <w:rFonts w:ascii="Bahnschrift" w:hAnsi="Bahnschrift"/>
              </w:rPr>
              <w:t xml:space="preserve"> </w:t>
            </w:r>
            <w:r w:rsidR="00F57893" w:rsidRPr="00D2095A">
              <w:rPr>
                <w:rStyle w:val="Strong"/>
              </w:rPr>
              <w:t xml:space="preserve">Teoh </w:t>
            </w:r>
            <w:proofErr w:type="spellStart"/>
            <w:r w:rsidR="00F57893" w:rsidRPr="00D2095A">
              <w:rPr>
                <w:rStyle w:val="Strong"/>
              </w:rPr>
              <w:t>Yinnjeff</w:t>
            </w:r>
            <w:proofErr w:type="spellEnd"/>
          </w:p>
        </w:tc>
      </w:tr>
      <w:tr w:rsidR="00066AC9" w:rsidRPr="00D2095A" w14:paraId="0FCBD780" w14:textId="77777777" w:rsidTr="003B3F5B">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2"/>
            <w:vAlign w:val="center"/>
          </w:tcPr>
          <w:p w14:paraId="4ABEABA6" w14:textId="77777777" w:rsidR="00907827" w:rsidRPr="00D2095A" w:rsidRDefault="00907827" w:rsidP="003B3F5B">
            <w:pPr>
              <w:rPr>
                <w:rFonts w:ascii="Bahnschrift" w:hAnsi="Bahnschrift"/>
              </w:rPr>
            </w:pPr>
          </w:p>
        </w:tc>
      </w:tr>
    </w:tbl>
    <w:p w14:paraId="1F8D8722" w14:textId="77777777" w:rsidR="00907827" w:rsidRPr="00D2095A" w:rsidRDefault="00907827" w:rsidP="00751917">
      <w:pPr>
        <w:rPr>
          <w:rFonts w:ascii="Bahnschrift" w:hAnsi="Bahnschrift"/>
        </w:rPr>
      </w:pPr>
    </w:p>
    <w:p w14:paraId="7BD582FB" w14:textId="77777777" w:rsidR="00370FBC" w:rsidRPr="00D2095A" w:rsidRDefault="00370FBC" w:rsidP="00751917">
      <w:pPr>
        <w:rPr>
          <w:rFonts w:ascii="Bahnschrift" w:hAnsi="Bahnschrift"/>
        </w:rPr>
      </w:pPr>
    </w:p>
    <w:p w14:paraId="57503AD2" w14:textId="77777777" w:rsidR="00370FBC" w:rsidRPr="00D2095A" w:rsidRDefault="00370FBC" w:rsidP="00751917">
      <w:pPr>
        <w:rPr>
          <w:rFonts w:ascii="Bahnschrift" w:hAnsi="Bahnschrift"/>
        </w:rPr>
      </w:pPr>
    </w:p>
    <w:p w14:paraId="4761EA53" w14:textId="77777777" w:rsidR="00907827" w:rsidRPr="00D2095A" w:rsidRDefault="00907827" w:rsidP="00751917">
      <w:pPr>
        <w:rPr>
          <w:rFonts w:ascii="Bahnschrift" w:hAnsi="Bahnschrift"/>
        </w:rPr>
      </w:pPr>
    </w:p>
    <w:tbl>
      <w:tblPr>
        <w:tblStyle w:val="VSLRDetails"/>
        <w:tblW w:w="10369" w:type="dxa"/>
        <w:tblLook w:val="04E0" w:firstRow="1" w:lastRow="1" w:firstColumn="1" w:lastColumn="0" w:noHBand="0" w:noVBand="1"/>
        <w:tblCaption w:val="Section F – Feedback to Learner"/>
      </w:tblPr>
      <w:tblGrid>
        <w:gridCol w:w="10369"/>
      </w:tblGrid>
      <w:tr w:rsidR="00066AC9" w:rsidRPr="00D2095A" w14:paraId="086507D9" w14:textId="77777777" w:rsidTr="003B3F5B">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Pr="00D2095A" w:rsidRDefault="00751917" w:rsidP="003B3F5B">
            <w:pPr>
              <w:pStyle w:val="Heading3"/>
              <w:rPr>
                <w:rFonts w:ascii="Bahnschrift" w:hAnsi="Bahnschrift"/>
                <w:color w:val="auto"/>
              </w:rPr>
            </w:pPr>
            <w:r w:rsidRPr="00D2095A">
              <w:rPr>
                <w:rFonts w:ascii="Bahnschrift" w:hAnsi="Bahnschrift"/>
                <w:color w:val="auto"/>
              </w:rPr>
              <w:t>Section F – Feedback to Learner</w:t>
            </w:r>
          </w:p>
        </w:tc>
      </w:tr>
      <w:tr w:rsidR="00066AC9" w:rsidRPr="00D2095A" w14:paraId="16BC962A" w14:textId="77777777" w:rsidTr="003B3F5B">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Pr="00D2095A" w:rsidRDefault="00751917" w:rsidP="003B3F5B">
            <w:pPr>
              <w:rPr>
                <w:rFonts w:ascii="Bahnschrift" w:hAnsi="Bahnschrift"/>
              </w:rPr>
            </w:pPr>
            <w:r w:rsidRPr="00D2095A">
              <w:rPr>
                <w:rStyle w:val="Strong"/>
                <w:rFonts w:ascii="Bahnschrift" w:hAnsi="Bahnschrift"/>
              </w:rPr>
              <w:t>Has the learner successfully completed this assessment task?</w:t>
            </w:r>
            <w:r w:rsidRPr="00D2095A">
              <w:rPr>
                <w:rStyle w:val="Strong"/>
                <w:rFonts w:ascii="Bahnschrift" w:hAnsi="Bahnschrift"/>
                <w:spacing w:val="160"/>
              </w:rPr>
              <w:t xml:space="preserve"> </w:t>
            </w:r>
            <w:r w:rsidRPr="00D2095A">
              <w:rPr>
                <w:rFonts w:ascii="Bahnschrift" w:hAnsi="Bahnschrift"/>
              </w:rPr>
              <w:t xml:space="preserve">Yes </w:t>
            </w:r>
            <w:sdt>
              <w:sdtPr>
                <w:rPr>
                  <w:rFonts w:ascii="Bahnschrift" w:hAnsi="Bahnschrift"/>
                  <w:b/>
                </w:rPr>
                <w:alias w:val="Yes"/>
                <w:tag w:val="satisfactory_response"/>
                <w:id w:val="680017416"/>
                <w14:checkbox>
                  <w14:checked w14:val="0"/>
                  <w14:checkedState w14:val="2612" w14:font="MS Gothic"/>
                  <w14:uncheckedState w14:val="2610" w14:font="MS Gothic"/>
                </w14:checkbox>
              </w:sdtPr>
              <w:sdtEndPr/>
              <w:sdtContent>
                <w:r w:rsidRPr="00D2095A">
                  <w:rPr>
                    <w:rFonts w:ascii="Segoe UI Symbol" w:eastAsia="MS Gothic" w:hAnsi="Segoe UI Symbol" w:cs="Segoe UI Symbol"/>
                    <w:b/>
                  </w:rPr>
                  <w:t>☐</w:t>
                </w:r>
              </w:sdtContent>
            </w:sdt>
            <w:r w:rsidRPr="00D2095A">
              <w:rPr>
                <w:rStyle w:val="Strong"/>
                <w:rFonts w:ascii="Bahnschrift" w:hAnsi="Bahnschrift"/>
                <w:spacing w:val="80"/>
              </w:rPr>
              <w:t xml:space="preserve"> </w:t>
            </w:r>
            <w:r w:rsidRPr="00D2095A">
              <w:rPr>
                <w:rFonts w:ascii="Bahnschrift" w:hAnsi="Bahnschrift"/>
              </w:rPr>
              <w:t>No</w:t>
            </w:r>
            <w:r w:rsidRPr="00D2095A">
              <w:rPr>
                <w:rFonts w:ascii="Bahnschrift" w:hAnsi="Bahnschrift"/>
                <w:bCs/>
              </w:rPr>
              <w:t xml:space="preserve"> </w:t>
            </w:r>
            <w:sdt>
              <w:sdtPr>
                <w:rPr>
                  <w:rFonts w:ascii="Bahnschrift" w:hAnsi="Bahnschrift"/>
                  <w:b/>
                </w:rPr>
                <w:alias w:val="No"/>
                <w:tag w:val="satisfactory_response"/>
                <w:id w:val="383688524"/>
                <w14:checkbox>
                  <w14:checked w14:val="0"/>
                  <w14:checkedState w14:val="2612" w14:font="MS Gothic"/>
                  <w14:uncheckedState w14:val="2610" w14:font="MS Gothic"/>
                </w14:checkbox>
              </w:sdtPr>
              <w:sdtEndPr/>
              <w:sdtContent>
                <w:r w:rsidRPr="00D2095A">
                  <w:rPr>
                    <w:rFonts w:ascii="Segoe UI Symbol" w:eastAsia="MS Gothic" w:hAnsi="Segoe UI Symbol" w:cs="Segoe UI Symbol"/>
                    <w:b/>
                  </w:rPr>
                  <w:t>☐</w:t>
                </w:r>
              </w:sdtContent>
            </w:sdt>
          </w:p>
        </w:tc>
      </w:tr>
      <w:tr w:rsidR="00066AC9" w:rsidRPr="00D2095A" w14:paraId="424F5180" w14:textId="77777777" w:rsidTr="003B3F5B">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Pr="00D2095A" w:rsidRDefault="00751917" w:rsidP="003B3F5B">
            <w:pPr>
              <w:rPr>
                <w:rFonts w:ascii="Bahnschrift" w:hAnsi="Bahnschrift"/>
              </w:rPr>
            </w:pPr>
            <w:r w:rsidRPr="00D2095A">
              <w:rPr>
                <w:rStyle w:val="Strong"/>
                <w:rFonts w:ascii="Bahnschrift" w:hAnsi="Bahnschrift"/>
              </w:rPr>
              <w:t>Assessor feedback (as appropriate):</w:t>
            </w:r>
            <w:r w:rsidRPr="00D2095A">
              <w:rPr>
                <w:rStyle w:val="Strong"/>
                <w:rFonts w:ascii="Bahnschrift" w:hAnsi="Bahnschrift"/>
                <w:spacing w:val="80"/>
              </w:rPr>
              <w:t xml:space="preserve"> </w:t>
            </w:r>
            <w:sdt>
              <w:sdtPr>
                <w:rPr>
                  <w:rFonts w:ascii="Bahnschrift" w:hAnsi="Bahnschrift" w:cs="Arial"/>
                </w:rPr>
                <w:id w:val="-1533422948"/>
                <w:placeholder>
                  <w:docPart w:val="D1E6007C3BF944C9B8130F76C4D01C2C"/>
                </w:placeholder>
                <w:temporary/>
                <w:showingPlcHdr/>
              </w:sdtPr>
              <w:sdtEndPr/>
              <w:sdtContent>
                <w:r w:rsidRPr="00D2095A">
                  <w:rPr>
                    <w:rFonts w:ascii="Bahnschrift" w:hAnsi="Bahnschrift"/>
                    <w:shd w:val="clear" w:color="auto" w:fill="FFFFCC"/>
                  </w:rPr>
                  <w:t>Insert feedback</w:t>
                </w:r>
              </w:sdtContent>
            </w:sdt>
          </w:p>
        </w:tc>
      </w:tr>
      <w:tr w:rsidR="00066AC9" w:rsidRPr="00D2095A" w14:paraId="41D8A09E" w14:textId="77777777" w:rsidTr="003B3F5B">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Pr="00D2095A" w:rsidRDefault="00751917" w:rsidP="003B3F5B">
            <w:pPr>
              <w:rPr>
                <w:rFonts w:ascii="Bahnschrift" w:hAnsi="Bahnschrift"/>
              </w:rPr>
            </w:pPr>
            <w:r w:rsidRPr="00D2095A">
              <w:rPr>
                <w:rStyle w:val="Strong"/>
                <w:rFonts w:ascii="Bahnschrift" w:hAnsi="Bahnschrift"/>
              </w:rPr>
              <w:t>Resubmission allowed:</w:t>
            </w:r>
            <w:r w:rsidRPr="00D2095A">
              <w:rPr>
                <w:rStyle w:val="Strong"/>
                <w:rFonts w:ascii="Bahnschrift" w:hAnsi="Bahnschrift"/>
                <w:spacing w:val="160"/>
              </w:rPr>
              <w:t xml:space="preserve"> </w:t>
            </w:r>
            <w:r w:rsidRPr="00D2095A">
              <w:rPr>
                <w:rFonts w:ascii="Bahnschrift" w:hAnsi="Bahnschrift"/>
              </w:rPr>
              <w:t xml:space="preserve">Yes </w:t>
            </w:r>
            <w:sdt>
              <w:sdtPr>
                <w:rPr>
                  <w:rFonts w:ascii="Bahnschrift" w:hAnsi="Bahnschrift"/>
                  <w:b/>
                </w:rPr>
                <w:alias w:val="Yes"/>
                <w:tag w:val="satisfactory_response"/>
                <w:id w:val="1190330211"/>
                <w14:checkbox>
                  <w14:checked w14:val="0"/>
                  <w14:checkedState w14:val="2612" w14:font="MS Gothic"/>
                  <w14:uncheckedState w14:val="2610" w14:font="MS Gothic"/>
                </w14:checkbox>
              </w:sdtPr>
              <w:sdtEndPr/>
              <w:sdtContent>
                <w:r w:rsidRPr="00D2095A">
                  <w:rPr>
                    <w:rFonts w:ascii="Segoe UI Symbol" w:eastAsia="MS Gothic" w:hAnsi="Segoe UI Symbol" w:cs="Segoe UI Symbol"/>
                    <w:b/>
                  </w:rPr>
                  <w:t>☐</w:t>
                </w:r>
              </w:sdtContent>
            </w:sdt>
            <w:r w:rsidRPr="00D2095A">
              <w:rPr>
                <w:rStyle w:val="Strong"/>
                <w:rFonts w:ascii="Bahnschrift" w:hAnsi="Bahnschrift"/>
                <w:spacing w:val="80"/>
              </w:rPr>
              <w:t xml:space="preserve"> </w:t>
            </w:r>
            <w:r w:rsidRPr="00D2095A">
              <w:rPr>
                <w:rFonts w:ascii="Bahnschrift" w:hAnsi="Bahnschrift"/>
              </w:rPr>
              <w:t>No</w:t>
            </w:r>
            <w:r w:rsidRPr="00D2095A">
              <w:rPr>
                <w:rFonts w:ascii="Bahnschrift" w:hAnsi="Bahnschrift"/>
                <w:bCs/>
              </w:rPr>
              <w:t xml:space="preserve"> </w:t>
            </w:r>
            <w:sdt>
              <w:sdtPr>
                <w:rPr>
                  <w:rFonts w:ascii="Bahnschrift" w:hAnsi="Bahnschrift"/>
                  <w:b/>
                </w:rPr>
                <w:alias w:val="No"/>
                <w:tag w:val="satisfactory_response"/>
                <w:id w:val="-110904659"/>
                <w14:checkbox>
                  <w14:checked w14:val="0"/>
                  <w14:checkedState w14:val="2612" w14:font="MS Gothic"/>
                  <w14:uncheckedState w14:val="2610" w14:font="MS Gothic"/>
                </w14:checkbox>
              </w:sdtPr>
              <w:sdtEndPr/>
              <w:sdtContent>
                <w:r w:rsidRPr="00D2095A">
                  <w:rPr>
                    <w:rFonts w:ascii="Segoe UI Symbol" w:eastAsia="MS Gothic" w:hAnsi="Segoe UI Symbol" w:cs="Segoe UI Symbol"/>
                    <w:b/>
                  </w:rPr>
                  <w:t>☐</w:t>
                </w:r>
              </w:sdtContent>
            </w:sdt>
            <w:r w:rsidRPr="00D2095A">
              <w:rPr>
                <w:rStyle w:val="Strong"/>
                <w:rFonts w:ascii="Bahnschrift" w:hAnsi="Bahnschrift"/>
              </w:rPr>
              <w:t xml:space="preserve"> </w:t>
            </w:r>
            <w:r w:rsidRPr="00D2095A">
              <w:rPr>
                <w:rStyle w:val="Strong"/>
                <w:rFonts w:ascii="Bahnschrift" w:hAnsi="Bahnschrift"/>
                <w:spacing w:val="320"/>
              </w:rPr>
              <w:t xml:space="preserve"> </w:t>
            </w:r>
            <w:r w:rsidRPr="00D2095A">
              <w:rPr>
                <w:rStyle w:val="Strong"/>
                <w:rFonts w:ascii="Bahnschrift" w:hAnsi="Bahnschrift"/>
              </w:rPr>
              <w:t>Resubmission due date:</w:t>
            </w:r>
            <w:r w:rsidRPr="00D2095A">
              <w:rPr>
                <w:rStyle w:val="Strong"/>
                <w:rFonts w:ascii="Bahnschrift" w:hAnsi="Bahnschrift"/>
                <w:spacing w:val="80"/>
              </w:rPr>
              <w:t xml:space="preserve"> </w:t>
            </w:r>
            <w:sdt>
              <w:sdtPr>
                <w:rPr>
                  <w:rFonts w:ascii="Bahnschrift" w:hAnsi="Bahnschrift" w:cs="Arial"/>
                  <w:szCs w:val="20"/>
                </w:rPr>
                <w:id w:val="1891681172"/>
                <w:placeholder>
                  <w:docPart w:val="2FFACB32BB844264AB7062FCA2E0DC8B"/>
                </w:placeholder>
                <w:showingPlcHdr/>
                <w:date>
                  <w:dateFormat w:val="d/MM/yyyy"/>
                  <w:lid w:val="en-AU"/>
                  <w:storeMappedDataAs w:val="dateTime"/>
                  <w:calendar w:val="gregorian"/>
                </w:date>
              </w:sdtPr>
              <w:sdtEndPr/>
              <w:sdtContent>
                <w:r w:rsidRPr="00D2095A">
                  <w:rPr>
                    <w:rFonts w:ascii="Bahnschrift" w:hAnsi="Bahnschrift" w:cs="Arial"/>
                    <w:szCs w:val="20"/>
                    <w:shd w:val="clear" w:color="auto" w:fill="FFFFCC"/>
                  </w:rPr>
                  <w:t>Insert date</w:t>
                </w:r>
              </w:sdtContent>
            </w:sdt>
          </w:p>
        </w:tc>
      </w:tr>
      <w:tr w:rsidR="00066AC9" w:rsidRPr="00D2095A" w14:paraId="659D5531" w14:textId="77777777" w:rsidTr="003B3F5B">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D2095A" w:rsidRDefault="00751917" w:rsidP="003B3F5B">
            <w:pPr>
              <w:rPr>
                <w:rStyle w:val="Strong"/>
                <w:rFonts w:ascii="Bahnschrift" w:hAnsi="Bahnschrift"/>
              </w:rPr>
            </w:pPr>
            <w:r w:rsidRPr="00D2095A">
              <w:rPr>
                <w:rStyle w:val="Strong"/>
                <w:rFonts w:ascii="Bahnschrift" w:hAnsi="Bahnschrift"/>
              </w:rPr>
              <w:t>Assessor name:</w:t>
            </w:r>
            <w:r w:rsidRPr="00D2095A">
              <w:rPr>
                <w:rStyle w:val="Strong"/>
                <w:rFonts w:ascii="Bahnschrift" w:hAnsi="Bahnschrift"/>
                <w:spacing w:val="80"/>
              </w:rPr>
              <w:t xml:space="preserve"> </w:t>
            </w:r>
            <w:sdt>
              <w:sdtPr>
                <w:rPr>
                  <w:rFonts w:ascii="Bahnschrift" w:hAnsi="Bahnschrift" w:cs="Arial"/>
                </w:rPr>
                <w:id w:val="1245376201"/>
                <w:placeholder>
                  <w:docPart w:val="03DCC86ED4874369AFDA6478849E1BD9"/>
                </w:placeholder>
                <w:temporary/>
                <w:showingPlcHdr/>
              </w:sdtPr>
              <w:sdtEndPr/>
              <w:sdtContent>
                <w:r w:rsidRPr="00D2095A">
                  <w:rPr>
                    <w:rFonts w:ascii="Bahnschrift" w:hAnsi="Bahnschrift"/>
                    <w:shd w:val="clear" w:color="auto" w:fill="FFFFCC"/>
                  </w:rPr>
                  <w:t>Insert name</w:t>
                </w:r>
              </w:sdtContent>
            </w:sdt>
          </w:p>
        </w:tc>
      </w:tr>
      <w:tr w:rsidR="00066AC9" w:rsidRPr="00D2095A" w14:paraId="4DE15A0A" w14:textId="77777777" w:rsidTr="003B3F5B">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D2095A" w:rsidRDefault="00751917" w:rsidP="003B3F5B">
            <w:pPr>
              <w:spacing w:after="80"/>
              <w:rPr>
                <w:rStyle w:val="Strong"/>
                <w:rFonts w:ascii="Bahnschrift" w:hAnsi="Bahnschrift"/>
              </w:rPr>
            </w:pPr>
            <w:r w:rsidRPr="00D2095A">
              <w:rPr>
                <w:rStyle w:val="Strong"/>
                <w:rFonts w:ascii="Bahnschrift" w:hAnsi="Bahnschrift"/>
              </w:rPr>
              <w:t>Assessor signature:</w:t>
            </w:r>
          </w:p>
        </w:tc>
      </w:tr>
      <w:tr w:rsidR="00066AC9" w:rsidRPr="00D2095A" w14:paraId="29CF167C" w14:textId="77777777" w:rsidTr="003B3F5B">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Pr="00D2095A" w:rsidRDefault="00751917" w:rsidP="003B3F5B">
            <w:pPr>
              <w:rPr>
                <w:rFonts w:ascii="Bahnschrift" w:hAnsi="Bahnschrift"/>
              </w:rPr>
            </w:pPr>
          </w:p>
        </w:tc>
      </w:tr>
    </w:tbl>
    <w:p w14:paraId="3A91F5F6" w14:textId="77777777" w:rsidR="00EF2E7B" w:rsidRPr="00D2095A" w:rsidRDefault="00EF2E7B" w:rsidP="00EF2E7B">
      <w:pPr>
        <w:rPr>
          <w:rFonts w:ascii="Bahnschrift" w:hAnsi="Bahnschrift"/>
        </w:rPr>
        <w:sectPr w:rsidR="00EF2E7B" w:rsidRPr="00D2095A" w:rsidSect="00EF2E7B">
          <w:headerReference w:type="default" r:id="rId18"/>
          <w:footerReference w:type="default" r:id="rId19"/>
          <w:pgSz w:w="11906" w:h="16838" w:code="9"/>
          <w:pgMar w:top="567" w:right="709" w:bottom="851" w:left="709" w:header="567" w:footer="510" w:gutter="0"/>
          <w:cols w:space="708"/>
          <w:formProt w:val="0"/>
          <w:docGrid w:linePitch="360"/>
        </w:sectPr>
      </w:pPr>
    </w:p>
    <w:tbl>
      <w:tblPr>
        <w:tblStyle w:val="TableGrid"/>
        <w:tblW w:w="10490" w:type="dxa"/>
        <w:tblInd w:w="-5" w:type="dxa"/>
        <w:tblLayout w:type="fixed"/>
        <w:tblLook w:val="04A0" w:firstRow="1" w:lastRow="0" w:firstColumn="1" w:lastColumn="0" w:noHBand="0" w:noVBand="1"/>
      </w:tblPr>
      <w:tblGrid>
        <w:gridCol w:w="10490"/>
      </w:tblGrid>
      <w:tr w:rsidR="00066AC9" w:rsidRPr="00D2095A" w14:paraId="541B8D45" w14:textId="77777777" w:rsidTr="003B3F5B">
        <w:trPr>
          <w:trHeight w:val="340"/>
        </w:trPr>
        <w:tc>
          <w:tcPr>
            <w:tcW w:w="10490" w:type="dxa"/>
            <w:shd w:val="clear" w:color="auto" w:fill="7030A0"/>
            <w:vAlign w:val="center"/>
          </w:tcPr>
          <w:p w14:paraId="335161A4" w14:textId="77777777" w:rsidR="00B455D6" w:rsidRPr="00D2095A" w:rsidRDefault="00B455D6" w:rsidP="003B3F5B">
            <w:pPr>
              <w:rPr>
                <w:rFonts w:ascii="Bahnschrift" w:hAnsi="Bahnschrift"/>
                <w:b/>
                <w:noProof/>
                <w:sz w:val="18"/>
                <w:szCs w:val="18"/>
                <w:lang w:eastAsia="en-AU"/>
              </w:rPr>
            </w:pPr>
            <w:r w:rsidRPr="00D2095A">
              <w:rPr>
                <w:rFonts w:ascii="Bahnschrift" w:hAnsi="Bahnschrift" w:cs="Arial"/>
                <w:b/>
                <w:szCs w:val="20"/>
              </w:rPr>
              <w:lastRenderedPageBreak/>
              <w:br/>
              <w:t xml:space="preserve">Project Brief </w:t>
            </w:r>
            <w:r w:rsidRPr="00D2095A">
              <w:rPr>
                <w:rFonts w:ascii="Bahnschrift" w:hAnsi="Bahnschrift" w:cs="Arial"/>
                <w:b/>
                <w:szCs w:val="20"/>
              </w:rPr>
              <w:br/>
            </w:r>
            <w:r w:rsidRPr="00D2095A">
              <w:rPr>
                <w:rFonts w:ascii="Bahnschrift" w:hAnsi="Bahnschrift" w:cs="Arial"/>
                <w:sz w:val="18"/>
                <w:szCs w:val="18"/>
              </w:rPr>
              <w:t xml:space="preserve">Read through the brief below take note of the needs and requirements outlined in the brief. </w:t>
            </w:r>
            <w:r w:rsidRPr="00D2095A">
              <w:rPr>
                <w:rFonts w:ascii="Bahnschrift" w:hAnsi="Bahnschrift" w:cs="Arial"/>
              </w:rPr>
              <w:br/>
            </w:r>
          </w:p>
        </w:tc>
      </w:tr>
      <w:tr w:rsidR="00066AC9" w:rsidRPr="00D2095A" w14:paraId="4923F34A" w14:textId="77777777" w:rsidTr="003B3F5B">
        <w:trPr>
          <w:trHeight w:val="416"/>
        </w:trPr>
        <w:tc>
          <w:tcPr>
            <w:tcW w:w="10490" w:type="dxa"/>
            <w:shd w:val="clear" w:color="auto" w:fill="FEFFFF" w:themeFill="background1"/>
            <w:vAlign w:val="center"/>
          </w:tcPr>
          <w:p w14:paraId="40076EDA" w14:textId="77777777" w:rsidR="00B455D6" w:rsidRPr="00D2095A" w:rsidRDefault="00B455D6" w:rsidP="003B3F5B">
            <w:pPr>
              <w:pStyle w:val="BodyA"/>
              <w:rPr>
                <w:rFonts w:ascii="Bahnschrift" w:hAnsi="Bahnschrift" w:cs="Arial"/>
                <w:b/>
                <w:bCs/>
                <w:color w:val="auto"/>
                <w:sz w:val="20"/>
              </w:rPr>
            </w:pPr>
          </w:p>
          <w:p w14:paraId="306E610D" w14:textId="77777777" w:rsidR="006734AF" w:rsidRPr="00D2095A" w:rsidRDefault="006734AF" w:rsidP="006734AF">
            <w:pPr>
              <w:pStyle w:val="BodyA"/>
              <w:rPr>
                <w:rFonts w:ascii="Bahnschrift" w:hAnsi="Bahnschrift" w:cs="Arial"/>
                <w:b/>
                <w:bCs/>
                <w:color w:val="auto"/>
                <w:sz w:val="20"/>
              </w:rPr>
            </w:pPr>
            <w:r w:rsidRPr="00D2095A">
              <w:rPr>
                <w:rFonts w:ascii="Bahnschrift" w:hAnsi="Bahnschrift" w:cs="Arial"/>
                <w:b/>
                <w:bCs/>
                <w:color w:val="auto"/>
                <w:sz w:val="20"/>
              </w:rPr>
              <w:t>Introduction</w:t>
            </w:r>
          </w:p>
          <w:p w14:paraId="158DF855"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This assessment task requires learners to develop &amp; deploy a website for a client using HTML5 and CSS3. The teacher will be playing the role of the client &amp; user for this assessment task.  This website will need to be designed, built, hosted and </w:t>
            </w:r>
            <w:proofErr w:type="spellStart"/>
            <w:r w:rsidRPr="00D2095A">
              <w:rPr>
                <w:rFonts w:ascii="Bahnschrift" w:hAnsi="Bahnschrift" w:cs="Arial"/>
                <w:color w:val="auto"/>
                <w:sz w:val="20"/>
              </w:rPr>
              <w:t>optimised</w:t>
            </w:r>
            <w:proofErr w:type="spellEnd"/>
            <w:r w:rsidRPr="00D2095A">
              <w:rPr>
                <w:rFonts w:ascii="Bahnschrift" w:hAnsi="Bahnschrift" w:cs="Arial"/>
                <w:color w:val="auto"/>
                <w:sz w:val="20"/>
              </w:rPr>
              <w:t xml:space="preserve">. </w:t>
            </w:r>
          </w:p>
          <w:p w14:paraId="027C88BC"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 </w:t>
            </w:r>
          </w:p>
          <w:p w14:paraId="7E963C15"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This project has been divided into </w:t>
            </w:r>
            <w:r w:rsidRPr="00D2095A">
              <w:rPr>
                <w:rFonts w:ascii="Bahnschrift" w:hAnsi="Bahnschrift" w:cs="Arial"/>
                <w:b/>
                <w:bCs/>
                <w:color w:val="auto"/>
                <w:sz w:val="20"/>
              </w:rPr>
              <w:t>8 key parts</w:t>
            </w:r>
            <w:r w:rsidRPr="00D2095A">
              <w:rPr>
                <w:rFonts w:ascii="Bahnschrift" w:hAnsi="Bahnschrift" w:cs="Arial"/>
                <w:color w:val="auto"/>
                <w:sz w:val="20"/>
              </w:rPr>
              <w:t xml:space="preserve">. Each part must be completed as per the instructions: </w:t>
            </w:r>
          </w:p>
          <w:p w14:paraId="648BDCC7" w14:textId="77777777" w:rsidR="006734AF" w:rsidRPr="00D2095A" w:rsidRDefault="006734AF" w:rsidP="006734AF">
            <w:pPr>
              <w:pStyle w:val="BodyA"/>
              <w:rPr>
                <w:rFonts w:ascii="Bahnschrift" w:hAnsi="Bahnschrift" w:cs="Arial"/>
                <w:color w:val="auto"/>
                <w:sz w:val="20"/>
              </w:rPr>
            </w:pPr>
          </w:p>
          <w:p w14:paraId="64A1A551"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1 – Determine Scope &amp; Content Strategy </w:t>
            </w:r>
          </w:p>
          <w:p w14:paraId="28500B44"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2 – Website Layout Planning </w:t>
            </w:r>
          </w:p>
          <w:p w14:paraId="21CCE654"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3 – Development of the Website </w:t>
            </w:r>
          </w:p>
          <w:p w14:paraId="4CACE7F3"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Part 4 – Development Environment &amp; Testing (</w:t>
            </w:r>
            <w:r w:rsidRPr="00D2095A">
              <w:rPr>
                <w:rFonts w:ascii="Bahnschrift" w:hAnsi="Bahnschrift" w:cs="Arial"/>
                <w:b/>
                <w:bCs/>
                <w:color w:val="auto"/>
                <w:sz w:val="20"/>
              </w:rPr>
              <w:t>Milestone</w:t>
            </w:r>
            <w:r w:rsidRPr="00D2095A">
              <w:rPr>
                <w:rFonts w:ascii="Bahnschrift" w:hAnsi="Bahnschrift" w:cs="Arial"/>
                <w:color w:val="auto"/>
                <w:sz w:val="20"/>
              </w:rPr>
              <w:t>)</w:t>
            </w:r>
          </w:p>
          <w:p w14:paraId="204B4167"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5 – Production Environment &amp; Deployment </w:t>
            </w:r>
          </w:p>
          <w:p w14:paraId="0218C405"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Part 6 – SEO Research and Analysis</w:t>
            </w:r>
          </w:p>
          <w:p w14:paraId="0B249EC1"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7 – </w:t>
            </w:r>
            <w:proofErr w:type="spellStart"/>
            <w:r w:rsidRPr="00D2095A">
              <w:rPr>
                <w:rFonts w:ascii="Bahnschrift" w:hAnsi="Bahnschrift" w:cs="Arial"/>
                <w:color w:val="auto"/>
                <w:sz w:val="20"/>
              </w:rPr>
              <w:t>Optimising</w:t>
            </w:r>
            <w:proofErr w:type="spellEnd"/>
            <w:r w:rsidRPr="00D2095A">
              <w:rPr>
                <w:rFonts w:ascii="Bahnschrift" w:hAnsi="Bahnschrift" w:cs="Arial"/>
                <w:color w:val="auto"/>
                <w:sz w:val="20"/>
              </w:rPr>
              <w:t xml:space="preserve"> the Live Website </w:t>
            </w:r>
          </w:p>
          <w:p w14:paraId="16EB08AB"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 xml:space="preserve">Part 8 – Client Sign Off </w:t>
            </w:r>
          </w:p>
          <w:p w14:paraId="51B83538" w14:textId="77777777" w:rsidR="006734AF" w:rsidRPr="00D2095A" w:rsidRDefault="006734AF" w:rsidP="006734AF">
            <w:pPr>
              <w:pStyle w:val="BodyA"/>
              <w:rPr>
                <w:rFonts w:ascii="Bahnschrift" w:hAnsi="Bahnschrift" w:cs="Arial"/>
                <w:color w:val="auto"/>
                <w:sz w:val="20"/>
              </w:rPr>
            </w:pPr>
          </w:p>
          <w:p w14:paraId="22DE7D46" w14:textId="77777777" w:rsidR="006734AF" w:rsidRPr="00D2095A" w:rsidRDefault="006734AF" w:rsidP="006734AF">
            <w:pPr>
              <w:pStyle w:val="BodyA"/>
              <w:rPr>
                <w:rFonts w:ascii="Bahnschrift" w:hAnsi="Bahnschrift" w:cs="Arial"/>
                <w:b/>
                <w:bCs/>
                <w:color w:val="auto"/>
                <w:sz w:val="20"/>
              </w:rPr>
            </w:pPr>
            <w:r w:rsidRPr="00D2095A">
              <w:rPr>
                <w:rFonts w:ascii="Bahnschrift" w:hAnsi="Bahnschrift" w:cs="Arial"/>
                <w:b/>
                <w:bCs/>
                <w:color w:val="auto"/>
                <w:sz w:val="20"/>
              </w:rPr>
              <w:t>Client Brief Scenario – “Local Café”</w:t>
            </w:r>
          </w:p>
          <w:p w14:paraId="4C78B315" w14:textId="77777777" w:rsidR="006734AF" w:rsidRPr="00D2095A" w:rsidRDefault="006734AF" w:rsidP="006734AF">
            <w:pPr>
              <w:pStyle w:val="BodyA"/>
              <w:rPr>
                <w:rFonts w:ascii="Bahnschrift" w:hAnsi="Bahnschrift" w:cs="Arial"/>
                <w:color w:val="auto"/>
                <w:sz w:val="20"/>
              </w:rPr>
            </w:pPr>
            <w:r w:rsidRPr="00D2095A">
              <w:rPr>
                <w:rFonts w:ascii="Bahnschrift" w:hAnsi="Bahnschrift" w:cs="Arial"/>
                <w:color w:val="auto"/>
                <w:sz w:val="20"/>
              </w:rPr>
              <w:t>As a freelance web developer, you have recently been engaged by a café in the Moorabbin area – who seeks to establish an online presence for their café, in the local area and drive customers and users to the site &amp; café, as well as improve overall brand engagement.</w:t>
            </w:r>
          </w:p>
          <w:p w14:paraId="4D7AFF80" w14:textId="77777777" w:rsidR="006734AF" w:rsidRPr="00D2095A" w:rsidRDefault="006734AF" w:rsidP="006734AF">
            <w:pPr>
              <w:pStyle w:val="BodyA"/>
              <w:rPr>
                <w:rFonts w:ascii="Bahnschrift" w:hAnsi="Bahnschrift" w:cs="Arial"/>
                <w:color w:val="auto"/>
                <w:sz w:val="20"/>
              </w:rPr>
            </w:pPr>
          </w:p>
          <w:p w14:paraId="02A8A74C" w14:textId="77777777" w:rsidR="006734AF" w:rsidRPr="00D2095A" w:rsidRDefault="006734AF" w:rsidP="006734AF">
            <w:pPr>
              <w:pStyle w:val="BodyA"/>
              <w:rPr>
                <w:rFonts w:ascii="Bahnschrift" w:hAnsi="Bahnschrift" w:cs="Arial"/>
                <w:color w:val="auto"/>
                <w:sz w:val="20"/>
                <w:szCs w:val="20"/>
              </w:rPr>
            </w:pPr>
            <w:r w:rsidRPr="00D2095A">
              <w:rPr>
                <w:rFonts w:ascii="Bahnschrift" w:hAnsi="Bahnschrift" w:cs="Arial"/>
                <w:color w:val="auto"/>
                <w:sz w:val="20"/>
                <w:u w:val="single"/>
              </w:rPr>
              <w:t>Your task is to design and develop a three-page website for this local café</w:t>
            </w:r>
            <w:r w:rsidRPr="00D2095A">
              <w:rPr>
                <w:rFonts w:ascii="Bahnschrift" w:hAnsi="Bahnschrift" w:cs="Arial"/>
                <w:color w:val="auto"/>
                <w:sz w:val="20"/>
              </w:rPr>
              <w:t xml:space="preserve">. The café, known as "Local Café", is a </w:t>
            </w:r>
            <w:r w:rsidRPr="00D2095A">
              <w:rPr>
                <w:rFonts w:ascii="Bahnschrift" w:hAnsi="Bahnschrift" w:cs="Arial"/>
                <w:color w:val="auto"/>
                <w:sz w:val="20"/>
                <w:szCs w:val="20"/>
              </w:rPr>
              <w:t xml:space="preserve">popular spot in the community known for its </w:t>
            </w:r>
            <w:proofErr w:type="spellStart"/>
            <w:r w:rsidRPr="00D2095A">
              <w:rPr>
                <w:rFonts w:ascii="Bahnschrift" w:hAnsi="Bahnschrift" w:cs="Arial"/>
                <w:color w:val="auto"/>
                <w:sz w:val="20"/>
                <w:szCs w:val="20"/>
              </w:rPr>
              <w:t>cosy</w:t>
            </w:r>
            <w:proofErr w:type="spellEnd"/>
            <w:r w:rsidRPr="00D2095A">
              <w:rPr>
                <w:rFonts w:ascii="Bahnschrift" w:hAnsi="Bahnschrift" w:cs="Arial"/>
                <w:color w:val="auto"/>
                <w:sz w:val="20"/>
                <w:szCs w:val="20"/>
              </w:rPr>
              <w:t xml:space="preserve"> atmosphere and delicious coffee. The website should reflect the café's warm and welcoming vibe, while providing all the necessary information for potential customers.   </w:t>
            </w:r>
          </w:p>
          <w:p w14:paraId="1B26C143" w14:textId="77777777" w:rsidR="006734AF" w:rsidRPr="00D2095A" w:rsidRDefault="006734AF" w:rsidP="006734AF">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38D0F917" w14:textId="77777777" w:rsidR="006734AF" w:rsidRPr="00D2095A" w:rsidRDefault="006734AF" w:rsidP="006734AF">
            <w:pPr>
              <w:pStyle w:val="BodyA"/>
              <w:rPr>
                <w:rFonts w:ascii="Bahnschrift" w:hAnsi="Bahnschrift" w:cs="Arial"/>
                <w:color w:val="auto"/>
                <w:sz w:val="20"/>
                <w:szCs w:val="20"/>
                <w:lang w:val="en-AU"/>
              </w:rPr>
            </w:pPr>
            <w:r w:rsidRPr="00D2095A">
              <w:rPr>
                <w:rFonts w:ascii="Bahnschrift" w:hAnsi="Bahnschrift" w:cs="Arial"/>
                <w:color w:val="auto"/>
                <w:sz w:val="20"/>
                <w:szCs w:val="20"/>
                <w:u w:val="single"/>
                <w:lang w:val="en-AU"/>
              </w:rPr>
              <w:t>During your meeting with the client, they emphasised the following:</w:t>
            </w:r>
          </w:p>
          <w:p w14:paraId="43F0B85A" w14:textId="77777777" w:rsidR="006734AF" w:rsidRPr="00D2095A" w:rsidRDefault="006734AF" w:rsidP="006734AF">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04DD3C1A" w14:textId="77777777" w:rsidR="006734AF" w:rsidRPr="00D2095A" w:rsidRDefault="006734AF" w:rsidP="006734AF">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“I want a website that is visually appealing, easy to navigate, and works well on a variety of devices.  Our customers come from a wide array of backgrounds, like coffee enthusiasts, locals, tourists, and students/professionals.  So, as a result, the website needs to be compatible with various operating systems including Windows, macOS, iOS, and Android and it should also be accessible on various browsers. ~</w:t>
            </w:r>
          </w:p>
          <w:p w14:paraId="7C2E6D57" w14:textId="77777777" w:rsidR="00B455D6" w:rsidRPr="00D2095A" w:rsidRDefault="00B455D6" w:rsidP="003B3F5B">
            <w:pPr>
              <w:pStyle w:val="BodyA"/>
              <w:rPr>
                <w:rFonts w:ascii="Bahnschrift" w:hAnsi="Bahnschrift" w:cs="Arial"/>
                <w:color w:val="auto"/>
                <w:sz w:val="20"/>
                <w:szCs w:val="20"/>
                <w:lang w:val="en-AU"/>
              </w:rPr>
            </w:pPr>
          </w:p>
          <w:p w14:paraId="1C25AB5A"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b/>
                <w:bCs/>
                <w:color w:val="auto"/>
                <w:sz w:val="20"/>
                <w:szCs w:val="20"/>
                <w:lang w:val="en-AU"/>
              </w:rPr>
              <w:t>General Website Requirements</w:t>
            </w:r>
            <w:r w:rsidRPr="00D2095A">
              <w:rPr>
                <w:rFonts w:ascii="Bahnschrift" w:hAnsi="Bahnschrift" w:cs="Arial"/>
                <w:color w:val="auto"/>
                <w:sz w:val="20"/>
                <w:szCs w:val="20"/>
                <w:lang w:val="en-AU"/>
              </w:rPr>
              <w:t> </w:t>
            </w:r>
          </w:p>
          <w:p w14:paraId="6C2B6233"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 xml:space="preserve">Home Page and at least </w:t>
            </w:r>
            <w:r w:rsidRPr="00D2095A">
              <w:rPr>
                <w:rFonts w:ascii="Bahnschrift" w:hAnsi="Bahnschrift" w:cs="Arial"/>
                <w:b/>
                <w:bCs/>
                <w:color w:val="auto"/>
                <w:sz w:val="20"/>
                <w:szCs w:val="20"/>
                <w:lang w:val="en-AU"/>
              </w:rPr>
              <w:t>TWO (2)</w:t>
            </w:r>
            <w:r w:rsidRPr="00D2095A">
              <w:rPr>
                <w:rFonts w:ascii="Bahnschrift" w:hAnsi="Bahnschrift" w:cs="Arial"/>
                <w:color w:val="auto"/>
                <w:sz w:val="20"/>
                <w:szCs w:val="20"/>
                <w:lang w:val="en-AU"/>
              </w:rPr>
              <w:t xml:space="preserve"> additional pages, being </w:t>
            </w:r>
            <w:r w:rsidRPr="00D2095A">
              <w:rPr>
                <w:rFonts w:ascii="Bahnschrift" w:hAnsi="Bahnschrift" w:cs="Arial"/>
                <w:b/>
                <w:bCs/>
                <w:color w:val="auto"/>
                <w:sz w:val="20"/>
                <w:szCs w:val="20"/>
                <w:lang w:val="en-AU"/>
              </w:rPr>
              <w:t>THREE (3) pages</w:t>
            </w:r>
            <w:r w:rsidRPr="00D2095A">
              <w:rPr>
                <w:rFonts w:ascii="Bahnschrift" w:hAnsi="Bahnschrift" w:cs="Arial"/>
                <w:color w:val="auto"/>
                <w:sz w:val="20"/>
                <w:szCs w:val="20"/>
                <w:lang w:val="en-AU"/>
              </w:rPr>
              <w:t xml:space="preserve"> in total. </w:t>
            </w:r>
          </w:p>
          <w:p w14:paraId="57633BCE"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Original and consistent website colour scheme and style (distinct from exemplar). </w:t>
            </w:r>
          </w:p>
          <w:p w14:paraId="14FA42A7"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 xml:space="preserve">Attempt to maintain a design methodology that is modern, simple, mimics trending website layouts </w:t>
            </w:r>
            <w:r w:rsidRPr="00D2095A">
              <w:rPr>
                <w:rFonts w:ascii="Bahnschrift" w:hAnsi="Bahnschrift" w:cs="Arial"/>
                <w:color w:val="auto"/>
                <w:sz w:val="20"/>
                <w:szCs w:val="20"/>
                <w:u w:val="single"/>
                <w:lang w:val="en-AU"/>
              </w:rPr>
              <w:t>and is largely responsive</w:t>
            </w:r>
            <w:r w:rsidRPr="00D2095A">
              <w:rPr>
                <w:rFonts w:ascii="Bahnschrift" w:hAnsi="Bahnschrift" w:cs="Arial"/>
                <w:color w:val="auto"/>
                <w:sz w:val="20"/>
                <w:szCs w:val="20"/>
                <w:lang w:val="en-AU"/>
              </w:rPr>
              <w:t>. </w:t>
            </w:r>
          </w:p>
          <w:p w14:paraId="5FDBBAF6"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Fonts must be suitable for web design: web safe, local and/or google fonts. </w:t>
            </w:r>
          </w:p>
          <w:p w14:paraId="0BA05559"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Development environment to build your website must be Visual Studio Code IDE (“code editor”). </w:t>
            </w:r>
          </w:p>
          <w:p w14:paraId="20F6F2FA" w14:textId="77777777" w:rsidR="00B455D6" w:rsidRPr="00D2095A" w:rsidRDefault="00B455D6" w:rsidP="00A16A84">
            <w:pPr>
              <w:pStyle w:val="BodyA"/>
              <w:numPr>
                <w:ilvl w:val="0"/>
                <w:numId w:val="22"/>
              </w:numPr>
              <w:rPr>
                <w:rFonts w:ascii="Bahnschrift" w:hAnsi="Bahnschrift" w:cs="Arial"/>
                <w:color w:val="auto"/>
                <w:sz w:val="20"/>
                <w:szCs w:val="20"/>
                <w:lang w:val="en-AU"/>
              </w:rPr>
            </w:pPr>
            <w:r w:rsidRPr="00D2095A">
              <w:rPr>
                <w:rFonts w:ascii="Bahnschrift" w:hAnsi="Bahnschrift" w:cs="Arial"/>
                <w:color w:val="auto"/>
                <w:sz w:val="20"/>
                <w:szCs w:val="20"/>
                <w:lang w:val="en-AU"/>
              </w:rPr>
              <w:t>Browser support: At least Chrome, Edge &amp; Firefox. </w:t>
            </w:r>
          </w:p>
          <w:p w14:paraId="3CD42AC6"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3279D27C"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b/>
                <w:bCs/>
                <w:color w:val="auto"/>
                <w:sz w:val="20"/>
                <w:szCs w:val="20"/>
                <w:lang w:val="en-AU"/>
              </w:rPr>
              <w:t>Website Scope &amp; Functionality</w:t>
            </w:r>
            <w:r w:rsidRPr="00D2095A">
              <w:rPr>
                <w:rFonts w:ascii="Bahnschrift" w:hAnsi="Bahnschrift" w:cs="Arial"/>
                <w:color w:val="auto"/>
                <w:sz w:val="20"/>
                <w:szCs w:val="20"/>
                <w:lang w:val="en-AU"/>
              </w:rPr>
              <w:t> </w:t>
            </w:r>
          </w:p>
          <w:p w14:paraId="068CAFC0" w14:textId="77777777" w:rsidR="00B455D6" w:rsidRPr="00D2095A" w:rsidRDefault="00B455D6" w:rsidP="00A16A84">
            <w:pPr>
              <w:pStyle w:val="BodyA"/>
              <w:numPr>
                <w:ilvl w:val="0"/>
                <w:numId w:val="23"/>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Required Content</w:t>
            </w:r>
            <w:r w:rsidRPr="00D2095A">
              <w:rPr>
                <w:rFonts w:ascii="Bahnschrift" w:hAnsi="Bahnschrift" w:cs="Arial"/>
                <w:color w:val="auto"/>
                <w:sz w:val="20"/>
                <w:szCs w:val="20"/>
                <w:lang w:val="en-AU"/>
              </w:rPr>
              <w:t xml:space="preserve"> – the website should have a cosy and welcoming design that reflects the café's atmosphere and should include information about: </w:t>
            </w:r>
          </w:p>
          <w:p w14:paraId="5E3EFDEA" w14:textId="77777777" w:rsidR="00B455D6" w:rsidRPr="00D2095A" w:rsidRDefault="00B455D6" w:rsidP="00A16A84">
            <w:pPr>
              <w:pStyle w:val="BodyA"/>
              <w:numPr>
                <w:ilvl w:val="1"/>
                <w:numId w:val="23"/>
              </w:numPr>
              <w:rPr>
                <w:rFonts w:ascii="Bahnschrift" w:hAnsi="Bahnschrift" w:cs="Arial"/>
                <w:color w:val="auto"/>
                <w:sz w:val="20"/>
                <w:szCs w:val="20"/>
                <w:lang w:val="en-AU"/>
              </w:rPr>
            </w:pPr>
            <w:r w:rsidRPr="00D2095A">
              <w:rPr>
                <w:rFonts w:ascii="Bahnschrift" w:hAnsi="Bahnschrift" w:cs="Arial"/>
                <w:color w:val="auto"/>
                <w:sz w:val="20"/>
                <w:szCs w:val="20"/>
                <w:lang w:val="en-AU"/>
              </w:rPr>
              <w:t>the café,  </w:t>
            </w:r>
          </w:p>
          <w:p w14:paraId="319FD772" w14:textId="77777777" w:rsidR="00B455D6" w:rsidRPr="00D2095A" w:rsidRDefault="00B455D6" w:rsidP="00A16A84">
            <w:pPr>
              <w:pStyle w:val="BodyA"/>
              <w:numPr>
                <w:ilvl w:val="1"/>
                <w:numId w:val="23"/>
              </w:numPr>
              <w:rPr>
                <w:rFonts w:ascii="Bahnschrift" w:hAnsi="Bahnschrift" w:cs="Arial"/>
                <w:color w:val="auto"/>
                <w:sz w:val="20"/>
                <w:szCs w:val="20"/>
                <w:lang w:val="en-AU"/>
              </w:rPr>
            </w:pPr>
            <w:r w:rsidRPr="00D2095A">
              <w:rPr>
                <w:rFonts w:ascii="Bahnschrift" w:hAnsi="Bahnschrift" w:cs="Arial"/>
                <w:color w:val="auto"/>
                <w:sz w:val="20"/>
                <w:szCs w:val="20"/>
                <w:lang w:val="en-AU"/>
              </w:rPr>
              <w:t>the menu,  </w:t>
            </w:r>
          </w:p>
          <w:p w14:paraId="5C18F74B" w14:textId="77777777" w:rsidR="00B455D6" w:rsidRPr="00D2095A" w:rsidRDefault="00B455D6" w:rsidP="00A16A84">
            <w:pPr>
              <w:pStyle w:val="BodyA"/>
              <w:numPr>
                <w:ilvl w:val="1"/>
                <w:numId w:val="23"/>
              </w:numPr>
              <w:rPr>
                <w:rFonts w:ascii="Bahnschrift" w:hAnsi="Bahnschrift" w:cs="Arial"/>
                <w:color w:val="auto"/>
                <w:sz w:val="20"/>
                <w:szCs w:val="20"/>
                <w:lang w:val="en-AU"/>
              </w:rPr>
            </w:pPr>
            <w:r w:rsidRPr="00D2095A">
              <w:rPr>
                <w:rFonts w:ascii="Bahnschrift" w:hAnsi="Bahnschrift" w:cs="Arial"/>
                <w:color w:val="auto"/>
                <w:sz w:val="20"/>
                <w:szCs w:val="20"/>
                <w:lang w:val="en-AU"/>
              </w:rPr>
              <w:t>opening hours,  </w:t>
            </w:r>
          </w:p>
          <w:p w14:paraId="44D3F201" w14:textId="77777777" w:rsidR="00B455D6" w:rsidRPr="00D2095A" w:rsidRDefault="00B455D6" w:rsidP="00A16A84">
            <w:pPr>
              <w:pStyle w:val="BodyA"/>
              <w:numPr>
                <w:ilvl w:val="1"/>
                <w:numId w:val="23"/>
              </w:numPr>
              <w:rPr>
                <w:rFonts w:ascii="Bahnschrift" w:hAnsi="Bahnschrift" w:cs="Arial"/>
                <w:color w:val="auto"/>
                <w:sz w:val="20"/>
                <w:szCs w:val="20"/>
                <w:lang w:val="en-AU"/>
              </w:rPr>
            </w:pPr>
            <w:r w:rsidRPr="00D2095A">
              <w:rPr>
                <w:rFonts w:ascii="Bahnschrift" w:hAnsi="Bahnschrift" w:cs="Arial"/>
                <w:color w:val="auto"/>
                <w:sz w:val="20"/>
                <w:szCs w:val="20"/>
                <w:lang w:val="en-AU"/>
              </w:rPr>
              <w:t>location, and  </w:t>
            </w:r>
          </w:p>
          <w:p w14:paraId="11F7F093" w14:textId="77777777" w:rsidR="00B455D6" w:rsidRPr="00D2095A" w:rsidRDefault="00B455D6" w:rsidP="00A16A84">
            <w:pPr>
              <w:pStyle w:val="BodyA"/>
              <w:numPr>
                <w:ilvl w:val="1"/>
                <w:numId w:val="23"/>
              </w:numPr>
              <w:rPr>
                <w:rFonts w:ascii="Bahnschrift" w:hAnsi="Bahnschrift" w:cs="Arial"/>
                <w:color w:val="auto"/>
                <w:sz w:val="20"/>
                <w:szCs w:val="20"/>
                <w:lang w:val="en-AU"/>
              </w:rPr>
            </w:pPr>
            <w:r w:rsidRPr="00D2095A">
              <w:rPr>
                <w:rFonts w:ascii="Bahnschrift" w:hAnsi="Bahnschrift" w:cs="Arial"/>
                <w:color w:val="auto"/>
                <w:sz w:val="20"/>
                <w:szCs w:val="20"/>
                <w:lang w:val="en-AU"/>
              </w:rPr>
              <w:t>contact details.  </w:t>
            </w:r>
          </w:p>
          <w:p w14:paraId="6FD4F391" w14:textId="77777777" w:rsidR="00B455D6" w:rsidRPr="00D2095A" w:rsidRDefault="00B455D6" w:rsidP="00A16A84">
            <w:pPr>
              <w:pStyle w:val="BodyA"/>
              <w:numPr>
                <w:ilvl w:val="0"/>
                <w:numId w:val="24"/>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lastRenderedPageBreak/>
              <w:t>Required Functionality</w:t>
            </w:r>
            <w:r w:rsidRPr="00D2095A">
              <w:rPr>
                <w:rFonts w:ascii="Bahnschrift" w:hAnsi="Bahnschrift" w:cs="Arial"/>
                <w:color w:val="auto"/>
                <w:sz w:val="20"/>
                <w:szCs w:val="20"/>
                <w:lang w:val="en-AU"/>
              </w:rPr>
              <w:t xml:space="preserve"> – the website needs to be designed to provide a seamless and enjoyable user experience and needs to include features like:  </w:t>
            </w:r>
          </w:p>
          <w:p w14:paraId="5790FC68" w14:textId="77777777" w:rsidR="00B455D6" w:rsidRPr="00D2095A" w:rsidRDefault="00B455D6" w:rsidP="00A16A84">
            <w:pPr>
              <w:pStyle w:val="BodyA"/>
              <w:numPr>
                <w:ilvl w:val="1"/>
                <w:numId w:val="24"/>
              </w:numPr>
              <w:rPr>
                <w:rFonts w:ascii="Bahnschrift" w:hAnsi="Bahnschrift" w:cs="Arial"/>
                <w:color w:val="auto"/>
                <w:sz w:val="20"/>
                <w:szCs w:val="20"/>
                <w:lang w:val="en-AU"/>
              </w:rPr>
            </w:pPr>
            <w:r w:rsidRPr="00D2095A">
              <w:rPr>
                <w:rFonts w:ascii="Bahnschrift" w:hAnsi="Bahnschrift" w:cs="Arial"/>
                <w:color w:val="auto"/>
                <w:sz w:val="20"/>
                <w:szCs w:val="20"/>
                <w:lang w:val="en-AU"/>
              </w:rPr>
              <w:t>a readable/downloadable menu,  </w:t>
            </w:r>
          </w:p>
          <w:p w14:paraId="70300FD9" w14:textId="77777777" w:rsidR="00B455D6" w:rsidRPr="00D2095A" w:rsidRDefault="00B455D6" w:rsidP="00A16A84">
            <w:pPr>
              <w:pStyle w:val="BodyA"/>
              <w:numPr>
                <w:ilvl w:val="1"/>
                <w:numId w:val="24"/>
              </w:numPr>
              <w:rPr>
                <w:rFonts w:ascii="Bahnschrift" w:hAnsi="Bahnschrift" w:cs="Arial"/>
                <w:color w:val="auto"/>
                <w:sz w:val="20"/>
                <w:szCs w:val="20"/>
                <w:lang w:val="en-AU"/>
              </w:rPr>
            </w:pPr>
            <w:r w:rsidRPr="00D2095A">
              <w:rPr>
                <w:rFonts w:ascii="Bahnschrift" w:hAnsi="Bahnschrift" w:cs="Arial"/>
                <w:color w:val="auto"/>
                <w:sz w:val="20"/>
                <w:szCs w:val="20"/>
                <w:lang w:val="en-AU"/>
              </w:rPr>
              <w:t>location map, and  </w:t>
            </w:r>
          </w:p>
          <w:p w14:paraId="7EDCF183" w14:textId="77777777" w:rsidR="00B455D6" w:rsidRPr="00D2095A" w:rsidRDefault="00B455D6" w:rsidP="00A16A84">
            <w:pPr>
              <w:pStyle w:val="BodyA"/>
              <w:numPr>
                <w:ilvl w:val="1"/>
                <w:numId w:val="24"/>
              </w:numPr>
              <w:rPr>
                <w:rFonts w:ascii="Bahnschrift" w:hAnsi="Bahnschrift" w:cs="Arial"/>
                <w:color w:val="auto"/>
                <w:sz w:val="20"/>
                <w:szCs w:val="20"/>
                <w:lang w:val="en-AU"/>
              </w:rPr>
            </w:pPr>
            <w:r w:rsidRPr="00D2095A">
              <w:rPr>
                <w:rFonts w:ascii="Bahnschrift" w:hAnsi="Bahnschrift" w:cs="Arial"/>
                <w:color w:val="auto"/>
                <w:sz w:val="20"/>
                <w:szCs w:val="20"/>
                <w:lang w:val="en-AU"/>
              </w:rPr>
              <w:t>a contact form.</w:t>
            </w:r>
          </w:p>
          <w:p w14:paraId="7D2A2E30" w14:textId="77777777" w:rsidR="00B455D6" w:rsidRPr="00D2095A" w:rsidRDefault="00B455D6" w:rsidP="00A16A84">
            <w:pPr>
              <w:pStyle w:val="BodyA"/>
              <w:numPr>
                <w:ilvl w:val="0"/>
                <w:numId w:val="25"/>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Required Useability</w:t>
            </w:r>
            <w:r w:rsidRPr="00D2095A">
              <w:rPr>
                <w:rFonts w:ascii="Bahnschrift" w:hAnsi="Bahnschrift" w:cs="Arial"/>
                <w:color w:val="auto"/>
                <w:sz w:val="20"/>
                <w:szCs w:val="20"/>
                <w:lang w:val="en-AU"/>
              </w:rPr>
              <w:t xml:space="preserve"> – the website needs to capture a wide audience of customers and cater to a wide array of access requirements, by adhering to best practices for: </w:t>
            </w:r>
          </w:p>
          <w:p w14:paraId="563AF487" w14:textId="77777777" w:rsidR="00B455D6" w:rsidRPr="00D2095A" w:rsidRDefault="00B455D6" w:rsidP="00A16A84">
            <w:pPr>
              <w:pStyle w:val="BodyA"/>
              <w:numPr>
                <w:ilvl w:val="1"/>
                <w:numId w:val="25"/>
              </w:numPr>
              <w:rPr>
                <w:rFonts w:ascii="Bahnschrift" w:hAnsi="Bahnschrift" w:cs="Arial"/>
                <w:color w:val="auto"/>
                <w:sz w:val="20"/>
                <w:szCs w:val="20"/>
                <w:lang w:val="en-AU"/>
              </w:rPr>
            </w:pPr>
            <w:r w:rsidRPr="00D2095A">
              <w:rPr>
                <w:rFonts w:ascii="Bahnschrift" w:hAnsi="Bahnschrift" w:cs="Arial"/>
                <w:color w:val="auto"/>
                <w:sz w:val="20"/>
                <w:szCs w:val="20"/>
                <w:lang w:val="en-AU"/>
              </w:rPr>
              <w:t>Responsive design, </w:t>
            </w:r>
          </w:p>
          <w:p w14:paraId="2EC3BA15" w14:textId="77777777" w:rsidR="00B455D6" w:rsidRPr="00D2095A" w:rsidRDefault="00B455D6" w:rsidP="00A16A84">
            <w:pPr>
              <w:pStyle w:val="BodyA"/>
              <w:numPr>
                <w:ilvl w:val="1"/>
                <w:numId w:val="25"/>
              </w:numPr>
              <w:rPr>
                <w:rFonts w:ascii="Bahnschrift" w:hAnsi="Bahnschrift" w:cs="Arial"/>
                <w:color w:val="auto"/>
                <w:sz w:val="20"/>
                <w:szCs w:val="20"/>
                <w:lang w:val="en-AU"/>
              </w:rPr>
            </w:pPr>
            <w:r w:rsidRPr="00D2095A">
              <w:rPr>
                <w:rFonts w:ascii="Bahnschrift" w:hAnsi="Bahnschrift" w:cs="Arial"/>
                <w:color w:val="auto"/>
                <w:sz w:val="20"/>
                <w:szCs w:val="20"/>
                <w:lang w:val="en-AU"/>
              </w:rPr>
              <w:t>Good web hosting performance, and </w:t>
            </w:r>
          </w:p>
          <w:p w14:paraId="25C685B5" w14:textId="77777777" w:rsidR="00B455D6" w:rsidRPr="00D2095A" w:rsidRDefault="00B455D6" w:rsidP="00A16A84">
            <w:pPr>
              <w:pStyle w:val="BodyA"/>
              <w:numPr>
                <w:ilvl w:val="1"/>
                <w:numId w:val="25"/>
              </w:numPr>
              <w:rPr>
                <w:rFonts w:ascii="Bahnschrift" w:hAnsi="Bahnschrift" w:cs="Arial"/>
                <w:color w:val="auto"/>
                <w:sz w:val="20"/>
                <w:szCs w:val="20"/>
                <w:lang w:val="en-AU"/>
              </w:rPr>
            </w:pPr>
            <w:r w:rsidRPr="00D2095A">
              <w:rPr>
                <w:rFonts w:ascii="Bahnschrift" w:hAnsi="Bahnschrift" w:cs="Arial"/>
                <w:color w:val="auto"/>
                <w:sz w:val="20"/>
                <w:szCs w:val="20"/>
                <w:lang w:val="en-AU"/>
              </w:rPr>
              <w:t>SEO principles. </w:t>
            </w:r>
          </w:p>
          <w:p w14:paraId="4C042E92"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577B6B42"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b/>
                <w:bCs/>
                <w:color w:val="auto"/>
                <w:sz w:val="20"/>
                <w:szCs w:val="20"/>
                <w:lang w:val="en-AU"/>
              </w:rPr>
              <w:t>Hosting Requirements</w:t>
            </w:r>
            <w:r w:rsidRPr="00D2095A">
              <w:rPr>
                <w:rFonts w:ascii="Bahnschrift" w:hAnsi="Bahnschrift" w:cs="Arial"/>
                <w:color w:val="auto"/>
                <w:sz w:val="20"/>
                <w:szCs w:val="20"/>
                <w:lang w:val="en-AU"/>
              </w:rPr>
              <w:t> </w:t>
            </w:r>
          </w:p>
          <w:p w14:paraId="34CEA31C"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Reliable hosting</w:t>
            </w:r>
            <w:r w:rsidRPr="00D2095A">
              <w:rPr>
                <w:rFonts w:ascii="Bahnschrift" w:hAnsi="Bahnschrift" w:cs="Arial"/>
                <w:color w:val="auto"/>
                <w:sz w:val="20"/>
                <w:szCs w:val="20"/>
                <w:lang w:val="en-AU"/>
              </w:rPr>
              <w:t>:</w:t>
            </w:r>
            <w:r w:rsidRPr="00D2095A">
              <w:rPr>
                <w:rFonts w:ascii="Arial" w:hAnsi="Arial" w:cs="Arial"/>
                <w:color w:val="auto"/>
                <w:sz w:val="20"/>
                <w:szCs w:val="20"/>
                <w:lang w:val="en-AU"/>
              </w:rPr>
              <w:t> </w:t>
            </w:r>
            <w:r w:rsidRPr="00D2095A">
              <w:rPr>
                <w:rFonts w:ascii="Bahnschrift" w:hAnsi="Bahnschrift" w:cs="Arial"/>
                <w:color w:val="auto"/>
                <w:sz w:val="20"/>
                <w:szCs w:val="20"/>
                <w:lang w:val="en-AU"/>
              </w:rPr>
              <w:t>Their website needs to load reliably &amp; retain good load time performance</w:t>
            </w:r>
            <w:r w:rsidRPr="00D2095A">
              <w:rPr>
                <w:rFonts w:ascii="Bahnschrift" w:hAnsi="Bahnschrift" w:cs="Bahnschrift"/>
                <w:color w:val="auto"/>
                <w:sz w:val="20"/>
                <w:szCs w:val="20"/>
                <w:lang w:val="en-AU"/>
              </w:rPr>
              <w:t> </w:t>
            </w:r>
          </w:p>
          <w:p w14:paraId="765444BB"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Cost</w:t>
            </w:r>
            <w:r w:rsidRPr="00D2095A">
              <w:rPr>
                <w:rFonts w:ascii="Bahnschrift" w:hAnsi="Bahnschrift" w:cs="Arial"/>
                <w:color w:val="auto"/>
                <w:sz w:val="20"/>
                <w:szCs w:val="20"/>
                <w:lang w:val="en-AU"/>
              </w:rPr>
              <w:t>:</w:t>
            </w:r>
            <w:r w:rsidRPr="00D2095A">
              <w:rPr>
                <w:rFonts w:ascii="Arial" w:hAnsi="Arial" w:cs="Arial"/>
                <w:color w:val="auto"/>
                <w:sz w:val="20"/>
                <w:szCs w:val="20"/>
                <w:lang w:val="en-AU"/>
              </w:rPr>
              <w:t> </w:t>
            </w:r>
            <w:r w:rsidRPr="00D2095A">
              <w:rPr>
                <w:rFonts w:ascii="Bahnschrift" w:hAnsi="Bahnschrift" w:cs="Arial"/>
                <w:color w:val="auto"/>
                <w:sz w:val="20"/>
                <w:szCs w:val="20"/>
                <w:lang w:val="en-AU"/>
              </w:rPr>
              <w:t>As low as possible to a maximum of $50 per month</w:t>
            </w:r>
            <w:r w:rsidRPr="00D2095A">
              <w:rPr>
                <w:rFonts w:ascii="Arial" w:hAnsi="Arial" w:cs="Arial"/>
                <w:color w:val="auto"/>
                <w:sz w:val="20"/>
                <w:szCs w:val="20"/>
                <w:lang w:val="en-AU"/>
              </w:rPr>
              <w:t> </w:t>
            </w:r>
            <w:r w:rsidRPr="00D2095A">
              <w:rPr>
                <w:rFonts w:ascii="Bahnschrift" w:hAnsi="Bahnschrift" w:cs="Bahnschrift"/>
                <w:color w:val="auto"/>
                <w:sz w:val="20"/>
                <w:szCs w:val="20"/>
                <w:lang w:val="en-AU"/>
              </w:rPr>
              <w:t> </w:t>
            </w:r>
          </w:p>
          <w:p w14:paraId="19DDB8CA"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Ease of use</w:t>
            </w:r>
            <w:r w:rsidRPr="00D2095A">
              <w:rPr>
                <w:rFonts w:ascii="Bahnschrift" w:hAnsi="Bahnschrift" w:cs="Arial"/>
                <w:color w:val="auto"/>
                <w:sz w:val="20"/>
                <w:szCs w:val="20"/>
                <w:lang w:val="en-AU"/>
              </w:rPr>
              <w:t>:</w:t>
            </w:r>
            <w:r w:rsidRPr="00D2095A">
              <w:rPr>
                <w:rFonts w:ascii="Arial" w:hAnsi="Arial" w:cs="Arial"/>
                <w:color w:val="auto"/>
                <w:sz w:val="20"/>
                <w:szCs w:val="20"/>
                <w:lang w:val="en-AU"/>
              </w:rPr>
              <w:t> </w:t>
            </w:r>
            <w:r w:rsidRPr="00D2095A">
              <w:rPr>
                <w:rFonts w:ascii="Bahnschrift" w:hAnsi="Bahnschrift" w:cs="Arial"/>
                <w:color w:val="auto"/>
                <w:sz w:val="20"/>
                <w:szCs w:val="20"/>
                <w:lang w:val="en-AU"/>
              </w:rPr>
              <w:t>A user-friendly control panel is preferred as they may not have extensive technical experience</w:t>
            </w:r>
            <w:r w:rsidRPr="00D2095A">
              <w:rPr>
                <w:rFonts w:ascii="Bahnschrift" w:hAnsi="Bahnschrift" w:cs="Bahnschrift"/>
                <w:color w:val="auto"/>
                <w:sz w:val="20"/>
                <w:szCs w:val="20"/>
                <w:lang w:val="en-AU"/>
              </w:rPr>
              <w:t> </w:t>
            </w:r>
          </w:p>
          <w:p w14:paraId="6A06E4CA"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Storage</w:t>
            </w:r>
            <w:r w:rsidRPr="00D2095A">
              <w:rPr>
                <w:rFonts w:ascii="Bahnschrift" w:hAnsi="Bahnschrift" w:cs="Arial"/>
                <w:color w:val="auto"/>
                <w:sz w:val="20"/>
                <w:szCs w:val="20"/>
                <w:lang w:val="en-AU"/>
              </w:rPr>
              <w:t>: At least 100mb of storage</w:t>
            </w:r>
            <w:r w:rsidRPr="00D2095A">
              <w:rPr>
                <w:rFonts w:ascii="Arial" w:hAnsi="Arial" w:cs="Arial"/>
                <w:color w:val="auto"/>
                <w:sz w:val="20"/>
                <w:szCs w:val="20"/>
                <w:lang w:val="en-AU"/>
              </w:rPr>
              <w:t> </w:t>
            </w:r>
            <w:r w:rsidRPr="00D2095A">
              <w:rPr>
                <w:rFonts w:ascii="Bahnschrift" w:hAnsi="Bahnschrift" w:cs="Bahnschrift"/>
                <w:color w:val="auto"/>
                <w:sz w:val="20"/>
                <w:szCs w:val="20"/>
                <w:lang w:val="en-AU"/>
              </w:rPr>
              <w:t> </w:t>
            </w:r>
          </w:p>
          <w:p w14:paraId="2583F732"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Ideal options</w:t>
            </w:r>
            <w:r w:rsidRPr="00D2095A">
              <w:rPr>
                <w:rFonts w:ascii="Bahnschrift" w:hAnsi="Bahnschrift" w:cs="Arial"/>
                <w:color w:val="auto"/>
                <w:sz w:val="20"/>
                <w:szCs w:val="20"/>
                <w:lang w:val="en-AU"/>
              </w:rPr>
              <w:t>: Ideally options for Secure Sockets Layer (SSL) certificate for secure data transmission, but not mandatory.</w:t>
            </w:r>
            <w:r w:rsidRPr="00D2095A">
              <w:rPr>
                <w:rFonts w:ascii="Arial" w:hAnsi="Arial" w:cs="Arial"/>
                <w:color w:val="auto"/>
                <w:sz w:val="20"/>
                <w:szCs w:val="20"/>
                <w:lang w:val="en-AU"/>
              </w:rPr>
              <w:t> </w:t>
            </w:r>
            <w:r w:rsidRPr="00D2095A">
              <w:rPr>
                <w:rFonts w:ascii="Bahnschrift" w:hAnsi="Bahnschrift" w:cs="Bahnschrift"/>
                <w:color w:val="auto"/>
                <w:sz w:val="20"/>
                <w:szCs w:val="20"/>
                <w:lang w:val="en-AU"/>
              </w:rPr>
              <w:t> </w:t>
            </w:r>
          </w:p>
          <w:p w14:paraId="52AEFC86" w14:textId="77777777" w:rsidR="00B455D6" w:rsidRPr="00D2095A" w:rsidRDefault="00B455D6" w:rsidP="00A16A84">
            <w:pPr>
              <w:pStyle w:val="BodyA"/>
              <w:numPr>
                <w:ilvl w:val="0"/>
                <w:numId w:val="26"/>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Email Requirements</w:t>
            </w:r>
            <w:r w:rsidRPr="00D2095A">
              <w:rPr>
                <w:rFonts w:ascii="Bahnschrift" w:hAnsi="Bahnschrift" w:cs="Arial"/>
                <w:color w:val="auto"/>
                <w:sz w:val="20"/>
                <w:szCs w:val="20"/>
                <w:lang w:val="en-AU"/>
              </w:rPr>
              <w:t>:</w:t>
            </w:r>
            <w:r w:rsidRPr="00D2095A">
              <w:rPr>
                <w:rFonts w:ascii="Arial" w:hAnsi="Arial" w:cs="Arial"/>
                <w:color w:val="auto"/>
                <w:sz w:val="20"/>
                <w:szCs w:val="20"/>
                <w:lang w:val="en-AU"/>
              </w:rPr>
              <w:t> </w:t>
            </w:r>
            <w:r w:rsidRPr="00D2095A">
              <w:rPr>
                <w:rFonts w:ascii="Bahnschrift" w:hAnsi="Bahnschrift" w:cs="Arial"/>
                <w:color w:val="auto"/>
                <w:sz w:val="20"/>
                <w:szCs w:val="20"/>
                <w:lang w:val="en-AU"/>
              </w:rPr>
              <w:t>Moderate email usage – they would need email accounts for a few team members, with enough storage for sending and receiving basic business documents.  These can be part of the web host, or externally hosted. </w:t>
            </w:r>
          </w:p>
          <w:p w14:paraId="1E1A85D6"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7A8D1E75"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b/>
                <w:bCs/>
                <w:color w:val="auto"/>
                <w:sz w:val="20"/>
                <w:szCs w:val="20"/>
                <w:lang w:val="en-AU"/>
              </w:rPr>
              <w:t>Design Specifications</w:t>
            </w:r>
            <w:r w:rsidRPr="00D2095A">
              <w:rPr>
                <w:rFonts w:ascii="Bahnschrift" w:hAnsi="Bahnschrift" w:cs="Arial"/>
                <w:color w:val="auto"/>
                <w:sz w:val="20"/>
                <w:szCs w:val="20"/>
                <w:lang w:val="en-AU"/>
              </w:rPr>
              <w:t> </w:t>
            </w:r>
          </w:p>
          <w:p w14:paraId="12D665CB" w14:textId="77777777" w:rsidR="00B455D6" w:rsidRPr="00D2095A" w:rsidRDefault="00B455D6" w:rsidP="00A16A84">
            <w:pPr>
              <w:pStyle w:val="BodyA"/>
              <w:numPr>
                <w:ilvl w:val="0"/>
                <w:numId w:val="27"/>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Consistency</w:t>
            </w:r>
            <w:r w:rsidRPr="00D2095A">
              <w:rPr>
                <w:rFonts w:ascii="Bahnschrift" w:hAnsi="Bahnschrift" w:cs="Arial"/>
                <w:color w:val="auto"/>
                <w:sz w:val="20"/>
                <w:szCs w:val="20"/>
                <w:lang w:val="en-AU"/>
              </w:rPr>
              <w:t>: The design of the website should be consistent in terms of fonts, colours, and layout to provide a seamless user experience.  </w:t>
            </w:r>
          </w:p>
          <w:p w14:paraId="460BD6D1" w14:textId="77777777" w:rsidR="00B455D6" w:rsidRPr="00D2095A" w:rsidRDefault="00B455D6" w:rsidP="00A16A84">
            <w:pPr>
              <w:pStyle w:val="BodyA"/>
              <w:numPr>
                <w:ilvl w:val="0"/>
                <w:numId w:val="27"/>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Usability</w:t>
            </w:r>
            <w:r w:rsidRPr="00D2095A">
              <w:rPr>
                <w:rFonts w:ascii="Bahnschrift" w:hAnsi="Bahnschrift" w:cs="Arial"/>
                <w:color w:val="auto"/>
                <w:sz w:val="20"/>
                <w:szCs w:val="20"/>
                <w:lang w:val="en-AU"/>
              </w:rPr>
              <w:t>: The website should be easy to navigate and intuitive to use.  </w:t>
            </w:r>
          </w:p>
          <w:p w14:paraId="4F3CE0FF" w14:textId="77777777" w:rsidR="00B455D6" w:rsidRPr="00D2095A" w:rsidRDefault="00B455D6" w:rsidP="00A16A84">
            <w:pPr>
              <w:pStyle w:val="BodyA"/>
              <w:numPr>
                <w:ilvl w:val="0"/>
                <w:numId w:val="27"/>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Simplicity</w:t>
            </w:r>
            <w:r w:rsidRPr="00D2095A">
              <w:rPr>
                <w:rFonts w:ascii="Bahnschrift" w:hAnsi="Bahnschrift" w:cs="Arial"/>
                <w:color w:val="auto"/>
                <w:sz w:val="20"/>
                <w:szCs w:val="20"/>
                <w:lang w:val="en-AU"/>
              </w:rPr>
              <w:t>: The design should be clean and simple, making it easy for users to find the information they need.  </w:t>
            </w:r>
          </w:p>
          <w:p w14:paraId="6D908501" w14:textId="77777777" w:rsidR="00B455D6" w:rsidRPr="00D2095A" w:rsidRDefault="00B455D6" w:rsidP="00A16A84">
            <w:pPr>
              <w:pStyle w:val="BodyA"/>
              <w:numPr>
                <w:ilvl w:val="0"/>
                <w:numId w:val="27"/>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Visibility</w:t>
            </w:r>
            <w:r w:rsidRPr="00D2095A">
              <w:rPr>
                <w:rFonts w:ascii="Bahnschrift" w:hAnsi="Bahnschrift" w:cs="Arial"/>
                <w:color w:val="auto"/>
                <w:sz w:val="20"/>
                <w:szCs w:val="20"/>
                <w:lang w:val="en-AU"/>
              </w:rPr>
              <w:t>: Important elements should be easily visible to guide users to the desired information or action.  </w:t>
            </w:r>
          </w:p>
          <w:p w14:paraId="5C4B668E" w14:textId="77777777" w:rsidR="00B455D6" w:rsidRPr="00D2095A" w:rsidRDefault="00B455D6" w:rsidP="00A16A84">
            <w:pPr>
              <w:pStyle w:val="BodyA"/>
              <w:numPr>
                <w:ilvl w:val="0"/>
                <w:numId w:val="28"/>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Responsiveness</w:t>
            </w:r>
            <w:r w:rsidRPr="00D2095A">
              <w:rPr>
                <w:rFonts w:ascii="Bahnschrift" w:hAnsi="Bahnschrift" w:cs="Arial"/>
                <w:color w:val="auto"/>
                <w:sz w:val="20"/>
                <w:szCs w:val="20"/>
                <w:lang w:val="en-AU"/>
              </w:rPr>
              <w:t>: The website should be designed to provide an optimal viewing experience across a wide range of devices, from desktop computers to mobile phones.</w:t>
            </w:r>
            <w:r w:rsidRPr="00D2095A">
              <w:rPr>
                <w:rFonts w:ascii="Arial" w:hAnsi="Arial" w:cs="Arial"/>
                <w:color w:val="auto"/>
                <w:sz w:val="20"/>
                <w:szCs w:val="20"/>
                <w:lang w:val="en-AU"/>
              </w:rPr>
              <w:t> </w:t>
            </w:r>
            <w:r w:rsidRPr="00D2095A">
              <w:rPr>
                <w:rFonts w:ascii="Bahnschrift" w:hAnsi="Bahnschrift" w:cs="Bahnschrift"/>
                <w:color w:val="auto"/>
                <w:sz w:val="20"/>
                <w:szCs w:val="20"/>
                <w:lang w:val="en-AU"/>
              </w:rPr>
              <w:t> </w:t>
            </w:r>
          </w:p>
          <w:p w14:paraId="53AA44B4"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color w:val="auto"/>
                <w:sz w:val="20"/>
                <w:szCs w:val="20"/>
                <w:lang w:val="en-AU"/>
              </w:rPr>
              <w:t> </w:t>
            </w:r>
          </w:p>
          <w:p w14:paraId="461A958A" w14:textId="77777777" w:rsidR="00B455D6" w:rsidRPr="00D2095A" w:rsidRDefault="00B455D6" w:rsidP="003B3F5B">
            <w:pPr>
              <w:pStyle w:val="BodyA"/>
              <w:rPr>
                <w:rFonts w:ascii="Bahnschrift" w:hAnsi="Bahnschrift" w:cs="Arial"/>
                <w:color w:val="auto"/>
                <w:sz w:val="20"/>
                <w:szCs w:val="20"/>
                <w:lang w:val="en-AU"/>
              </w:rPr>
            </w:pPr>
            <w:r w:rsidRPr="00D2095A">
              <w:rPr>
                <w:rFonts w:ascii="Bahnschrift" w:hAnsi="Bahnschrift" w:cs="Arial"/>
                <w:b/>
                <w:bCs/>
                <w:color w:val="auto"/>
                <w:sz w:val="20"/>
                <w:szCs w:val="20"/>
                <w:lang w:val="en-AU"/>
              </w:rPr>
              <w:t>Technical Standards, Accessibility Guidelines &amp; Business Requirements</w:t>
            </w:r>
            <w:r w:rsidRPr="00D2095A">
              <w:rPr>
                <w:rFonts w:ascii="Bahnschrift" w:hAnsi="Bahnschrift" w:cs="Arial"/>
                <w:color w:val="auto"/>
                <w:sz w:val="20"/>
                <w:szCs w:val="20"/>
                <w:lang w:val="en-AU"/>
              </w:rPr>
              <w:t> </w:t>
            </w:r>
          </w:p>
          <w:p w14:paraId="04E7BB68"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lang w:val="en-AU"/>
              </w:rPr>
              <w:t>HTML5 &amp; CSS3 standards &amp; modules are to be used to develop page structure, layout and design. </w:t>
            </w:r>
          </w:p>
          <w:p w14:paraId="490D4A51"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lang w:val="en-AU"/>
              </w:rPr>
              <w:t>Ensure correct use of HTML semantics &amp; appropriate content flow, in accordance with W3C standards. </w:t>
            </w:r>
          </w:p>
          <w:p w14:paraId="1DE8CE7C"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lang w:val="en-AU"/>
              </w:rPr>
              <w:t>Website to incorporate examples of accessible web content, in accordance with web accessibility guidelines and standards (including WCAG, WAI-ARIA, UAAG, ATAG). </w:t>
            </w:r>
          </w:p>
          <w:p w14:paraId="07462259"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Only Bootstrap</w:t>
            </w:r>
            <w:r w:rsidRPr="00D2095A">
              <w:rPr>
                <w:rFonts w:ascii="Bahnschrift" w:hAnsi="Bahnschrift" w:cs="Arial"/>
                <w:color w:val="auto"/>
                <w:sz w:val="20"/>
                <w:szCs w:val="20"/>
                <w:lang w:val="en-AU"/>
              </w:rPr>
              <w:t xml:space="preserve"> may be used as the responsive frameworks / library</w:t>
            </w:r>
            <w:r w:rsidRPr="00D2095A">
              <w:rPr>
                <w:rFonts w:ascii="Bahnschrift" w:hAnsi="Bahnschrift" w:cs="Arial"/>
                <w:b/>
                <w:bCs/>
                <w:color w:val="auto"/>
                <w:sz w:val="20"/>
                <w:szCs w:val="20"/>
                <w:lang w:val="en-AU"/>
              </w:rPr>
              <w:t xml:space="preserve"> </w:t>
            </w:r>
            <w:r w:rsidRPr="00D2095A">
              <w:rPr>
                <w:rFonts w:ascii="Bahnschrift" w:hAnsi="Bahnschrift" w:cs="Arial"/>
                <w:color w:val="auto"/>
                <w:sz w:val="20"/>
                <w:szCs w:val="20"/>
                <w:lang w:val="en-AU"/>
              </w:rPr>
              <w:t>(not compulsory) </w:t>
            </w:r>
          </w:p>
          <w:p w14:paraId="28A065C2"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lang w:val="en-AU"/>
              </w:rPr>
              <w:t>Web protocols to be followed including HTTP &amp; HTTPS </w:t>
            </w:r>
          </w:p>
          <w:p w14:paraId="2C6C8A83" w14:textId="77777777" w:rsidR="00B455D6" w:rsidRPr="00D2095A" w:rsidRDefault="00B455D6"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u w:val="single"/>
                <w:lang w:val="en-AU"/>
              </w:rPr>
              <w:t>No requirement for JavaScript or scripting language.</w:t>
            </w:r>
            <w:r w:rsidRPr="00D2095A">
              <w:rPr>
                <w:rFonts w:ascii="Bahnschrift" w:hAnsi="Bahnschrift" w:cs="Arial"/>
                <w:color w:val="auto"/>
                <w:sz w:val="20"/>
                <w:szCs w:val="20"/>
                <w:lang w:val="en-AU"/>
              </w:rPr>
              <w:t> </w:t>
            </w:r>
          </w:p>
          <w:p w14:paraId="36C945BC" w14:textId="77777777" w:rsidR="006734AF" w:rsidRPr="00D2095A" w:rsidRDefault="006734AF" w:rsidP="00A16A84">
            <w:pPr>
              <w:pStyle w:val="BodyA"/>
              <w:numPr>
                <w:ilvl w:val="0"/>
                <w:numId w:val="29"/>
              </w:numPr>
              <w:rPr>
                <w:rFonts w:ascii="Bahnschrift" w:hAnsi="Bahnschrift" w:cs="Arial"/>
                <w:color w:val="auto"/>
                <w:sz w:val="20"/>
                <w:szCs w:val="20"/>
                <w:lang w:val="en-AU"/>
              </w:rPr>
            </w:pPr>
            <w:r w:rsidRPr="00D2095A">
              <w:rPr>
                <w:rFonts w:ascii="Bahnschrift" w:hAnsi="Bahnschrift" w:cs="Arial"/>
                <w:color w:val="auto"/>
                <w:sz w:val="20"/>
                <w:szCs w:val="20"/>
                <w:lang w:val="en-AU"/>
              </w:rPr>
              <w:t>Sourced user data, assets, icons &amp; images must be used in accordance with attributed copyright and privacy laws as per the Copyright Act 1968 (</w:t>
            </w:r>
            <w:proofErr w:type="spellStart"/>
            <w:r w:rsidRPr="00D2095A">
              <w:rPr>
                <w:rFonts w:ascii="Bahnschrift" w:hAnsi="Bahnschrift" w:cs="Arial"/>
                <w:color w:val="auto"/>
                <w:sz w:val="20"/>
                <w:szCs w:val="20"/>
                <w:lang w:val="en-AU"/>
              </w:rPr>
              <w:t>Cth</w:t>
            </w:r>
            <w:proofErr w:type="spellEnd"/>
            <w:r w:rsidRPr="00D2095A">
              <w:rPr>
                <w:rFonts w:ascii="Bahnschrift" w:hAnsi="Bahnschrift" w:cs="Arial"/>
                <w:color w:val="auto"/>
                <w:sz w:val="20"/>
                <w:szCs w:val="20"/>
                <w:lang w:val="en-AU"/>
              </w:rPr>
              <w:t>) and Privacy Act 1988 (</w:t>
            </w:r>
            <w:proofErr w:type="spellStart"/>
            <w:r w:rsidRPr="00D2095A">
              <w:rPr>
                <w:rFonts w:ascii="Bahnschrift" w:hAnsi="Bahnschrift" w:cs="Arial"/>
                <w:color w:val="auto"/>
                <w:sz w:val="20"/>
                <w:szCs w:val="20"/>
                <w:lang w:val="en-AU"/>
              </w:rPr>
              <w:t>Cth</w:t>
            </w:r>
            <w:proofErr w:type="spellEnd"/>
            <w:r w:rsidRPr="00D2095A">
              <w:rPr>
                <w:rFonts w:ascii="Bahnschrift" w:hAnsi="Bahnschrift" w:cs="Arial"/>
                <w:color w:val="auto"/>
                <w:sz w:val="20"/>
                <w:szCs w:val="20"/>
                <w:lang w:val="en-AU"/>
              </w:rPr>
              <w:t>) respectively.</w:t>
            </w:r>
          </w:p>
          <w:p w14:paraId="3CA60BEA" w14:textId="77777777" w:rsidR="00B455D6" w:rsidRPr="00D2095A" w:rsidRDefault="00B455D6" w:rsidP="003B3F5B">
            <w:pPr>
              <w:pStyle w:val="BodyA"/>
              <w:rPr>
                <w:rFonts w:ascii="Bahnschrift" w:hAnsi="Bahnschrift" w:cs="Arial"/>
                <w:color w:val="auto"/>
                <w:sz w:val="20"/>
              </w:rPr>
            </w:pPr>
          </w:p>
        </w:tc>
      </w:tr>
    </w:tbl>
    <w:p w14:paraId="2878CA85" w14:textId="7605612E" w:rsidR="00AF593F" w:rsidRPr="00D2095A" w:rsidRDefault="00AF593F" w:rsidP="00AF593F">
      <w:pPr>
        <w:tabs>
          <w:tab w:val="left" w:pos="5096"/>
          <w:tab w:val="left" w:pos="11119"/>
        </w:tabs>
        <w:rPr>
          <w:rFonts w:ascii="Bahnschrift" w:hAnsi="Bahnschrift"/>
        </w:rPr>
      </w:pPr>
    </w:p>
    <w:p w14:paraId="70600BE9" w14:textId="77777777" w:rsidR="00440ABA" w:rsidRPr="00D2095A" w:rsidRDefault="00440ABA" w:rsidP="00AF593F">
      <w:pPr>
        <w:tabs>
          <w:tab w:val="left" w:pos="5096"/>
          <w:tab w:val="left" w:pos="11119"/>
        </w:tabs>
        <w:rPr>
          <w:rFonts w:ascii="Bahnschrift" w:hAnsi="Bahnschrift"/>
        </w:rPr>
      </w:pPr>
    </w:p>
    <w:p w14:paraId="53C3FE5F" w14:textId="77777777" w:rsidR="00440ABA" w:rsidRPr="00D2095A" w:rsidRDefault="00440ABA">
      <w:pPr>
        <w:rPr>
          <w:rFonts w:ascii="Bahnschrift" w:hAnsi="Bahnschrift"/>
        </w:rPr>
      </w:pPr>
      <w:r w:rsidRPr="00D2095A">
        <w:rPr>
          <w:rFonts w:ascii="Bahnschrift" w:hAnsi="Bahnschrift"/>
        </w:rPr>
        <w:br w:type="page"/>
      </w:r>
    </w:p>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1134"/>
        <w:gridCol w:w="1144"/>
      </w:tblGrid>
      <w:tr w:rsidR="00066AC9" w:rsidRPr="00D2095A" w14:paraId="69AA3EEC" w14:textId="77777777" w:rsidTr="003B3F5B">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30EEA89C" w14:textId="018B302E" w:rsidR="00440ABA" w:rsidRPr="00D2095A" w:rsidRDefault="00440ABA" w:rsidP="003B3F5B">
            <w:pPr>
              <w:spacing w:before="60" w:after="60"/>
              <w:rPr>
                <w:rFonts w:ascii="Bahnschrift" w:hAnsi="Bahnschrift" w:cs="Arial"/>
                <w:b/>
                <w:bCs/>
                <w:szCs w:val="20"/>
              </w:rPr>
            </w:pPr>
          </w:p>
          <w:p w14:paraId="4EC73C24" w14:textId="77777777" w:rsidR="00440ABA" w:rsidRPr="00D2095A" w:rsidRDefault="00440ABA" w:rsidP="003B3F5B">
            <w:pPr>
              <w:spacing w:before="60" w:after="60"/>
              <w:rPr>
                <w:rFonts w:ascii="Bahnschrift" w:hAnsi="Bahnschrift" w:cs="Arial"/>
                <w:b/>
                <w:bCs/>
                <w:szCs w:val="20"/>
              </w:rPr>
            </w:pPr>
            <w:r w:rsidRPr="00D2095A">
              <w:rPr>
                <w:rFonts w:ascii="Bahnschrift" w:hAnsi="Bahnschrift" w:cs="Arial"/>
                <w:b/>
                <w:bCs/>
                <w:szCs w:val="20"/>
              </w:rPr>
              <w:t xml:space="preserve">Part 1 – </w:t>
            </w:r>
            <w:r w:rsidRPr="00D2095A">
              <w:rPr>
                <w:rFonts w:ascii="Bahnschrift" w:hAnsi="Bahnschrift" w:cs="Arial"/>
                <w:b/>
                <w:bCs/>
                <w:szCs w:val="20"/>
                <w:lang w:val="en-US"/>
              </w:rPr>
              <w:t>Determine Scope &amp; Content Strategy</w:t>
            </w:r>
          </w:p>
          <w:p w14:paraId="4C5B1841" w14:textId="77777777" w:rsidR="00440ABA" w:rsidRPr="00D2095A" w:rsidRDefault="00440ABA" w:rsidP="003B3F5B">
            <w:pPr>
              <w:spacing w:before="60" w:after="60"/>
              <w:rPr>
                <w:rFonts w:ascii="Bahnschrift" w:hAnsi="Bahnschrift" w:cs="Arial"/>
                <w:szCs w:val="20"/>
              </w:rPr>
            </w:pPr>
            <w:r w:rsidRPr="00D2095A">
              <w:rPr>
                <w:rFonts w:ascii="Bahnschrift" w:hAnsi="Bahnschrift" w:cs="Arial"/>
                <w:szCs w:val="20"/>
              </w:rPr>
              <w:t>Assessment Documentation</w:t>
            </w:r>
          </w:p>
          <w:p w14:paraId="5DBE5405" w14:textId="77777777" w:rsidR="00440ABA" w:rsidRPr="00D2095A" w:rsidRDefault="00440ABA" w:rsidP="003B3F5B">
            <w:pPr>
              <w:spacing w:before="60" w:after="60"/>
              <w:rPr>
                <w:rFonts w:ascii="Bahnschrift" w:hAnsi="Bahnschrift" w:cs="Arial"/>
                <w:b/>
                <w:bCs/>
              </w:rPr>
            </w:pPr>
          </w:p>
        </w:tc>
      </w:tr>
      <w:tr w:rsidR="00066AC9" w:rsidRPr="00D2095A" w14:paraId="53827CA0" w14:textId="77777777" w:rsidTr="001136DF">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433CCE48" w14:textId="77777777" w:rsidR="00440ABA" w:rsidRPr="00D2095A" w:rsidRDefault="00440ABA" w:rsidP="003B3F5B">
            <w:pPr>
              <w:spacing w:before="120" w:after="120"/>
              <w:rPr>
                <w:rFonts w:ascii="Bahnschrift" w:hAnsi="Bahnschrift" w:cs="Arial"/>
                <w:b/>
                <w:bCs/>
                <w:szCs w:val="20"/>
                <w:lang w:val="en-US"/>
              </w:rPr>
            </w:pPr>
            <w:r w:rsidRPr="00D2095A">
              <w:rPr>
                <w:rFonts w:ascii="Bahnschrift" w:hAnsi="Bahnschrift" w:cs="Arial"/>
                <w:b/>
                <w:bCs/>
                <w:szCs w:val="20"/>
                <w:lang w:val="en-US"/>
              </w:rPr>
              <w:t>Content Planning</w:t>
            </w:r>
          </w:p>
          <w:p w14:paraId="0EC2853D" w14:textId="77777777" w:rsidR="00440ABA" w:rsidRPr="00D2095A" w:rsidRDefault="00440ABA" w:rsidP="003B3F5B">
            <w:pPr>
              <w:rPr>
                <w:rFonts w:ascii="Bahnschrift" w:hAnsi="Bahnschrift" w:cs="Arial"/>
                <w:szCs w:val="20"/>
              </w:rPr>
            </w:pPr>
            <w:r w:rsidRPr="00D2095A">
              <w:rPr>
                <w:rFonts w:ascii="Bahnschrift" w:hAnsi="Bahnschrift" w:cs="Arial"/>
                <w:szCs w:val="20"/>
              </w:rPr>
              <w:t>As discussed in our lectures, prior to coding the website – it is critical to consider:  </w:t>
            </w:r>
          </w:p>
          <w:p w14:paraId="577E29E9" w14:textId="77777777" w:rsidR="00440ABA" w:rsidRPr="00D2095A" w:rsidRDefault="00440ABA" w:rsidP="00A16A84">
            <w:pPr>
              <w:numPr>
                <w:ilvl w:val="0"/>
                <w:numId w:val="31"/>
              </w:numPr>
              <w:rPr>
                <w:rFonts w:ascii="Bahnschrift" w:hAnsi="Bahnschrift" w:cs="Arial"/>
                <w:szCs w:val="20"/>
              </w:rPr>
            </w:pPr>
            <w:r w:rsidRPr="00D2095A">
              <w:rPr>
                <w:rFonts w:ascii="Bahnschrift" w:hAnsi="Bahnschrift" w:cs="Arial"/>
                <w:szCs w:val="20"/>
              </w:rPr>
              <w:t xml:space="preserve">the purpose and scope of the website we are </w:t>
            </w:r>
            <w:proofErr w:type="gramStart"/>
            <w:r w:rsidRPr="00D2095A">
              <w:rPr>
                <w:rFonts w:ascii="Bahnschrift" w:hAnsi="Bahnschrift" w:cs="Arial"/>
                <w:szCs w:val="20"/>
              </w:rPr>
              <w:t>building;</w:t>
            </w:r>
            <w:proofErr w:type="gramEnd"/>
            <w:r w:rsidRPr="00D2095A">
              <w:rPr>
                <w:rFonts w:ascii="Bahnschrift" w:hAnsi="Bahnschrift" w:cs="Arial"/>
                <w:szCs w:val="20"/>
              </w:rPr>
              <w:t> </w:t>
            </w:r>
          </w:p>
          <w:p w14:paraId="1E1AA4B1" w14:textId="77777777" w:rsidR="00440ABA" w:rsidRPr="00D2095A" w:rsidRDefault="00440ABA" w:rsidP="00A16A84">
            <w:pPr>
              <w:numPr>
                <w:ilvl w:val="0"/>
                <w:numId w:val="31"/>
              </w:numPr>
              <w:rPr>
                <w:rFonts w:ascii="Bahnschrift" w:hAnsi="Bahnschrift" w:cs="Arial"/>
                <w:szCs w:val="20"/>
              </w:rPr>
            </w:pPr>
            <w:r w:rsidRPr="00D2095A">
              <w:rPr>
                <w:rFonts w:ascii="Bahnschrift" w:hAnsi="Bahnschrift" w:cs="Arial"/>
                <w:szCs w:val="20"/>
              </w:rPr>
              <w:t>the required features set by the client; and </w:t>
            </w:r>
          </w:p>
          <w:p w14:paraId="7F2CD3FE" w14:textId="77777777" w:rsidR="00440ABA" w:rsidRPr="00D2095A" w:rsidRDefault="00440ABA" w:rsidP="00A16A84">
            <w:pPr>
              <w:numPr>
                <w:ilvl w:val="0"/>
                <w:numId w:val="31"/>
              </w:numPr>
              <w:rPr>
                <w:rFonts w:ascii="Bahnschrift" w:hAnsi="Bahnschrift" w:cs="Arial"/>
                <w:szCs w:val="20"/>
              </w:rPr>
            </w:pPr>
            <w:r w:rsidRPr="00D2095A">
              <w:rPr>
                <w:rFonts w:ascii="Bahnschrift" w:hAnsi="Bahnschrift" w:cs="Arial"/>
                <w:szCs w:val="20"/>
              </w:rPr>
              <w:t>the different users we wish to attract. </w:t>
            </w:r>
          </w:p>
          <w:p w14:paraId="75CDB23A" w14:textId="77777777" w:rsidR="00440ABA" w:rsidRPr="00D2095A" w:rsidRDefault="00440ABA" w:rsidP="003B3F5B">
            <w:pPr>
              <w:rPr>
                <w:rFonts w:ascii="Bahnschrift" w:hAnsi="Bahnschrift" w:cs="Arial"/>
                <w:szCs w:val="20"/>
              </w:rPr>
            </w:pPr>
            <w:r w:rsidRPr="00D2095A">
              <w:rPr>
                <w:rFonts w:ascii="Bahnschrift" w:hAnsi="Bahnschrift" w:cs="Arial"/>
                <w:szCs w:val="20"/>
              </w:rPr>
              <w:t> </w:t>
            </w:r>
          </w:p>
          <w:p w14:paraId="6F3B5E1E" w14:textId="77777777" w:rsidR="00440ABA" w:rsidRPr="00D2095A" w:rsidRDefault="00440ABA" w:rsidP="003B3F5B">
            <w:pPr>
              <w:rPr>
                <w:rFonts w:ascii="Bahnschrift" w:hAnsi="Bahnschrift" w:cs="Arial"/>
                <w:szCs w:val="20"/>
              </w:rPr>
            </w:pPr>
            <w:r w:rsidRPr="00D2095A">
              <w:rPr>
                <w:rFonts w:ascii="Bahnschrift" w:hAnsi="Bahnschrift" w:cs="Arial"/>
                <w:szCs w:val="20"/>
              </w:rPr>
              <w:t>Complete the following questions, which are broadly grouped into two major sections: (1) Review of the Client Brief, and (2) Conducting a User Analysis.  </w:t>
            </w:r>
          </w:p>
          <w:p w14:paraId="53969943" w14:textId="77777777" w:rsidR="00440ABA" w:rsidRPr="00D2095A" w:rsidRDefault="00440ABA" w:rsidP="003B3F5B">
            <w:pPr>
              <w:rPr>
                <w:rFonts w:ascii="Bahnschrift" w:hAnsi="Bahnschrift" w:cs="Arial"/>
                <w:szCs w:val="20"/>
              </w:rPr>
            </w:pPr>
          </w:p>
        </w:tc>
      </w:tr>
      <w:tr w:rsidR="00066AC9" w:rsidRPr="00D2095A" w14:paraId="0705F2D4" w14:textId="77777777" w:rsidTr="001136DF">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FF3E56F" w14:textId="77777777" w:rsidR="00440ABA" w:rsidRPr="00D2095A" w:rsidRDefault="00440ABA" w:rsidP="003B3F5B">
            <w:pPr>
              <w:spacing w:before="60" w:after="60"/>
              <w:rPr>
                <w:rFonts w:ascii="Bahnschrift" w:hAnsi="Bahnschrift" w:cs="Arial"/>
                <w:b/>
                <w:bCs/>
              </w:rPr>
            </w:pPr>
            <w:r w:rsidRPr="00D2095A">
              <w:rPr>
                <w:rFonts w:ascii="Bahnschrift" w:hAnsi="Bahnschrift" w:cs="Arial"/>
                <w:b/>
                <w:bCs/>
              </w:rPr>
              <w:t xml:space="preserve">                         Question / Criteria</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5AB5AEF6" w14:textId="77777777" w:rsidR="00440ABA" w:rsidRPr="00D2095A" w:rsidRDefault="00440ABA" w:rsidP="003B3F5B">
            <w:pPr>
              <w:spacing w:before="60" w:after="60"/>
              <w:jc w:val="center"/>
              <w:rPr>
                <w:rFonts w:ascii="Bahnschrift" w:hAnsi="Bahnschrift" w:cs="Arial"/>
                <w:b/>
                <w:bCs/>
              </w:rPr>
            </w:pPr>
            <w:r w:rsidRPr="00D2095A">
              <w:rPr>
                <w:rFonts w:ascii="Bahnschrift" w:hAnsi="Bahnschrift" w:cs="Arial"/>
                <w:b/>
                <w:bCs/>
              </w:rPr>
              <w:t>Answer/satisfactory response</w:t>
            </w:r>
          </w:p>
        </w:tc>
      </w:tr>
      <w:tr w:rsidR="00066AC9" w:rsidRPr="00D2095A" w14:paraId="1D07150E" w14:textId="77777777" w:rsidTr="00DA392D">
        <w:trPr>
          <w:trHeight w:val="1869"/>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tcPr>
          <w:p w14:paraId="0A41723B" w14:textId="77777777" w:rsidR="00440ABA" w:rsidRPr="00D2095A" w:rsidRDefault="00440ABA" w:rsidP="00DA392D">
            <w:pPr>
              <w:spacing w:before="80" w:after="60"/>
              <w:rPr>
                <w:rFonts w:ascii="Bahnschrift" w:hAnsi="Bahnschrift" w:cs="Arial"/>
                <w:b/>
                <w:bCs/>
              </w:rPr>
            </w:pPr>
            <w:r w:rsidRPr="00D2095A">
              <w:rPr>
                <w:rFonts w:ascii="Bahnschrift" w:hAnsi="Bahnschrift" w:cs="Arial"/>
                <w:b/>
                <w:bCs/>
              </w:rPr>
              <w:t>WEBSITE SCOPE</w:t>
            </w:r>
          </w:p>
          <w:p w14:paraId="0BC7F24A" w14:textId="77777777" w:rsidR="00440ABA" w:rsidRPr="00D2095A" w:rsidRDefault="00440ABA" w:rsidP="00DA392D">
            <w:pPr>
              <w:spacing w:before="80" w:after="60"/>
              <w:rPr>
                <w:rFonts w:ascii="Bahnschrift" w:hAnsi="Bahnschrift" w:cs="Arial"/>
              </w:rPr>
            </w:pPr>
            <w:r w:rsidRPr="00D2095A">
              <w:rPr>
                <w:rFonts w:ascii="Bahnschrift" w:hAnsi="Bahnschrift" w:cs="Arial"/>
              </w:rPr>
              <w:t xml:space="preserve">For the questions below, </w:t>
            </w:r>
            <w:r w:rsidRPr="00D2095A">
              <w:rPr>
                <w:rFonts w:ascii="Bahnschrift" w:hAnsi="Bahnschrift" w:cs="Arial"/>
                <w:u w:val="single"/>
              </w:rPr>
              <w:t>you will read &amp; review the client brief</w:t>
            </w:r>
            <w:r w:rsidRPr="00D2095A">
              <w:rPr>
                <w:rFonts w:ascii="Bahnschrift" w:hAnsi="Bahnschrift" w:cs="Arial"/>
              </w:rPr>
              <w:t xml:space="preserve"> to determine the broad website strategy.  These points will then inform what users you intend to target, the UI you need to build, and how you wish to design the UX for Part 2! </w:t>
            </w:r>
          </w:p>
          <w:p w14:paraId="10A6C4D9" w14:textId="77777777" w:rsidR="00440ABA" w:rsidRPr="00D2095A" w:rsidRDefault="00440ABA" w:rsidP="00DA392D">
            <w:pPr>
              <w:spacing w:before="80" w:after="60"/>
              <w:rPr>
                <w:rFonts w:ascii="Bahnschrift" w:hAnsi="Bahnschrift" w:cs="Arial"/>
              </w:rPr>
            </w:pPr>
            <w:r w:rsidRPr="00D2095A">
              <w:rPr>
                <w:rFonts w:ascii="Bahnschrift" w:hAnsi="Bahnschrift" w:cs="Arial"/>
              </w:rPr>
              <w:t> </w:t>
            </w:r>
          </w:p>
          <w:p w14:paraId="68DA62A4" w14:textId="77777777" w:rsidR="00440ABA" w:rsidRPr="00D2095A" w:rsidRDefault="00440ABA" w:rsidP="00DA392D">
            <w:pPr>
              <w:spacing w:before="80" w:after="60"/>
              <w:rPr>
                <w:rFonts w:ascii="Bahnschrift" w:hAnsi="Bahnschrift" w:cs="Arial"/>
                <w:b/>
                <w:bCs/>
              </w:rPr>
            </w:pPr>
            <w:r w:rsidRPr="00D2095A">
              <w:rPr>
                <w:rFonts w:ascii="Bahnschrift" w:hAnsi="Bahnschrift" w:cs="Arial"/>
              </w:rPr>
              <w:t>Note – you will likely need to copy/paraphrase parts of the brief to form part of your answers below:</w:t>
            </w:r>
            <w:r w:rsidRPr="00D2095A">
              <w:rPr>
                <w:rFonts w:ascii="Bahnschrift" w:hAnsi="Bahnschrift" w:cs="Arial"/>
                <w:b/>
                <w:bCs/>
              </w:rPr>
              <w:t> </w:t>
            </w:r>
          </w:p>
        </w:tc>
      </w:tr>
      <w:tr w:rsidR="00066AC9" w:rsidRPr="00D2095A" w14:paraId="56E14DCE" w14:textId="77777777" w:rsidTr="003B3F5B">
        <w:trPr>
          <w:trHeight w:val="331"/>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3BF8E02"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t xml:space="preserve">Briefly </w:t>
            </w:r>
            <w:r w:rsidRPr="00D2095A">
              <w:rPr>
                <w:rFonts w:ascii="Bahnschrift" w:hAnsi="Bahnschrift"/>
                <w:u w:val="single"/>
              </w:rPr>
              <w:t>explain</w:t>
            </w:r>
            <w:r w:rsidRPr="00D2095A">
              <w:rPr>
                <w:rFonts w:ascii="Bahnschrift" w:hAnsi="Bahnschrift"/>
              </w:rPr>
              <w:t xml:space="preserve">, </w:t>
            </w:r>
            <w:r w:rsidRPr="00D2095A">
              <w:rPr>
                <w:rFonts w:ascii="Bahnschrift" w:hAnsi="Bahnschrift"/>
                <w:b/>
                <w:bCs/>
              </w:rPr>
              <w:t xml:space="preserve">in at least ONE (1) paragraph </w:t>
            </w:r>
            <w:r w:rsidRPr="00D2095A">
              <w:rPr>
                <w:rFonts w:ascii="Bahnschrift" w:hAnsi="Bahnschrift"/>
              </w:rPr>
              <w:t>each: </w:t>
            </w:r>
          </w:p>
          <w:p w14:paraId="56B7A6FC" w14:textId="77777777" w:rsidR="00440ABA" w:rsidRPr="00D2095A" w:rsidRDefault="00440ABA" w:rsidP="00A16A84">
            <w:pPr>
              <w:pStyle w:val="SFnumbullet1"/>
              <w:numPr>
                <w:ilvl w:val="1"/>
                <w:numId w:val="36"/>
              </w:numPr>
              <w:rPr>
                <w:rFonts w:ascii="Bahnschrift" w:hAnsi="Bahnschrift"/>
              </w:rPr>
            </w:pPr>
            <w:r w:rsidRPr="00D2095A">
              <w:rPr>
                <w:rFonts w:ascii="Bahnschrift" w:hAnsi="Bahnschrift"/>
              </w:rPr>
              <w:t xml:space="preserve">the </w:t>
            </w:r>
            <w:r w:rsidRPr="00D2095A">
              <w:rPr>
                <w:rFonts w:ascii="Bahnschrift" w:hAnsi="Bahnschrift"/>
                <w:b/>
                <w:bCs/>
              </w:rPr>
              <w:t>purpose</w:t>
            </w:r>
            <w:r w:rsidRPr="00D2095A">
              <w:rPr>
                <w:rFonts w:ascii="Bahnschrift" w:hAnsi="Bahnschrift"/>
              </w:rPr>
              <w:t xml:space="preserve"> of the website, </w:t>
            </w:r>
          </w:p>
          <w:p w14:paraId="12ADF822" w14:textId="77777777" w:rsidR="00680544" w:rsidRPr="00D2095A" w:rsidRDefault="00440ABA" w:rsidP="00A16A84">
            <w:pPr>
              <w:pStyle w:val="SFnumbullet1"/>
              <w:numPr>
                <w:ilvl w:val="1"/>
                <w:numId w:val="36"/>
              </w:numPr>
              <w:rPr>
                <w:rFonts w:ascii="Bahnschrift" w:hAnsi="Bahnschrift"/>
              </w:rPr>
            </w:pPr>
            <w:r w:rsidRPr="00D2095A">
              <w:rPr>
                <w:rFonts w:ascii="Bahnschrift" w:hAnsi="Bahnschrift"/>
              </w:rPr>
              <w:t>at least</w:t>
            </w:r>
            <w:r w:rsidRPr="00D2095A">
              <w:rPr>
                <w:rFonts w:ascii="Bahnschrift" w:hAnsi="Bahnschrift"/>
                <w:b/>
                <w:bCs/>
              </w:rPr>
              <w:t xml:space="preserve"> THREE (3) web</w:t>
            </w:r>
            <w:r w:rsidRPr="00D2095A">
              <w:rPr>
                <w:rFonts w:ascii="Bahnschrift" w:hAnsi="Bahnschrift"/>
              </w:rPr>
              <w:t xml:space="preserve"> </w:t>
            </w:r>
            <w:r w:rsidRPr="00D2095A">
              <w:rPr>
                <w:rFonts w:ascii="Bahnschrift" w:hAnsi="Bahnschrift"/>
                <w:b/>
                <w:bCs/>
              </w:rPr>
              <w:t>standards or guidelines</w:t>
            </w:r>
            <w:r w:rsidRPr="00D2095A">
              <w:rPr>
                <w:rFonts w:ascii="Bahnschrift" w:hAnsi="Bahnschrift"/>
              </w:rPr>
              <w:t xml:space="preserve"> relevant to the development of the website, </w:t>
            </w:r>
          </w:p>
          <w:p w14:paraId="5E8DFD98" w14:textId="5BCB45F2" w:rsidR="00440ABA" w:rsidRPr="00D2095A" w:rsidRDefault="00680544" w:rsidP="00A16A84">
            <w:pPr>
              <w:pStyle w:val="SFnumbullet1"/>
              <w:numPr>
                <w:ilvl w:val="1"/>
                <w:numId w:val="36"/>
              </w:numPr>
              <w:rPr>
                <w:rFonts w:ascii="Bahnschrift" w:hAnsi="Bahnschrift"/>
              </w:rPr>
            </w:pPr>
            <w:r w:rsidRPr="00D2095A">
              <w:rPr>
                <w:rFonts w:ascii="Bahnschrift" w:hAnsi="Bahnschrift"/>
              </w:rPr>
              <w:t xml:space="preserve">at least </w:t>
            </w:r>
            <w:r w:rsidRPr="00D2095A">
              <w:rPr>
                <w:rFonts w:ascii="Bahnschrift" w:hAnsi="Bahnschrift"/>
                <w:b/>
                <w:bCs/>
              </w:rPr>
              <w:t xml:space="preserve">ONE (1) legal requirement </w:t>
            </w:r>
            <w:r w:rsidRPr="00D2095A">
              <w:rPr>
                <w:rFonts w:ascii="Bahnschrift" w:hAnsi="Bahnschrift"/>
              </w:rPr>
              <w:t xml:space="preserve">applicable to the build, </w:t>
            </w:r>
            <w:r w:rsidR="00440ABA" w:rsidRPr="00D2095A">
              <w:rPr>
                <w:rFonts w:ascii="Bahnschrift" w:hAnsi="Bahnschrift"/>
                <w:u w:val="single"/>
              </w:rPr>
              <w:t>AND</w:t>
            </w:r>
            <w:r w:rsidR="00440ABA" w:rsidRPr="00D2095A">
              <w:rPr>
                <w:rFonts w:ascii="Bahnschrift" w:hAnsi="Bahnschrift"/>
              </w:rPr>
              <w:t> </w:t>
            </w:r>
          </w:p>
          <w:p w14:paraId="08468737" w14:textId="77777777" w:rsidR="00440ABA" w:rsidRPr="00D2095A" w:rsidRDefault="00440ABA" w:rsidP="00A16A84">
            <w:pPr>
              <w:pStyle w:val="SFnumbullet1"/>
              <w:numPr>
                <w:ilvl w:val="1"/>
                <w:numId w:val="36"/>
              </w:numPr>
              <w:rPr>
                <w:rFonts w:ascii="Bahnschrift" w:hAnsi="Bahnschrift"/>
              </w:rPr>
            </w:pPr>
            <w:r w:rsidRPr="00D2095A">
              <w:rPr>
                <w:rFonts w:ascii="Bahnschrift" w:hAnsi="Bahnschrift"/>
              </w:rPr>
              <w:t xml:space="preserve">at </w:t>
            </w:r>
            <w:r w:rsidRPr="00D2095A">
              <w:rPr>
                <w:rFonts w:ascii="Bahnschrift" w:hAnsi="Bahnschrift"/>
                <w:b/>
                <w:bCs/>
              </w:rPr>
              <w:t>least ONE (1) web protocol</w:t>
            </w:r>
            <w:r w:rsidRPr="00D2095A">
              <w:rPr>
                <w:rFonts w:ascii="Bahnschrift" w:hAnsi="Bahnschrift"/>
              </w:rPr>
              <w:t xml:space="preserve"> relevant to the publishing of the website to the browser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14BDF80A" w14:textId="77777777" w:rsidR="00440ABA" w:rsidRPr="00D2095A" w:rsidRDefault="00440ABA" w:rsidP="003B3F5B">
            <w:pPr>
              <w:spacing w:before="80" w:after="80"/>
              <w:jc w:val="center"/>
              <w:rPr>
                <w:rFonts w:ascii="Bahnschrift" w:hAnsi="Bahnschrift"/>
                <w:b/>
                <w:bCs/>
                <w:szCs w:val="20"/>
              </w:rPr>
            </w:pPr>
            <w:r w:rsidRPr="00D2095A">
              <w:rPr>
                <w:rFonts w:ascii="Bahnschrift" w:hAnsi="Bahnschrift"/>
                <w:b/>
                <w:bCs/>
                <w:szCs w:val="20"/>
              </w:rPr>
              <w:t>a. Purpose of website</w:t>
            </w:r>
          </w:p>
        </w:tc>
      </w:tr>
      <w:tr w:rsidR="00066AC9" w:rsidRPr="00D2095A" w14:paraId="3A10DA73"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1C72BE31"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8F715EB" w14:textId="7450A855" w:rsidR="00440ABA" w:rsidRPr="00D2095A" w:rsidRDefault="003B3F5B" w:rsidP="0093289F">
            <w:pPr>
              <w:spacing w:before="80" w:after="80"/>
              <w:jc w:val="both"/>
              <w:rPr>
                <w:rFonts w:ascii="Bahnschrift" w:hAnsi="Bahnschrift"/>
                <w:szCs w:val="20"/>
              </w:rPr>
            </w:pPr>
            <w:r w:rsidRPr="00D2095A">
              <w:rPr>
                <w:rFonts w:ascii="Bahnschrift" w:eastAsia="ヒラギノ角ゴ Pro W3" w:hAnsi="Bahnschrift" w:cs="Arial"/>
                <w:szCs w:val="20"/>
                <w:lang w:val="en-US"/>
              </w:rPr>
              <w:t>The purpose of the Local Café website is to establish a professional online presence for the business, provide customers with essential information, and improve overall engagement. The website will help new and returning customers learn about the café, explore the menu, find the location and opening hours, and contact the business easily. It also aims to drive more foot traffic to the café by presenting a visually appealing, user-friendly and responsive website that works effectively across a wide range of devices and browsers.</w:t>
            </w:r>
          </w:p>
        </w:tc>
      </w:tr>
      <w:tr w:rsidR="00066AC9" w:rsidRPr="00D2095A" w14:paraId="5951238A"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33992DD8"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16807690" w14:textId="77777777" w:rsidR="00440ABA" w:rsidRPr="00D2095A" w:rsidRDefault="00440ABA" w:rsidP="003B3F5B">
            <w:pPr>
              <w:spacing w:before="80" w:after="80"/>
              <w:jc w:val="center"/>
              <w:rPr>
                <w:rFonts w:ascii="Bahnschrift" w:hAnsi="Bahnschrift"/>
                <w:b/>
                <w:bCs/>
                <w:szCs w:val="20"/>
              </w:rPr>
            </w:pPr>
            <w:r w:rsidRPr="00D2095A">
              <w:rPr>
                <w:rFonts w:ascii="Bahnschrift" w:hAnsi="Bahnschrift"/>
                <w:b/>
                <w:bCs/>
                <w:szCs w:val="20"/>
              </w:rPr>
              <w:t>b. Web standards / guidelines (3)</w:t>
            </w:r>
          </w:p>
        </w:tc>
      </w:tr>
      <w:tr w:rsidR="00066AC9" w:rsidRPr="00D2095A" w14:paraId="34D56277"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18CD4BF0"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7C2A5F2" w14:textId="77777777" w:rsidR="00440ABA" w:rsidRPr="00D2095A" w:rsidRDefault="003B3F5B" w:rsidP="00A16A84">
            <w:pPr>
              <w:pStyle w:val="ListParagraph"/>
              <w:numPr>
                <w:ilvl w:val="0"/>
                <w:numId w:val="35"/>
              </w:numPr>
              <w:spacing w:before="80" w:after="80"/>
              <w:rPr>
                <w:rFonts w:ascii="Bahnschrift" w:hAnsi="Bahnschrift"/>
                <w:szCs w:val="20"/>
              </w:rPr>
            </w:pPr>
            <w:r w:rsidRPr="00D2095A">
              <w:rPr>
                <w:rFonts w:ascii="Bahnschrift" w:eastAsia="ヒラギノ角ゴ Pro W3" w:hAnsi="Bahnschrift" w:cs="Arial"/>
                <w:b/>
                <w:bCs/>
                <w:szCs w:val="20"/>
              </w:rPr>
              <w:t>W3C HTML5 &amp; CSS3 Standards</w:t>
            </w:r>
            <w:r w:rsidRPr="00D2095A">
              <w:rPr>
                <w:rFonts w:ascii="Bahnschrift" w:eastAsia="ヒラギノ角ゴ Pro W3" w:hAnsi="Bahnschrift" w:cs="Arial"/>
                <w:szCs w:val="20"/>
              </w:rPr>
              <w:t xml:space="preserve"> – These ensure the website uses valid, semantic and accessible code so that browsers can correctly interpret and display the content.</w:t>
            </w:r>
          </w:p>
          <w:p w14:paraId="4ED3E52A" w14:textId="0773FC4D" w:rsidR="003B3F5B" w:rsidRPr="00D2095A" w:rsidRDefault="003B3F5B" w:rsidP="00A16A84">
            <w:pPr>
              <w:pStyle w:val="ListParagraph"/>
              <w:numPr>
                <w:ilvl w:val="0"/>
                <w:numId w:val="35"/>
              </w:numPr>
              <w:spacing w:before="80" w:after="80"/>
              <w:rPr>
                <w:rFonts w:ascii="Bahnschrift" w:hAnsi="Bahnschrift"/>
                <w:szCs w:val="20"/>
              </w:rPr>
            </w:pPr>
            <w:r w:rsidRPr="00D2095A">
              <w:rPr>
                <w:rFonts w:ascii="Bahnschrift" w:hAnsi="Bahnschrift"/>
                <w:b/>
                <w:bCs/>
                <w:szCs w:val="20"/>
              </w:rPr>
              <w:t>WCAG 2.1 Accessibility Guidelines</w:t>
            </w:r>
            <w:r w:rsidRPr="00D2095A">
              <w:rPr>
                <w:rFonts w:ascii="Bahnschrift" w:hAnsi="Bahnschrift"/>
                <w:szCs w:val="20"/>
              </w:rPr>
              <w:t xml:space="preserve"> – These guidelines ensure the website is inclusive for all users, including those with assistive technologies. This covers contrast, keyboard navigation, alt text and readable structures.</w:t>
            </w:r>
          </w:p>
          <w:p w14:paraId="5075AAF8" w14:textId="77777777" w:rsidR="003B3F5B" w:rsidRPr="00D2095A" w:rsidRDefault="003B3F5B" w:rsidP="003B3F5B">
            <w:pPr>
              <w:pStyle w:val="ListParagraph"/>
              <w:numPr>
                <w:ilvl w:val="0"/>
                <w:numId w:val="35"/>
              </w:numPr>
              <w:rPr>
                <w:rFonts w:ascii="Bahnschrift" w:hAnsi="Bahnschrift"/>
                <w:szCs w:val="20"/>
              </w:rPr>
            </w:pPr>
            <w:r w:rsidRPr="00D2095A">
              <w:rPr>
                <w:rFonts w:ascii="Bahnschrift" w:hAnsi="Bahnschrift"/>
                <w:szCs w:val="20"/>
              </w:rPr>
              <w:t>WAI-ARIA (Accessible Rich Internet Applications) – Used to improve navigation and meaning for users with screen readers by adding roles, labels and structural clarity.</w:t>
            </w:r>
          </w:p>
          <w:p w14:paraId="16E6F1C2" w14:textId="3B088225" w:rsidR="003B3F5B" w:rsidRPr="00D2095A" w:rsidRDefault="003B3F5B" w:rsidP="0093289F">
            <w:pPr>
              <w:pStyle w:val="ListParagraph"/>
              <w:ind w:left="720"/>
              <w:rPr>
                <w:rFonts w:ascii="Bahnschrift" w:hAnsi="Bahnschrift"/>
                <w:szCs w:val="20"/>
              </w:rPr>
            </w:pPr>
          </w:p>
        </w:tc>
      </w:tr>
      <w:tr w:rsidR="00066AC9" w:rsidRPr="00D2095A" w14:paraId="7DF25D55" w14:textId="77777777" w:rsidTr="002D736D">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655C6959" w14:textId="77777777" w:rsidR="002D736D" w:rsidRPr="00D2095A" w:rsidRDefault="002D736D"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25425CE4" w14:textId="18D7EA73" w:rsidR="002D736D" w:rsidRPr="00D2095A" w:rsidRDefault="002D736D" w:rsidP="002D736D">
            <w:pPr>
              <w:spacing w:before="80" w:after="8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c. Legal Requirements (1)</w:t>
            </w:r>
          </w:p>
        </w:tc>
      </w:tr>
      <w:tr w:rsidR="00066AC9" w:rsidRPr="00D2095A" w14:paraId="41F732A0"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55F38328" w14:textId="77777777" w:rsidR="002D736D" w:rsidRPr="00D2095A" w:rsidRDefault="002D736D"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9FB8A57" w14:textId="168B70C3" w:rsidR="002D736D" w:rsidRPr="00D2095A" w:rsidRDefault="0093289F" w:rsidP="0093289F">
            <w:pPr>
              <w:pStyle w:val="ListParagraph"/>
              <w:numPr>
                <w:ilvl w:val="0"/>
                <w:numId w:val="89"/>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b/>
                <w:bCs/>
                <w:szCs w:val="20"/>
              </w:rPr>
              <w:t>Copyright Act 1968 (</w:t>
            </w:r>
            <w:proofErr w:type="spellStart"/>
            <w:r w:rsidRPr="00D2095A">
              <w:rPr>
                <w:rFonts w:ascii="Bahnschrift" w:eastAsia="ヒラギノ角ゴ Pro W3" w:hAnsi="Bahnschrift" w:cs="Arial"/>
                <w:b/>
                <w:bCs/>
                <w:szCs w:val="20"/>
              </w:rPr>
              <w:t>Cth</w:t>
            </w:r>
            <w:proofErr w:type="spellEnd"/>
            <w:r w:rsidRPr="00D2095A">
              <w:rPr>
                <w:rFonts w:ascii="Bahnschrift" w:eastAsia="ヒラギノ角ゴ Pro W3" w:hAnsi="Bahnschrift" w:cs="Arial"/>
                <w:b/>
                <w:bCs/>
                <w:szCs w:val="20"/>
              </w:rPr>
              <w:t>)</w:t>
            </w:r>
            <w:r w:rsidRPr="00D2095A">
              <w:rPr>
                <w:rFonts w:ascii="Bahnschrift" w:eastAsia="ヒラギノ角ゴ Pro W3" w:hAnsi="Bahnschrift" w:cs="Arial"/>
                <w:szCs w:val="20"/>
              </w:rPr>
              <w:t xml:space="preserve"> – All images, icons, fonts, brand assets and written content used on the website must be properly licensed or attributed. No copyrighted material can be used without permission.</w:t>
            </w:r>
          </w:p>
        </w:tc>
      </w:tr>
      <w:tr w:rsidR="00066AC9" w:rsidRPr="00D2095A" w14:paraId="00F75458"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792F318A"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228C71D2" w14:textId="77777777" w:rsidR="00440ABA" w:rsidRPr="00D2095A" w:rsidRDefault="00440ABA" w:rsidP="003B3F5B">
            <w:pPr>
              <w:spacing w:before="80" w:after="80"/>
              <w:jc w:val="center"/>
              <w:rPr>
                <w:rFonts w:ascii="Bahnschrift" w:hAnsi="Bahnschrift"/>
                <w:b/>
                <w:bCs/>
                <w:szCs w:val="20"/>
              </w:rPr>
            </w:pPr>
            <w:r w:rsidRPr="00D2095A">
              <w:rPr>
                <w:rFonts w:ascii="Bahnschrift" w:hAnsi="Bahnschrift"/>
                <w:b/>
                <w:bCs/>
                <w:szCs w:val="20"/>
              </w:rPr>
              <w:t>c. Web Protocol (1)</w:t>
            </w:r>
          </w:p>
        </w:tc>
      </w:tr>
      <w:tr w:rsidR="00066AC9" w:rsidRPr="00D2095A" w14:paraId="3699CD8C" w14:textId="77777777" w:rsidTr="003B3F5B">
        <w:trPr>
          <w:trHeight w:val="331"/>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B6B5949"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04D0A87" w14:textId="37C47CD9" w:rsidR="00440ABA" w:rsidRPr="00D2095A" w:rsidRDefault="0093289F" w:rsidP="00A16A84">
            <w:pPr>
              <w:pStyle w:val="ListParagraph"/>
              <w:numPr>
                <w:ilvl w:val="0"/>
                <w:numId w:val="37"/>
              </w:numPr>
              <w:spacing w:before="80" w:after="80"/>
              <w:rPr>
                <w:rFonts w:ascii="Bahnschrift" w:hAnsi="Bahnschrift"/>
                <w:szCs w:val="20"/>
              </w:rPr>
            </w:pPr>
            <w:r w:rsidRPr="00D2095A">
              <w:rPr>
                <w:rFonts w:ascii="Bahnschrift" w:eastAsia="ヒラギノ角ゴ Pro W3" w:hAnsi="Bahnschrift" w:cs="Arial"/>
                <w:b/>
                <w:bCs/>
                <w:szCs w:val="20"/>
              </w:rPr>
              <w:t>HTTPS (Hypertext Transfer Protocol Secure)</w:t>
            </w:r>
            <w:r w:rsidRPr="00D2095A">
              <w:rPr>
                <w:rFonts w:ascii="Bahnschrift" w:eastAsia="ヒラギノ角ゴ Pro W3" w:hAnsi="Bahnschrift" w:cs="Arial"/>
                <w:szCs w:val="20"/>
              </w:rPr>
              <w:t xml:space="preserve"> – This protocol ensures secure communication between the user’s browser and the web server. It protects user data (such as contact form submissions) with encryption and improves user trust and SEO ranking.</w:t>
            </w:r>
          </w:p>
        </w:tc>
      </w:tr>
      <w:tr w:rsidR="00066AC9" w:rsidRPr="00D2095A" w14:paraId="2F24584C" w14:textId="77777777" w:rsidTr="003B3F5B">
        <w:trPr>
          <w:trHeight w:val="110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56F56B1" w14:textId="77777777" w:rsidR="00440ABA" w:rsidRPr="00D2095A" w:rsidRDefault="00440ABA" w:rsidP="00A16A84">
            <w:pPr>
              <w:pStyle w:val="SFnumbullet1"/>
              <w:numPr>
                <w:ilvl w:val="0"/>
                <w:numId w:val="36"/>
              </w:numPr>
              <w:rPr>
                <w:rFonts w:ascii="Bahnschrift" w:hAnsi="Bahnschrift"/>
                <w:lang w:val="en-US"/>
              </w:rPr>
            </w:pPr>
            <w:r w:rsidRPr="00D2095A">
              <w:rPr>
                <w:rFonts w:ascii="Bahnschrift" w:hAnsi="Bahnschrift"/>
                <w:b/>
                <w:bCs/>
              </w:rPr>
              <w:t xml:space="preserve">List THREE (3) pieces of text OR media content </w:t>
            </w:r>
            <w:r w:rsidRPr="00D2095A">
              <w:rPr>
                <w:rFonts w:ascii="Bahnschrift" w:hAnsi="Bahnschrift"/>
              </w:rPr>
              <w:t>that the website must include/display as part of the required scope</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D7F3CB0" w14:textId="77777777" w:rsidR="0093289F" w:rsidRPr="00D2095A" w:rsidRDefault="0093289F" w:rsidP="0093289F">
            <w:pPr>
              <w:pStyle w:val="ListParagraph"/>
              <w:numPr>
                <w:ilvl w:val="0"/>
                <w:numId w:val="37"/>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Information about the café (story, atmosphere, branding)</w:t>
            </w:r>
          </w:p>
          <w:p w14:paraId="24D94E93" w14:textId="77777777" w:rsidR="0093289F" w:rsidRPr="00D2095A" w:rsidRDefault="0093289F" w:rsidP="0093289F">
            <w:pPr>
              <w:pStyle w:val="ListParagraph"/>
              <w:numPr>
                <w:ilvl w:val="0"/>
                <w:numId w:val="37"/>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Menu details (readable and/or downloadable)</w:t>
            </w:r>
          </w:p>
          <w:p w14:paraId="5B5D8E2E" w14:textId="2F17C857" w:rsidR="00440ABA" w:rsidRPr="00D2095A" w:rsidRDefault="0093289F" w:rsidP="0093289F">
            <w:pPr>
              <w:pStyle w:val="ListParagraph"/>
              <w:numPr>
                <w:ilvl w:val="0"/>
                <w:numId w:val="37"/>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Opening hours, location and contact information</w:t>
            </w:r>
          </w:p>
        </w:tc>
      </w:tr>
      <w:tr w:rsidR="00066AC9" w:rsidRPr="00D2095A" w14:paraId="150FB47F" w14:textId="77777777" w:rsidTr="003B3F5B">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05C306E" w14:textId="77777777" w:rsidR="00440ABA" w:rsidRPr="00D2095A" w:rsidRDefault="00440ABA" w:rsidP="00A16A84">
            <w:pPr>
              <w:pStyle w:val="SFnumbullet1"/>
              <w:numPr>
                <w:ilvl w:val="0"/>
                <w:numId w:val="36"/>
              </w:numPr>
              <w:rPr>
                <w:rFonts w:ascii="Bahnschrift" w:hAnsi="Bahnschrift"/>
                <w:lang w:val="en-US"/>
              </w:rPr>
            </w:pPr>
            <w:r w:rsidRPr="00D2095A">
              <w:rPr>
                <w:rFonts w:ascii="Bahnschrift" w:hAnsi="Bahnschrift"/>
              </w:rPr>
              <w:t xml:space="preserve">Summarise and list </w:t>
            </w:r>
            <w:r w:rsidRPr="00D2095A">
              <w:rPr>
                <w:rFonts w:ascii="Bahnschrift" w:hAnsi="Bahnschrift"/>
                <w:b/>
                <w:bCs/>
              </w:rPr>
              <w:t>at least THREE (3) static or interactable features</w:t>
            </w:r>
            <w:r w:rsidRPr="00D2095A">
              <w:rPr>
                <w:rFonts w:ascii="Bahnschrift" w:hAnsi="Bahnschrift"/>
              </w:rPr>
              <w:t xml:space="preserve"> that the website must incorporate</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E007A00" w14:textId="77777777" w:rsidR="001E56CE" w:rsidRPr="00D2095A" w:rsidRDefault="001E56CE" w:rsidP="001E56CE">
            <w:pPr>
              <w:pStyle w:val="ListParagraph"/>
              <w:numPr>
                <w:ilvl w:val="0"/>
                <w:numId w:val="38"/>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A readable or downloadable café menu</w:t>
            </w:r>
          </w:p>
          <w:p w14:paraId="074B9417" w14:textId="77777777" w:rsidR="001E56CE" w:rsidRPr="00D2095A" w:rsidRDefault="001E56CE" w:rsidP="001E56CE">
            <w:pPr>
              <w:pStyle w:val="ListParagraph"/>
              <w:numPr>
                <w:ilvl w:val="0"/>
                <w:numId w:val="38"/>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An embedded location map</w:t>
            </w:r>
          </w:p>
          <w:p w14:paraId="0BBAB71E" w14:textId="46FE2F3E" w:rsidR="00440ABA" w:rsidRPr="00D2095A" w:rsidRDefault="001E56CE" w:rsidP="001E56CE">
            <w:pPr>
              <w:pStyle w:val="ListParagraph"/>
              <w:numPr>
                <w:ilvl w:val="0"/>
                <w:numId w:val="38"/>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A fully functional contact form</w:t>
            </w:r>
          </w:p>
        </w:tc>
      </w:tr>
      <w:tr w:rsidR="00066AC9" w:rsidRPr="00D2095A" w14:paraId="1E6061BE" w14:textId="77777777" w:rsidTr="003B3F5B">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68C2144"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t xml:space="preserve">Confirm </w:t>
            </w:r>
            <w:r w:rsidRPr="00D2095A">
              <w:rPr>
                <w:rFonts w:ascii="Bahnschrift" w:hAnsi="Bahnschrift"/>
                <w:b/>
                <w:bCs/>
              </w:rPr>
              <w:t>at least TWO (2) development tools</w:t>
            </w:r>
            <w:r w:rsidRPr="00D2095A">
              <w:rPr>
                <w:rFonts w:ascii="Bahnschrift" w:hAnsi="Bahnschrift"/>
              </w:rPr>
              <w:t xml:space="preserve"> required to build &amp; test the website</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2B626B5" w14:textId="7DA01A02" w:rsidR="001E56CE" w:rsidRPr="00D2095A" w:rsidRDefault="001E56CE" w:rsidP="001E56CE">
            <w:pPr>
              <w:pStyle w:val="ListParagraph"/>
              <w:numPr>
                <w:ilvl w:val="0"/>
                <w:numId w:val="39"/>
              </w:numPr>
              <w:spacing w:before="80" w:after="80"/>
              <w:rPr>
                <w:rFonts w:ascii="Bahnschrift" w:eastAsia="ヒラギノ角ゴ Pro W3" w:hAnsi="Bahnschrift" w:cs="Arial"/>
                <w:szCs w:val="20"/>
              </w:rPr>
            </w:pPr>
            <w:r w:rsidRPr="00D2095A">
              <w:rPr>
                <w:rFonts w:ascii="Bahnschrift" w:eastAsia="ヒラギノ角ゴ Pro W3" w:hAnsi="Bahnschrift" w:cs="Arial"/>
                <w:b/>
                <w:bCs/>
                <w:szCs w:val="20"/>
              </w:rPr>
              <w:t>Visual Studio Code</w:t>
            </w:r>
            <w:r w:rsidRPr="00D2095A">
              <w:rPr>
                <w:rFonts w:ascii="Bahnschrift" w:eastAsia="ヒラギノ角ゴ Pro W3" w:hAnsi="Bahnschrift" w:cs="Arial"/>
                <w:szCs w:val="20"/>
              </w:rPr>
              <w:t xml:space="preserve"> – Code editor for building the HTML/CSS website</w:t>
            </w:r>
          </w:p>
          <w:p w14:paraId="50F7F2D3" w14:textId="41B5FC62" w:rsidR="001E56CE" w:rsidRPr="00D2095A" w:rsidRDefault="001E56CE" w:rsidP="001E56CE">
            <w:pPr>
              <w:pStyle w:val="ListParagraph"/>
              <w:numPr>
                <w:ilvl w:val="0"/>
                <w:numId w:val="39"/>
              </w:numPr>
              <w:spacing w:before="80" w:after="80"/>
              <w:rPr>
                <w:rFonts w:ascii="Bahnschrift" w:eastAsia="ヒラギノ角ゴ Pro W3" w:hAnsi="Bahnschrift" w:cs="Arial"/>
                <w:szCs w:val="20"/>
              </w:rPr>
            </w:pPr>
            <w:r w:rsidRPr="00D2095A">
              <w:rPr>
                <w:rFonts w:ascii="Bahnschrift" w:eastAsia="ヒラギノ角ゴ Pro W3" w:hAnsi="Bahnschrift" w:cs="Arial"/>
                <w:b/>
                <w:bCs/>
                <w:szCs w:val="20"/>
              </w:rPr>
              <w:t>Google Chrome Developer Tools</w:t>
            </w:r>
            <w:r w:rsidRPr="00D2095A">
              <w:rPr>
                <w:rFonts w:ascii="Bahnschrift" w:eastAsia="ヒラギノ角ゴ Pro W3" w:hAnsi="Bahnschrift" w:cs="Arial"/>
                <w:szCs w:val="20"/>
              </w:rPr>
              <w:t xml:space="preserve"> – For testing responsiveness, debugging and performance auditing</w:t>
            </w:r>
          </w:p>
          <w:p w14:paraId="18E4D8DD" w14:textId="4FE3D6D9" w:rsidR="00440ABA" w:rsidRPr="00D2095A" w:rsidRDefault="00440ABA" w:rsidP="001E56CE">
            <w:pPr>
              <w:spacing w:before="80" w:after="80"/>
              <w:ind w:left="360"/>
              <w:rPr>
                <w:rFonts w:ascii="Bahnschrift" w:eastAsia="ヒラギノ角ゴ Pro W3" w:hAnsi="Bahnschrift" w:cs="Arial"/>
                <w:szCs w:val="20"/>
                <w:lang w:val="en-US"/>
              </w:rPr>
            </w:pPr>
          </w:p>
        </w:tc>
      </w:tr>
      <w:tr w:rsidR="00066AC9" w:rsidRPr="00D2095A" w14:paraId="2DC9BC16" w14:textId="77777777" w:rsidTr="00A60EC9">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72926620"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t>Confirm which:  </w:t>
            </w:r>
          </w:p>
          <w:p w14:paraId="7564CAFD" w14:textId="77777777" w:rsidR="00440ABA" w:rsidRPr="00D2095A" w:rsidRDefault="00440ABA" w:rsidP="003B3F5B">
            <w:pPr>
              <w:pStyle w:val="SFnumbullet1"/>
              <w:numPr>
                <w:ilvl w:val="0"/>
                <w:numId w:val="0"/>
              </w:numPr>
              <w:rPr>
                <w:rFonts w:ascii="Bahnschrift" w:hAnsi="Bahnschrift"/>
              </w:rPr>
            </w:pPr>
          </w:p>
          <w:p w14:paraId="36CC455F" w14:textId="77777777" w:rsidR="00440ABA" w:rsidRPr="00D2095A" w:rsidRDefault="00440ABA" w:rsidP="00A16A84">
            <w:pPr>
              <w:pStyle w:val="SFnumbullet1"/>
              <w:numPr>
                <w:ilvl w:val="0"/>
                <w:numId w:val="32"/>
              </w:numPr>
              <w:rPr>
                <w:rFonts w:ascii="Bahnschrift" w:hAnsi="Bahnschrift"/>
              </w:rPr>
            </w:pPr>
            <w:r w:rsidRPr="00D2095A">
              <w:rPr>
                <w:rFonts w:ascii="Bahnschrift" w:hAnsi="Bahnschrift"/>
                <w:b/>
                <w:bCs/>
              </w:rPr>
              <w:t>TWO (2)</w:t>
            </w:r>
            <w:r w:rsidRPr="00D2095A">
              <w:rPr>
                <w:rFonts w:ascii="Bahnschrift" w:hAnsi="Bahnschrift"/>
              </w:rPr>
              <w:t xml:space="preserve"> browsers,  </w:t>
            </w:r>
          </w:p>
          <w:p w14:paraId="558E11EC" w14:textId="77777777" w:rsidR="00440ABA" w:rsidRPr="00D2095A" w:rsidRDefault="00440ABA" w:rsidP="00A16A84">
            <w:pPr>
              <w:pStyle w:val="SFnumbullet1"/>
              <w:numPr>
                <w:ilvl w:val="0"/>
                <w:numId w:val="32"/>
              </w:numPr>
              <w:rPr>
                <w:rFonts w:ascii="Bahnschrift" w:hAnsi="Bahnschrift"/>
              </w:rPr>
            </w:pPr>
            <w:r w:rsidRPr="00D2095A">
              <w:rPr>
                <w:rFonts w:ascii="Bahnschrift" w:hAnsi="Bahnschrift"/>
                <w:b/>
                <w:bCs/>
              </w:rPr>
              <w:t>TWO (2)</w:t>
            </w:r>
            <w:r w:rsidRPr="00D2095A">
              <w:rPr>
                <w:rFonts w:ascii="Bahnschrift" w:hAnsi="Bahnschrift"/>
              </w:rPr>
              <w:t xml:space="preserve"> devices, and </w:t>
            </w:r>
          </w:p>
          <w:p w14:paraId="46525E5B" w14:textId="77777777" w:rsidR="00440ABA" w:rsidRPr="00D2095A" w:rsidRDefault="00440ABA" w:rsidP="00A16A84">
            <w:pPr>
              <w:pStyle w:val="SFnumbullet1"/>
              <w:numPr>
                <w:ilvl w:val="0"/>
                <w:numId w:val="32"/>
              </w:numPr>
              <w:rPr>
                <w:rFonts w:ascii="Bahnschrift" w:hAnsi="Bahnschrift"/>
              </w:rPr>
            </w:pPr>
            <w:r w:rsidRPr="00D2095A">
              <w:rPr>
                <w:rFonts w:ascii="Bahnschrift" w:hAnsi="Bahnschrift"/>
                <w:b/>
                <w:bCs/>
              </w:rPr>
              <w:t xml:space="preserve">TWO (2) </w:t>
            </w:r>
            <w:r w:rsidRPr="00D2095A">
              <w:rPr>
                <w:rFonts w:ascii="Bahnschrift" w:hAnsi="Bahnschrift"/>
              </w:rPr>
              <w:t>operating systems, </w:t>
            </w:r>
          </w:p>
          <w:p w14:paraId="60FA97CE" w14:textId="77777777" w:rsidR="00440ABA" w:rsidRPr="00D2095A" w:rsidRDefault="00440ABA" w:rsidP="003B3F5B">
            <w:pPr>
              <w:pStyle w:val="SFnumbullet1"/>
              <w:numPr>
                <w:ilvl w:val="0"/>
                <w:numId w:val="0"/>
              </w:numPr>
              <w:ind w:left="357" w:hanging="357"/>
              <w:rPr>
                <w:rFonts w:ascii="Bahnschrift" w:hAnsi="Bahnschrift"/>
              </w:rPr>
            </w:pPr>
          </w:p>
          <w:p w14:paraId="089EB65F" w14:textId="77777777" w:rsidR="00440ABA" w:rsidRPr="00D2095A" w:rsidRDefault="00440ABA" w:rsidP="003B3F5B">
            <w:pPr>
              <w:pStyle w:val="SFnumbullet1"/>
              <w:numPr>
                <w:ilvl w:val="0"/>
                <w:numId w:val="0"/>
              </w:numPr>
              <w:ind w:left="360"/>
              <w:rPr>
                <w:rFonts w:ascii="Bahnschrift" w:hAnsi="Bahnschrift"/>
              </w:rPr>
            </w:pPr>
            <w:r w:rsidRPr="00D2095A">
              <w:rPr>
                <w:rFonts w:ascii="Bahnschrift" w:hAnsi="Bahnschrift"/>
              </w:rPr>
              <w:t>will be compatible with your final website build.</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BC709A4" w14:textId="77777777" w:rsidR="00440ABA" w:rsidRPr="00D2095A" w:rsidRDefault="00440ABA"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Compatible Browsers (2)</w:t>
            </w:r>
          </w:p>
        </w:tc>
      </w:tr>
      <w:tr w:rsidR="00066AC9" w:rsidRPr="00D2095A" w14:paraId="0A26B9DA" w14:textId="77777777" w:rsidTr="003B3F5B">
        <w:trPr>
          <w:trHeight w:val="437"/>
        </w:trPr>
        <w:tc>
          <w:tcPr>
            <w:tcW w:w="4962" w:type="dxa"/>
            <w:gridSpan w:val="3"/>
            <w:vMerge/>
            <w:tcBorders>
              <w:left w:val="single" w:sz="4" w:space="0" w:color="7F7F7F" w:themeColor="text1" w:themeTint="80"/>
              <w:right w:val="single" w:sz="4" w:space="0" w:color="7F7F7F" w:themeColor="text1" w:themeTint="80"/>
            </w:tcBorders>
            <w:vAlign w:val="center"/>
          </w:tcPr>
          <w:p w14:paraId="2F4153DC" w14:textId="77777777" w:rsidR="00440ABA" w:rsidRPr="00D2095A" w:rsidRDefault="00440ABA" w:rsidP="00A16A84">
            <w:pPr>
              <w:pStyle w:val="SFnumbullet1"/>
              <w:numPr>
                <w:ilvl w:val="1"/>
                <w:numId w:val="36"/>
              </w:numPr>
              <w:rPr>
                <w:rFonts w:ascii="Bahnschrift" w:hAnsi="Bahnschrift"/>
                <w:lang w:val="en-US"/>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8D32D89" w14:textId="77777777" w:rsidR="00440ABA" w:rsidRPr="00D2095A" w:rsidRDefault="00B9350F" w:rsidP="00A16A84">
            <w:pPr>
              <w:pStyle w:val="ListParagraph"/>
              <w:numPr>
                <w:ilvl w:val="0"/>
                <w:numId w:val="39"/>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Google Chrome</w:t>
            </w:r>
          </w:p>
          <w:p w14:paraId="783AFDC7" w14:textId="5258222C" w:rsidR="00B9350F" w:rsidRPr="00D2095A" w:rsidRDefault="00B9350F" w:rsidP="00A16A84">
            <w:pPr>
              <w:pStyle w:val="ListParagraph"/>
              <w:numPr>
                <w:ilvl w:val="0"/>
                <w:numId w:val="39"/>
              </w:numPr>
              <w:spacing w:before="80" w:after="8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Mozilla Firefox</w:t>
            </w:r>
          </w:p>
        </w:tc>
      </w:tr>
      <w:tr w:rsidR="00066AC9" w:rsidRPr="00D2095A" w14:paraId="6ECEA282" w14:textId="77777777" w:rsidTr="00A60EC9">
        <w:trPr>
          <w:trHeight w:val="444"/>
        </w:trPr>
        <w:tc>
          <w:tcPr>
            <w:tcW w:w="4962" w:type="dxa"/>
            <w:gridSpan w:val="3"/>
            <w:vMerge/>
            <w:tcBorders>
              <w:left w:val="single" w:sz="4" w:space="0" w:color="7F7F7F" w:themeColor="text1" w:themeTint="80"/>
              <w:right w:val="single" w:sz="4" w:space="0" w:color="7F7F7F" w:themeColor="text1" w:themeTint="80"/>
            </w:tcBorders>
            <w:vAlign w:val="center"/>
          </w:tcPr>
          <w:p w14:paraId="0AB48BBB" w14:textId="77777777" w:rsidR="00440ABA" w:rsidRPr="00D2095A" w:rsidRDefault="00440ABA" w:rsidP="00A16A84">
            <w:pPr>
              <w:pStyle w:val="SFnumbullet1"/>
              <w:numPr>
                <w:ilvl w:val="1"/>
                <w:numId w:val="36"/>
              </w:numPr>
              <w:rPr>
                <w:rFonts w:ascii="Bahnschrift" w:hAnsi="Bahnschrift"/>
                <w:lang w:val="en-US"/>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B614CDD" w14:textId="77777777" w:rsidR="00440ABA" w:rsidRPr="00D2095A" w:rsidRDefault="00440ABA"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Compatible devices (2)</w:t>
            </w:r>
          </w:p>
        </w:tc>
      </w:tr>
      <w:tr w:rsidR="00066AC9" w:rsidRPr="00D2095A" w14:paraId="738B4727" w14:textId="77777777" w:rsidTr="003B3F5B">
        <w:trPr>
          <w:trHeight w:val="415"/>
        </w:trPr>
        <w:tc>
          <w:tcPr>
            <w:tcW w:w="4962" w:type="dxa"/>
            <w:gridSpan w:val="3"/>
            <w:vMerge/>
            <w:tcBorders>
              <w:left w:val="single" w:sz="4" w:space="0" w:color="7F7F7F" w:themeColor="text1" w:themeTint="80"/>
              <w:right w:val="single" w:sz="4" w:space="0" w:color="7F7F7F" w:themeColor="text1" w:themeTint="80"/>
            </w:tcBorders>
            <w:vAlign w:val="center"/>
          </w:tcPr>
          <w:p w14:paraId="083D4878" w14:textId="77777777" w:rsidR="00440ABA" w:rsidRPr="00D2095A" w:rsidRDefault="00440ABA" w:rsidP="00A16A84">
            <w:pPr>
              <w:pStyle w:val="SFnumbullet1"/>
              <w:numPr>
                <w:ilvl w:val="1"/>
                <w:numId w:val="36"/>
              </w:numPr>
              <w:rPr>
                <w:rFonts w:ascii="Bahnschrift" w:hAnsi="Bahnschrift"/>
                <w:lang w:val="en-US"/>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5D8FAFE" w14:textId="77777777" w:rsidR="00440ABA" w:rsidRPr="00D2095A" w:rsidRDefault="00B9350F" w:rsidP="00A16A84">
            <w:pPr>
              <w:pStyle w:val="ListParagraph"/>
              <w:numPr>
                <w:ilvl w:val="0"/>
                <w:numId w:val="39"/>
              </w:numPr>
              <w:spacing w:before="60" w:after="6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Desktop / Laptop</w:t>
            </w:r>
          </w:p>
          <w:p w14:paraId="3211E502" w14:textId="670B58E4" w:rsidR="00B9350F" w:rsidRPr="00D2095A" w:rsidRDefault="00B9350F" w:rsidP="00A16A84">
            <w:pPr>
              <w:pStyle w:val="ListParagraph"/>
              <w:numPr>
                <w:ilvl w:val="0"/>
                <w:numId w:val="39"/>
              </w:numPr>
              <w:spacing w:before="60" w:after="6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Mobile phone</w:t>
            </w:r>
          </w:p>
        </w:tc>
      </w:tr>
      <w:tr w:rsidR="00066AC9" w:rsidRPr="00D2095A" w14:paraId="1A8C7CE6" w14:textId="77777777" w:rsidTr="003B3F5B">
        <w:trPr>
          <w:trHeight w:val="413"/>
        </w:trPr>
        <w:tc>
          <w:tcPr>
            <w:tcW w:w="4962" w:type="dxa"/>
            <w:gridSpan w:val="3"/>
            <w:vMerge/>
            <w:tcBorders>
              <w:left w:val="single" w:sz="4" w:space="0" w:color="7F7F7F" w:themeColor="text1" w:themeTint="80"/>
              <w:right w:val="single" w:sz="4" w:space="0" w:color="7F7F7F" w:themeColor="text1" w:themeTint="80"/>
            </w:tcBorders>
            <w:vAlign w:val="center"/>
          </w:tcPr>
          <w:p w14:paraId="4135A3AC" w14:textId="77777777" w:rsidR="00440ABA" w:rsidRPr="00D2095A" w:rsidRDefault="00440ABA" w:rsidP="00A16A84">
            <w:pPr>
              <w:pStyle w:val="SFnumbullet1"/>
              <w:numPr>
                <w:ilvl w:val="1"/>
                <w:numId w:val="36"/>
              </w:numPr>
              <w:rPr>
                <w:rFonts w:ascii="Bahnschrift" w:hAnsi="Bahnschrift"/>
                <w:lang w:val="en-US"/>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1D4C4BE" w14:textId="77777777" w:rsidR="00440ABA" w:rsidRPr="00D2095A" w:rsidRDefault="00440ABA"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Compatible operating systems (2)</w:t>
            </w:r>
          </w:p>
        </w:tc>
      </w:tr>
      <w:tr w:rsidR="00066AC9" w:rsidRPr="00D2095A" w14:paraId="71C9DAF2" w14:textId="77777777" w:rsidTr="003B3F5B">
        <w:trPr>
          <w:trHeight w:val="413"/>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1AA04F29" w14:textId="77777777" w:rsidR="00440ABA" w:rsidRPr="00D2095A" w:rsidRDefault="00440ABA" w:rsidP="00A16A84">
            <w:pPr>
              <w:pStyle w:val="SFnumbullet1"/>
              <w:numPr>
                <w:ilvl w:val="1"/>
                <w:numId w:val="36"/>
              </w:numPr>
              <w:rPr>
                <w:rFonts w:ascii="Bahnschrift" w:hAnsi="Bahnschrift"/>
                <w:lang w:val="en-US"/>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E4ADA41" w14:textId="77777777" w:rsidR="00440ABA" w:rsidRPr="00D2095A" w:rsidRDefault="007A1880" w:rsidP="00A16A84">
            <w:pPr>
              <w:pStyle w:val="ListParagraph"/>
              <w:numPr>
                <w:ilvl w:val="0"/>
                <w:numId w:val="39"/>
              </w:numPr>
              <w:spacing w:before="60" w:after="6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 xml:space="preserve">Windows </w:t>
            </w:r>
          </w:p>
          <w:p w14:paraId="130995F0" w14:textId="070F0E3A" w:rsidR="007A1880" w:rsidRPr="00D2095A" w:rsidRDefault="007A1880" w:rsidP="00A16A84">
            <w:pPr>
              <w:pStyle w:val="ListParagraph"/>
              <w:numPr>
                <w:ilvl w:val="0"/>
                <w:numId w:val="39"/>
              </w:numPr>
              <w:spacing w:before="60" w:after="60"/>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macOS / iOS</w:t>
            </w:r>
          </w:p>
        </w:tc>
      </w:tr>
      <w:tr w:rsidR="00066AC9" w:rsidRPr="00D2095A" w14:paraId="2C28EF49" w14:textId="77777777" w:rsidTr="00BC5938">
        <w:trPr>
          <w:trHeight w:val="413"/>
        </w:trPr>
        <w:tc>
          <w:tcPr>
            <w:tcW w:w="10493" w:type="dxa"/>
            <w:gridSpan w:val="8"/>
            <w:tcBorders>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vAlign w:val="center"/>
          </w:tcPr>
          <w:p w14:paraId="67E1700C" w14:textId="77777777" w:rsidR="00440ABA" w:rsidRPr="00D2095A" w:rsidRDefault="00440ABA" w:rsidP="003B3F5B">
            <w:p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CONTENT STRATEGY</w:t>
            </w:r>
            <w:r w:rsidRPr="00D2095A">
              <w:rPr>
                <w:rFonts w:ascii="Bahnschrift" w:eastAsia="ヒラギノ角ゴ Pro W3" w:hAnsi="Bahnschrift" w:cs="Arial"/>
                <w:szCs w:val="20"/>
              </w:rPr>
              <w:t> </w:t>
            </w:r>
          </w:p>
          <w:p w14:paraId="4E94590C" w14:textId="77777777" w:rsidR="00440ABA" w:rsidRPr="00D2095A" w:rsidRDefault="00440ABA" w:rsidP="003B3F5B">
            <w:p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 xml:space="preserve">Below – you will now formulate how to plan out your website based on </w:t>
            </w:r>
            <w:r w:rsidRPr="00D2095A">
              <w:rPr>
                <w:rFonts w:ascii="Bahnschrift" w:eastAsia="ヒラギノ角ゴ Pro W3" w:hAnsi="Bahnschrift" w:cs="Arial"/>
                <w:szCs w:val="20"/>
                <w:u w:val="single"/>
              </w:rPr>
              <w:t>user needs</w:t>
            </w:r>
            <w:r w:rsidRPr="00D2095A">
              <w:rPr>
                <w:rFonts w:ascii="Bahnschrift" w:eastAsia="ヒラギノ角ゴ Pro W3" w:hAnsi="Bahnschrift" w:cs="Arial"/>
                <w:szCs w:val="20"/>
              </w:rPr>
              <w:t xml:space="preserve"> and their planned </w:t>
            </w:r>
            <w:r w:rsidRPr="00D2095A">
              <w:rPr>
                <w:rFonts w:ascii="Bahnschrift" w:eastAsia="ヒラギノ角ゴ Pro W3" w:hAnsi="Bahnschrift" w:cs="Arial"/>
                <w:szCs w:val="20"/>
                <w:u w:val="single"/>
              </w:rPr>
              <w:t>desired user experience</w:t>
            </w:r>
            <w:r w:rsidRPr="00D2095A">
              <w:rPr>
                <w:rFonts w:ascii="Bahnschrift" w:eastAsia="ヒラギノ角ゴ Pro W3" w:hAnsi="Bahnschrift" w:cs="Arial"/>
                <w:szCs w:val="20"/>
              </w:rPr>
              <w:t>: </w:t>
            </w:r>
          </w:p>
        </w:tc>
      </w:tr>
      <w:tr w:rsidR="00066AC9" w:rsidRPr="00D2095A" w14:paraId="19DD2B5C" w14:textId="77777777" w:rsidTr="003B3F5B">
        <w:trPr>
          <w:trHeight w:val="821"/>
        </w:trPr>
        <w:tc>
          <w:tcPr>
            <w:tcW w:w="4962" w:type="dxa"/>
            <w:gridSpan w:val="3"/>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397099C3" w14:textId="77777777" w:rsidR="00440ABA" w:rsidRPr="00D2095A" w:rsidRDefault="00440ABA" w:rsidP="00A16A84">
            <w:pPr>
              <w:pStyle w:val="SFnumbullet1"/>
              <w:numPr>
                <w:ilvl w:val="0"/>
                <w:numId w:val="36"/>
              </w:numPr>
              <w:rPr>
                <w:rFonts w:ascii="Bahnschrift" w:hAnsi="Bahnschrift"/>
                <w:lang w:val="en-US"/>
              </w:rPr>
            </w:pPr>
            <w:r w:rsidRPr="00D2095A">
              <w:rPr>
                <w:rFonts w:ascii="Bahnschrift" w:hAnsi="Bahnschrift"/>
              </w:rPr>
              <w:t xml:space="preserve">List </w:t>
            </w:r>
            <w:r w:rsidRPr="00D2095A">
              <w:rPr>
                <w:rFonts w:ascii="Bahnschrift" w:hAnsi="Bahnschrift"/>
                <w:b/>
                <w:bCs/>
              </w:rPr>
              <w:t>THREE (3)</w:t>
            </w:r>
            <w:r w:rsidRPr="00D2095A">
              <w:rPr>
                <w:rFonts w:ascii="Bahnschrift" w:hAnsi="Bahnschrift"/>
              </w:rPr>
              <w:t xml:space="preserve"> </w:t>
            </w:r>
            <w:r w:rsidRPr="00D2095A">
              <w:rPr>
                <w:rFonts w:ascii="Bahnschrift" w:hAnsi="Bahnschrift"/>
                <w:b/>
                <w:bCs/>
              </w:rPr>
              <w:t>potential users</w:t>
            </w:r>
            <w:r w:rsidRPr="00D2095A">
              <w:rPr>
                <w:rFonts w:ascii="Bahnschrift" w:hAnsi="Bahnschrift"/>
              </w:rPr>
              <w:t xml:space="preserve"> of the website (e.g. students, researchers, doctors, etc.)</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34D8717" w14:textId="644A1D38" w:rsidR="007A1880" w:rsidRPr="00D2095A" w:rsidRDefault="007A1880" w:rsidP="007A1880">
            <w:pPr>
              <w:pStyle w:val="ListParagraph"/>
              <w:numPr>
                <w:ilvl w:val="0"/>
                <w:numId w:val="39"/>
              </w:numPr>
              <w:spacing w:before="80" w:after="80"/>
              <w:rPr>
                <w:rFonts w:ascii="Bahnschrift" w:eastAsia="ヒラギノ角ゴ Pro W3" w:hAnsi="Bahnschrift" w:cs="Arial"/>
                <w:szCs w:val="20"/>
              </w:rPr>
            </w:pPr>
            <w:proofErr w:type="gramStart"/>
            <w:r w:rsidRPr="00D2095A">
              <w:rPr>
                <w:rFonts w:ascii="Bahnschrift" w:eastAsia="ヒラギノ角ゴ Pro W3" w:hAnsi="Bahnschrift" w:cs="Arial"/>
                <w:szCs w:val="20"/>
              </w:rPr>
              <w:t>Local residents</w:t>
            </w:r>
            <w:proofErr w:type="gramEnd"/>
            <w:r w:rsidRPr="00D2095A">
              <w:rPr>
                <w:rFonts w:ascii="Bahnschrift" w:eastAsia="ヒラギノ角ゴ Pro W3" w:hAnsi="Bahnschrift" w:cs="Arial"/>
                <w:szCs w:val="20"/>
              </w:rPr>
              <w:t xml:space="preserve"> looking for a nearby café</w:t>
            </w:r>
          </w:p>
          <w:p w14:paraId="504429A3" w14:textId="635499D9" w:rsidR="007A1880" w:rsidRPr="00D2095A" w:rsidRDefault="007A1880" w:rsidP="007A1880">
            <w:pPr>
              <w:pStyle w:val="ListParagraph"/>
              <w:numPr>
                <w:ilvl w:val="0"/>
                <w:numId w:val="39"/>
              </w:numPr>
              <w:spacing w:before="80" w:after="80"/>
              <w:rPr>
                <w:rFonts w:ascii="Bahnschrift" w:eastAsia="ヒラギノ角ゴ Pro W3" w:hAnsi="Bahnschrift" w:cs="Arial"/>
                <w:szCs w:val="20"/>
              </w:rPr>
            </w:pPr>
            <w:r w:rsidRPr="00D2095A">
              <w:rPr>
                <w:rFonts w:ascii="Bahnschrift" w:eastAsia="ヒラギノ角ゴ Pro W3" w:hAnsi="Bahnschrift" w:cs="Arial"/>
                <w:szCs w:val="20"/>
              </w:rPr>
              <w:t>Tourists exploring the Moorabbin area</w:t>
            </w:r>
          </w:p>
          <w:p w14:paraId="61FE3977" w14:textId="32279DBE" w:rsidR="007A1880" w:rsidRPr="00D2095A" w:rsidRDefault="007A1880" w:rsidP="007A1880">
            <w:pPr>
              <w:pStyle w:val="ListParagraph"/>
              <w:numPr>
                <w:ilvl w:val="0"/>
                <w:numId w:val="39"/>
              </w:numPr>
              <w:spacing w:before="80" w:after="80"/>
              <w:rPr>
                <w:rFonts w:ascii="Bahnschrift" w:eastAsia="ヒラギノ角ゴ Pro W3" w:hAnsi="Bahnschrift" w:cs="Arial"/>
                <w:szCs w:val="20"/>
              </w:rPr>
            </w:pPr>
            <w:r w:rsidRPr="00D2095A">
              <w:rPr>
                <w:rFonts w:ascii="Bahnschrift" w:eastAsia="ヒラギノ角ゴ Pro W3" w:hAnsi="Bahnschrift" w:cs="Arial"/>
                <w:szCs w:val="20"/>
              </w:rPr>
              <w:t>Students or professionals seeking a place to study or work</w:t>
            </w:r>
          </w:p>
          <w:p w14:paraId="2FC7AA4D" w14:textId="79989A04" w:rsidR="00440ABA" w:rsidRPr="00D2095A" w:rsidRDefault="00440ABA" w:rsidP="007A1880">
            <w:pPr>
              <w:spacing w:before="80" w:after="80"/>
              <w:ind w:left="360"/>
              <w:rPr>
                <w:rFonts w:ascii="Bahnschrift" w:eastAsia="ヒラギノ角ゴ Pro W3" w:hAnsi="Bahnschrift" w:cs="Arial"/>
                <w:szCs w:val="20"/>
                <w:lang w:val="en-US"/>
              </w:rPr>
            </w:pPr>
          </w:p>
        </w:tc>
      </w:tr>
      <w:tr w:rsidR="00066AC9" w:rsidRPr="00D2095A" w14:paraId="69EAD79B" w14:textId="77777777" w:rsidTr="003B3F5B">
        <w:trPr>
          <w:trHeight w:val="514"/>
        </w:trPr>
        <w:tc>
          <w:tcPr>
            <w:tcW w:w="4962" w:type="dxa"/>
            <w:gridSpan w:val="3"/>
            <w:vMerge w:val="restart"/>
            <w:tcBorders>
              <w:left w:val="single" w:sz="4" w:space="0" w:color="7F7F7F" w:themeColor="text1" w:themeTint="80"/>
              <w:right w:val="single" w:sz="4" w:space="0" w:color="7F7F7F" w:themeColor="text1" w:themeTint="80"/>
            </w:tcBorders>
            <w:vAlign w:val="center"/>
          </w:tcPr>
          <w:p w14:paraId="54D524AA"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lastRenderedPageBreak/>
              <w:t xml:space="preserve">Based on your determined users in (a), develop </w:t>
            </w:r>
            <w:r w:rsidRPr="00D2095A">
              <w:rPr>
                <w:rFonts w:ascii="Bahnschrift" w:hAnsi="Bahnschrift"/>
                <w:b/>
                <w:bCs/>
              </w:rPr>
              <w:t>at least TWO (2)</w:t>
            </w:r>
            <w:r w:rsidRPr="00D2095A">
              <w:rPr>
                <w:rFonts w:ascii="Bahnschrift" w:hAnsi="Bahnschrift"/>
              </w:rPr>
              <w:t xml:space="preserve"> </w:t>
            </w:r>
            <w:r w:rsidRPr="00D2095A">
              <w:rPr>
                <w:rFonts w:ascii="Bahnschrift" w:hAnsi="Bahnschrift"/>
                <w:u w:val="single"/>
              </w:rPr>
              <w:t>fictional</w:t>
            </w:r>
            <w:r w:rsidRPr="00D2095A">
              <w:rPr>
                <w:rFonts w:ascii="Bahnschrift" w:hAnsi="Bahnschrift"/>
              </w:rPr>
              <w:t xml:space="preserve"> “user personas” – designed to simulate the different types of users who will visit your website. </w:t>
            </w:r>
          </w:p>
          <w:p w14:paraId="0FEC6919" w14:textId="77777777" w:rsidR="00440ABA" w:rsidRPr="00D2095A" w:rsidRDefault="00440ABA" w:rsidP="003B3F5B">
            <w:pPr>
              <w:pStyle w:val="SFnumbullet1"/>
              <w:numPr>
                <w:ilvl w:val="0"/>
                <w:numId w:val="0"/>
              </w:numPr>
              <w:ind w:left="360"/>
              <w:rPr>
                <w:rFonts w:ascii="Bahnschrift" w:hAnsi="Bahnschrift"/>
                <w:u w:val="single"/>
              </w:rPr>
            </w:pPr>
          </w:p>
          <w:p w14:paraId="7B88A7AA" w14:textId="77777777" w:rsidR="00440ABA" w:rsidRPr="00D2095A" w:rsidRDefault="00440ABA" w:rsidP="003B3F5B">
            <w:pPr>
              <w:pStyle w:val="SFnumbullet1"/>
              <w:numPr>
                <w:ilvl w:val="0"/>
                <w:numId w:val="0"/>
              </w:numPr>
              <w:ind w:left="360"/>
              <w:rPr>
                <w:rFonts w:ascii="Bahnschrift" w:hAnsi="Bahnschrift"/>
              </w:rPr>
            </w:pPr>
            <w:r w:rsidRPr="00D2095A">
              <w:rPr>
                <w:rFonts w:ascii="Bahnschrift" w:hAnsi="Bahnschrift"/>
                <w:u w:val="single"/>
              </w:rPr>
              <w:t xml:space="preserve">For </w:t>
            </w:r>
            <w:r w:rsidRPr="00D2095A">
              <w:rPr>
                <w:rFonts w:ascii="Bahnschrift" w:hAnsi="Bahnschrift"/>
                <w:b/>
                <w:bCs/>
                <w:u w:val="single"/>
              </w:rPr>
              <w:t>each</w:t>
            </w:r>
            <w:r w:rsidRPr="00D2095A">
              <w:rPr>
                <w:rFonts w:ascii="Bahnschrift" w:hAnsi="Bahnschrift"/>
                <w:u w:val="single"/>
              </w:rPr>
              <w:t xml:space="preserve"> persona, state their fictional</w:t>
            </w:r>
            <w:r w:rsidRPr="00D2095A">
              <w:rPr>
                <w:rFonts w:ascii="Bahnschrift" w:hAnsi="Bahnschrift"/>
              </w:rPr>
              <w:t>: </w:t>
            </w:r>
          </w:p>
          <w:p w14:paraId="44951ED1" w14:textId="77777777" w:rsidR="00440ABA" w:rsidRPr="00D2095A" w:rsidRDefault="00440ABA" w:rsidP="00A16A84">
            <w:pPr>
              <w:pStyle w:val="SFnumbullet1"/>
              <w:numPr>
                <w:ilvl w:val="0"/>
                <w:numId w:val="33"/>
              </w:numPr>
              <w:rPr>
                <w:rFonts w:ascii="Bahnschrift" w:hAnsi="Bahnschrift"/>
              </w:rPr>
            </w:pPr>
            <w:r w:rsidRPr="00D2095A">
              <w:rPr>
                <w:rFonts w:ascii="Bahnschrift" w:hAnsi="Bahnschrift"/>
              </w:rPr>
              <w:t>name </w:t>
            </w:r>
          </w:p>
          <w:p w14:paraId="27CC0DB8" w14:textId="77777777" w:rsidR="00440ABA" w:rsidRPr="00D2095A" w:rsidRDefault="00440ABA" w:rsidP="00A16A84">
            <w:pPr>
              <w:pStyle w:val="SFnumbullet1"/>
              <w:numPr>
                <w:ilvl w:val="0"/>
                <w:numId w:val="33"/>
              </w:numPr>
              <w:rPr>
                <w:rFonts w:ascii="Bahnschrift" w:hAnsi="Bahnschrift"/>
              </w:rPr>
            </w:pPr>
            <w:r w:rsidRPr="00D2095A">
              <w:rPr>
                <w:rFonts w:ascii="Bahnschrift" w:hAnsi="Bahnschrift"/>
              </w:rPr>
              <w:t>age </w:t>
            </w:r>
          </w:p>
          <w:p w14:paraId="5A3724DB" w14:textId="77777777" w:rsidR="00440ABA" w:rsidRPr="00D2095A" w:rsidRDefault="00440ABA" w:rsidP="00A16A84">
            <w:pPr>
              <w:pStyle w:val="SFnumbullet1"/>
              <w:numPr>
                <w:ilvl w:val="0"/>
                <w:numId w:val="33"/>
              </w:numPr>
              <w:rPr>
                <w:rFonts w:ascii="Bahnschrift" w:hAnsi="Bahnschrift"/>
              </w:rPr>
            </w:pPr>
            <w:r w:rsidRPr="00D2095A">
              <w:rPr>
                <w:rFonts w:ascii="Bahnschrift" w:hAnsi="Bahnschrift"/>
              </w:rPr>
              <w:t>occupation </w:t>
            </w:r>
          </w:p>
          <w:p w14:paraId="108DDDAC" w14:textId="77777777" w:rsidR="00440ABA" w:rsidRPr="00D2095A" w:rsidRDefault="00440ABA" w:rsidP="00A16A84">
            <w:pPr>
              <w:pStyle w:val="SFnumbullet1"/>
              <w:numPr>
                <w:ilvl w:val="0"/>
                <w:numId w:val="33"/>
              </w:numPr>
              <w:rPr>
                <w:rFonts w:ascii="Bahnschrift" w:hAnsi="Bahnschrift"/>
              </w:rPr>
            </w:pPr>
            <w:r w:rsidRPr="00D2095A">
              <w:rPr>
                <w:rFonts w:ascii="Bahnschrift" w:hAnsi="Bahnschrift"/>
              </w:rPr>
              <w:t>motivations for visiting the client business </w:t>
            </w:r>
          </w:p>
          <w:p w14:paraId="2D7DC97B" w14:textId="77777777" w:rsidR="00440ABA" w:rsidRPr="00D2095A" w:rsidRDefault="00440ABA" w:rsidP="00A16A84">
            <w:pPr>
              <w:pStyle w:val="SFnumbullet1"/>
              <w:numPr>
                <w:ilvl w:val="0"/>
                <w:numId w:val="33"/>
              </w:numPr>
              <w:rPr>
                <w:rFonts w:ascii="Bahnschrift" w:hAnsi="Bahnschrift"/>
              </w:rPr>
            </w:pPr>
            <w:r w:rsidRPr="00D2095A">
              <w:rPr>
                <w:rFonts w:ascii="Bahnschrift" w:hAnsi="Bahnschrift"/>
                <w:b/>
                <w:bCs/>
              </w:rPr>
              <w:t>ONE (1) feature</w:t>
            </w:r>
            <w:r w:rsidRPr="00D2095A">
              <w:rPr>
                <w:rFonts w:ascii="Bahnschrift" w:hAnsi="Bahnschrift"/>
              </w:rPr>
              <w:t xml:space="preserve"> they would use on the website </w:t>
            </w:r>
          </w:p>
          <w:p w14:paraId="4DA73DCA" w14:textId="77777777" w:rsidR="00440ABA" w:rsidRPr="00D2095A" w:rsidRDefault="00440ABA" w:rsidP="003B3F5B">
            <w:pPr>
              <w:pStyle w:val="SFnumbullet1"/>
              <w:numPr>
                <w:ilvl w:val="0"/>
                <w:numId w:val="0"/>
              </w:numPr>
              <w:ind w:left="357" w:hanging="357"/>
              <w:rPr>
                <w:rFonts w:ascii="Bahnschrift" w:hAnsi="Bahnschrift"/>
              </w:rPr>
            </w:pPr>
          </w:p>
          <w:p w14:paraId="23FA3A83" w14:textId="77777777" w:rsidR="00440ABA" w:rsidRPr="00D2095A" w:rsidRDefault="00440ABA" w:rsidP="003B3F5B">
            <w:pPr>
              <w:pStyle w:val="SFnumbullet1"/>
              <w:numPr>
                <w:ilvl w:val="0"/>
                <w:numId w:val="0"/>
              </w:numPr>
              <w:ind w:left="357" w:hanging="357"/>
              <w:rPr>
                <w:rFonts w:ascii="Bahnschrift" w:hAnsi="Bahnschrift"/>
              </w:rPr>
            </w:pPr>
          </w:p>
          <w:p w14:paraId="51A37C0B" w14:textId="77777777" w:rsidR="00440ABA" w:rsidRPr="00D2095A" w:rsidRDefault="00440ABA" w:rsidP="003B3F5B">
            <w:pPr>
              <w:pStyle w:val="SFnumbullet1"/>
              <w:numPr>
                <w:ilvl w:val="0"/>
                <w:numId w:val="0"/>
              </w:numPr>
              <w:ind w:left="360"/>
              <w:rPr>
                <w:rFonts w:ascii="Bahnschrift" w:hAnsi="Bahnschrift"/>
              </w:rPr>
            </w:pPr>
            <w:r w:rsidRPr="00D2095A">
              <w:rPr>
                <w:rFonts w:ascii="Bahnschrift" w:hAnsi="Bahnschrift"/>
                <w:u w:val="single"/>
              </w:rPr>
              <w:t>Example for Bookstore</w:t>
            </w:r>
            <w:r w:rsidRPr="00D2095A">
              <w:rPr>
                <w:rFonts w:ascii="Bahnschrift" w:hAnsi="Bahnschrift"/>
              </w:rPr>
              <w:t>: “John, a 28-year-old tourist who's visiting the area. He's looking for a local, quiet bookstore to find books in his native language to read, while travelling.  He accesses bookstore websites on his phone, to find the location, opening hours and contact details”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07DAA4A4" w14:textId="77777777" w:rsidR="00440ABA" w:rsidRPr="00D2095A" w:rsidRDefault="00440ABA"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Persona One</w:t>
            </w:r>
          </w:p>
        </w:tc>
      </w:tr>
      <w:tr w:rsidR="00066AC9" w:rsidRPr="00D2095A" w14:paraId="7FBA099E" w14:textId="77777777" w:rsidTr="003B3F5B">
        <w:trPr>
          <w:trHeight w:val="1674"/>
        </w:trPr>
        <w:tc>
          <w:tcPr>
            <w:tcW w:w="4962" w:type="dxa"/>
            <w:gridSpan w:val="3"/>
            <w:vMerge/>
            <w:tcBorders>
              <w:left w:val="single" w:sz="4" w:space="0" w:color="7F7F7F" w:themeColor="text1" w:themeTint="80"/>
              <w:right w:val="single" w:sz="4" w:space="0" w:color="7F7F7F" w:themeColor="text1" w:themeTint="80"/>
            </w:tcBorders>
            <w:vAlign w:val="center"/>
          </w:tcPr>
          <w:p w14:paraId="715E3FB4"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87DE72D" w14:textId="77777777" w:rsidR="00877079" w:rsidRPr="00D2095A" w:rsidRDefault="00877079" w:rsidP="00877079">
            <w:pPr>
              <w:spacing w:before="60" w:after="60"/>
              <w:rPr>
                <w:rFonts w:ascii="Bahnschrift" w:eastAsia="ヒラギノ角ゴ Pro W3" w:hAnsi="Bahnschrift" w:cs="Arial"/>
                <w:bCs/>
                <w:szCs w:val="20"/>
              </w:rPr>
            </w:pPr>
            <w:r w:rsidRPr="00D2095A">
              <w:rPr>
                <w:rFonts w:ascii="Bahnschrift" w:eastAsia="ヒラギノ角ゴ Pro W3" w:hAnsi="Bahnschrift" w:cs="Arial"/>
                <w:bCs/>
                <w:szCs w:val="20"/>
              </w:rPr>
              <w:t>Persona 1 – “Emma Walters”, 29, Graphic Designer</w:t>
            </w:r>
          </w:p>
          <w:p w14:paraId="611A6883" w14:textId="77777777" w:rsidR="00877079" w:rsidRPr="00D2095A" w:rsidRDefault="00877079" w:rsidP="00877079">
            <w:pPr>
              <w:spacing w:before="60" w:after="60"/>
              <w:rPr>
                <w:rFonts w:ascii="Bahnschrift" w:eastAsia="ヒラギノ角ゴ Pro W3" w:hAnsi="Bahnschrift" w:cs="Arial"/>
                <w:bCs/>
                <w:szCs w:val="20"/>
              </w:rPr>
            </w:pPr>
            <w:r w:rsidRPr="00D2095A">
              <w:rPr>
                <w:rFonts w:ascii="Bahnschrift" w:eastAsia="ヒラギノ角ゴ Pro W3" w:hAnsi="Bahnschrift" w:cs="Arial"/>
                <w:bCs/>
                <w:szCs w:val="20"/>
              </w:rPr>
              <w:t>Emma lives locally and works remotely. She visits cafés to work on her laptop and enjoys exploring new cafés with comfortable seating and great coffee. She would use the website to check the menu and confirm the opening hours before deciding to visit.</w:t>
            </w:r>
          </w:p>
          <w:p w14:paraId="47BED9E5" w14:textId="3A090E7F" w:rsidR="00440ABA" w:rsidRPr="00D2095A" w:rsidRDefault="00440ABA" w:rsidP="003B3F5B">
            <w:pPr>
              <w:spacing w:before="60" w:after="60"/>
              <w:rPr>
                <w:rFonts w:ascii="Bahnschrift" w:eastAsia="ヒラギノ角ゴ Pro W3" w:hAnsi="Bahnschrift" w:cs="Arial"/>
                <w:szCs w:val="20"/>
                <w:lang w:val="en-US"/>
              </w:rPr>
            </w:pPr>
          </w:p>
        </w:tc>
      </w:tr>
      <w:tr w:rsidR="00066AC9" w:rsidRPr="00D2095A" w14:paraId="319595B6" w14:textId="77777777" w:rsidTr="003B3F5B">
        <w:trPr>
          <w:trHeight w:val="605"/>
        </w:trPr>
        <w:tc>
          <w:tcPr>
            <w:tcW w:w="4962" w:type="dxa"/>
            <w:gridSpan w:val="3"/>
            <w:vMerge/>
            <w:tcBorders>
              <w:left w:val="single" w:sz="4" w:space="0" w:color="7F7F7F" w:themeColor="text1" w:themeTint="80"/>
              <w:right w:val="single" w:sz="4" w:space="0" w:color="7F7F7F" w:themeColor="text1" w:themeTint="80"/>
            </w:tcBorders>
            <w:vAlign w:val="center"/>
          </w:tcPr>
          <w:p w14:paraId="1F0FF407"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2116D29" w14:textId="77777777" w:rsidR="00440ABA" w:rsidRPr="00D2095A" w:rsidRDefault="00440ABA"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Persona Two</w:t>
            </w:r>
          </w:p>
        </w:tc>
      </w:tr>
      <w:tr w:rsidR="00066AC9" w:rsidRPr="00D2095A" w14:paraId="338B9CCC" w14:textId="77777777" w:rsidTr="003B3F5B">
        <w:trPr>
          <w:trHeight w:val="943"/>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529D3C76" w14:textId="77777777" w:rsidR="00440ABA" w:rsidRPr="00D2095A" w:rsidRDefault="00440ABA" w:rsidP="00A16A84">
            <w:pPr>
              <w:pStyle w:val="SFnumbullet1"/>
              <w:numPr>
                <w:ilvl w:val="0"/>
                <w:numId w:val="36"/>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AC9F44E" w14:textId="77777777" w:rsidR="00877079" w:rsidRPr="00D2095A" w:rsidRDefault="00877079" w:rsidP="00877079">
            <w:pPr>
              <w:spacing w:before="60" w:after="60"/>
              <w:rPr>
                <w:rFonts w:ascii="Bahnschrift" w:eastAsia="ヒラギノ角ゴ Pro W3" w:hAnsi="Bahnschrift" w:cs="Arial"/>
                <w:b/>
                <w:bCs/>
                <w:szCs w:val="20"/>
              </w:rPr>
            </w:pPr>
            <w:r w:rsidRPr="00D2095A">
              <w:rPr>
                <w:rFonts w:ascii="Bahnschrift" w:eastAsia="ヒラギノ角ゴ Pro W3" w:hAnsi="Bahnschrift" w:cs="Arial"/>
                <w:b/>
                <w:bCs/>
                <w:szCs w:val="20"/>
              </w:rPr>
              <w:t>Persona 2 – “Daniel Wong”, 22, University Student</w:t>
            </w:r>
          </w:p>
          <w:p w14:paraId="40AE2CFA" w14:textId="77777777" w:rsidR="00877079" w:rsidRPr="00D2095A" w:rsidRDefault="00877079" w:rsidP="00877079">
            <w:p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Daniel is a commuter student who looks for cafés near his campus to meet friends or study. He mainly uses his phone and would visit the website to quickly view the location, read the menu, and use the contact page to ask about dietary options.</w:t>
            </w:r>
          </w:p>
          <w:p w14:paraId="7525506F" w14:textId="58163986" w:rsidR="00440ABA" w:rsidRPr="00D2095A" w:rsidRDefault="00440ABA" w:rsidP="003B3F5B">
            <w:pPr>
              <w:spacing w:before="60" w:after="60"/>
              <w:rPr>
                <w:rFonts w:ascii="Bahnschrift" w:eastAsia="ヒラギノ角ゴ Pro W3" w:hAnsi="Bahnschrift" w:cs="Arial"/>
                <w:szCs w:val="20"/>
                <w:lang w:val="en-US"/>
              </w:rPr>
            </w:pPr>
          </w:p>
        </w:tc>
      </w:tr>
      <w:tr w:rsidR="00066AC9" w:rsidRPr="00D2095A" w14:paraId="4E566C7C" w14:textId="77777777" w:rsidTr="003B3F5B">
        <w:trPr>
          <w:trHeight w:val="413"/>
        </w:trPr>
        <w:tc>
          <w:tcPr>
            <w:tcW w:w="4962" w:type="dxa"/>
            <w:gridSpan w:val="3"/>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0E0B1C4C"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t xml:space="preserve">Based on the planned user analysis above, identify </w:t>
            </w:r>
            <w:r w:rsidRPr="00D2095A">
              <w:rPr>
                <w:rFonts w:ascii="Bahnschrift" w:hAnsi="Bahnschrift"/>
                <w:b/>
                <w:bCs/>
              </w:rPr>
              <w:t>at least THREE (3) areas of UX focus</w:t>
            </w:r>
            <w:r w:rsidRPr="00D2095A">
              <w:rPr>
                <w:rFonts w:ascii="Bahnschrift" w:hAnsi="Bahnschrift"/>
              </w:rPr>
              <w:t xml:space="preserve"> for the upcoming website build </w:t>
            </w:r>
          </w:p>
          <w:p w14:paraId="5B494F72" w14:textId="77777777" w:rsidR="00440ABA" w:rsidRPr="00D2095A" w:rsidRDefault="00440ABA" w:rsidP="003B3F5B">
            <w:pPr>
              <w:pStyle w:val="SFnumbullet1"/>
              <w:numPr>
                <w:ilvl w:val="0"/>
                <w:numId w:val="0"/>
              </w:numPr>
              <w:rPr>
                <w:rFonts w:ascii="Bahnschrift" w:hAnsi="Bahnschrift"/>
              </w:rPr>
            </w:pPr>
          </w:p>
          <w:p w14:paraId="2679BF54" w14:textId="77777777" w:rsidR="00440ABA" w:rsidRPr="00D2095A" w:rsidRDefault="00440ABA" w:rsidP="003B3F5B">
            <w:pPr>
              <w:pStyle w:val="SFnumbullet1"/>
              <w:numPr>
                <w:ilvl w:val="0"/>
                <w:numId w:val="0"/>
              </w:numPr>
              <w:ind w:left="360"/>
              <w:rPr>
                <w:rFonts w:ascii="Bahnschrift" w:hAnsi="Bahnschrift"/>
              </w:rPr>
            </w:pPr>
            <w:r w:rsidRPr="00D2095A">
              <w:rPr>
                <w:rFonts w:ascii="Bahnschrift" w:hAnsi="Bahnschrift"/>
                <w:u w:val="single"/>
              </w:rPr>
              <w:t>Example for Bookstore</w:t>
            </w:r>
            <w:r w:rsidRPr="00D2095A">
              <w:rPr>
                <w:rFonts w:ascii="Bahnschrift" w:hAnsi="Bahnschrift"/>
              </w:rPr>
              <w:t>: ‘Website needs to include a location map &amp; easy-to-find/CTA for the contact details’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CB1AD5" w14:textId="770AADEF" w:rsidR="00DA39FF" w:rsidRPr="00D2095A" w:rsidRDefault="00DA39FF" w:rsidP="00DA39FF">
            <w:pPr>
              <w:pStyle w:val="ListParagraph"/>
              <w:numPr>
                <w:ilvl w:val="0"/>
                <w:numId w:val="39"/>
              </w:num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Clear navigation and layout</w:t>
            </w:r>
            <w:r w:rsidRPr="00D2095A">
              <w:rPr>
                <w:rFonts w:ascii="Bahnschrift" w:eastAsia="ヒラギノ角ゴ Pro W3" w:hAnsi="Bahnschrift" w:cs="Arial"/>
                <w:szCs w:val="20"/>
              </w:rPr>
              <w:t xml:space="preserve"> so users can find menu, location and hours quickly without confusion.</w:t>
            </w:r>
          </w:p>
          <w:p w14:paraId="17D16082" w14:textId="31594437" w:rsidR="00DA39FF" w:rsidRPr="00D2095A" w:rsidRDefault="00DA39FF" w:rsidP="00DA39FF">
            <w:pPr>
              <w:pStyle w:val="ListParagraph"/>
              <w:numPr>
                <w:ilvl w:val="0"/>
                <w:numId w:val="39"/>
              </w:num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Mobile-responsive design</w:t>
            </w:r>
            <w:r w:rsidRPr="00D2095A">
              <w:rPr>
                <w:rFonts w:ascii="Bahnschrift" w:eastAsia="ヒラギノ角ゴ Pro W3" w:hAnsi="Bahnschrift" w:cs="Arial"/>
                <w:szCs w:val="20"/>
              </w:rPr>
              <w:t>, as many customers (tourists/students) browse on mobile devices.</w:t>
            </w:r>
          </w:p>
          <w:p w14:paraId="567009E8" w14:textId="2C2E9449" w:rsidR="00DA39FF" w:rsidRPr="00D2095A" w:rsidRDefault="00DA39FF" w:rsidP="00DA39FF">
            <w:pPr>
              <w:pStyle w:val="ListParagraph"/>
              <w:numPr>
                <w:ilvl w:val="0"/>
                <w:numId w:val="39"/>
              </w:num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Fast loading and accessibility</w:t>
            </w:r>
            <w:r w:rsidRPr="00D2095A">
              <w:rPr>
                <w:rFonts w:ascii="Bahnschrift" w:eastAsia="ヒラギノ角ゴ Pro W3" w:hAnsi="Bahnschrift" w:cs="Arial"/>
                <w:szCs w:val="20"/>
              </w:rPr>
              <w:t>, ensuring the site loads quickly and meets WCAG accessibility standards.</w:t>
            </w:r>
          </w:p>
          <w:p w14:paraId="27ADB71C" w14:textId="3F47DF09" w:rsidR="00440ABA" w:rsidRPr="00D2095A" w:rsidRDefault="00440ABA" w:rsidP="00DA39FF">
            <w:pPr>
              <w:spacing w:before="60" w:after="60"/>
              <w:ind w:left="360"/>
              <w:rPr>
                <w:rFonts w:ascii="Bahnschrift" w:eastAsia="ヒラギノ角ゴ Pro W3" w:hAnsi="Bahnschrift" w:cs="Arial"/>
                <w:szCs w:val="20"/>
              </w:rPr>
            </w:pPr>
          </w:p>
        </w:tc>
      </w:tr>
      <w:tr w:rsidR="00066AC9" w:rsidRPr="00D2095A" w14:paraId="534A4EE1" w14:textId="77777777" w:rsidTr="003B3F5B">
        <w:trPr>
          <w:trHeight w:val="413"/>
        </w:trPr>
        <w:tc>
          <w:tcPr>
            <w:tcW w:w="4962" w:type="dxa"/>
            <w:gridSpan w:val="3"/>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48CBD8B" w14:textId="77777777" w:rsidR="00440ABA" w:rsidRPr="00D2095A" w:rsidRDefault="00440ABA" w:rsidP="00A16A84">
            <w:pPr>
              <w:pStyle w:val="SFnumbullet1"/>
              <w:numPr>
                <w:ilvl w:val="0"/>
                <w:numId w:val="36"/>
              </w:numPr>
              <w:rPr>
                <w:rFonts w:ascii="Bahnschrift" w:hAnsi="Bahnschrift"/>
                <w:lang w:val="en-US"/>
              </w:rPr>
            </w:pPr>
            <w:r w:rsidRPr="00D2095A">
              <w:rPr>
                <w:rFonts w:ascii="Bahnschrift" w:hAnsi="Bahnschrift"/>
              </w:rPr>
              <w:t xml:space="preserve">With the confirmation of your website scope &amp; content strategy, </w:t>
            </w:r>
            <w:r w:rsidRPr="00D2095A">
              <w:rPr>
                <w:rFonts w:ascii="Bahnschrift" w:hAnsi="Bahnschrift"/>
                <w:b/>
                <w:bCs/>
              </w:rPr>
              <w:t>confirm what THREE (3) pages</w:t>
            </w:r>
            <w:r w:rsidRPr="00D2095A">
              <w:rPr>
                <w:rFonts w:ascii="Bahnschrift" w:hAnsi="Bahnschrift"/>
              </w:rPr>
              <w:t xml:space="preserve"> you will build for your website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A257D35" w14:textId="77777777" w:rsidR="00440ABA" w:rsidRPr="00D2095A" w:rsidRDefault="00E93FE6" w:rsidP="00A16A84">
            <w:pPr>
              <w:numPr>
                <w:ilvl w:val="0"/>
                <w:numId w:val="34"/>
              </w:num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Home Page</w:t>
            </w:r>
          </w:p>
          <w:p w14:paraId="13890682" w14:textId="77777777" w:rsidR="00E93FE6" w:rsidRPr="00D2095A" w:rsidRDefault="00E93FE6" w:rsidP="00A16A84">
            <w:pPr>
              <w:numPr>
                <w:ilvl w:val="0"/>
                <w:numId w:val="34"/>
              </w:num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Menu Page</w:t>
            </w:r>
          </w:p>
          <w:p w14:paraId="065057F0" w14:textId="53E7A045" w:rsidR="00E93FE6" w:rsidRPr="00D2095A" w:rsidRDefault="00E93FE6" w:rsidP="00A16A84">
            <w:pPr>
              <w:numPr>
                <w:ilvl w:val="0"/>
                <w:numId w:val="34"/>
              </w:num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Contact / Location Page</w:t>
            </w:r>
          </w:p>
        </w:tc>
      </w:tr>
      <w:tr w:rsidR="00066AC9" w:rsidRPr="00D2095A" w14:paraId="2B860EE0" w14:textId="77777777" w:rsidTr="00BC5938">
        <w:trPr>
          <w:trHeight w:val="1382"/>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4C0EC85" w14:textId="77777777" w:rsidR="00440ABA" w:rsidRPr="00D2095A" w:rsidRDefault="00440ABA" w:rsidP="003B3F5B">
            <w:pPr>
              <w:spacing w:before="60" w:after="60"/>
              <w:rPr>
                <w:rFonts w:ascii="Bahnschrift" w:hAnsi="Bahnschrift" w:cs="Arial"/>
                <w:b/>
                <w:bCs/>
                <w:szCs w:val="20"/>
              </w:rPr>
            </w:pPr>
            <w:r w:rsidRPr="00D2095A">
              <w:rPr>
                <w:rFonts w:ascii="Bahnschrift" w:hAnsi="Bahnschrift" w:cs="Arial"/>
                <w:b/>
                <w:bCs/>
                <w:szCs w:val="20"/>
              </w:rPr>
              <w:t>Sign Off</w:t>
            </w:r>
          </w:p>
          <w:p w14:paraId="583EA1E7" w14:textId="77777777" w:rsidR="00440ABA" w:rsidRPr="00D2095A" w:rsidRDefault="00440ABA" w:rsidP="003B3F5B">
            <w:pPr>
              <w:spacing w:before="60" w:after="60"/>
              <w:rPr>
                <w:rFonts w:ascii="Bahnschrift" w:hAnsi="Bahnschrift" w:cs="Arial"/>
                <w:szCs w:val="20"/>
              </w:rPr>
            </w:pPr>
            <w:r w:rsidRPr="00D2095A">
              <w:rPr>
                <w:rFonts w:ascii="Bahnschrift" w:hAnsi="Bahnschrift" w:cs="Arial"/>
                <w:szCs w:val="20"/>
              </w:rPr>
              <w:t>Assessment Documentation</w:t>
            </w:r>
          </w:p>
          <w:p w14:paraId="75D5F0DC" w14:textId="77777777" w:rsidR="00440ABA" w:rsidRPr="00D2095A" w:rsidRDefault="00440ABA"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3A0F6FE5" w14:textId="77777777" w:rsidTr="00BC593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0F570E1" w14:textId="77777777" w:rsidR="00440ABA" w:rsidRPr="00D2095A" w:rsidRDefault="00440ABA" w:rsidP="003B3F5B">
            <w:pPr>
              <w:spacing w:before="80" w:after="80"/>
              <w:rPr>
                <w:rFonts w:ascii="Bahnschrift" w:hAnsi="Bahnschrift" w:cs="Arial"/>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Part 1 – Determine Scope &amp; Content Strategy.  Each of the skills must be observed on at least one occasion by the facilitator.</w:t>
            </w:r>
          </w:p>
        </w:tc>
        <w:tc>
          <w:tcPr>
            <w:tcW w:w="2278" w:type="dxa"/>
            <w:gridSpan w:val="2"/>
            <w:shd w:val="clear" w:color="auto" w:fill="D8D8D9" w:themeFill="accent1" w:themeFillTint="33"/>
            <w:vAlign w:val="center"/>
          </w:tcPr>
          <w:p w14:paraId="72F848D8" w14:textId="77777777" w:rsidR="00440ABA" w:rsidRPr="00D2095A" w:rsidRDefault="00440ABA"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35FD0526" w14:textId="77777777" w:rsidTr="00BC593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7D446D8B" w14:textId="77777777" w:rsidR="00440ABA" w:rsidRPr="00D2095A" w:rsidRDefault="00440ABA" w:rsidP="003B3F5B">
            <w:pPr>
              <w:spacing w:before="80" w:after="80"/>
              <w:rPr>
                <w:rFonts w:ascii="Bahnschrift" w:hAnsi="Bahnschrift" w:cs="Arial"/>
                <w:b/>
              </w:rPr>
            </w:pPr>
          </w:p>
        </w:tc>
        <w:tc>
          <w:tcPr>
            <w:tcW w:w="1134" w:type="dxa"/>
            <w:shd w:val="clear" w:color="auto" w:fill="D8D8D9" w:themeFill="accent1" w:themeFillTint="33"/>
            <w:vAlign w:val="center"/>
          </w:tcPr>
          <w:p w14:paraId="452B6708" w14:textId="77777777" w:rsidR="00440ABA" w:rsidRPr="00D2095A" w:rsidRDefault="00440ABA"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2D1C6936" w14:textId="77777777" w:rsidR="00440ABA" w:rsidRPr="00D2095A" w:rsidRDefault="00440ABA"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0DFA60FC"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46BB560D" w14:textId="77777777" w:rsidR="00440ABA" w:rsidRPr="00D2095A" w:rsidRDefault="00440ABA" w:rsidP="00A16A84">
            <w:pPr>
              <w:pStyle w:val="SFnumbullet1"/>
              <w:numPr>
                <w:ilvl w:val="0"/>
                <w:numId w:val="36"/>
              </w:numPr>
              <w:rPr>
                <w:rFonts w:ascii="Bahnschrift" w:hAnsi="Bahnschrift"/>
              </w:rPr>
            </w:pPr>
            <w:r w:rsidRPr="00D2095A">
              <w:rPr>
                <w:rFonts w:ascii="Bahnschrift" w:hAnsi="Bahnschrift"/>
              </w:rPr>
              <w:t>The learner has identified the required user content, operating system and website features as specified by the brief &amp; planned user analysis</w:t>
            </w:r>
          </w:p>
        </w:tc>
        <w:tc>
          <w:tcPr>
            <w:tcW w:w="1134" w:type="dxa"/>
            <w:shd w:val="clear" w:color="auto" w:fill="FEFFFF" w:themeFill="background1"/>
            <w:vAlign w:val="center"/>
          </w:tcPr>
          <w:p w14:paraId="1BE102FF" w14:textId="77777777" w:rsidR="00440ABA" w:rsidRPr="00D2095A" w:rsidRDefault="002267EA" w:rsidP="003B3F5B">
            <w:pPr>
              <w:spacing w:before="80" w:after="80"/>
              <w:jc w:val="center"/>
              <w:rPr>
                <w:rFonts w:ascii="Bahnschrift" w:hAnsi="Bahnschrift"/>
                <w:szCs w:val="20"/>
              </w:rPr>
            </w:pPr>
            <w:sdt>
              <w:sdtPr>
                <w:rPr>
                  <w:rFonts w:ascii="Bahnschrift" w:hAnsi="Bahnschrift" w:cs="Arial"/>
                  <w:szCs w:val="20"/>
                </w:rPr>
                <w:id w:val="1208915048"/>
                <w14:checkbox>
                  <w14:checked w14:val="0"/>
                  <w14:checkedState w14:val="2612" w14:font="MS Gothic"/>
                  <w14:uncheckedState w14:val="2610" w14:font="MS Gothic"/>
                </w14:checkbox>
              </w:sdtPr>
              <w:sdtEndPr/>
              <w:sdtContent>
                <w:r w:rsidR="00440ABA"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223CB50C" w14:textId="77777777" w:rsidR="00440ABA" w:rsidRPr="00D2095A" w:rsidRDefault="002267EA" w:rsidP="003B3F5B">
            <w:pPr>
              <w:spacing w:before="80" w:after="80"/>
              <w:jc w:val="center"/>
              <w:rPr>
                <w:rFonts w:ascii="Bahnschrift" w:hAnsi="Bahnschrift"/>
                <w:szCs w:val="20"/>
              </w:rPr>
            </w:pPr>
            <w:sdt>
              <w:sdtPr>
                <w:rPr>
                  <w:rFonts w:ascii="Bahnschrift" w:hAnsi="Bahnschrift" w:cs="Arial"/>
                  <w:szCs w:val="20"/>
                </w:rPr>
                <w:id w:val="-1126238475"/>
                <w14:checkbox>
                  <w14:checked w14:val="0"/>
                  <w14:checkedState w14:val="2612" w14:font="MS Gothic"/>
                  <w14:uncheckedState w14:val="2610" w14:font="MS Gothic"/>
                </w14:checkbox>
              </w:sdtPr>
              <w:sdtEndPr/>
              <w:sdtContent>
                <w:r w:rsidR="00440ABA" w:rsidRPr="00D2095A">
                  <w:rPr>
                    <w:rFonts w:ascii="Segoe UI Symbol" w:eastAsia="MS Gothic" w:hAnsi="Segoe UI Symbol" w:cs="Segoe UI Symbol"/>
                    <w:szCs w:val="20"/>
                  </w:rPr>
                  <w:t>☐</w:t>
                </w:r>
              </w:sdtContent>
            </w:sdt>
          </w:p>
        </w:tc>
      </w:tr>
      <w:tr w:rsidR="00066AC9" w:rsidRPr="00D2095A" w14:paraId="6B0240C8"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59674BEF" w14:textId="77777777" w:rsidR="00440ABA" w:rsidRPr="00D2095A" w:rsidRDefault="00440ABA" w:rsidP="00A16A84">
            <w:pPr>
              <w:pStyle w:val="SFnumbullet1"/>
              <w:numPr>
                <w:ilvl w:val="0"/>
                <w:numId w:val="36"/>
              </w:numPr>
              <w:rPr>
                <w:rFonts w:ascii="Bahnschrift" w:hAnsi="Bahnschrift"/>
                <w:lang w:val="en-US"/>
              </w:rPr>
            </w:pPr>
            <w:r w:rsidRPr="00D2095A">
              <w:rPr>
                <w:rFonts w:ascii="Bahnschrift" w:hAnsi="Bahnschrift"/>
              </w:rPr>
              <w:t>The learner has consulted with the client and confirmed the required pages, features, sections and information needed for the website </w:t>
            </w:r>
          </w:p>
        </w:tc>
        <w:tc>
          <w:tcPr>
            <w:tcW w:w="1134" w:type="dxa"/>
            <w:shd w:val="clear" w:color="auto" w:fill="FEFFFF" w:themeFill="background1"/>
            <w:vAlign w:val="center"/>
          </w:tcPr>
          <w:p w14:paraId="6AD8E5FD" w14:textId="77777777" w:rsidR="00440ABA" w:rsidRPr="00D2095A" w:rsidRDefault="002267EA" w:rsidP="003B3F5B">
            <w:pPr>
              <w:spacing w:before="80" w:after="80"/>
              <w:jc w:val="center"/>
              <w:rPr>
                <w:rFonts w:ascii="Bahnschrift" w:hAnsi="Bahnschrift"/>
                <w:szCs w:val="20"/>
              </w:rPr>
            </w:pPr>
            <w:sdt>
              <w:sdtPr>
                <w:rPr>
                  <w:rFonts w:ascii="Bahnschrift" w:hAnsi="Bahnschrift" w:cs="Arial"/>
                  <w:szCs w:val="20"/>
                </w:rPr>
                <w:id w:val="2061125923"/>
                <w14:checkbox>
                  <w14:checked w14:val="0"/>
                  <w14:checkedState w14:val="2612" w14:font="MS Gothic"/>
                  <w14:uncheckedState w14:val="2610" w14:font="MS Gothic"/>
                </w14:checkbox>
              </w:sdtPr>
              <w:sdtEndPr/>
              <w:sdtContent>
                <w:r w:rsidR="00440ABA"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1DFC16C5" w14:textId="77777777" w:rsidR="00440ABA" w:rsidRPr="00D2095A" w:rsidRDefault="002267EA" w:rsidP="003B3F5B">
            <w:pPr>
              <w:spacing w:before="80" w:after="80"/>
              <w:jc w:val="center"/>
              <w:rPr>
                <w:rFonts w:ascii="Bahnschrift" w:hAnsi="Bahnschrift"/>
                <w:szCs w:val="20"/>
              </w:rPr>
            </w:pPr>
            <w:sdt>
              <w:sdtPr>
                <w:rPr>
                  <w:rFonts w:ascii="Bahnschrift" w:hAnsi="Bahnschrift" w:cs="Arial"/>
                  <w:szCs w:val="20"/>
                </w:rPr>
                <w:id w:val="316083633"/>
                <w14:checkbox>
                  <w14:checked w14:val="0"/>
                  <w14:checkedState w14:val="2612" w14:font="MS Gothic"/>
                  <w14:uncheckedState w14:val="2610" w14:font="MS Gothic"/>
                </w14:checkbox>
              </w:sdtPr>
              <w:sdtEndPr/>
              <w:sdtContent>
                <w:r w:rsidR="00440ABA" w:rsidRPr="00D2095A">
                  <w:rPr>
                    <w:rFonts w:ascii="Segoe UI Symbol" w:eastAsia="MS Gothic" w:hAnsi="Segoe UI Symbol" w:cs="Segoe UI Symbol"/>
                    <w:szCs w:val="20"/>
                  </w:rPr>
                  <w:t>☐</w:t>
                </w:r>
              </w:sdtContent>
            </w:sdt>
          </w:p>
        </w:tc>
      </w:tr>
      <w:tr w:rsidR="00066AC9" w:rsidRPr="00D2095A" w14:paraId="3690E650"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507C21DB" w14:textId="77777777" w:rsidR="00440ABA" w:rsidRPr="00D2095A" w:rsidRDefault="00440ABA" w:rsidP="003B3F5B">
            <w:pPr>
              <w:spacing w:before="80" w:after="80"/>
              <w:rPr>
                <w:rFonts w:ascii="Bahnschrift" w:hAnsi="Bahnschrift"/>
                <w:sz w:val="18"/>
                <w:szCs w:val="18"/>
              </w:rPr>
            </w:pPr>
            <w:r w:rsidRPr="00D2095A">
              <w:rPr>
                <w:rFonts w:ascii="Bahnschrift" w:hAnsi="Bahnschrift" w:cs="Arial"/>
                <w:b/>
                <w:sz w:val="18"/>
                <w:szCs w:val="18"/>
              </w:rPr>
              <w:lastRenderedPageBreak/>
              <w:t>Assessor Name</w:t>
            </w:r>
          </w:p>
        </w:tc>
        <w:tc>
          <w:tcPr>
            <w:tcW w:w="1612" w:type="dxa"/>
            <w:shd w:val="clear" w:color="auto" w:fill="FEFFFF" w:themeFill="background1"/>
            <w:vAlign w:val="center"/>
          </w:tcPr>
          <w:p w14:paraId="452BA94C" w14:textId="77777777" w:rsidR="00440ABA" w:rsidRPr="00D2095A" w:rsidRDefault="00440ABA"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gridSpan w:val="2"/>
            <w:shd w:val="clear" w:color="auto" w:fill="FEFFFF" w:themeFill="background1"/>
            <w:vAlign w:val="center"/>
          </w:tcPr>
          <w:p w14:paraId="370AA12D" w14:textId="77777777" w:rsidR="00440ABA" w:rsidRPr="00D2095A" w:rsidRDefault="00440ABA"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2DD609A6" w14:textId="77777777" w:rsidR="00440ABA" w:rsidRPr="00D2095A" w:rsidRDefault="00440ABA"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EFFFF" w:themeFill="background1"/>
            <w:vAlign w:val="center"/>
          </w:tcPr>
          <w:p w14:paraId="073CF808" w14:textId="77777777" w:rsidR="00440ABA" w:rsidRPr="00D2095A" w:rsidRDefault="00440ABA"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4903EC66" w14:textId="77777777" w:rsidR="00440ABA" w:rsidRPr="00D2095A" w:rsidRDefault="00440ABA" w:rsidP="003B3F5B">
            <w:pPr>
              <w:spacing w:before="80" w:after="80"/>
              <w:rPr>
                <w:rFonts w:ascii="Bahnschrift" w:hAnsi="Bahnschrift"/>
                <w:sz w:val="18"/>
                <w:szCs w:val="18"/>
              </w:rPr>
            </w:pPr>
            <w:r w:rsidRPr="00D2095A">
              <w:rPr>
                <w:rFonts w:ascii="Bahnschrift" w:hAnsi="Bahnschrift"/>
                <w:sz w:val="18"/>
                <w:szCs w:val="18"/>
              </w:rPr>
              <w:t>Insert Date</w:t>
            </w:r>
          </w:p>
        </w:tc>
      </w:tr>
    </w:tbl>
    <w:p w14:paraId="71AAD20F" w14:textId="77777777" w:rsidR="00440ABA" w:rsidRPr="00D2095A" w:rsidRDefault="00440ABA" w:rsidP="00AF593F">
      <w:pPr>
        <w:tabs>
          <w:tab w:val="left" w:pos="5096"/>
          <w:tab w:val="left" w:pos="11119"/>
        </w:tabs>
        <w:rPr>
          <w:rFonts w:ascii="Bahnschrift" w:hAnsi="Bahnschrift"/>
        </w:rPr>
      </w:pPr>
    </w:p>
    <w:p w14:paraId="3A266CEF" w14:textId="77777777" w:rsidR="00F16E8C" w:rsidRPr="00D2095A" w:rsidRDefault="00F16E8C" w:rsidP="00AF593F">
      <w:pPr>
        <w:tabs>
          <w:tab w:val="left" w:pos="5096"/>
          <w:tab w:val="left" w:pos="11119"/>
        </w:tabs>
        <w:rPr>
          <w:rFonts w:ascii="Bahnschrift" w:hAnsi="Bahnschrift"/>
        </w:rPr>
      </w:pPr>
    </w:p>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1134"/>
        <w:gridCol w:w="1144"/>
      </w:tblGrid>
      <w:tr w:rsidR="00066AC9" w:rsidRPr="00D2095A" w14:paraId="0115C8ED" w14:textId="77777777" w:rsidTr="003B3F5B">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68505FC5" w14:textId="77777777" w:rsidR="00F16E8C" w:rsidRPr="00D2095A" w:rsidRDefault="00F16E8C" w:rsidP="003B3F5B">
            <w:pPr>
              <w:spacing w:before="60" w:after="60"/>
              <w:rPr>
                <w:rFonts w:ascii="Bahnschrift" w:hAnsi="Bahnschrift" w:cs="Arial"/>
                <w:b/>
                <w:bCs/>
                <w:szCs w:val="20"/>
              </w:rPr>
            </w:pPr>
          </w:p>
          <w:p w14:paraId="6E76FA88" w14:textId="77777777" w:rsidR="00F16E8C" w:rsidRPr="00D2095A" w:rsidRDefault="00F16E8C" w:rsidP="003B3F5B">
            <w:pPr>
              <w:spacing w:before="60" w:after="60"/>
              <w:rPr>
                <w:rFonts w:ascii="Bahnschrift" w:hAnsi="Bahnschrift" w:cs="Arial"/>
                <w:b/>
                <w:bCs/>
                <w:szCs w:val="20"/>
              </w:rPr>
            </w:pPr>
            <w:r w:rsidRPr="00D2095A">
              <w:rPr>
                <w:rFonts w:ascii="Bahnschrift" w:hAnsi="Bahnschrift" w:cs="Arial"/>
                <w:b/>
                <w:bCs/>
                <w:szCs w:val="20"/>
              </w:rPr>
              <w:t>Part 2 – Website Layout Planning</w:t>
            </w:r>
          </w:p>
          <w:p w14:paraId="657617CF" w14:textId="77777777" w:rsidR="00F16E8C" w:rsidRPr="00D2095A" w:rsidRDefault="00F16E8C" w:rsidP="003B3F5B">
            <w:pPr>
              <w:spacing w:before="60" w:after="60"/>
              <w:rPr>
                <w:rFonts w:ascii="Bahnschrift" w:hAnsi="Bahnschrift" w:cs="Arial"/>
                <w:szCs w:val="20"/>
              </w:rPr>
            </w:pPr>
            <w:r w:rsidRPr="00D2095A">
              <w:rPr>
                <w:rFonts w:ascii="Bahnschrift" w:hAnsi="Bahnschrift" w:cs="Arial"/>
                <w:szCs w:val="20"/>
              </w:rPr>
              <w:t>Assessment Documentation</w:t>
            </w:r>
          </w:p>
          <w:p w14:paraId="7E7C4952" w14:textId="77777777" w:rsidR="00F16E8C" w:rsidRPr="00D2095A" w:rsidRDefault="00F16E8C" w:rsidP="003B3F5B">
            <w:pPr>
              <w:spacing w:before="60" w:after="60"/>
              <w:rPr>
                <w:rFonts w:ascii="Bahnschrift" w:hAnsi="Bahnschrift" w:cs="Arial"/>
                <w:b/>
                <w:bCs/>
              </w:rPr>
            </w:pPr>
          </w:p>
        </w:tc>
      </w:tr>
      <w:tr w:rsidR="00066AC9" w:rsidRPr="00D2095A" w14:paraId="4B6F893A" w14:textId="77777777" w:rsidTr="00F16E8C">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3BC9E26C" w14:textId="77777777" w:rsidR="00F16E8C" w:rsidRPr="00D2095A" w:rsidRDefault="00F16E8C" w:rsidP="003B3F5B">
            <w:pPr>
              <w:spacing w:before="120" w:after="120"/>
              <w:rPr>
                <w:rFonts w:ascii="Bahnschrift" w:hAnsi="Bahnschrift" w:cs="Arial"/>
                <w:b/>
                <w:bCs/>
                <w:szCs w:val="20"/>
                <w:lang w:val="en-US"/>
              </w:rPr>
            </w:pPr>
            <w:r w:rsidRPr="00D2095A">
              <w:rPr>
                <w:rFonts w:ascii="Bahnschrift" w:hAnsi="Bahnschrift" w:cs="Arial"/>
                <w:b/>
                <w:bCs/>
                <w:szCs w:val="20"/>
                <w:lang w:val="en-US"/>
              </w:rPr>
              <w:t>Design Planning</w:t>
            </w:r>
          </w:p>
          <w:p w14:paraId="4B001729" w14:textId="77777777" w:rsidR="00F16E8C" w:rsidRPr="00D2095A" w:rsidRDefault="00F16E8C" w:rsidP="003B3F5B">
            <w:pPr>
              <w:rPr>
                <w:rFonts w:ascii="Bahnschrift" w:hAnsi="Bahnschrift" w:cs="Arial"/>
                <w:szCs w:val="20"/>
              </w:rPr>
            </w:pPr>
            <w:r w:rsidRPr="00D2095A">
              <w:rPr>
                <w:rFonts w:ascii="Bahnschrift" w:hAnsi="Bahnschrift" w:cs="Arial"/>
                <w:szCs w:val="20"/>
              </w:rPr>
              <w:t xml:space="preserve">Once we understand our development restrictions &amp; required content, we can begin sketching/mapping out how our website will look.  </w:t>
            </w:r>
            <w:r w:rsidRPr="00D2095A">
              <w:rPr>
                <w:rFonts w:ascii="Bahnschrift" w:hAnsi="Bahnschrift" w:cs="Arial"/>
                <w:szCs w:val="20"/>
                <w:u w:val="single"/>
              </w:rPr>
              <w:t>It is always important to draft up items such as expected content flow</w:t>
            </w:r>
            <w:r w:rsidRPr="00D2095A">
              <w:rPr>
                <w:rFonts w:ascii="Bahnschrift" w:hAnsi="Bahnschrift" w:cs="Arial"/>
                <w:b/>
                <w:bCs/>
                <w:szCs w:val="20"/>
                <w:u w:val="single"/>
              </w:rPr>
              <w:t xml:space="preserve"> </w:t>
            </w:r>
            <w:r w:rsidRPr="00D2095A">
              <w:rPr>
                <w:rFonts w:ascii="Bahnschrift" w:hAnsi="Bahnschrift" w:cs="Arial"/>
                <w:szCs w:val="20"/>
                <w:u w:val="single"/>
              </w:rPr>
              <w:t>(</w:t>
            </w:r>
            <w:r w:rsidRPr="00D2095A">
              <w:rPr>
                <w:rFonts w:ascii="Bahnschrift" w:hAnsi="Bahnschrift" w:cs="Arial"/>
                <w:b/>
                <w:bCs/>
                <w:szCs w:val="20"/>
                <w:u w:val="single"/>
              </w:rPr>
              <w:t>sitemaps</w:t>
            </w:r>
            <w:r w:rsidRPr="00D2095A">
              <w:rPr>
                <w:rFonts w:ascii="Bahnschrift" w:hAnsi="Bahnschrift" w:cs="Arial"/>
                <w:szCs w:val="20"/>
                <w:u w:val="single"/>
              </w:rPr>
              <w:t xml:space="preserve">), </w:t>
            </w:r>
            <w:r w:rsidRPr="00D2095A">
              <w:rPr>
                <w:rFonts w:ascii="Bahnschrift" w:hAnsi="Bahnschrift" w:cs="Arial"/>
                <w:b/>
                <w:bCs/>
                <w:szCs w:val="20"/>
                <w:u w:val="single"/>
              </w:rPr>
              <w:t>wireframes</w:t>
            </w:r>
            <w:r w:rsidRPr="00D2095A">
              <w:rPr>
                <w:rFonts w:ascii="Bahnschrift" w:hAnsi="Bahnschrift" w:cs="Arial"/>
                <w:szCs w:val="20"/>
                <w:u w:val="single"/>
              </w:rPr>
              <w:t>, style guides &amp; prototypes.</w:t>
            </w:r>
            <w:r w:rsidRPr="00D2095A">
              <w:rPr>
                <w:rFonts w:ascii="Bahnschrift" w:hAnsi="Bahnschrift" w:cs="Arial"/>
                <w:szCs w:val="20"/>
              </w:rPr>
              <w:t> </w:t>
            </w:r>
          </w:p>
          <w:p w14:paraId="0EC58AEE" w14:textId="77777777" w:rsidR="00F16E8C" w:rsidRPr="00D2095A" w:rsidRDefault="00F16E8C" w:rsidP="00F16E8C">
            <w:pPr>
              <w:rPr>
                <w:rFonts w:ascii="Bahnschrift" w:hAnsi="Bahnschrift" w:cs="Arial"/>
                <w:szCs w:val="20"/>
              </w:rPr>
            </w:pPr>
          </w:p>
        </w:tc>
      </w:tr>
      <w:tr w:rsidR="00066AC9" w:rsidRPr="00D2095A" w14:paraId="3715146E" w14:textId="77777777" w:rsidTr="00D10BA0">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10F05BD3" w14:textId="77777777" w:rsidR="00F16E8C" w:rsidRPr="00D2095A" w:rsidRDefault="00F16E8C" w:rsidP="003B3F5B">
            <w:pPr>
              <w:spacing w:before="60" w:after="60"/>
              <w:rPr>
                <w:rFonts w:ascii="Bahnschrift" w:hAnsi="Bahnschrift" w:cs="Arial"/>
                <w:b/>
                <w:bCs/>
              </w:rPr>
            </w:pPr>
            <w:r w:rsidRPr="00D2095A">
              <w:rPr>
                <w:rFonts w:ascii="Bahnschrift" w:hAnsi="Bahnschrift" w:cs="Arial"/>
                <w:b/>
                <w:bCs/>
              </w:rPr>
              <w:t xml:space="preserve">                         Question / Criteria</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6FFF7AC0" w14:textId="77777777" w:rsidR="00F16E8C" w:rsidRPr="00D2095A" w:rsidRDefault="00F16E8C" w:rsidP="003B3F5B">
            <w:pPr>
              <w:spacing w:before="60" w:after="60"/>
              <w:jc w:val="center"/>
              <w:rPr>
                <w:rFonts w:ascii="Bahnschrift" w:hAnsi="Bahnschrift" w:cs="Arial"/>
                <w:b/>
                <w:bCs/>
              </w:rPr>
            </w:pPr>
            <w:r w:rsidRPr="00D2095A">
              <w:rPr>
                <w:rFonts w:ascii="Bahnschrift" w:hAnsi="Bahnschrift" w:cs="Arial"/>
                <w:b/>
                <w:bCs/>
              </w:rPr>
              <w:t>Answer/satisfactory response</w:t>
            </w:r>
          </w:p>
        </w:tc>
      </w:tr>
      <w:tr w:rsidR="00066AC9" w:rsidRPr="00D2095A" w14:paraId="454A8474" w14:textId="77777777" w:rsidTr="003B3F5B">
        <w:trPr>
          <w:trHeight w:val="3099"/>
        </w:trPr>
        <w:tc>
          <w:tcPr>
            <w:tcW w:w="4962" w:type="dxa"/>
            <w:gridSpan w:val="3"/>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EBDA364"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t>List</w:t>
            </w:r>
            <w:r w:rsidRPr="00D2095A">
              <w:rPr>
                <w:rFonts w:ascii="Bahnschrift" w:hAnsi="Bahnschrift"/>
                <w:b/>
                <w:bCs/>
              </w:rPr>
              <w:t xml:space="preserve"> at least THREE (3) modern web design principles</w:t>
            </w:r>
            <w:r w:rsidRPr="00D2095A">
              <w:rPr>
                <w:rFonts w:ascii="Bahnschrift" w:hAnsi="Bahnschrift"/>
              </w:rPr>
              <w:t xml:space="preserve"> that your website will focus on, to improve overall user experience</w:t>
            </w:r>
          </w:p>
          <w:p w14:paraId="0C320E98" w14:textId="77777777" w:rsidR="00F16E8C" w:rsidRPr="00D2095A" w:rsidRDefault="00F16E8C" w:rsidP="003B3F5B">
            <w:pPr>
              <w:pStyle w:val="SFnumbullet1"/>
              <w:numPr>
                <w:ilvl w:val="0"/>
                <w:numId w:val="0"/>
              </w:numPr>
              <w:ind w:left="360"/>
              <w:rPr>
                <w:rFonts w:ascii="Bahnschrift" w:hAnsi="Bahnschrift"/>
              </w:rPr>
            </w:pPr>
          </w:p>
          <w:p w14:paraId="776699D5" w14:textId="77777777" w:rsidR="00F16E8C" w:rsidRPr="00D2095A" w:rsidRDefault="00F16E8C" w:rsidP="003B3F5B">
            <w:pPr>
              <w:pStyle w:val="SFnumbullet1"/>
              <w:numPr>
                <w:ilvl w:val="0"/>
                <w:numId w:val="0"/>
              </w:numPr>
              <w:ind w:left="360"/>
              <w:rPr>
                <w:rFonts w:ascii="Bahnschrift" w:hAnsi="Bahnschrift"/>
              </w:rPr>
            </w:pPr>
            <w:r w:rsidRPr="00D2095A">
              <w:rPr>
                <w:rFonts w:ascii="Bahnschrift" w:hAnsi="Bahnschrift"/>
              </w:rPr>
              <w:t xml:space="preserve">The </w:t>
            </w:r>
            <w:r w:rsidRPr="00D2095A">
              <w:rPr>
                <w:rFonts w:ascii="Bahnschrift" w:hAnsi="Bahnschrift"/>
                <w:u w:val="single"/>
              </w:rPr>
              <w:t>first dot point has been provided for you</w:t>
            </w:r>
            <w:r w:rsidRPr="00D2095A">
              <w:rPr>
                <w:rFonts w:ascii="Bahnschrift" w:hAnsi="Bahnschrift"/>
              </w:rPr>
              <w:t xml:space="preserve"> – complete the </w:t>
            </w:r>
            <w:r w:rsidRPr="00D2095A">
              <w:rPr>
                <w:rFonts w:ascii="Bahnschrift" w:hAnsi="Bahnschrift"/>
                <w:b/>
                <w:bCs/>
              </w:rPr>
              <w:t>remaining TWO (2)</w:t>
            </w:r>
            <w:r w:rsidRPr="00D2095A">
              <w:rPr>
                <w:rFonts w:ascii="Bahnschrift" w:hAnsi="Bahnschrift"/>
              </w:rPr>
              <w:t xml:space="preserve"> design principles. </w:t>
            </w:r>
          </w:p>
        </w:tc>
        <w:tc>
          <w:tcPr>
            <w:tcW w:w="5531" w:type="dxa"/>
            <w:gridSpan w:val="5"/>
            <w:tcBorders>
              <w:top w:val="single" w:sz="4" w:space="0" w:color="7F7F7F" w:themeColor="text1" w:themeTint="80"/>
              <w:left w:val="single" w:sz="4" w:space="0" w:color="7F7F7F" w:themeColor="text1" w:themeTint="80"/>
              <w:right w:val="single" w:sz="4" w:space="0" w:color="7F7F7F" w:themeColor="text1" w:themeTint="80"/>
            </w:tcBorders>
            <w:shd w:val="clear" w:color="auto" w:fill="FEFFFF" w:themeFill="background1"/>
            <w:vAlign w:val="center"/>
          </w:tcPr>
          <w:p w14:paraId="36287E8F" w14:textId="77777777" w:rsidR="00F16E8C" w:rsidRPr="00D2095A" w:rsidRDefault="00F16E8C" w:rsidP="003B3F5B">
            <w:pPr>
              <w:spacing w:before="80" w:after="80"/>
              <w:rPr>
                <w:rFonts w:ascii="Bahnschrift" w:hAnsi="Bahnschrift"/>
                <w:b/>
                <w:bCs/>
                <w:szCs w:val="20"/>
                <w:u w:val="single"/>
              </w:rPr>
            </w:pPr>
            <w:r w:rsidRPr="00D2095A">
              <w:rPr>
                <w:rFonts w:ascii="Bahnschrift" w:hAnsi="Bahnschrift"/>
                <w:b/>
                <w:bCs/>
                <w:szCs w:val="20"/>
                <w:u w:val="single"/>
              </w:rPr>
              <w:t>KEY WEB DESIGN PRINCIPLES</w:t>
            </w:r>
          </w:p>
          <w:p w14:paraId="5676AA1A" w14:textId="77777777" w:rsidR="0002452F" w:rsidRPr="00D2095A" w:rsidRDefault="0002452F" w:rsidP="0002452F">
            <w:pPr>
              <w:numPr>
                <w:ilvl w:val="0"/>
                <w:numId w:val="41"/>
              </w:numPr>
              <w:spacing w:before="80" w:after="80"/>
              <w:rPr>
                <w:rFonts w:ascii="Bahnschrift" w:hAnsi="Bahnschrift"/>
                <w:b/>
                <w:bCs/>
                <w:szCs w:val="20"/>
              </w:rPr>
            </w:pPr>
            <w:r w:rsidRPr="00D2095A">
              <w:rPr>
                <w:rFonts w:ascii="Bahnschrift" w:hAnsi="Bahnschrift"/>
                <w:b/>
                <w:bCs/>
                <w:szCs w:val="20"/>
              </w:rPr>
              <w:t>2. Visual Hierarchy</w:t>
            </w:r>
            <w:r w:rsidRPr="00D2095A">
              <w:rPr>
                <w:rFonts w:ascii="Bahnschrift" w:hAnsi="Bahnschrift"/>
                <w:b/>
                <w:bCs/>
                <w:szCs w:val="20"/>
              </w:rPr>
              <w:br/>
            </w:r>
            <w:r w:rsidRPr="00D2095A">
              <w:rPr>
                <w:rFonts w:ascii="Bahnschrift" w:hAnsi="Bahnschrift"/>
                <w:bCs/>
                <w:szCs w:val="20"/>
              </w:rPr>
              <w:t>The layout should guide the user's attention using clear headings, spacing, contrast, and structured content. This helps users quickly scan the page and find important information such as the menu, opening hours or location.</w:t>
            </w:r>
          </w:p>
          <w:p w14:paraId="216899A3" w14:textId="77777777" w:rsidR="0002452F" w:rsidRPr="00D2095A" w:rsidRDefault="0002452F" w:rsidP="0002452F">
            <w:pPr>
              <w:numPr>
                <w:ilvl w:val="0"/>
                <w:numId w:val="41"/>
              </w:numPr>
              <w:spacing w:before="80" w:after="80"/>
              <w:rPr>
                <w:rFonts w:ascii="Bahnschrift" w:hAnsi="Bahnschrift"/>
                <w:b/>
                <w:bCs/>
                <w:szCs w:val="20"/>
              </w:rPr>
            </w:pPr>
            <w:r w:rsidRPr="00D2095A">
              <w:rPr>
                <w:rFonts w:ascii="Bahnschrift" w:hAnsi="Bahnschrift"/>
                <w:b/>
                <w:bCs/>
                <w:szCs w:val="20"/>
              </w:rPr>
              <w:t>3. Consistency</w:t>
            </w:r>
            <w:r w:rsidRPr="00D2095A">
              <w:rPr>
                <w:rFonts w:ascii="Bahnschrift" w:hAnsi="Bahnschrift"/>
                <w:b/>
                <w:bCs/>
                <w:szCs w:val="20"/>
              </w:rPr>
              <w:br/>
            </w:r>
            <w:r w:rsidRPr="00D2095A">
              <w:rPr>
                <w:rFonts w:ascii="Bahnschrift" w:hAnsi="Bahnschrift"/>
                <w:bCs/>
                <w:szCs w:val="20"/>
              </w:rPr>
              <w:t>All pages should follow the same typography, colour palette, spacing, and component styling. Consistency improves user trust, reduces cognitive load, and creates a seamless experience across desktop and mobile devices.</w:t>
            </w:r>
          </w:p>
          <w:p w14:paraId="272EB10A" w14:textId="160B9C44" w:rsidR="00F16E8C" w:rsidRPr="00D2095A" w:rsidRDefault="00F16E8C" w:rsidP="0002452F">
            <w:pPr>
              <w:pStyle w:val="ListParagraph"/>
              <w:spacing w:before="80" w:after="80"/>
              <w:ind w:left="720"/>
              <w:rPr>
                <w:rFonts w:ascii="Bahnschrift" w:hAnsi="Bahnschrift"/>
                <w:szCs w:val="20"/>
              </w:rPr>
            </w:pPr>
          </w:p>
        </w:tc>
      </w:tr>
      <w:tr w:rsidR="00066AC9" w:rsidRPr="00D2095A" w14:paraId="760E94AD" w14:textId="77777777" w:rsidTr="003B3F5B">
        <w:trPr>
          <w:trHeight w:val="3170"/>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6C83C57"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t>Confirm</w:t>
            </w:r>
            <w:r w:rsidRPr="00D2095A">
              <w:rPr>
                <w:rFonts w:ascii="Bahnschrift" w:hAnsi="Bahnschrift"/>
                <w:b/>
                <w:bCs/>
              </w:rPr>
              <w:t xml:space="preserve"> at least FOUR (4) </w:t>
            </w:r>
            <w:r w:rsidRPr="00D2095A">
              <w:rPr>
                <w:rFonts w:ascii="Bahnschrift" w:hAnsi="Bahnschrift"/>
              </w:rPr>
              <w:t xml:space="preserve">Core UI Components that must be built for this website. </w:t>
            </w:r>
          </w:p>
          <w:p w14:paraId="5ABFCC84" w14:textId="77777777" w:rsidR="00F16E8C" w:rsidRPr="00D2095A" w:rsidRDefault="00F16E8C" w:rsidP="003B3F5B">
            <w:pPr>
              <w:pStyle w:val="SFnumbullet1"/>
              <w:numPr>
                <w:ilvl w:val="0"/>
                <w:numId w:val="0"/>
              </w:numPr>
              <w:rPr>
                <w:rFonts w:ascii="Bahnschrift" w:hAnsi="Bahnschrift"/>
              </w:rPr>
            </w:pPr>
          </w:p>
          <w:p w14:paraId="0B15C7E9" w14:textId="77777777" w:rsidR="00F16E8C" w:rsidRPr="00D2095A" w:rsidRDefault="00F16E8C" w:rsidP="003B3F5B">
            <w:pPr>
              <w:pStyle w:val="SFnumbullet1"/>
              <w:numPr>
                <w:ilvl w:val="0"/>
                <w:numId w:val="0"/>
              </w:numPr>
              <w:ind w:left="360"/>
              <w:rPr>
                <w:rFonts w:ascii="Bahnschrift" w:hAnsi="Bahnschrift"/>
              </w:rPr>
            </w:pPr>
            <w:r w:rsidRPr="00D2095A">
              <w:rPr>
                <w:rFonts w:ascii="Bahnschrift" w:hAnsi="Bahnschrift"/>
              </w:rPr>
              <w:t xml:space="preserve">You should list each </w:t>
            </w:r>
            <w:bookmarkStart w:id="0" w:name="LearnerP2Q2"/>
            <w:r w:rsidRPr="00D2095A">
              <w:rPr>
                <w:rFonts w:ascii="Bahnschrift" w:hAnsi="Bahnschrift"/>
                <w:b/>
                <w:bCs/>
                <w:u w:val="single"/>
              </w:rPr>
              <w:t>Core UI Component</w:t>
            </w:r>
            <w:r w:rsidRPr="00D2095A">
              <w:rPr>
                <w:rFonts w:ascii="Bahnschrift" w:hAnsi="Bahnschrift"/>
                <w:b/>
                <w:bCs/>
              </w:rPr>
              <w:t xml:space="preserve"> </w:t>
            </w:r>
            <w:bookmarkEnd w:id="0"/>
            <w:r w:rsidRPr="00D2095A">
              <w:rPr>
                <w:rFonts w:ascii="Bahnschrift" w:hAnsi="Bahnschrift"/>
              </w:rPr>
              <w:t xml:space="preserve">as a separate dot point </w:t>
            </w:r>
            <w:r w:rsidRPr="00D2095A">
              <w:rPr>
                <w:rFonts w:ascii="Bahnschrift" w:hAnsi="Bahnschrift"/>
                <w:b/>
                <w:bCs/>
              </w:rPr>
              <w:t>and provide a brief explanation</w:t>
            </w:r>
            <w:r w:rsidRPr="00D2095A">
              <w:rPr>
                <w:rFonts w:ascii="Bahnschrift" w:hAnsi="Bahnschrift"/>
              </w:rPr>
              <w:t xml:space="preserve"> as to what it needs to be satisfied in your build. </w:t>
            </w:r>
          </w:p>
          <w:p w14:paraId="5DA2F4F5" w14:textId="77777777" w:rsidR="00F16E8C" w:rsidRPr="00D2095A" w:rsidRDefault="00F16E8C" w:rsidP="003B3F5B">
            <w:pPr>
              <w:pStyle w:val="SFnumbullet1"/>
              <w:numPr>
                <w:ilvl w:val="0"/>
                <w:numId w:val="0"/>
              </w:numPr>
              <w:rPr>
                <w:rFonts w:ascii="Bahnschrift" w:hAnsi="Bahnschrift"/>
              </w:rPr>
            </w:pPr>
          </w:p>
          <w:p w14:paraId="4F9C4780" w14:textId="77777777" w:rsidR="00F16E8C" w:rsidRPr="00D2095A" w:rsidRDefault="00F16E8C" w:rsidP="003B3F5B">
            <w:pPr>
              <w:pStyle w:val="SFnumbullet1"/>
              <w:numPr>
                <w:ilvl w:val="0"/>
                <w:numId w:val="0"/>
              </w:numPr>
              <w:ind w:left="360"/>
              <w:rPr>
                <w:rFonts w:ascii="Bahnschrift" w:hAnsi="Bahnschrift"/>
              </w:rPr>
            </w:pPr>
            <w:r w:rsidRPr="00D2095A">
              <w:rPr>
                <w:rFonts w:ascii="Bahnschrift" w:hAnsi="Bahnschrift"/>
              </w:rPr>
              <w:t xml:space="preserve">The </w:t>
            </w:r>
            <w:r w:rsidRPr="00D2095A">
              <w:rPr>
                <w:rFonts w:ascii="Bahnschrift" w:hAnsi="Bahnschrift"/>
                <w:u w:val="single"/>
              </w:rPr>
              <w:t>first dot point has been provided for you</w:t>
            </w:r>
            <w:r w:rsidRPr="00D2095A">
              <w:rPr>
                <w:rFonts w:ascii="Bahnschrift" w:hAnsi="Bahnschrift"/>
              </w:rPr>
              <w:t xml:space="preserve"> – complete the </w:t>
            </w:r>
            <w:r w:rsidRPr="00D2095A">
              <w:rPr>
                <w:rFonts w:ascii="Bahnschrift" w:hAnsi="Bahnschrift"/>
                <w:b/>
                <w:bCs/>
              </w:rPr>
              <w:t>remaining THREE (3)</w:t>
            </w:r>
            <w:r w:rsidRPr="00D2095A">
              <w:rPr>
                <w:rFonts w:ascii="Bahnschrift" w:hAnsi="Bahnschrift"/>
              </w:rPr>
              <w:t xml:space="preserve"> design needs.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96FD3F0" w14:textId="77777777" w:rsidR="00F16E8C" w:rsidRPr="00D2095A" w:rsidRDefault="00F16E8C" w:rsidP="003B3F5B">
            <w:pPr>
              <w:spacing w:before="80" w:after="80"/>
              <w:rPr>
                <w:rFonts w:ascii="Bahnschrift" w:hAnsi="Bahnschrift"/>
                <w:b/>
                <w:bCs/>
                <w:szCs w:val="20"/>
                <w:u w:val="single"/>
              </w:rPr>
            </w:pPr>
            <w:r w:rsidRPr="00D2095A">
              <w:rPr>
                <w:rFonts w:ascii="Bahnschrift" w:hAnsi="Bahnschrift"/>
                <w:b/>
                <w:bCs/>
                <w:szCs w:val="20"/>
                <w:u w:val="single"/>
              </w:rPr>
              <w:t>CORE UI COMPONENTS NEEDED</w:t>
            </w:r>
          </w:p>
          <w:p w14:paraId="228E7008" w14:textId="77777777" w:rsidR="00ED60CA" w:rsidRPr="00D2095A" w:rsidRDefault="00ED60CA" w:rsidP="0014179A">
            <w:pPr>
              <w:numPr>
                <w:ilvl w:val="0"/>
                <w:numId w:val="40"/>
              </w:numPr>
              <w:spacing w:before="80" w:after="80"/>
              <w:rPr>
                <w:rFonts w:ascii="Bahnschrift" w:hAnsi="Bahnschrift"/>
                <w:b/>
                <w:bCs/>
                <w:szCs w:val="20"/>
              </w:rPr>
            </w:pPr>
            <w:r w:rsidRPr="00D2095A">
              <w:rPr>
                <w:rFonts w:ascii="Bahnschrift" w:hAnsi="Bahnschrift"/>
                <w:b/>
                <w:bCs/>
                <w:szCs w:val="20"/>
              </w:rPr>
              <w:t>Provided Example – CTA on Home Page</w:t>
            </w:r>
          </w:p>
          <w:p w14:paraId="412776AD" w14:textId="7BDB73FD" w:rsidR="00ED60CA" w:rsidRPr="00D2095A" w:rsidRDefault="00ED60CA" w:rsidP="00ED60CA">
            <w:pPr>
              <w:spacing w:before="80" w:after="80"/>
              <w:ind w:left="720"/>
              <w:rPr>
                <w:rFonts w:ascii="Bahnschrift" w:hAnsi="Bahnschrift"/>
                <w:bCs/>
                <w:szCs w:val="20"/>
              </w:rPr>
            </w:pPr>
            <w:r w:rsidRPr="00D2095A">
              <w:rPr>
                <w:rFonts w:ascii="Bahnschrift" w:hAnsi="Bahnschrift"/>
                <w:bCs/>
                <w:szCs w:val="20"/>
              </w:rPr>
              <w:t>A prominent “Call to Action” button in the navbar or hero section that directs users toward the Menu or Contact page.</w:t>
            </w:r>
          </w:p>
          <w:p w14:paraId="50C5064F" w14:textId="77777777" w:rsidR="00F16E8C" w:rsidRPr="00D2095A" w:rsidRDefault="00F16E8C" w:rsidP="003B3F5B">
            <w:pPr>
              <w:spacing w:before="80" w:after="80"/>
              <w:ind w:left="720"/>
              <w:rPr>
                <w:rFonts w:ascii="Bahnschrift" w:hAnsi="Bahnschrift"/>
                <w:szCs w:val="20"/>
              </w:rPr>
            </w:pPr>
          </w:p>
          <w:p w14:paraId="6C7EF873" w14:textId="77777777" w:rsidR="00F16E8C" w:rsidRPr="00D2095A" w:rsidRDefault="00ED60CA" w:rsidP="00A16A84">
            <w:pPr>
              <w:numPr>
                <w:ilvl w:val="0"/>
                <w:numId w:val="40"/>
              </w:numPr>
              <w:spacing w:before="80" w:after="80"/>
              <w:rPr>
                <w:rFonts w:ascii="Bahnschrift" w:hAnsi="Bahnschrift"/>
                <w:szCs w:val="20"/>
              </w:rPr>
            </w:pPr>
            <w:r w:rsidRPr="00D2095A">
              <w:rPr>
                <w:rFonts w:ascii="Bahnschrift" w:hAnsi="Bahnschrift"/>
                <w:szCs w:val="20"/>
              </w:rPr>
              <w:t>Three UI Components</w:t>
            </w:r>
          </w:p>
          <w:p w14:paraId="59EE8C29" w14:textId="77777777" w:rsidR="00ED60CA" w:rsidRPr="00D2095A" w:rsidRDefault="00ED60CA" w:rsidP="00ED60CA">
            <w:pPr>
              <w:numPr>
                <w:ilvl w:val="0"/>
                <w:numId w:val="40"/>
              </w:numPr>
              <w:spacing w:before="80" w:after="80"/>
              <w:rPr>
                <w:rFonts w:ascii="Bahnschrift" w:hAnsi="Bahnschrift"/>
                <w:szCs w:val="20"/>
              </w:rPr>
            </w:pPr>
            <w:r w:rsidRPr="00D2095A">
              <w:rPr>
                <w:rFonts w:ascii="Bahnschrift" w:hAnsi="Bahnschrift"/>
                <w:b/>
                <w:bCs/>
                <w:szCs w:val="20"/>
              </w:rPr>
              <w:t>Navigation Bar (Navbar)</w:t>
            </w:r>
            <w:r w:rsidRPr="00D2095A">
              <w:rPr>
                <w:rFonts w:ascii="Bahnschrift" w:hAnsi="Bahnschrift"/>
                <w:szCs w:val="20"/>
              </w:rPr>
              <w:br/>
              <w:t>A consistent, responsive navbar that appears at the top of all pages. It should include links to Home, Menu, and Contact, allowing users to move between pages easily.</w:t>
            </w:r>
          </w:p>
          <w:p w14:paraId="2F83D770" w14:textId="77777777" w:rsidR="00ED60CA" w:rsidRPr="00D2095A" w:rsidRDefault="00ED60CA" w:rsidP="00ED60CA">
            <w:pPr>
              <w:numPr>
                <w:ilvl w:val="0"/>
                <w:numId w:val="40"/>
              </w:numPr>
              <w:spacing w:before="80" w:after="80"/>
              <w:rPr>
                <w:rFonts w:ascii="Bahnschrift" w:hAnsi="Bahnschrift"/>
                <w:szCs w:val="20"/>
              </w:rPr>
            </w:pPr>
            <w:r w:rsidRPr="00D2095A">
              <w:rPr>
                <w:rFonts w:ascii="Bahnschrift" w:hAnsi="Bahnschrift"/>
                <w:b/>
                <w:bCs/>
                <w:szCs w:val="20"/>
              </w:rPr>
              <w:t>3. Hero Banner Section</w:t>
            </w:r>
            <w:r w:rsidRPr="00D2095A">
              <w:rPr>
                <w:rFonts w:ascii="Bahnschrift" w:hAnsi="Bahnschrift"/>
                <w:szCs w:val="20"/>
              </w:rPr>
              <w:br/>
              <w:t>A large welcoming section on the homepage featuring a hero image or café introduction text. This sets the tone of the café’s warm and cosy branding and provides immediate visual engagement.</w:t>
            </w:r>
          </w:p>
          <w:p w14:paraId="318FD5EC" w14:textId="5434D6AC" w:rsidR="00ED60CA" w:rsidRPr="00D2095A" w:rsidRDefault="00ED60CA" w:rsidP="00ED60CA">
            <w:pPr>
              <w:numPr>
                <w:ilvl w:val="0"/>
                <w:numId w:val="40"/>
              </w:numPr>
              <w:spacing w:before="80" w:after="80"/>
              <w:rPr>
                <w:rFonts w:ascii="Bahnschrift" w:hAnsi="Bahnschrift"/>
                <w:szCs w:val="20"/>
              </w:rPr>
            </w:pPr>
            <w:r w:rsidRPr="00D2095A">
              <w:rPr>
                <w:rFonts w:ascii="Bahnschrift" w:hAnsi="Bahnschrift"/>
                <w:b/>
                <w:bCs/>
                <w:szCs w:val="20"/>
              </w:rPr>
              <w:lastRenderedPageBreak/>
              <w:t>4. Responsive Menu Layout</w:t>
            </w:r>
            <w:r w:rsidRPr="00D2095A">
              <w:rPr>
                <w:rFonts w:ascii="Bahnschrift" w:hAnsi="Bahnschrift"/>
                <w:szCs w:val="20"/>
              </w:rPr>
              <w:br/>
              <w:t>A clean, readable menu section that can display items in a flexible grid or list layout. This allows readability on both desktop and mobile devices while supporting downloadable PDF menu functionality.</w:t>
            </w:r>
          </w:p>
        </w:tc>
      </w:tr>
      <w:tr w:rsidR="00066AC9" w:rsidRPr="00D2095A" w14:paraId="775F5691" w14:textId="77777777" w:rsidTr="003B3F5B">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86A97CD"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lastRenderedPageBreak/>
              <w:t>Based on your user content requirements in Part 1, develop</w:t>
            </w:r>
            <w:r w:rsidRPr="00D2095A">
              <w:rPr>
                <w:rFonts w:ascii="Bahnschrift" w:hAnsi="Bahnschrift"/>
                <w:b/>
                <w:bCs/>
              </w:rPr>
              <w:t xml:space="preserve"> ONE (1)</w:t>
            </w:r>
            <w:r w:rsidRPr="00D2095A">
              <w:rPr>
                <w:rFonts w:ascii="Bahnschrift" w:hAnsi="Bahnschrift"/>
              </w:rPr>
              <w:t xml:space="preserve"> visual sitemap of your website – to confirm its’ required pages and expected content flow. </w:t>
            </w:r>
          </w:p>
          <w:p w14:paraId="1C4E5CFB" w14:textId="77777777" w:rsidR="00F16E8C" w:rsidRPr="00D2095A" w:rsidRDefault="00F16E8C" w:rsidP="003B3F5B">
            <w:pPr>
              <w:pStyle w:val="SFnumbullet1"/>
              <w:numPr>
                <w:ilvl w:val="0"/>
                <w:numId w:val="0"/>
              </w:numPr>
              <w:rPr>
                <w:rFonts w:ascii="Bahnschrift" w:hAnsi="Bahnschrift"/>
              </w:rPr>
            </w:pPr>
          </w:p>
          <w:p w14:paraId="0551C3EE" w14:textId="77777777" w:rsidR="00F16E8C" w:rsidRPr="00D2095A" w:rsidRDefault="00F16E8C" w:rsidP="003B3F5B">
            <w:pPr>
              <w:pStyle w:val="SFnumbullet1"/>
              <w:numPr>
                <w:ilvl w:val="0"/>
                <w:numId w:val="0"/>
              </w:numPr>
              <w:rPr>
                <w:rFonts w:ascii="Bahnschrift" w:hAnsi="Bahnschrift"/>
              </w:rPr>
            </w:pPr>
          </w:p>
          <w:p w14:paraId="2CD64486" w14:textId="77777777" w:rsidR="00F16E8C" w:rsidRPr="00D2095A" w:rsidRDefault="00F16E8C" w:rsidP="003B3F5B">
            <w:pPr>
              <w:pStyle w:val="SFnumbullet1"/>
              <w:numPr>
                <w:ilvl w:val="0"/>
                <w:numId w:val="0"/>
              </w:numPr>
              <w:ind w:left="360"/>
              <w:rPr>
                <w:rFonts w:ascii="Bahnschrift" w:hAnsi="Bahnschrift"/>
              </w:rPr>
            </w:pPr>
            <w:r w:rsidRPr="00D2095A">
              <w:rPr>
                <w:rFonts w:ascii="Bahnschrift" w:hAnsi="Bahnschrift"/>
                <w:b/>
                <w:bCs/>
              </w:rPr>
              <w:t>Important reminder:</w:t>
            </w:r>
            <w:r w:rsidRPr="00D2095A">
              <w:rPr>
                <w:rFonts w:ascii="Bahnschrift" w:hAnsi="Bahnschrift"/>
              </w:rPr>
              <w:t xml:space="preserve"> A visual sitemap is a </w:t>
            </w:r>
            <w:r w:rsidRPr="00D2095A">
              <w:rPr>
                <w:rFonts w:ascii="Bahnschrift" w:hAnsi="Bahnschrift"/>
                <w:u w:val="single"/>
              </w:rPr>
              <w:t>hierarchical diagram</w:t>
            </w:r>
            <w:r w:rsidRPr="00D2095A">
              <w:rPr>
                <w:rFonts w:ascii="Bahnschrift" w:hAnsi="Bahnschrift"/>
              </w:rPr>
              <w:t xml:space="preserve"> that allows its users to quickly </w:t>
            </w:r>
            <w:r w:rsidRPr="00D2095A">
              <w:rPr>
                <w:rFonts w:ascii="Bahnschrift" w:hAnsi="Bahnschrift"/>
                <w:u w:val="single"/>
              </w:rPr>
              <w:t>understand a website's structure and navigation</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30F91F6" w14:textId="53526672" w:rsidR="00F16E8C" w:rsidRPr="00D2095A" w:rsidRDefault="00E10CF9" w:rsidP="003B3F5B">
            <w:pPr>
              <w:spacing w:before="80" w:after="80"/>
              <w:jc w:val="center"/>
              <w:rPr>
                <w:rFonts w:ascii="Bahnschrift" w:hAnsi="Bahnschrift"/>
                <w:szCs w:val="20"/>
              </w:rPr>
            </w:pPr>
            <w:r w:rsidRPr="00D2095A">
              <w:rPr>
                <w:rFonts w:ascii="Bahnschrift" w:hAnsi="Bahnschrift"/>
                <w:noProof/>
                <w:szCs w:val="20"/>
              </w:rPr>
              <w:drawing>
                <wp:inline distT="0" distB="0" distL="0" distR="0" wp14:anchorId="1B31032D" wp14:editId="42538E12">
                  <wp:extent cx="1781424" cy="405821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1424" cy="4058216"/>
                          </a:xfrm>
                          <a:prstGeom prst="rect">
                            <a:avLst/>
                          </a:prstGeom>
                        </pic:spPr>
                      </pic:pic>
                    </a:graphicData>
                  </a:graphic>
                </wp:inline>
              </w:drawing>
            </w:r>
          </w:p>
        </w:tc>
      </w:tr>
      <w:tr w:rsidR="00066AC9" w:rsidRPr="00D2095A" w14:paraId="205A252F" w14:textId="77777777" w:rsidTr="003B3F5B">
        <w:trPr>
          <w:trHeight w:val="1221"/>
        </w:trPr>
        <w:tc>
          <w:tcPr>
            <w:tcW w:w="4962" w:type="dxa"/>
            <w:gridSpan w:val="3"/>
            <w:tcBorders>
              <w:top w:val="single" w:sz="4" w:space="0" w:color="7F7F7F" w:themeColor="text1" w:themeTint="80"/>
              <w:left w:val="single" w:sz="4" w:space="0" w:color="7F7F7F" w:themeColor="text1" w:themeTint="80"/>
              <w:bottom w:val="single" w:sz="8" w:space="0" w:color="auto"/>
              <w:right w:val="single" w:sz="4" w:space="0" w:color="7F7F7F" w:themeColor="text1" w:themeTint="80"/>
            </w:tcBorders>
            <w:vAlign w:val="center"/>
          </w:tcPr>
          <w:p w14:paraId="1F88EE77"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t>Create</w:t>
            </w:r>
            <w:r w:rsidRPr="00D2095A">
              <w:rPr>
                <w:rFonts w:ascii="Bahnschrift" w:hAnsi="Bahnschrift"/>
                <w:b/>
                <w:bCs/>
              </w:rPr>
              <w:t xml:space="preserve"> THREE (3) website wireframes</w:t>
            </w:r>
            <w:r w:rsidRPr="00D2095A">
              <w:rPr>
                <w:rFonts w:ascii="Bahnschrift" w:hAnsi="Bahnschrift"/>
              </w:rPr>
              <w:t xml:space="preserve"> for the Home Page and TWO other pages of your website, to demonstrate its’ page hierarchy and structure. </w:t>
            </w:r>
          </w:p>
          <w:p w14:paraId="63311362" w14:textId="77777777" w:rsidR="00F16E8C" w:rsidRPr="00D2095A" w:rsidRDefault="00F16E8C" w:rsidP="003B3F5B">
            <w:pPr>
              <w:pStyle w:val="SFnumbullet1"/>
              <w:numPr>
                <w:ilvl w:val="0"/>
                <w:numId w:val="0"/>
              </w:numPr>
              <w:rPr>
                <w:rFonts w:ascii="Bahnschrift" w:hAnsi="Bahnschrift"/>
              </w:rPr>
            </w:pPr>
          </w:p>
          <w:p w14:paraId="6CC193BB" w14:textId="77777777" w:rsidR="00F16E8C" w:rsidRPr="00D2095A" w:rsidRDefault="00F16E8C" w:rsidP="003B3F5B">
            <w:pPr>
              <w:pStyle w:val="SFnumbullet1"/>
              <w:numPr>
                <w:ilvl w:val="0"/>
                <w:numId w:val="0"/>
              </w:numPr>
              <w:rPr>
                <w:rFonts w:ascii="Bahnschrift" w:hAnsi="Bahnschrift"/>
              </w:rPr>
            </w:pPr>
          </w:p>
          <w:p w14:paraId="594D53CF" w14:textId="77777777" w:rsidR="00F16E8C" w:rsidRPr="00D2095A" w:rsidRDefault="00F16E8C" w:rsidP="003B3F5B">
            <w:pPr>
              <w:pStyle w:val="SFnumbullet1"/>
              <w:numPr>
                <w:ilvl w:val="0"/>
                <w:numId w:val="0"/>
              </w:numPr>
              <w:ind w:left="360"/>
              <w:rPr>
                <w:rFonts w:ascii="Bahnschrift" w:hAnsi="Bahnschrift"/>
              </w:rPr>
            </w:pPr>
            <w:r w:rsidRPr="00D2095A">
              <w:rPr>
                <w:rFonts w:ascii="Bahnschrift" w:hAnsi="Bahnschrift"/>
                <w:b/>
                <w:bCs/>
              </w:rPr>
              <w:t>Important reminder:</w:t>
            </w:r>
            <w:r w:rsidRPr="00D2095A">
              <w:rPr>
                <w:rFonts w:ascii="Bahnschrift" w:hAnsi="Bahnschrift"/>
              </w:rPr>
              <w:t xml:space="preserve"> A wireframe should be a visual representation of what the webpage will look like, </w:t>
            </w:r>
            <w:r w:rsidRPr="00D2095A">
              <w:rPr>
                <w:rFonts w:ascii="Bahnschrift" w:hAnsi="Bahnschrift"/>
                <w:u w:val="single"/>
              </w:rPr>
              <w:t>highlighting key features such as navbar, header section, main article section(s) and the footer.</w:t>
            </w:r>
            <w:r w:rsidRPr="00D2095A">
              <w:rPr>
                <w:rFonts w:ascii="Bahnschrift" w:hAnsi="Bahnschrift"/>
              </w:rPr>
              <w:t>  Wireframes generally are done in greyscale with no colour.</w:t>
            </w:r>
          </w:p>
        </w:tc>
        <w:tc>
          <w:tcPr>
            <w:tcW w:w="5531" w:type="dxa"/>
            <w:gridSpan w:val="5"/>
            <w:tcBorders>
              <w:top w:val="single" w:sz="4" w:space="0" w:color="7F7F7F" w:themeColor="text1" w:themeTint="80"/>
              <w:left w:val="single" w:sz="4" w:space="0" w:color="7F7F7F" w:themeColor="text1" w:themeTint="80"/>
              <w:bottom w:val="single" w:sz="8" w:space="0" w:color="auto"/>
              <w:right w:val="single" w:sz="4" w:space="0" w:color="7F7F7F" w:themeColor="text1" w:themeTint="80"/>
            </w:tcBorders>
            <w:vAlign w:val="center"/>
          </w:tcPr>
          <w:p w14:paraId="1F37F315" w14:textId="77777777" w:rsidR="00F16E8C" w:rsidRPr="00D2095A" w:rsidRDefault="00F16E8C" w:rsidP="003B3F5B">
            <w:pPr>
              <w:spacing w:before="80" w:after="80"/>
              <w:jc w:val="center"/>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THREE (3)</w:t>
            </w:r>
            <w:r w:rsidRPr="00D2095A">
              <w:rPr>
                <w:rFonts w:ascii="Bahnschrift" w:eastAsia="ヒラギノ角ゴ Pro W3" w:hAnsi="Bahnschrift" w:cs="Arial"/>
                <w:szCs w:val="20"/>
                <w:lang w:val="en-US"/>
              </w:rPr>
              <w:t xml:space="preserve"> screenshots of your </w:t>
            </w:r>
            <w:r w:rsidRPr="00D2095A">
              <w:rPr>
                <w:rFonts w:ascii="Bahnschrift" w:eastAsia="ヒラギノ角ゴ Pro W3" w:hAnsi="Bahnschrift" w:cs="Arial"/>
                <w:b/>
                <w:bCs/>
                <w:szCs w:val="20"/>
                <w:lang w:val="en-US"/>
              </w:rPr>
              <w:t>three</w:t>
            </w:r>
            <w:r w:rsidRPr="00D2095A">
              <w:rPr>
                <w:rFonts w:ascii="Bahnschrift" w:eastAsia="ヒラギノ角ゴ Pro W3" w:hAnsi="Bahnschrift" w:cs="Arial"/>
                <w:szCs w:val="20"/>
                <w:lang w:val="en-US"/>
              </w:rPr>
              <w:t xml:space="preserve"> wireframes &gt;</w:t>
            </w:r>
          </w:p>
          <w:p w14:paraId="0695152D" w14:textId="2467DEC2" w:rsidR="004A7432" w:rsidRPr="00D2095A" w:rsidRDefault="004A7432" w:rsidP="003B3F5B">
            <w:pPr>
              <w:spacing w:before="80" w:after="80"/>
              <w:jc w:val="center"/>
              <w:rPr>
                <w:rFonts w:ascii="Bahnschrift" w:hAnsi="Bahnschrift"/>
                <w:szCs w:val="20"/>
              </w:rPr>
            </w:pPr>
            <w:r w:rsidRPr="00D2095A">
              <w:rPr>
                <w:rFonts w:ascii="Bahnschrift" w:hAnsi="Bahnschrift"/>
                <w:noProof/>
                <w:szCs w:val="20"/>
              </w:rPr>
              <w:lastRenderedPageBreak/>
              <w:drawing>
                <wp:inline distT="0" distB="0" distL="0" distR="0" wp14:anchorId="5114FB81" wp14:editId="2D016951">
                  <wp:extent cx="3375025" cy="2935605"/>
                  <wp:effectExtent l="0" t="0" r="0" b="0"/>
                  <wp:docPr id="19200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2899" name=""/>
                          <pic:cNvPicPr/>
                        </pic:nvPicPr>
                        <pic:blipFill>
                          <a:blip r:embed="rId21"/>
                          <a:stretch>
                            <a:fillRect/>
                          </a:stretch>
                        </pic:blipFill>
                        <pic:spPr>
                          <a:xfrm>
                            <a:off x="0" y="0"/>
                            <a:ext cx="3375025" cy="2935605"/>
                          </a:xfrm>
                          <a:prstGeom prst="rect">
                            <a:avLst/>
                          </a:prstGeom>
                        </pic:spPr>
                      </pic:pic>
                    </a:graphicData>
                  </a:graphic>
                </wp:inline>
              </w:drawing>
            </w:r>
            <w:r w:rsidRPr="00D2095A">
              <w:rPr>
                <w:rFonts w:ascii="Bahnschrift" w:hAnsi="Bahnschrift"/>
                <w:noProof/>
                <w:szCs w:val="20"/>
              </w:rPr>
              <w:drawing>
                <wp:inline distT="0" distB="0" distL="0" distR="0" wp14:anchorId="39E7FF6E" wp14:editId="143EF6DB">
                  <wp:extent cx="3375025" cy="2945130"/>
                  <wp:effectExtent l="0" t="0" r="0" b="7620"/>
                  <wp:docPr id="13722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66899" name=""/>
                          <pic:cNvPicPr/>
                        </pic:nvPicPr>
                        <pic:blipFill>
                          <a:blip r:embed="rId22"/>
                          <a:stretch>
                            <a:fillRect/>
                          </a:stretch>
                        </pic:blipFill>
                        <pic:spPr>
                          <a:xfrm>
                            <a:off x="0" y="0"/>
                            <a:ext cx="3375025" cy="2945130"/>
                          </a:xfrm>
                          <a:prstGeom prst="rect">
                            <a:avLst/>
                          </a:prstGeom>
                        </pic:spPr>
                      </pic:pic>
                    </a:graphicData>
                  </a:graphic>
                </wp:inline>
              </w:drawing>
            </w:r>
            <w:r w:rsidRPr="00D2095A">
              <w:rPr>
                <w:rFonts w:ascii="Bahnschrift" w:hAnsi="Bahnschrift"/>
                <w:noProof/>
                <w:szCs w:val="20"/>
              </w:rPr>
              <w:lastRenderedPageBreak/>
              <w:drawing>
                <wp:inline distT="0" distB="0" distL="0" distR="0" wp14:anchorId="3FD98428" wp14:editId="16AFB78B">
                  <wp:extent cx="3375025" cy="2959735"/>
                  <wp:effectExtent l="0" t="0" r="0" b="0"/>
                  <wp:docPr id="11752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537" name=""/>
                          <pic:cNvPicPr/>
                        </pic:nvPicPr>
                        <pic:blipFill>
                          <a:blip r:embed="rId23"/>
                          <a:stretch>
                            <a:fillRect/>
                          </a:stretch>
                        </pic:blipFill>
                        <pic:spPr>
                          <a:xfrm>
                            <a:off x="0" y="0"/>
                            <a:ext cx="3375025" cy="2959735"/>
                          </a:xfrm>
                          <a:prstGeom prst="rect">
                            <a:avLst/>
                          </a:prstGeom>
                        </pic:spPr>
                      </pic:pic>
                    </a:graphicData>
                  </a:graphic>
                </wp:inline>
              </w:drawing>
            </w:r>
          </w:p>
        </w:tc>
      </w:tr>
      <w:tr w:rsidR="00066AC9" w:rsidRPr="00D2095A" w14:paraId="28AB9E96" w14:textId="77777777" w:rsidTr="00D10BA0">
        <w:trPr>
          <w:trHeight w:val="1382"/>
        </w:trPr>
        <w:tc>
          <w:tcPr>
            <w:tcW w:w="10493" w:type="dxa"/>
            <w:gridSpan w:val="8"/>
            <w:tcBorders>
              <w:top w:val="single" w:sz="8"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6963366" w14:textId="77777777" w:rsidR="00F16E8C" w:rsidRPr="00D2095A" w:rsidRDefault="00F16E8C" w:rsidP="003B3F5B">
            <w:pPr>
              <w:spacing w:before="60" w:after="60"/>
              <w:rPr>
                <w:rFonts w:ascii="Bahnschrift" w:hAnsi="Bahnschrift" w:cs="Arial"/>
                <w:b/>
                <w:bCs/>
                <w:szCs w:val="20"/>
              </w:rPr>
            </w:pPr>
            <w:r w:rsidRPr="00D2095A">
              <w:rPr>
                <w:rFonts w:ascii="Bahnschrift" w:hAnsi="Bahnschrift" w:cs="Arial"/>
                <w:b/>
                <w:bCs/>
                <w:szCs w:val="20"/>
              </w:rPr>
              <w:lastRenderedPageBreak/>
              <w:t>Sign Off</w:t>
            </w:r>
          </w:p>
          <w:p w14:paraId="2B3EAF71" w14:textId="77777777" w:rsidR="00F16E8C" w:rsidRPr="00D2095A" w:rsidRDefault="00F16E8C" w:rsidP="003B3F5B">
            <w:pPr>
              <w:spacing w:before="60" w:after="60"/>
              <w:rPr>
                <w:rFonts w:ascii="Bahnschrift" w:hAnsi="Bahnschrift" w:cs="Arial"/>
                <w:szCs w:val="20"/>
              </w:rPr>
            </w:pPr>
            <w:r w:rsidRPr="00D2095A">
              <w:rPr>
                <w:rFonts w:ascii="Bahnschrift" w:hAnsi="Bahnschrift" w:cs="Arial"/>
                <w:szCs w:val="20"/>
              </w:rPr>
              <w:t>Assessment Documentation</w:t>
            </w:r>
          </w:p>
          <w:p w14:paraId="1EDD3E4C" w14:textId="77777777" w:rsidR="00F16E8C" w:rsidRPr="00D2095A" w:rsidRDefault="00F16E8C"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7758C115"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AEFA414" w14:textId="77777777" w:rsidR="00F16E8C" w:rsidRPr="00D2095A" w:rsidRDefault="00F16E8C" w:rsidP="003B3F5B">
            <w:pPr>
              <w:spacing w:before="80" w:after="80"/>
              <w:rPr>
                <w:rFonts w:ascii="Bahnschrift" w:hAnsi="Bahnschrift" w:cs="Arial"/>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Part 2 – Website Layout Planning.  Each of the skills must be observed on at least one occasion by the facilitator.</w:t>
            </w:r>
          </w:p>
        </w:tc>
        <w:tc>
          <w:tcPr>
            <w:tcW w:w="2278" w:type="dxa"/>
            <w:gridSpan w:val="2"/>
            <w:shd w:val="clear" w:color="auto" w:fill="D8D8D9" w:themeFill="accent1" w:themeFillTint="33"/>
            <w:vAlign w:val="center"/>
          </w:tcPr>
          <w:p w14:paraId="367666F6" w14:textId="77777777" w:rsidR="00F16E8C" w:rsidRPr="00D2095A" w:rsidRDefault="00F16E8C"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01FDC691"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22F43B0A" w14:textId="77777777" w:rsidR="00F16E8C" w:rsidRPr="00D2095A" w:rsidRDefault="00F16E8C" w:rsidP="003B3F5B">
            <w:pPr>
              <w:spacing w:before="80" w:after="80"/>
              <w:rPr>
                <w:rFonts w:ascii="Bahnschrift" w:hAnsi="Bahnschrift" w:cs="Arial"/>
                <w:b/>
              </w:rPr>
            </w:pPr>
          </w:p>
        </w:tc>
        <w:tc>
          <w:tcPr>
            <w:tcW w:w="1134" w:type="dxa"/>
            <w:shd w:val="clear" w:color="auto" w:fill="D8D8D9" w:themeFill="accent1" w:themeFillTint="33"/>
            <w:vAlign w:val="center"/>
          </w:tcPr>
          <w:p w14:paraId="0E89C494" w14:textId="77777777" w:rsidR="00F16E8C" w:rsidRPr="00D2095A" w:rsidRDefault="00F16E8C"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5647225A" w14:textId="77777777" w:rsidR="00F16E8C" w:rsidRPr="00D2095A" w:rsidRDefault="00F16E8C"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20425C54"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7FB7636A"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t>The learner has designed the website layout using applicable tools and procedures according to client requirements</w:t>
            </w:r>
          </w:p>
        </w:tc>
        <w:tc>
          <w:tcPr>
            <w:tcW w:w="1134" w:type="dxa"/>
            <w:shd w:val="clear" w:color="auto" w:fill="FEFFFF" w:themeFill="background1"/>
            <w:vAlign w:val="center"/>
          </w:tcPr>
          <w:p w14:paraId="396DE94C" w14:textId="77777777" w:rsidR="00F16E8C" w:rsidRPr="00D2095A" w:rsidRDefault="002267EA" w:rsidP="003B3F5B">
            <w:pPr>
              <w:spacing w:before="80" w:after="80"/>
              <w:jc w:val="center"/>
              <w:rPr>
                <w:rFonts w:ascii="Bahnschrift" w:hAnsi="Bahnschrift"/>
                <w:szCs w:val="20"/>
              </w:rPr>
            </w:pPr>
            <w:sdt>
              <w:sdtPr>
                <w:rPr>
                  <w:rFonts w:ascii="Bahnschrift" w:hAnsi="Bahnschrift" w:cs="Arial"/>
                  <w:szCs w:val="20"/>
                </w:rPr>
                <w:id w:val="-450786172"/>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489BE8E4" w14:textId="77777777" w:rsidR="00F16E8C" w:rsidRPr="00D2095A" w:rsidRDefault="002267EA" w:rsidP="003B3F5B">
            <w:pPr>
              <w:spacing w:before="80" w:after="80"/>
              <w:jc w:val="center"/>
              <w:rPr>
                <w:rFonts w:ascii="Bahnschrift" w:hAnsi="Bahnschrift"/>
                <w:szCs w:val="20"/>
              </w:rPr>
            </w:pPr>
            <w:sdt>
              <w:sdtPr>
                <w:rPr>
                  <w:rFonts w:ascii="Bahnschrift" w:hAnsi="Bahnschrift" w:cs="Arial"/>
                  <w:szCs w:val="20"/>
                </w:rPr>
                <w:id w:val="168139608"/>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r>
      <w:tr w:rsidR="00066AC9" w:rsidRPr="00D2095A" w14:paraId="7F7D876B"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2CDCD2C4" w14:textId="77777777" w:rsidR="00F16E8C" w:rsidRPr="00D2095A" w:rsidRDefault="00F16E8C" w:rsidP="00A16A84">
            <w:pPr>
              <w:pStyle w:val="SFnumbullet1"/>
              <w:numPr>
                <w:ilvl w:val="0"/>
                <w:numId w:val="42"/>
              </w:numPr>
              <w:rPr>
                <w:rFonts w:ascii="Bahnschrift" w:hAnsi="Bahnschrift"/>
                <w:lang w:val="en-US"/>
              </w:rPr>
            </w:pPr>
            <w:r w:rsidRPr="00D2095A">
              <w:rPr>
                <w:rFonts w:ascii="Bahnschrift" w:hAnsi="Bahnschrift"/>
              </w:rPr>
              <w:t>The learner has completed and documented the design structure for their planned website build</w:t>
            </w:r>
          </w:p>
        </w:tc>
        <w:tc>
          <w:tcPr>
            <w:tcW w:w="1134" w:type="dxa"/>
            <w:shd w:val="clear" w:color="auto" w:fill="FEFFFF" w:themeFill="background1"/>
            <w:vAlign w:val="center"/>
          </w:tcPr>
          <w:p w14:paraId="2E8E7149" w14:textId="77777777" w:rsidR="00F16E8C" w:rsidRPr="00D2095A" w:rsidRDefault="002267EA" w:rsidP="003B3F5B">
            <w:pPr>
              <w:spacing w:before="80" w:after="80"/>
              <w:jc w:val="center"/>
              <w:rPr>
                <w:rFonts w:ascii="Bahnschrift" w:hAnsi="Bahnschrift"/>
                <w:szCs w:val="20"/>
              </w:rPr>
            </w:pPr>
            <w:sdt>
              <w:sdtPr>
                <w:rPr>
                  <w:rFonts w:ascii="Bahnschrift" w:hAnsi="Bahnschrift" w:cs="Arial"/>
                  <w:szCs w:val="20"/>
                </w:rPr>
                <w:id w:val="-243498804"/>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299CCD52" w14:textId="77777777" w:rsidR="00F16E8C" w:rsidRPr="00D2095A" w:rsidRDefault="002267EA" w:rsidP="003B3F5B">
            <w:pPr>
              <w:spacing w:before="80" w:after="80"/>
              <w:jc w:val="center"/>
              <w:rPr>
                <w:rFonts w:ascii="Bahnschrift" w:hAnsi="Bahnschrift"/>
                <w:szCs w:val="20"/>
              </w:rPr>
            </w:pPr>
            <w:sdt>
              <w:sdtPr>
                <w:rPr>
                  <w:rFonts w:ascii="Bahnschrift" w:hAnsi="Bahnschrift" w:cs="Arial"/>
                  <w:szCs w:val="20"/>
                </w:rPr>
                <w:id w:val="1631974895"/>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r>
      <w:tr w:rsidR="00066AC9" w:rsidRPr="00D2095A" w14:paraId="56FE499A"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DC122C3" w14:textId="77777777" w:rsidR="00F16E8C" w:rsidRPr="00D2095A" w:rsidRDefault="00F16E8C" w:rsidP="00A16A84">
            <w:pPr>
              <w:pStyle w:val="SFnumbullet1"/>
              <w:numPr>
                <w:ilvl w:val="0"/>
                <w:numId w:val="42"/>
              </w:numPr>
              <w:rPr>
                <w:rFonts w:ascii="Bahnschrift" w:hAnsi="Bahnschrift"/>
              </w:rPr>
            </w:pPr>
            <w:r w:rsidRPr="00D2095A">
              <w:rPr>
                <w:rFonts w:ascii="Bahnschrift" w:hAnsi="Bahnschrift"/>
              </w:rPr>
              <w:t>The learner has acted as client liaison during milestone sign off and obtained useful feedback required to finalise their content and design planning</w:t>
            </w:r>
          </w:p>
        </w:tc>
        <w:tc>
          <w:tcPr>
            <w:tcW w:w="1134" w:type="dxa"/>
            <w:shd w:val="clear" w:color="auto" w:fill="FEFFFF" w:themeFill="background1"/>
            <w:vAlign w:val="center"/>
          </w:tcPr>
          <w:p w14:paraId="455F554D" w14:textId="77777777" w:rsidR="00F16E8C"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774374821"/>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7558493B" w14:textId="77777777" w:rsidR="00F16E8C"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930819720"/>
                <w14:checkbox>
                  <w14:checked w14:val="0"/>
                  <w14:checkedState w14:val="2612" w14:font="MS Gothic"/>
                  <w14:uncheckedState w14:val="2610" w14:font="MS Gothic"/>
                </w14:checkbox>
              </w:sdtPr>
              <w:sdtEndPr/>
              <w:sdtContent>
                <w:r w:rsidR="00F16E8C" w:rsidRPr="00D2095A">
                  <w:rPr>
                    <w:rFonts w:ascii="Segoe UI Symbol" w:eastAsia="MS Gothic" w:hAnsi="Segoe UI Symbol" w:cs="Segoe UI Symbol"/>
                    <w:szCs w:val="20"/>
                  </w:rPr>
                  <w:t>☐</w:t>
                </w:r>
              </w:sdtContent>
            </w:sdt>
          </w:p>
        </w:tc>
      </w:tr>
      <w:tr w:rsidR="00066AC9" w:rsidRPr="00D2095A" w14:paraId="696B4176" w14:textId="77777777" w:rsidTr="00D10BA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745A8BCF" w14:textId="77777777" w:rsidR="00F16E8C" w:rsidRPr="00D2095A" w:rsidRDefault="00F16E8C"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shd w:val="clear" w:color="auto" w:fill="FEFFFF" w:themeFill="background1"/>
            <w:vAlign w:val="center"/>
          </w:tcPr>
          <w:p w14:paraId="50B26F7F" w14:textId="77777777" w:rsidR="00F16E8C" w:rsidRPr="00D2095A" w:rsidRDefault="00F16E8C"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gridSpan w:val="2"/>
            <w:shd w:val="clear" w:color="auto" w:fill="FEFFFF" w:themeFill="background1"/>
            <w:vAlign w:val="center"/>
          </w:tcPr>
          <w:p w14:paraId="686C392B" w14:textId="77777777" w:rsidR="00F16E8C" w:rsidRPr="00D2095A" w:rsidRDefault="00F16E8C"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1ADA2541" w14:textId="77777777" w:rsidR="00F16E8C" w:rsidRPr="00D2095A" w:rsidRDefault="00F16E8C"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EFFFF" w:themeFill="background1"/>
            <w:vAlign w:val="center"/>
          </w:tcPr>
          <w:p w14:paraId="3DD3E10A" w14:textId="77777777" w:rsidR="00F16E8C" w:rsidRPr="00D2095A" w:rsidRDefault="00F16E8C"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046D1FD8" w14:textId="77777777" w:rsidR="00F16E8C" w:rsidRPr="00D2095A" w:rsidRDefault="00F16E8C" w:rsidP="003B3F5B">
            <w:pPr>
              <w:spacing w:before="80" w:after="80"/>
              <w:rPr>
                <w:rFonts w:ascii="Bahnschrift" w:hAnsi="Bahnschrift"/>
                <w:sz w:val="18"/>
                <w:szCs w:val="18"/>
              </w:rPr>
            </w:pPr>
            <w:r w:rsidRPr="00D2095A">
              <w:rPr>
                <w:rFonts w:ascii="Bahnschrift" w:hAnsi="Bahnschrift"/>
                <w:sz w:val="18"/>
                <w:szCs w:val="18"/>
              </w:rPr>
              <w:t>Insert Date</w:t>
            </w:r>
          </w:p>
        </w:tc>
      </w:tr>
    </w:tbl>
    <w:p w14:paraId="506024DD" w14:textId="755B0943" w:rsidR="00247D80" w:rsidRPr="00D2095A" w:rsidRDefault="00247D80">
      <w:pPr>
        <w:rPr>
          <w:rFonts w:ascii="Bahnschrift" w:hAnsi="Bahnschrift"/>
        </w:rPr>
      </w:pPr>
    </w:p>
    <w:p w14:paraId="78EAF728" w14:textId="77777777" w:rsidR="0080324A" w:rsidRPr="00D2095A" w:rsidRDefault="0080324A">
      <w:pPr>
        <w:rPr>
          <w:rFonts w:ascii="Bahnschrift" w:hAnsi="Bahnschrift"/>
        </w:rPr>
      </w:pPr>
    </w:p>
    <w:tbl>
      <w:tblPr>
        <w:tblStyle w:val="TableGrid"/>
        <w:tblW w:w="10490" w:type="dxa"/>
        <w:tblInd w:w="-5" w:type="dxa"/>
        <w:tblLook w:val="04A0" w:firstRow="1" w:lastRow="0" w:firstColumn="1" w:lastColumn="0" w:noHBand="0" w:noVBand="1"/>
      </w:tblPr>
      <w:tblGrid>
        <w:gridCol w:w="2637"/>
        <w:gridCol w:w="1067"/>
        <w:gridCol w:w="7309"/>
      </w:tblGrid>
      <w:tr w:rsidR="00D2095A" w:rsidRPr="00D2095A" w14:paraId="37D54432" w14:textId="77777777" w:rsidTr="003B3F5B">
        <w:trPr>
          <w:trHeight w:val="340"/>
        </w:trPr>
        <w:tc>
          <w:tcPr>
            <w:tcW w:w="10490" w:type="dxa"/>
            <w:gridSpan w:val="3"/>
            <w:shd w:val="clear" w:color="auto" w:fill="00B0F0"/>
            <w:vAlign w:val="center"/>
          </w:tcPr>
          <w:p w14:paraId="6515913D" w14:textId="4FC4EA5F" w:rsidR="00247D80" w:rsidRPr="00D2095A" w:rsidRDefault="00247D80" w:rsidP="003B3F5B">
            <w:pPr>
              <w:spacing w:before="60" w:after="60"/>
              <w:rPr>
                <w:rFonts w:ascii="Bahnschrift" w:hAnsi="Bahnschrift" w:cs="Arial"/>
                <w:b/>
                <w:bCs/>
                <w:szCs w:val="20"/>
              </w:rPr>
            </w:pPr>
            <w:r w:rsidRPr="00D2095A">
              <w:rPr>
                <w:rFonts w:ascii="Bahnschrift" w:hAnsi="Bahnschrift" w:cs="Arial"/>
                <w:b/>
                <w:szCs w:val="20"/>
              </w:rPr>
              <w:br/>
            </w:r>
            <w:r w:rsidRPr="00D2095A">
              <w:rPr>
                <w:rFonts w:ascii="Bahnschrift" w:hAnsi="Bahnschrift" w:cs="Arial"/>
                <w:b/>
                <w:bCs/>
                <w:szCs w:val="20"/>
              </w:rPr>
              <w:t>Part 3 – Development of the Website</w:t>
            </w:r>
          </w:p>
          <w:p w14:paraId="0771B87D" w14:textId="77777777" w:rsidR="00247D80" w:rsidRPr="00D2095A" w:rsidRDefault="00247D80" w:rsidP="003B3F5B">
            <w:pPr>
              <w:spacing w:before="60" w:after="60"/>
              <w:rPr>
                <w:rFonts w:ascii="Bahnschrift" w:hAnsi="Bahnschrift" w:cs="Arial"/>
                <w:szCs w:val="20"/>
              </w:rPr>
            </w:pPr>
            <w:r w:rsidRPr="00D2095A">
              <w:rPr>
                <w:rFonts w:ascii="Bahnschrift" w:hAnsi="Bahnschrift" w:cs="Arial"/>
                <w:szCs w:val="20"/>
              </w:rPr>
              <w:t>Assessment Documentation</w:t>
            </w:r>
          </w:p>
          <w:p w14:paraId="30BF5965" w14:textId="77777777" w:rsidR="00247D80" w:rsidRPr="00D2095A" w:rsidRDefault="00247D80" w:rsidP="003B3F5B">
            <w:pPr>
              <w:spacing w:before="60" w:after="60"/>
              <w:rPr>
                <w:rFonts w:ascii="Bahnschrift" w:hAnsi="Bahnschrift"/>
                <w:noProof/>
                <w:sz w:val="18"/>
                <w:szCs w:val="18"/>
                <w:lang w:eastAsia="en-AU"/>
              </w:rPr>
            </w:pPr>
          </w:p>
        </w:tc>
      </w:tr>
      <w:tr w:rsidR="00D2095A" w:rsidRPr="00D2095A" w14:paraId="1920E309" w14:textId="77777777" w:rsidTr="00247D80">
        <w:trPr>
          <w:trHeight w:val="2554"/>
        </w:trPr>
        <w:tc>
          <w:tcPr>
            <w:tcW w:w="10490" w:type="dxa"/>
            <w:gridSpan w:val="3"/>
            <w:shd w:val="clear" w:color="auto" w:fill="D8E5F7" w:themeFill="accent3" w:themeFillTint="33"/>
            <w:vAlign w:val="center"/>
          </w:tcPr>
          <w:p w14:paraId="0BA5F71A" w14:textId="77777777" w:rsidR="00247D80" w:rsidRPr="00D2095A" w:rsidRDefault="00247D80" w:rsidP="003B3F5B">
            <w:pPr>
              <w:spacing w:before="60" w:after="60"/>
              <w:rPr>
                <w:rFonts w:ascii="Bahnschrift" w:hAnsi="Bahnschrift" w:cs="Arial"/>
                <w:b/>
                <w:bCs/>
              </w:rPr>
            </w:pPr>
            <w:r w:rsidRPr="00D2095A">
              <w:rPr>
                <w:rFonts w:ascii="Bahnschrift" w:hAnsi="Bahnschrift" w:cs="Arial"/>
                <w:b/>
                <w:bCs/>
              </w:rPr>
              <w:lastRenderedPageBreak/>
              <w:t>Website Build Time!</w:t>
            </w:r>
          </w:p>
          <w:p w14:paraId="7905581D" w14:textId="77777777" w:rsidR="00247D80" w:rsidRPr="00D2095A" w:rsidRDefault="00247D80" w:rsidP="003B3F5B">
            <w:pPr>
              <w:spacing w:before="60" w:after="60"/>
              <w:rPr>
                <w:rFonts w:ascii="Bahnschrift" w:hAnsi="Bahnschrift" w:cs="Arial"/>
              </w:rPr>
            </w:pPr>
            <w:r w:rsidRPr="00D2095A">
              <w:rPr>
                <w:rFonts w:ascii="Bahnschrift" w:hAnsi="Bahnschrift" w:cs="Arial"/>
              </w:rPr>
              <w:t>It is now time to begin developing your website! Ensure your design aligns with client requirements as outlined in Parts 1 and 2.  Further, important tips to consider whilst building the website for your client include: </w:t>
            </w:r>
          </w:p>
          <w:p w14:paraId="5D124F2A" w14:textId="77777777" w:rsidR="00247D80" w:rsidRPr="00D2095A" w:rsidRDefault="00247D80" w:rsidP="00A16A84">
            <w:pPr>
              <w:numPr>
                <w:ilvl w:val="0"/>
                <w:numId w:val="43"/>
              </w:numPr>
              <w:spacing w:before="60" w:after="60"/>
              <w:rPr>
                <w:rFonts w:ascii="Bahnschrift" w:hAnsi="Bahnschrift" w:cs="Arial"/>
              </w:rPr>
            </w:pPr>
            <w:r w:rsidRPr="00D2095A">
              <w:rPr>
                <w:rFonts w:ascii="Bahnschrift" w:hAnsi="Bahnschrift" w:cs="Arial"/>
              </w:rPr>
              <w:t xml:space="preserve">ensure </w:t>
            </w:r>
            <w:r w:rsidRPr="00D2095A">
              <w:rPr>
                <w:rFonts w:ascii="Bahnschrift" w:hAnsi="Bahnschrift" w:cs="Arial"/>
                <w:u w:val="single"/>
              </w:rPr>
              <w:t>design consistency between pages</w:t>
            </w:r>
            <w:r w:rsidRPr="00D2095A">
              <w:rPr>
                <w:rFonts w:ascii="Bahnschrift" w:hAnsi="Bahnschrift" w:cs="Arial"/>
              </w:rPr>
              <w:t xml:space="preserve">, using same/similar fonts, consistent spacing and complementary </w:t>
            </w:r>
            <w:proofErr w:type="gramStart"/>
            <w:r w:rsidRPr="00D2095A">
              <w:rPr>
                <w:rFonts w:ascii="Bahnschrift" w:hAnsi="Bahnschrift" w:cs="Arial"/>
              </w:rPr>
              <w:t>colours;</w:t>
            </w:r>
            <w:proofErr w:type="gramEnd"/>
            <w:r w:rsidRPr="00D2095A">
              <w:rPr>
                <w:rFonts w:ascii="Bahnschrift" w:hAnsi="Bahnschrift" w:cs="Arial"/>
              </w:rPr>
              <w:t> </w:t>
            </w:r>
          </w:p>
          <w:p w14:paraId="2273D70D" w14:textId="77777777" w:rsidR="00247D80" w:rsidRPr="00D2095A" w:rsidRDefault="00247D80" w:rsidP="00A16A84">
            <w:pPr>
              <w:numPr>
                <w:ilvl w:val="0"/>
                <w:numId w:val="43"/>
              </w:numPr>
              <w:spacing w:before="60" w:after="60"/>
              <w:rPr>
                <w:rFonts w:ascii="Bahnschrift" w:hAnsi="Bahnschrift" w:cs="Arial"/>
              </w:rPr>
            </w:pPr>
            <w:r w:rsidRPr="00D2095A">
              <w:rPr>
                <w:rFonts w:ascii="Bahnschrift" w:hAnsi="Bahnschrift" w:cs="Arial"/>
              </w:rPr>
              <w:t>ensure each page is accessible by the user; and, most importantly </w:t>
            </w:r>
          </w:p>
          <w:p w14:paraId="510DCA90" w14:textId="77777777" w:rsidR="00247D80" w:rsidRPr="00D2095A" w:rsidRDefault="00247D80" w:rsidP="00A16A84">
            <w:pPr>
              <w:numPr>
                <w:ilvl w:val="0"/>
                <w:numId w:val="43"/>
              </w:numPr>
              <w:spacing w:before="60" w:after="60"/>
              <w:rPr>
                <w:rFonts w:ascii="Bahnschrift" w:hAnsi="Bahnschrift" w:cs="Arial"/>
              </w:rPr>
            </w:pPr>
            <w:r w:rsidRPr="00D2095A">
              <w:rPr>
                <w:rFonts w:ascii="Bahnschrift" w:hAnsi="Bahnschrift" w:cs="Arial"/>
                <w:u w:val="single"/>
              </w:rPr>
              <w:t>ensure you meet the brief requirements by ticking off &amp; providing relevant screenshots for the questions below.</w:t>
            </w:r>
          </w:p>
        </w:tc>
      </w:tr>
      <w:tr w:rsidR="00D2095A" w:rsidRPr="00D2095A" w14:paraId="1E91F087" w14:textId="77777777" w:rsidTr="00247D80">
        <w:trPr>
          <w:trHeight w:val="416"/>
        </w:trPr>
        <w:tc>
          <w:tcPr>
            <w:tcW w:w="4820" w:type="dxa"/>
            <w:shd w:val="clear" w:color="auto" w:fill="D8D8D9" w:themeFill="accent1" w:themeFillTint="33"/>
            <w:vAlign w:val="center"/>
          </w:tcPr>
          <w:p w14:paraId="1DB29941" w14:textId="77777777" w:rsidR="00247D80" w:rsidRPr="00D2095A" w:rsidRDefault="00247D80" w:rsidP="003B3F5B">
            <w:pPr>
              <w:jc w:val="center"/>
              <w:rPr>
                <w:rFonts w:ascii="Bahnschrift" w:hAnsi="Bahnschrift" w:cs="Arial"/>
                <w:b/>
                <w:szCs w:val="20"/>
              </w:rPr>
            </w:pPr>
            <w:r w:rsidRPr="00D2095A">
              <w:rPr>
                <w:rFonts w:ascii="Bahnschrift" w:hAnsi="Bahnschrift" w:cs="Arial"/>
                <w:b/>
                <w:szCs w:val="20"/>
              </w:rPr>
              <w:t>Question / Criteria</w:t>
            </w:r>
          </w:p>
        </w:tc>
        <w:tc>
          <w:tcPr>
            <w:tcW w:w="1134" w:type="dxa"/>
            <w:shd w:val="clear" w:color="auto" w:fill="D8D8D9" w:themeFill="accent1" w:themeFillTint="33"/>
            <w:vAlign w:val="center"/>
          </w:tcPr>
          <w:p w14:paraId="67AE02F1" w14:textId="77777777" w:rsidR="00247D80" w:rsidRPr="00D2095A" w:rsidRDefault="00247D80" w:rsidP="003B3F5B">
            <w:pPr>
              <w:tabs>
                <w:tab w:val="left" w:pos="138"/>
              </w:tabs>
              <w:spacing w:before="80" w:after="80"/>
              <w:jc w:val="center"/>
              <w:rPr>
                <w:rFonts w:ascii="Bahnschrift" w:hAnsi="Bahnschrift"/>
                <w:b/>
                <w:szCs w:val="20"/>
              </w:rPr>
            </w:pPr>
            <w:r w:rsidRPr="00D2095A">
              <w:rPr>
                <w:rFonts w:ascii="Bahnschrift" w:hAnsi="Bahnschrift"/>
                <w:b/>
                <w:szCs w:val="20"/>
              </w:rPr>
              <w:t>Complete / Not Complete</w:t>
            </w:r>
          </w:p>
        </w:tc>
        <w:tc>
          <w:tcPr>
            <w:tcW w:w="4536" w:type="dxa"/>
            <w:shd w:val="clear" w:color="auto" w:fill="D8D8D9" w:themeFill="accent1" w:themeFillTint="33"/>
            <w:vAlign w:val="center"/>
          </w:tcPr>
          <w:p w14:paraId="19B3B776" w14:textId="77777777" w:rsidR="00247D80" w:rsidRPr="00D2095A" w:rsidRDefault="00247D80" w:rsidP="003B3F5B">
            <w:pPr>
              <w:tabs>
                <w:tab w:val="left" w:pos="138"/>
              </w:tabs>
              <w:spacing w:before="80" w:after="80"/>
              <w:jc w:val="center"/>
              <w:rPr>
                <w:rFonts w:ascii="Bahnschrift" w:hAnsi="Bahnschrift"/>
                <w:b/>
                <w:szCs w:val="20"/>
              </w:rPr>
            </w:pPr>
            <w:r w:rsidRPr="00D2095A">
              <w:rPr>
                <w:rFonts w:ascii="Bahnschrift" w:hAnsi="Bahnschrift"/>
                <w:b/>
                <w:szCs w:val="20"/>
              </w:rPr>
              <w:t>Evidence of Completion</w:t>
            </w:r>
          </w:p>
        </w:tc>
      </w:tr>
      <w:tr w:rsidR="00D2095A" w:rsidRPr="00D2095A" w14:paraId="3FCB823A" w14:textId="77777777" w:rsidTr="00247D80">
        <w:trPr>
          <w:trHeight w:val="729"/>
        </w:trPr>
        <w:tc>
          <w:tcPr>
            <w:tcW w:w="10490" w:type="dxa"/>
            <w:gridSpan w:val="3"/>
            <w:shd w:val="clear" w:color="auto" w:fill="B1CBF0" w:themeFill="accent3" w:themeFillTint="66"/>
            <w:vAlign w:val="center"/>
          </w:tcPr>
          <w:p w14:paraId="5FC52988" w14:textId="77777777" w:rsidR="00247D80" w:rsidRPr="00D2095A" w:rsidRDefault="00247D80" w:rsidP="003B3F5B">
            <w:pPr>
              <w:spacing w:before="80" w:after="80"/>
              <w:rPr>
                <w:rFonts w:ascii="Bahnschrift" w:hAnsi="Bahnschrift"/>
              </w:rPr>
            </w:pPr>
            <w:r w:rsidRPr="00D2095A">
              <w:rPr>
                <w:rFonts w:ascii="Bahnschrift" w:hAnsi="Bahnschrift"/>
                <w:b/>
                <w:bCs/>
              </w:rPr>
              <w:t>WEBSITE LAYOUT CHECKLIST</w:t>
            </w:r>
            <w:r w:rsidRPr="00D2095A">
              <w:rPr>
                <w:rFonts w:ascii="Bahnschrift" w:hAnsi="Bahnschrift"/>
              </w:rPr>
              <w:t> </w:t>
            </w:r>
          </w:p>
          <w:p w14:paraId="29D732FB" w14:textId="77777777" w:rsidR="00247D80" w:rsidRPr="00D2095A" w:rsidRDefault="00247D80" w:rsidP="003B3F5B">
            <w:pPr>
              <w:spacing w:before="80" w:after="80"/>
              <w:rPr>
                <w:rFonts w:ascii="Bahnschrift" w:hAnsi="Bahnschrift"/>
              </w:rPr>
            </w:pPr>
            <w:r w:rsidRPr="00D2095A">
              <w:rPr>
                <w:rFonts w:ascii="Bahnschrift" w:hAnsi="Bahnschrift"/>
              </w:rPr>
              <w:t>Create and define the structure of the website’s layout using the specified markup language, in accordance with brief requirements, as follows: </w:t>
            </w:r>
          </w:p>
        </w:tc>
      </w:tr>
      <w:tr w:rsidR="00D2095A" w:rsidRPr="00D2095A" w14:paraId="1D9E8C3E" w14:textId="77777777" w:rsidTr="003B3F5B">
        <w:trPr>
          <w:trHeight w:val="1266"/>
        </w:trPr>
        <w:tc>
          <w:tcPr>
            <w:tcW w:w="4820" w:type="dxa"/>
            <w:shd w:val="clear" w:color="auto" w:fill="FEFFFF" w:themeFill="background1"/>
            <w:vAlign w:val="center"/>
          </w:tcPr>
          <w:p w14:paraId="7D4FCA00"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r w:rsidRPr="00D2095A">
              <w:rPr>
                <w:rFonts w:ascii="Bahnschrift" w:hAnsi="Bahnschrift" w:cs="Arial"/>
                <w:szCs w:val="20"/>
                <w:lang w:val="en-US"/>
              </w:rPr>
              <w:t xml:space="preserve">The website has a home page &amp; TWO (2) additional pages, being </w:t>
            </w:r>
            <w:r w:rsidRPr="00D2095A">
              <w:rPr>
                <w:rFonts w:ascii="Bahnschrift" w:hAnsi="Bahnschrift" w:cs="Arial"/>
                <w:b/>
                <w:bCs/>
                <w:szCs w:val="20"/>
                <w:lang w:val="en-US"/>
              </w:rPr>
              <w:t>THREE (3) pages</w:t>
            </w:r>
            <w:r w:rsidRPr="00D2095A">
              <w:rPr>
                <w:rFonts w:ascii="Bahnschrift" w:hAnsi="Bahnschrift" w:cs="Arial"/>
                <w:szCs w:val="20"/>
                <w:lang w:val="en-US"/>
              </w:rPr>
              <w:t xml:space="preserve"> </w:t>
            </w:r>
            <w:r w:rsidRPr="00D2095A">
              <w:rPr>
                <w:rFonts w:ascii="Bahnschrift" w:hAnsi="Bahnschrift" w:cs="Arial"/>
                <w:b/>
                <w:bCs/>
                <w:szCs w:val="20"/>
                <w:lang w:val="en-US"/>
              </w:rPr>
              <w:t>in total</w:t>
            </w:r>
            <w:r w:rsidRPr="00D2095A">
              <w:rPr>
                <w:rFonts w:ascii="Bahnschrift" w:hAnsi="Bahnschrift" w:cs="Arial"/>
                <w:szCs w:val="20"/>
                <w:lang w:val="en-US"/>
              </w:rPr>
              <w:t>.</w:t>
            </w:r>
          </w:p>
          <w:p w14:paraId="79056785" w14:textId="77777777" w:rsidR="00247D80" w:rsidRPr="00D2095A" w:rsidRDefault="00247D80" w:rsidP="003B3F5B">
            <w:pPr>
              <w:pStyle w:val="ListParagraph"/>
              <w:spacing w:before="80" w:after="80"/>
              <w:ind w:left="360"/>
              <w:rPr>
                <w:rFonts w:ascii="Bahnschrift" w:hAnsi="Bahnschrift" w:cs="Arial"/>
                <w:b/>
                <w:bCs/>
                <w:szCs w:val="20"/>
              </w:rPr>
            </w:pPr>
          </w:p>
          <w:p w14:paraId="5F614D61" w14:textId="77777777" w:rsidR="00247D80" w:rsidRPr="00D2095A" w:rsidRDefault="00247D80" w:rsidP="003B3F5B">
            <w:pPr>
              <w:pStyle w:val="ListParagraph"/>
              <w:spacing w:before="80" w:after="80"/>
              <w:ind w:left="360"/>
              <w:rPr>
                <w:rFonts w:ascii="Bahnschrift" w:hAnsi="Bahnschrift" w:cs="Arial"/>
                <w:szCs w:val="20"/>
                <w:lang w:val="en-US"/>
              </w:rPr>
            </w:pPr>
            <w:r w:rsidRPr="00D2095A">
              <w:rPr>
                <w:rFonts w:ascii="Bahnschrift" w:hAnsi="Bahnschrift" w:cs="Arial"/>
                <w:b/>
                <w:bCs/>
                <w:szCs w:val="20"/>
              </w:rPr>
              <w:t>Insert ONE (1) screenshot</w:t>
            </w:r>
            <w:r w:rsidRPr="00D2095A">
              <w:rPr>
                <w:rFonts w:ascii="Bahnschrift" w:hAnsi="Bahnschrift" w:cs="Arial"/>
                <w:szCs w:val="20"/>
              </w:rPr>
              <w:t xml:space="preserve"> of these three .html files, in your IDE, to show the names of the required webpages.</w:t>
            </w:r>
          </w:p>
        </w:tc>
        <w:sdt>
          <w:sdtPr>
            <w:rPr>
              <w:rFonts w:ascii="Bahnschrift" w:hAnsi="Bahnschrift" w:cs="Arial"/>
              <w:sz w:val="18"/>
              <w:szCs w:val="18"/>
            </w:rPr>
            <w:id w:val="1283001440"/>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32E26A04"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vAlign w:val="center"/>
          </w:tcPr>
          <w:p w14:paraId="3309E4E2" w14:textId="42CC2CE4" w:rsidR="00247D80" w:rsidRPr="00D2095A" w:rsidRDefault="003620FC" w:rsidP="003B3F5B">
            <w:pPr>
              <w:spacing w:before="80" w:after="80"/>
              <w:jc w:val="center"/>
              <w:rPr>
                <w:rFonts w:ascii="Bahnschrift" w:hAnsi="Bahnschrift"/>
                <w:szCs w:val="20"/>
              </w:rPr>
            </w:pPr>
            <w:r w:rsidRPr="00D2095A">
              <w:rPr>
                <w:rFonts w:ascii="Bahnschrift" w:hAnsi="Bahnschrift"/>
                <w:szCs w:val="20"/>
              </w:rPr>
              <w:drawing>
                <wp:inline distT="0" distB="0" distL="0" distR="0" wp14:anchorId="2DE302B1" wp14:editId="78EB0E4C">
                  <wp:extent cx="4172532" cy="2648320"/>
                  <wp:effectExtent l="0" t="0" r="0" b="0"/>
                  <wp:docPr id="7865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55" name=""/>
                          <pic:cNvPicPr/>
                        </pic:nvPicPr>
                        <pic:blipFill>
                          <a:blip r:embed="rId24"/>
                          <a:stretch>
                            <a:fillRect/>
                          </a:stretch>
                        </pic:blipFill>
                        <pic:spPr>
                          <a:xfrm>
                            <a:off x="0" y="0"/>
                            <a:ext cx="4172532" cy="2648320"/>
                          </a:xfrm>
                          <a:prstGeom prst="rect">
                            <a:avLst/>
                          </a:prstGeom>
                        </pic:spPr>
                      </pic:pic>
                    </a:graphicData>
                  </a:graphic>
                </wp:inline>
              </w:drawing>
            </w:r>
          </w:p>
        </w:tc>
      </w:tr>
      <w:tr w:rsidR="00D2095A" w:rsidRPr="00D2095A" w14:paraId="0F5D0663" w14:textId="77777777" w:rsidTr="003B3F5B">
        <w:trPr>
          <w:trHeight w:val="1688"/>
        </w:trPr>
        <w:tc>
          <w:tcPr>
            <w:tcW w:w="4820" w:type="dxa"/>
            <w:shd w:val="clear" w:color="auto" w:fill="FEFFFF" w:themeFill="background1"/>
            <w:vAlign w:val="center"/>
          </w:tcPr>
          <w:p w14:paraId="6676EDB4" w14:textId="77777777" w:rsidR="00247D80" w:rsidRPr="00D2095A" w:rsidRDefault="00247D80" w:rsidP="00A16A84">
            <w:pPr>
              <w:pStyle w:val="ListParagraph"/>
              <w:numPr>
                <w:ilvl w:val="0"/>
                <w:numId w:val="48"/>
              </w:numPr>
              <w:rPr>
                <w:rFonts w:ascii="Bahnschrift" w:hAnsi="Bahnschrift" w:cs="Arial"/>
                <w:szCs w:val="20"/>
              </w:rPr>
            </w:pPr>
            <w:r w:rsidRPr="00D2095A">
              <w:rPr>
                <w:rFonts w:ascii="Bahnschrift" w:hAnsi="Bahnschrift" w:cs="Arial"/>
                <w:szCs w:val="20"/>
              </w:rPr>
              <w:t xml:space="preserve">The website contains </w:t>
            </w:r>
            <w:r w:rsidRPr="00D2095A">
              <w:rPr>
                <w:rFonts w:ascii="Bahnschrift" w:hAnsi="Bahnschrift" w:cs="Arial"/>
                <w:b/>
                <w:bCs/>
                <w:szCs w:val="20"/>
              </w:rPr>
              <w:t xml:space="preserve">at least THREE (3) </w:t>
            </w:r>
            <w:r w:rsidRPr="00D2095A">
              <w:rPr>
                <w:rFonts w:ascii="Bahnschrift" w:hAnsi="Bahnschrift" w:cs="Arial"/>
                <w:szCs w:val="20"/>
              </w:rPr>
              <w:t>completed webpages</w:t>
            </w:r>
            <w:r w:rsidRPr="00D2095A">
              <w:rPr>
                <w:rFonts w:ascii="Bahnschrift" w:hAnsi="Bahnschrift" w:cs="Arial"/>
                <w:b/>
                <w:bCs/>
                <w:szCs w:val="20"/>
              </w:rPr>
              <w:t xml:space="preserve"> </w:t>
            </w:r>
            <w:r w:rsidRPr="00D2095A">
              <w:rPr>
                <w:rFonts w:ascii="Bahnschrift" w:hAnsi="Bahnschrift" w:cs="Arial"/>
                <w:szCs w:val="20"/>
              </w:rPr>
              <w:t>that conform with the planned website designs.  </w:t>
            </w:r>
          </w:p>
          <w:p w14:paraId="7B8A01A8" w14:textId="77777777" w:rsidR="00247D80" w:rsidRPr="00D2095A" w:rsidRDefault="00247D80" w:rsidP="003B3F5B">
            <w:pPr>
              <w:pStyle w:val="ListParagraph"/>
              <w:ind w:left="360"/>
              <w:rPr>
                <w:rFonts w:ascii="Bahnschrift" w:hAnsi="Bahnschrift" w:cs="Arial"/>
                <w:b/>
                <w:bCs/>
                <w:szCs w:val="20"/>
              </w:rPr>
            </w:pPr>
          </w:p>
          <w:p w14:paraId="786E801D" w14:textId="77777777" w:rsidR="00247D80" w:rsidRPr="00D2095A" w:rsidRDefault="00247D80" w:rsidP="003B3F5B">
            <w:pPr>
              <w:pStyle w:val="ListParagraph"/>
              <w:ind w:left="360"/>
              <w:rPr>
                <w:rFonts w:ascii="Bahnschrift" w:hAnsi="Bahnschrift" w:cs="Arial"/>
                <w:szCs w:val="20"/>
              </w:rPr>
            </w:pPr>
            <w:r w:rsidRPr="00D2095A">
              <w:rPr>
                <w:rFonts w:ascii="Bahnschrift" w:hAnsi="Bahnschrift" w:cs="Arial"/>
                <w:b/>
                <w:bCs/>
                <w:szCs w:val="20"/>
              </w:rPr>
              <w:t>Insert THREE (3) screenshots</w:t>
            </w:r>
            <w:r w:rsidRPr="00D2095A">
              <w:rPr>
                <w:rFonts w:ascii="Bahnschrift" w:hAnsi="Bahnschrift" w:cs="Arial"/>
                <w:szCs w:val="20"/>
              </w:rPr>
              <w:t xml:space="preserve"> of each of these webpages, that compare directly with three wireframes in Part 2, Question 4.</w:t>
            </w:r>
          </w:p>
        </w:tc>
        <w:sdt>
          <w:sdtPr>
            <w:rPr>
              <w:rFonts w:ascii="Bahnschrift" w:hAnsi="Bahnschrift" w:cs="Arial"/>
              <w:sz w:val="18"/>
              <w:szCs w:val="18"/>
            </w:rPr>
            <w:id w:val="260804410"/>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4235E2EE"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vAlign w:val="center"/>
          </w:tcPr>
          <w:p w14:paraId="284F8AD2" w14:textId="77777777" w:rsidR="00247D80" w:rsidRPr="00D2095A" w:rsidRDefault="00247D80" w:rsidP="003B3F5B">
            <w:pPr>
              <w:spacing w:before="80" w:after="80"/>
              <w:jc w:val="center"/>
              <w:rPr>
                <w:rFonts w:ascii="Bahnschrift" w:hAnsi="Bahnschrift"/>
                <w:szCs w:val="20"/>
              </w:rPr>
            </w:pPr>
          </w:p>
          <w:p w14:paraId="5A8C8624" w14:textId="77777777" w:rsidR="003620FC" w:rsidRPr="00D2095A" w:rsidRDefault="003620FC" w:rsidP="003620FC">
            <w:pPr>
              <w:spacing w:before="80" w:after="80"/>
              <w:jc w:val="center"/>
              <w:rPr>
                <w:rFonts w:ascii="Bahnschrift" w:hAnsi="Bahnschrift"/>
                <w:sz w:val="18"/>
                <w:szCs w:val="18"/>
                <w:shd w:val="clear" w:color="auto" w:fill="FFFFFF"/>
              </w:rPr>
            </w:pPr>
          </w:p>
          <w:p w14:paraId="7E2D3FD8" w14:textId="25344EC5" w:rsidR="003620FC" w:rsidRPr="00D2095A" w:rsidRDefault="003620FC" w:rsidP="003620FC">
            <w:pPr>
              <w:spacing w:before="80" w:after="80"/>
              <w:jc w:val="center"/>
              <w:rPr>
                <w:rFonts w:ascii="Bahnschrift" w:hAnsi="Bahnschrift"/>
                <w:sz w:val="18"/>
                <w:szCs w:val="18"/>
                <w:shd w:val="clear" w:color="auto" w:fill="FFFFFF"/>
              </w:rPr>
            </w:pPr>
          </w:p>
          <w:p w14:paraId="244D61E6" w14:textId="7D72AB08" w:rsidR="003620FC" w:rsidRPr="00D2095A" w:rsidRDefault="003620FC" w:rsidP="003620FC">
            <w:pPr>
              <w:spacing w:before="80" w:after="80"/>
              <w:rPr>
                <w:rFonts w:ascii="Bahnschrift" w:hAnsi="Bahnschrift"/>
                <w:sz w:val="18"/>
                <w:szCs w:val="18"/>
                <w:shd w:val="clear" w:color="auto" w:fill="FFFFFF"/>
              </w:rPr>
            </w:pPr>
            <w:r w:rsidRPr="00D2095A">
              <w:rPr>
                <w:rFonts w:ascii="Bahnschrift" w:hAnsi="Bahnschrift"/>
                <w:sz w:val="18"/>
                <w:szCs w:val="18"/>
                <w:shd w:val="clear" w:color="auto" w:fill="FFFFFF"/>
              </w:rPr>
              <w:lastRenderedPageBreak/>
              <w:drawing>
                <wp:inline distT="0" distB="0" distL="0" distR="0" wp14:anchorId="33185B1A" wp14:editId="025E11BB">
                  <wp:extent cx="4472940" cy="3130707"/>
                  <wp:effectExtent l="0" t="0" r="3810" b="0"/>
                  <wp:docPr id="187098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7167" name=""/>
                          <pic:cNvPicPr/>
                        </pic:nvPicPr>
                        <pic:blipFill>
                          <a:blip r:embed="rId25"/>
                          <a:stretch>
                            <a:fillRect/>
                          </a:stretch>
                        </pic:blipFill>
                        <pic:spPr>
                          <a:xfrm>
                            <a:off x="0" y="0"/>
                            <a:ext cx="4481391" cy="3136622"/>
                          </a:xfrm>
                          <a:prstGeom prst="rect">
                            <a:avLst/>
                          </a:prstGeom>
                        </pic:spPr>
                      </pic:pic>
                    </a:graphicData>
                  </a:graphic>
                </wp:inline>
              </w:drawing>
            </w:r>
          </w:p>
          <w:p w14:paraId="4F6668B6" w14:textId="76EA4758" w:rsidR="003620FC" w:rsidRPr="00D2095A" w:rsidRDefault="003620FC" w:rsidP="003620FC">
            <w:pPr>
              <w:spacing w:before="80" w:after="80"/>
              <w:rPr>
                <w:rFonts w:ascii="Bahnschrift" w:hAnsi="Bahnschrift"/>
                <w:sz w:val="18"/>
                <w:szCs w:val="18"/>
                <w:shd w:val="clear" w:color="auto" w:fill="FFFFFF"/>
              </w:rPr>
            </w:pPr>
            <w:r w:rsidRPr="00D2095A">
              <w:rPr>
                <w:rFonts w:ascii="Bahnschrift" w:hAnsi="Bahnschrift"/>
                <w:sz w:val="18"/>
                <w:szCs w:val="18"/>
                <w:shd w:val="clear" w:color="auto" w:fill="FFFFFF"/>
              </w:rPr>
              <w:drawing>
                <wp:inline distT="0" distB="0" distL="0" distR="0" wp14:anchorId="14BFF76D" wp14:editId="72D02AAB">
                  <wp:extent cx="4455877" cy="2964180"/>
                  <wp:effectExtent l="0" t="0" r="1905" b="7620"/>
                  <wp:docPr id="9243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6233" name=""/>
                          <pic:cNvPicPr/>
                        </pic:nvPicPr>
                        <pic:blipFill>
                          <a:blip r:embed="rId26"/>
                          <a:stretch>
                            <a:fillRect/>
                          </a:stretch>
                        </pic:blipFill>
                        <pic:spPr>
                          <a:xfrm>
                            <a:off x="0" y="0"/>
                            <a:ext cx="4474063" cy="2976278"/>
                          </a:xfrm>
                          <a:prstGeom prst="rect">
                            <a:avLst/>
                          </a:prstGeom>
                        </pic:spPr>
                      </pic:pic>
                    </a:graphicData>
                  </a:graphic>
                </wp:inline>
              </w:drawing>
            </w:r>
          </w:p>
          <w:p w14:paraId="5C2C74BA" w14:textId="21216B33" w:rsidR="003620FC" w:rsidRPr="00D2095A" w:rsidRDefault="003620FC" w:rsidP="003620FC">
            <w:pPr>
              <w:spacing w:before="80" w:after="80"/>
              <w:rPr>
                <w:rFonts w:ascii="Bahnschrift" w:hAnsi="Bahnschrift"/>
                <w:sz w:val="18"/>
                <w:szCs w:val="18"/>
                <w:shd w:val="clear" w:color="auto" w:fill="FFFFFF"/>
              </w:rPr>
            </w:pPr>
            <w:r w:rsidRPr="00D2095A">
              <w:rPr>
                <w:rFonts w:ascii="Bahnschrift" w:hAnsi="Bahnschrift"/>
                <w:sz w:val="18"/>
                <w:szCs w:val="18"/>
                <w:shd w:val="clear" w:color="auto" w:fill="FFFFFF"/>
              </w:rPr>
              <w:lastRenderedPageBreak/>
              <w:drawing>
                <wp:inline distT="0" distB="0" distL="0" distR="0" wp14:anchorId="1A1A3775" wp14:editId="3834B1FB">
                  <wp:extent cx="4432381" cy="2997200"/>
                  <wp:effectExtent l="0" t="0" r="6350" b="0"/>
                  <wp:docPr id="2137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5841" name=""/>
                          <pic:cNvPicPr/>
                        </pic:nvPicPr>
                        <pic:blipFill>
                          <a:blip r:embed="rId27"/>
                          <a:stretch>
                            <a:fillRect/>
                          </a:stretch>
                        </pic:blipFill>
                        <pic:spPr>
                          <a:xfrm>
                            <a:off x="0" y="0"/>
                            <a:ext cx="4447176" cy="3007205"/>
                          </a:xfrm>
                          <a:prstGeom prst="rect">
                            <a:avLst/>
                          </a:prstGeom>
                        </pic:spPr>
                      </pic:pic>
                    </a:graphicData>
                  </a:graphic>
                </wp:inline>
              </w:drawing>
            </w:r>
          </w:p>
          <w:p w14:paraId="457AC22E" w14:textId="77777777" w:rsidR="003620FC" w:rsidRPr="00D2095A" w:rsidRDefault="003620FC" w:rsidP="003620FC">
            <w:pPr>
              <w:spacing w:before="80" w:after="80"/>
              <w:rPr>
                <w:rFonts w:ascii="Bahnschrift" w:hAnsi="Bahnschrift"/>
                <w:sz w:val="18"/>
                <w:szCs w:val="18"/>
                <w:shd w:val="clear" w:color="auto" w:fill="FFFFFF"/>
              </w:rPr>
            </w:pPr>
          </w:p>
          <w:p w14:paraId="4DA8192D" w14:textId="77777777" w:rsidR="003620FC" w:rsidRPr="00D2095A" w:rsidRDefault="003620FC" w:rsidP="003620FC">
            <w:pPr>
              <w:spacing w:before="80" w:after="80"/>
              <w:rPr>
                <w:rFonts w:ascii="Bahnschrift" w:hAnsi="Bahnschrift"/>
                <w:sz w:val="18"/>
                <w:szCs w:val="18"/>
                <w:shd w:val="clear" w:color="auto" w:fill="FFFFFF"/>
              </w:rPr>
            </w:pPr>
          </w:p>
          <w:p w14:paraId="15C26A23" w14:textId="77777777" w:rsidR="003620FC" w:rsidRPr="00D2095A" w:rsidRDefault="003620FC" w:rsidP="003620FC">
            <w:pPr>
              <w:spacing w:before="80" w:after="80"/>
              <w:rPr>
                <w:rFonts w:ascii="Bahnschrift" w:hAnsi="Bahnschrift"/>
                <w:sz w:val="18"/>
                <w:szCs w:val="18"/>
                <w:shd w:val="clear" w:color="auto" w:fill="FFFFFF"/>
              </w:rPr>
            </w:pPr>
          </w:p>
          <w:p w14:paraId="612624C2" w14:textId="7BE5F3E4" w:rsidR="003620FC" w:rsidRPr="00D2095A" w:rsidRDefault="003620FC" w:rsidP="003620FC">
            <w:pPr>
              <w:spacing w:before="80" w:after="80"/>
              <w:rPr>
                <w:rFonts w:ascii="Bahnschrift" w:hAnsi="Bahnschrift"/>
                <w:sz w:val="18"/>
                <w:szCs w:val="18"/>
                <w:shd w:val="clear" w:color="auto" w:fill="FFFFFF"/>
              </w:rPr>
            </w:pPr>
          </w:p>
        </w:tc>
      </w:tr>
      <w:tr w:rsidR="00D2095A" w:rsidRPr="00D2095A" w14:paraId="63CFACBD" w14:textId="77777777" w:rsidTr="003B3F5B">
        <w:trPr>
          <w:trHeight w:val="1885"/>
        </w:trPr>
        <w:tc>
          <w:tcPr>
            <w:tcW w:w="4820" w:type="dxa"/>
            <w:shd w:val="clear" w:color="auto" w:fill="FEFFFF" w:themeFill="background1"/>
            <w:vAlign w:val="center"/>
          </w:tcPr>
          <w:p w14:paraId="7ECACA9E" w14:textId="77777777" w:rsidR="00247D80" w:rsidRPr="00D2095A" w:rsidRDefault="00247D80" w:rsidP="00A16A84">
            <w:pPr>
              <w:pStyle w:val="ListParagraph"/>
              <w:numPr>
                <w:ilvl w:val="0"/>
                <w:numId w:val="48"/>
              </w:numPr>
              <w:rPr>
                <w:rFonts w:ascii="Bahnschrift" w:hAnsi="Bahnschrift" w:cs="Arial"/>
                <w:szCs w:val="20"/>
              </w:rPr>
            </w:pPr>
            <w:r w:rsidRPr="00D2095A">
              <w:rPr>
                <w:rFonts w:ascii="Bahnschrift" w:hAnsi="Bahnschrift" w:cs="Arial"/>
                <w:szCs w:val="20"/>
              </w:rPr>
              <w:lastRenderedPageBreak/>
              <w:t>The website has structured its webpage sections using a mixture of semantic markup elements. </w:t>
            </w:r>
          </w:p>
          <w:p w14:paraId="44CC1A9D" w14:textId="77777777" w:rsidR="00247D80" w:rsidRPr="00D2095A" w:rsidRDefault="00247D80" w:rsidP="003B3F5B">
            <w:pPr>
              <w:rPr>
                <w:rFonts w:ascii="Bahnschrift" w:hAnsi="Bahnschrift" w:cs="Arial"/>
                <w:szCs w:val="20"/>
              </w:rPr>
            </w:pPr>
          </w:p>
          <w:p w14:paraId="6525E59B" w14:textId="77777777" w:rsidR="00247D80" w:rsidRPr="00D2095A" w:rsidRDefault="00247D80" w:rsidP="003B3F5B">
            <w:pPr>
              <w:pStyle w:val="ListParagraph"/>
              <w:ind w:left="360"/>
              <w:rPr>
                <w:rFonts w:ascii="Bahnschrift" w:hAnsi="Bahnschrift" w:cs="Arial"/>
                <w:szCs w:val="20"/>
              </w:rPr>
            </w:pPr>
            <w:r w:rsidRPr="00D2095A">
              <w:rPr>
                <w:rFonts w:ascii="Bahnschrift" w:hAnsi="Bahnschrift" w:cs="Arial"/>
                <w:b/>
                <w:bCs/>
                <w:szCs w:val="20"/>
              </w:rPr>
              <w:t>Insert ONE (1) screenshot of your code</w:t>
            </w:r>
            <w:r w:rsidRPr="00D2095A">
              <w:rPr>
                <w:rFonts w:ascii="Bahnschrift" w:hAnsi="Bahnschrift" w:cs="Arial"/>
                <w:szCs w:val="20"/>
              </w:rPr>
              <w:t xml:space="preserve">, that shows the use of at least </w:t>
            </w:r>
            <w:r w:rsidRPr="00D2095A">
              <w:rPr>
                <w:rFonts w:ascii="Bahnschrift" w:hAnsi="Bahnschrift" w:cs="Arial"/>
                <w:szCs w:val="20"/>
                <w:u w:val="single"/>
              </w:rPr>
              <w:t>ONE</w:t>
            </w:r>
            <w:r w:rsidRPr="00D2095A">
              <w:rPr>
                <w:rFonts w:ascii="Bahnschrift" w:hAnsi="Bahnschrift" w:cs="Arial"/>
                <w:szCs w:val="20"/>
              </w:rPr>
              <w:t xml:space="preserve"> semantic element.</w:t>
            </w:r>
          </w:p>
        </w:tc>
        <w:sdt>
          <w:sdtPr>
            <w:rPr>
              <w:rFonts w:ascii="Bahnschrift" w:hAnsi="Bahnschrift" w:cs="Arial"/>
              <w:sz w:val="18"/>
              <w:szCs w:val="18"/>
            </w:rPr>
            <w:id w:val="-30736750"/>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79E64CB6"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vAlign w:val="center"/>
          </w:tcPr>
          <w:p w14:paraId="72077C51" w14:textId="77777777" w:rsidR="00247D80" w:rsidRPr="00D2095A" w:rsidRDefault="003620FC" w:rsidP="003B3F5B">
            <w:pPr>
              <w:spacing w:before="80" w:after="80"/>
              <w:jc w:val="center"/>
              <w:rPr>
                <w:rFonts w:ascii="Bahnschrift" w:hAnsi="Bahnschrift"/>
                <w:szCs w:val="20"/>
              </w:rPr>
            </w:pPr>
            <w:r w:rsidRPr="00D2095A">
              <w:rPr>
                <w:rFonts w:ascii="Bahnschrift" w:hAnsi="Bahnschrift"/>
                <w:szCs w:val="20"/>
              </w:rPr>
              <w:drawing>
                <wp:inline distT="0" distB="0" distL="0" distR="0" wp14:anchorId="45277B45" wp14:editId="07C7C4A9">
                  <wp:extent cx="4409440" cy="3755629"/>
                  <wp:effectExtent l="0" t="0" r="0" b="0"/>
                  <wp:docPr id="47415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9612" name=""/>
                          <pic:cNvPicPr/>
                        </pic:nvPicPr>
                        <pic:blipFill>
                          <a:blip r:embed="rId28"/>
                          <a:stretch>
                            <a:fillRect/>
                          </a:stretch>
                        </pic:blipFill>
                        <pic:spPr>
                          <a:xfrm>
                            <a:off x="0" y="0"/>
                            <a:ext cx="4417664" cy="3762633"/>
                          </a:xfrm>
                          <a:prstGeom prst="rect">
                            <a:avLst/>
                          </a:prstGeom>
                        </pic:spPr>
                      </pic:pic>
                    </a:graphicData>
                  </a:graphic>
                </wp:inline>
              </w:drawing>
            </w:r>
          </w:p>
          <w:p w14:paraId="3F5E16D3" w14:textId="77777777" w:rsidR="003620FC" w:rsidRPr="00D2095A" w:rsidRDefault="003620FC" w:rsidP="003B3F5B">
            <w:pPr>
              <w:spacing w:before="80" w:after="80"/>
              <w:jc w:val="center"/>
              <w:rPr>
                <w:rFonts w:ascii="Bahnschrift" w:hAnsi="Bahnschrift"/>
                <w:szCs w:val="20"/>
              </w:rPr>
            </w:pPr>
          </w:p>
          <w:p w14:paraId="1319E76B" w14:textId="71B84477" w:rsidR="003620FC" w:rsidRPr="00D2095A" w:rsidRDefault="003620FC" w:rsidP="003620FC">
            <w:pPr>
              <w:spacing w:before="80" w:after="80"/>
              <w:rPr>
                <w:rFonts w:ascii="Bahnschrift" w:hAnsi="Bahnschrift"/>
                <w:szCs w:val="20"/>
              </w:rPr>
            </w:pPr>
          </w:p>
        </w:tc>
      </w:tr>
      <w:tr w:rsidR="00D2095A" w:rsidRPr="00D2095A" w14:paraId="37EA9CB6" w14:textId="77777777" w:rsidTr="003B3F5B">
        <w:trPr>
          <w:trHeight w:val="473"/>
        </w:trPr>
        <w:tc>
          <w:tcPr>
            <w:tcW w:w="4820" w:type="dxa"/>
            <w:vMerge w:val="restart"/>
            <w:shd w:val="clear" w:color="auto" w:fill="FEFFFF" w:themeFill="background1"/>
            <w:vAlign w:val="center"/>
          </w:tcPr>
          <w:p w14:paraId="3122C9B2" w14:textId="77777777" w:rsidR="00247D80" w:rsidRPr="00D2095A" w:rsidRDefault="00247D80" w:rsidP="00A16A84">
            <w:pPr>
              <w:pStyle w:val="ListParagraph"/>
              <w:numPr>
                <w:ilvl w:val="0"/>
                <w:numId w:val="48"/>
              </w:numPr>
              <w:rPr>
                <w:rFonts w:ascii="Bahnschrift" w:hAnsi="Bahnschrift" w:cs="Arial"/>
                <w:szCs w:val="20"/>
              </w:rPr>
            </w:pPr>
            <w:r w:rsidRPr="00D2095A">
              <w:rPr>
                <w:rFonts w:ascii="Bahnschrift" w:hAnsi="Bahnschrift" w:cs="Arial"/>
                <w:szCs w:val="20"/>
              </w:rPr>
              <w:lastRenderedPageBreak/>
              <w:t xml:space="preserve">In </w:t>
            </w:r>
            <w:hyperlink w:anchor="LearnerP2Q2" w:history="1">
              <w:r w:rsidRPr="00D2095A">
                <w:rPr>
                  <w:rStyle w:val="Hyperlink"/>
                  <w:rFonts w:ascii="Bahnschrift" w:hAnsi="Bahnschrift" w:cs="Arial"/>
                  <w:color w:val="auto"/>
                  <w:szCs w:val="20"/>
                </w:rPr>
                <w:t>Part 2 Question 2</w:t>
              </w:r>
            </w:hyperlink>
            <w:r w:rsidRPr="00D2095A">
              <w:rPr>
                <w:rFonts w:ascii="Bahnschrift" w:hAnsi="Bahnschrift" w:cs="Arial"/>
                <w:szCs w:val="20"/>
              </w:rPr>
              <w:t xml:space="preserve">, you suggested a list of </w:t>
            </w:r>
            <w:bookmarkStart w:id="1" w:name="LearnerP3Q4"/>
            <w:r w:rsidRPr="00D2095A">
              <w:rPr>
                <w:rFonts w:ascii="Bahnschrift" w:hAnsi="Bahnschrift"/>
                <w:b/>
                <w:bCs/>
                <w:u w:val="single"/>
              </w:rPr>
              <w:t>Core UI Components</w:t>
            </w:r>
            <w:r w:rsidRPr="00D2095A">
              <w:rPr>
                <w:rFonts w:ascii="Bahnschrift" w:hAnsi="Bahnschrift" w:cs="Arial"/>
                <w:szCs w:val="20"/>
              </w:rPr>
              <w:t xml:space="preserve"> </w:t>
            </w:r>
            <w:bookmarkEnd w:id="1"/>
            <w:r w:rsidRPr="00D2095A">
              <w:rPr>
                <w:rFonts w:ascii="Bahnschrift" w:hAnsi="Bahnschrift" w:cs="Arial"/>
                <w:szCs w:val="20"/>
              </w:rPr>
              <w:t>that your website would incorporate when building.</w:t>
            </w:r>
          </w:p>
          <w:p w14:paraId="1EA06EE2" w14:textId="77777777" w:rsidR="00247D80" w:rsidRPr="00D2095A" w:rsidRDefault="00247D80" w:rsidP="003B3F5B">
            <w:pPr>
              <w:rPr>
                <w:rFonts w:ascii="Bahnschrift" w:hAnsi="Bahnschrift" w:cs="Arial"/>
                <w:szCs w:val="20"/>
              </w:rPr>
            </w:pPr>
          </w:p>
          <w:p w14:paraId="0BCA96F1" w14:textId="77777777" w:rsidR="00247D80" w:rsidRPr="00D2095A" w:rsidRDefault="00247D80" w:rsidP="003B3F5B">
            <w:pPr>
              <w:pStyle w:val="ListParagraph"/>
              <w:ind w:left="360"/>
              <w:rPr>
                <w:rFonts w:ascii="Bahnschrift" w:hAnsi="Bahnschrift" w:cs="Arial"/>
                <w:szCs w:val="20"/>
              </w:rPr>
            </w:pPr>
            <w:r w:rsidRPr="00D2095A">
              <w:rPr>
                <w:rFonts w:ascii="Bahnschrift" w:hAnsi="Bahnschrift" w:cs="Arial"/>
                <w:szCs w:val="20"/>
              </w:rPr>
              <w:t xml:space="preserve">Provide </w:t>
            </w:r>
            <w:r w:rsidRPr="00D2095A">
              <w:rPr>
                <w:rFonts w:ascii="Bahnschrift" w:hAnsi="Bahnschrift" w:cs="Arial"/>
                <w:b/>
                <w:bCs/>
                <w:szCs w:val="20"/>
              </w:rPr>
              <w:t>ONE (1) screenshot for each for THREE (3)</w:t>
            </w:r>
            <w:r w:rsidRPr="00D2095A">
              <w:rPr>
                <w:rFonts w:ascii="Bahnschrift" w:hAnsi="Bahnschrift" w:cs="Arial"/>
                <w:szCs w:val="20"/>
              </w:rPr>
              <w:t xml:space="preserve"> of the </w:t>
            </w:r>
            <w:r w:rsidRPr="00D2095A">
              <w:rPr>
                <w:rFonts w:ascii="Bahnschrift" w:hAnsi="Bahnschrift"/>
                <w:b/>
                <w:bCs/>
                <w:u w:val="single"/>
              </w:rPr>
              <w:t>Core UI Components</w:t>
            </w:r>
            <w:r w:rsidRPr="00D2095A">
              <w:rPr>
                <w:rFonts w:ascii="Bahnschrift" w:hAnsi="Bahnschrift"/>
              </w:rPr>
              <w:t xml:space="preserve"> </w:t>
            </w:r>
            <w:r w:rsidRPr="00D2095A">
              <w:rPr>
                <w:rFonts w:ascii="Bahnschrift" w:hAnsi="Bahnschrift" w:cs="Arial"/>
                <w:szCs w:val="20"/>
              </w:rPr>
              <w:t>that demonstrates that requirements have been completed.</w:t>
            </w:r>
          </w:p>
          <w:p w14:paraId="760D4FEC" w14:textId="77777777" w:rsidR="00247D80" w:rsidRPr="00D2095A" w:rsidRDefault="00247D80" w:rsidP="003B3F5B">
            <w:pPr>
              <w:pStyle w:val="ListParagraph"/>
              <w:ind w:left="360"/>
              <w:rPr>
                <w:rFonts w:ascii="Bahnschrift" w:hAnsi="Bahnschrift" w:cs="Arial"/>
                <w:szCs w:val="20"/>
              </w:rPr>
            </w:pPr>
          </w:p>
          <w:p w14:paraId="77C00FA9" w14:textId="77777777" w:rsidR="00247D80" w:rsidRPr="00D2095A" w:rsidRDefault="00247D80" w:rsidP="003B3F5B">
            <w:pPr>
              <w:pStyle w:val="ListParagraph"/>
              <w:ind w:left="360"/>
              <w:rPr>
                <w:rFonts w:ascii="Bahnschrift" w:hAnsi="Bahnschrift" w:cs="Arial"/>
                <w:szCs w:val="20"/>
                <w:lang w:val="en-US"/>
              </w:rPr>
            </w:pPr>
            <w:r w:rsidRPr="00D2095A">
              <w:rPr>
                <w:rFonts w:ascii="Bahnschrift" w:hAnsi="Bahnschrift" w:cs="Arial"/>
                <w:szCs w:val="20"/>
              </w:rPr>
              <w:t>(</w:t>
            </w:r>
            <w:r w:rsidRPr="00D2095A">
              <w:rPr>
                <w:rFonts w:ascii="Bahnschrift" w:hAnsi="Bahnschrift" w:cs="Arial"/>
                <w:szCs w:val="20"/>
                <w:u w:val="single"/>
              </w:rPr>
              <w:t>THREE (3) screenshots in total</w:t>
            </w:r>
            <w:r w:rsidRPr="00D2095A">
              <w:rPr>
                <w:rFonts w:ascii="Bahnschrift" w:hAnsi="Bahnschrift" w:cs="Arial"/>
                <w:szCs w:val="20"/>
              </w:rPr>
              <w:t>)</w:t>
            </w:r>
          </w:p>
        </w:tc>
        <w:sdt>
          <w:sdtPr>
            <w:rPr>
              <w:rFonts w:ascii="Bahnschrift" w:hAnsi="Bahnschrift" w:cs="Arial"/>
              <w:sz w:val="18"/>
              <w:szCs w:val="18"/>
            </w:rPr>
            <w:id w:val="-1496248990"/>
            <w14:checkbox>
              <w14:checked w14:val="0"/>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1E25BB0F"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shd w:val="clear" w:color="auto" w:fill="7F7F7F" w:themeFill="text1" w:themeFillTint="80"/>
            <w:vAlign w:val="center"/>
          </w:tcPr>
          <w:p w14:paraId="2886013F" w14:textId="77777777" w:rsidR="00247D80" w:rsidRPr="00D2095A" w:rsidRDefault="00247D80" w:rsidP="003B3F5B">
            <w:pPr>
              <w:spacing w:before="80" w:after="80"/>
              <w:jc w:val="center"/>
              <w:rPr>
                <w:rFonts w:ascii="Bahnschrift" w:hAnsi="Bahnschrift"/>
                <w:b/>
                <w:bCs/>
                <w:szCs w:val="20"/>
              </w:rPr>
            </w:pPr>
            <w:r w:rsidRPr="00D2095A">
              <w:rPr>
                <w:rFonts w:ascii="Bahnschrift" w:hAnsi="Bahnschrift"/>
                <w:b/>
                <w:bCs/>
                <w:szCs w:val="20"/>
              </w:rPr>
              <w:t>Implemented Core UI Component 1</w:t>
            </w:r>
          </w:p>
        </w:tc>
      </w:tr>
      <w:tr w:rsidR="00D2095A" w:rsidRPr="00D2095A" w14:paraId="26476862" w14:textId="77777777" w:rsidTr="003B3F5B">
        <w:trPr>
          <w:trHeight w:val="835"/>
        </w:trPr>
        <w:tc>
          <w:tcPr>
            <w:tcW w:w="4820" w:type="dxa"/>
            <w:vMerge/>
            <w:shd w:val="clear" w:color="auto" w:fill="FEFFFF" w:themeFill="background1"/>
            <w:vAlign w:val="center"/>
          </w:tcPr>
          <w:p w14:paraId="3E8ACF41" w14:textId="77777777" w:rsidR="00247D80" w:rsidRPr="00D2095A" w:rsidRDefault="00247D80" w:rsidP="00A16A84">
            <w:pPr>
              <w:pStyle w:val="ListParagraph"/>
              <w:numPr>
                <w:ilvl w:val="0"/>
                <w:numId w:val="48"/>
              </w:numPr>
              <w:rPr>
                <w:rFonts w:ascii="Bahnschrift" w:hAnsi="Bahnschrift" w:cs="Arial"/>
                <w:szCs w:val="20"/>
              </w:rPr>
            </w:pPr>
          </w:p>
        </w:tc>
        <w:tc>
          <w:tcPr>
            <w:tcW w:w="1134" w:type="dxa"/>
            <w:vMerge/>
            <w:shd w:val="clear" w:color="auto" w:fill="FEFFFF" w:themeFill="background1"/>
            <w:vAlign w:val="center"/>
          </w:tcPr>
          <w:p w14:paraId="6E3DC1FC" w14:textId="77777777" w:rsidR="00247D80" w:rsidRPr="00D2095A" w:rsidRDefault="00247D80" w:rsidP="003B3F5B">
            <w:pPr>
              <w:spacing w:before="80" w:after="80"/>
              <w:jc w:val="center"/>
              <w:rPr>
                <w:rFonts w:ascii="Bahnschrift" w:hAnsi="Bahnschrift" w:cs="Arial"/>
                <w:sz w:val="18"/>
                <w:szCs w:val="18"/>
              </w:rPr>
            </w:pPr>
          </w:p>
        </w:tc>
        <w:tc>
          <w:tcPr>
            <w:tcW w:w="4536" w:type="dxa"/>
            <w:vAlign w:val="center"/>
          </w:tcPr>
          <w:p w14:paraId="5247C46D" w14:textId="5F98B590" w:rsidR="00247D80" w:rsidRPr="00D2095A" w:rsidRDefault="003620FC" w:rsidP="003B3F5B">
            <w:pPr>
              <w:spacing w:before="80" w:after="80"/>
              <w:jc w:val="center"/>
              <w:rPr>
                <w:rFonts w:ascii="Bahnschrift" w:hAnsi="Bahnschrift"/>
                <w:sz w:val="18"/>
                <w:szCs w:val="18"/>
                <w:shd w:val="clear" w:color="auto" w:fill="FFFFFF"/>
              </w:rPr>
            </w:pPr>
            <w:r w:rsidRPr="00D2095A">
              <w:rPr>
                <w:rFonts w:ascii="Bahnschrift" w:hAnsi="Bahnschrift"/>
                <w:sz w:val="18"/>
                <w:szCs w:val="18"/>
                <w:shd w:val="clear" w:color="auto" w:fill="FFFFFF"/>
              </w:rPr>
              <w:drawing>
                <wp:inline distT="0" distB="0" distL="0" distR="0" wp14:anchorId="007A2F3B" wp14:editId="59883389">
                  <wp:extent cx="4504070" cy="506730"/>
                  <wp:effectExtent l="0" t="0" r="0" b="7620"/>
                  <wp:docPr id="179612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3894" name=""/>
                          <pic:cNvPicPr/>
                        </pic:nvPicPr>
                        <pic:blipFill>
                          <a:blip r:embed="rId29"/>
                          <a:stretch>
                            <a:fillRect/>
                          </a:stretch>
                        </pic:blipFill>
                        <pic:spPr>
                          <a:xfrm>
                            <a:off x="0" y="0"/>
                            <a:ext cx="4571698" cy="514339"/>
                          </a:xfrm>
                          <a:prstGeom prst="rect">
                            <a:avLst/>
                          </a:prstGeom>
                        </pic:spPr>
                      </pic:pic>
                    </a:graphicData>
                  </a:graphic>
                </wp:inline>
              </w:drawing>
            </w:r>
          </w:p>
        </w:tc>
      </w:tr>
      <w:tr w:rsidR="00D2095A" w:rsidRPr="00D2095A" w14:paraId="7516137C" w14:textId="77777777" w:rsidTr="003B3F5B">
        <w:trPr>
          <w:trHeight w:val="486"/>
        </w:trPr>
        <w:tc>
          <w:tcPr>
            <w:tcW w:w="4820" w:type="dxa"/>
            <w:vMerge/>
            <w:shd w:val="clear" w:color="auto" w:fill="FEFFFF" w:themeFill="background1"/>
            <w:vAlign w:val="center"/>
          </w:tcPr>
          <w:p w14:paraId="1C7C48D4" w14:textId="77777777" w:rsidR="00247D80" w:rsidRPr="00D2095A" w:rsidRDefault="00247D80" w:rsidP="00A16A84">
            <w:pPr>
              <w:pStyle w:val="ListParagraph"/>
              <w:numPr>
                <w:ilvl w:val="0"/>
                <w:numId w:val="48"/>
              </w:numPr>
              <w:rPr>
                <w:rFonts w:ascii="Bahnschrift" w:hAnsi="Bahnschrift" w:cs="Arial"/>
                <w:szCs w:val="20"/>
              </w:rPr>
            </w:pPr>
          </w:p>
        </w:tc>
        <w:tc>
          <w:tcPr>
            <w:tcW w:w="1134" w:type="dxa"/>
            <w:vMerge/>
            <w:shd w:val="clear" w:color="auto" w:fill="FEFFFF" w:themeFill="background1"/>
            <w:vAlign w:val="center"/>
          </w:tcPr>
          <w:p w14:paraId="67029C98"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7F7F7F" w:themeFill="text1" w:themeFillTint="80"/>
            <w:vAlign w:val="center"/>
          </w:tcPr>
          <w:p w14:paraId="6A3E5A2B" w14:textId="77777777" w:rsidR="00247D80" w:rsidRPr="00D2095A" w:rsidRDefault="00247D80" w:rsidP="003B3F5B">
            <w:pPr>
              <w:spacing w:before="60" w:after="60"/>
              <w:jc w:val="center"/>
              <w:rPr>
                <w:rFonts w:ascii="Bahnschrift" w:hAnsi="Bahnschrift"/>
                <w:szCs w:val="20"/>
              </w:rPr>
            </w:pPr>
            <w:r w:rsidRPr="00D2095A">
              <w:rPr>
                <w:rFonts w:ascii="Bahnschrift" w:hAnsi="Bahnschrift"/>
                <w:b/>
                <w:bCs/>
                <w:szCs w:val="20"/>
              </w:rPr>
              <w:t>Implemented Core UI Component 2</w:t>
            </w:r>
          </w:p>
        </w:tc>
      </w:tr>
      <w:tr w:rsidR="00D2095A" w:rsidRPr="00D2095A" w14:paraId="26BCEC64" w14:textId="77777777" w:rsidTr="003B3F5B">
        <w:trPr>
          <w:trHeight w:val="769"/>
        </w:trPr>
        <w:tc>
          <w:tcPr>
            <w:tcW w:w="4820" w:type="dxa"/>
            <w:vMerge/>
            <w:shd w:val="clear" w:color="auto" w:fill="FEFFFF" w:themeFill="background1"/>
            <w:vAlign w:val="center"/>
          </w:tcPr>
          <w:p w14:paraId="6AF68384" w14:textId="77777777" w:rsidR="00247D80" w:rsidRPr="00D2095A" w:rsidRDefault="00247D80" w:rsidP="00A16A84">
            <w:pPr>
              <w:pStyle w:val="ListParagraph"/>
              <w:numPr>
                <w:ilvl w:val="0"/>
                <w:numId w:val="48"/>
              </w:numPr>
              <w:rPr>
                <w:rFonts w:ascii="Bahnschrift" w:hAnsi="Bahnschrift" w:cs="Arial"/>
                <w:szCs w:val="20"/>
              </w:rPr>
            </w:pPr>
          </w:p>
        </w:tc>
        <w:tc>
          <w:tcPr>
            <w:tcW w:w="1134" w:type="dxa"/>
            <w:vMerge/>
            <w:shd w:val="clear" w:color="auto" w:fill="FEFFFF" w:themeFill="background1"/>
            <w:vAlign w:val="center"/>
          </w:tcPr>
          <w:p w14:paraId="0E204861" w14:textId="77777777" w:rsidR="00247D80" w:rsidRPr="00D2095A" w:rsidRDefault="00247D80" w:rsidP="003B3F5B">
            <w:pPr>
              <w:spacing w:before="80" w:after="80"/>
              <w:jc w:val="center"/>
              <w:rPr>
                <w:rFonts w:ascii="Bahnschrift" w:hAnsi="Bahnschrift" w:cs="Arial"/>
                <w:sz w:val="18"/>
                <w:szCs w:val="18"/>
              </w:rPr>
            </w:pPr>
          </w:p>
        </w:tc>
        <w:tc>
          <w:tcPr>
            <w:tcW w:w="4536" w:type="dxa"/>
            <w:vAlign w:val="center"/>
          </w:tcPr>
          <w:p w14:paraId="07857A99" w14:textId="2DC08F92" w:rsidR="00247D80" w:rsidRPr="00D2095A" w:rsidRDefault="009C2E43" w:rsidP="003B3F5B">
            <w:pPr>
              <w:spacing w:before="60" w:after="60"/>
              <w:jc w:val="center"/>
              <w:rPr>
                <w:rFonts w:ascii="Bahnschrift" w:hAnsi="Bahnschrift"/>
                <w:szCs w:val="20"/>
              </w:rPr>
            </w:pPr>
            <w:r w:rsidRPr="00D2095A">
              <w:rPr>
                <w:rFonts w:ascii="Bahnschrift" w:eastAsia="ヒラギノ角ゴ Pro W3" w:hAnsi="Bahnschrift" w:cs="Arial"/>
                <w:szCs w:val="20"/>
                <w:lang w:val="en-US"/>
              </w:rPr>
              <w:drawing>
                <wp:inline distT="0" distB="0" distL="0" distR="0" wp14:anchorId="4F50AF27" wp14:editId="6A82BBE3">
                  <wp:extent cx="4441190" cy="2271953"/>
                  <wp:effectExtent l="0" t="0" r="0" b="0"/>
                  <wp:docPr id="4382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3810" name=""/>
                          <pic:cNvPicPr/>
                        </pic:nvPicPr>
                        <pic:blipFill>
                          <a:blip r:embed="rId30"/>
                          <a:stretch>
                            <a:fillRect/>
                          </a:stretch>
                        </pic:blipFill>
                        <pic:spPr>
                          <a:xfrm>
                            <a:off x="0" y="0"/>
                            <a:ext cx="4452155" cy="2277562"/>
                          </a:xfrm>
                          <a:prstGeom prst="rect">
                            <a:avLst/>
                          </a:prstGeom>
                        </pic:spPr>
                      </pic:pic>
                    </a:graphicData>
                  </a:graphic>
                </wp:inline>
              </w:drawing>
            </w:r>
          </w:p>
        </w:tc>
      </w:tr>
      <w:tr w:rsidR="00D2095A" w:rsidRPr="00D2095A" w14:paraId="49D6E71A" w14:textId="77777777" w:rsidTr="003B3F5B">
        <w:trPr>
          <w:trHeight w:val="469"/>
        </w:trPr>
        <w:tc>
          <w:tcPr>
            <w:tcW w:w="4820" w:type="dxa"/>
            <w:vMerge/>
            <w:shd w:val="clear" w:color="auto" w:fill="FEFFFF" w:themeFill="background1"/>
            <w:vAlign w:val="center"/>
          </w:tcPr>
          <w:p w14:paraId="38C583A2" w14:textId="77777777" w:rsidR="00247D80" w:rsidRPr="00D2095A" w:rsidRDefault="00247D80" w:rsidP="00A16A84">
            <w:pPr>
              <w:pStyle w:val="ListParagraph"/>
              <w:numPr>
                <w:ilvl w:val="0"/>
                <w:numId w:val="48"/>
              </w:numPr>
              <w:rPr>
                <w:rFonts w:ascii="Bahnschrift" w:hAnsi="Bahnschrift" w:cs="Arial"/>
                <w:szCs w:val="20"/>
              </w:rPr>
            </w:pPr>
          </w:p>
        </w:tc>
        <w:tc>
          <w:tcPr>
            <w:tcW w:w="1134" w:type="dxa"/>
            <w:vMerge/>
            <w:shd w:val="clear" w:color="auto" w:fill="FEFFFF" w:themeFill="background1"/>
            <w:vAlign w:val="center"/>
          </w:tcPr>
          <w:p w14:paraId="0C57A663"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7F7F7F" w:themeFill="text1" w:themeFillTint="80"/>
            <w:vAlign w:val="center"/>
          </w:tcPr>
          <w:p w14:paraId="1996D0D9" w14:textId="77777777" w:rsidR="00247D80" w:rsidRPr="00D2095A" w:rsidRDefault="00247D80" w:rsidP="003B3F5B">
            <w:pPr>
              <w:spacing w:before="60" w:after="60"/>
              <w:jc w:val="center"/>
              <w:rPr>
                <w:rFonts w:ascii="Bahnschrift" w:hAnsi="Bahnschrift"/>
                <w:szCs w:val="20"/>
              </w:rPr>
            </w:pPr>
            <w:r w:rsidRPr="00D2095A">
              <w:rPr>
                <w:rFonts w:ascii="Bahnschrift" w:hAnsi="Bahnschrift"/>
                <w:b/>
                <w:bCs/>
                <w:szCs w:val="20"/>
              </w:rPr>
              <w:t>Implemented Core UI Component 3</w:t>
            </w:r>
          </w:p>
        </w:tc>
      </w:tr>
      <w:tr w:rsidR="00D2095A" w:rsidRPr="00D2095A" w14:paraId="10DF64DB" w14:textId="77777777" w:rsidTr="003B3F5B">
        <w:trPr>
          <w:trHeight w:val="787"/>
        </w:trPr>
        <w:tc>
          <w:tcPr>
            <w:tcW w:w="4820" w:type="dxa"/>
            <w:vMerge/>
            <w:shd w:val="clear" w:color="auto" w:fill="FEFFFF" w:themeFill="background1"/>
            <w:vAlign w:val="center"/>
          </w:tcPr>
          <w:p w14:paraId="546CBB38" w14:textId="4B1DB0E4" w:rsidR="00247D80" w:rsidRPr="00D2095A" w:rsidRDefault="009C2E43" w:rsidP="00A16A84">
            <w:pPr>
              <w:pStyle w:val="ListParagraph"/>
              <w:numPr>
                <w:ilvl w:val="0"/>
                <w:numId w:val="48"/>
              </w:numPr>
              <w:rPr>
                <w:rFonts w:ascii="Bahnschrift" w:hAnsi="Bahnschrift" w:cs="Arial"/>
                <w:szCs w:val="20"/>
              </w:rPr>
            </w:pPr>
            <w:r w:rsidRPr="00D2095A">
              <w:rPr>
                <w:rFonts w:ascii="Bahnschrift" w:hAnsi="Bahnschrift" w:cs="Arial"/>
                <w:noProof/>
                <w:szCs w:val="20"/>
              </w:rPr>
              <w:drawing>
                <wp:inline distT="0" distB="0" distL="0" distR="0" wp14:anchorId="369192C8" wp14:editId="6062D8A2">
                  <wp:extent cx="12441555" cy="8278495"/>
                  <wp:effectExtent l="0" t="0" r="0" b="8255"/>
                  <wp:docPr id="1956947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41555" cy="8278495"/>
                          </a:xfrm>
                          <a:prstGeom prst="rect">
                            <a:avLst/>
                          </a:prstGeom>
                          <a:noFill/>
                        </pic:spPr>
                      </pic:pic>
                    </a:graphicData>
                  </a:graphic>
                </wp:inline>
              </w:drawing>
            </w:r>
          </w:p>
        </w:tc>
        <w:tc>
          <w:tcPr>
            <w:tcW w:w="1134" w:type="dxa"/>
            <w:vMerge/>
            <w:shd w:val="clear" w:color="auto" w:fill="FEFFFF" w:themeFill="background1"/>
            <w:vAlign w:val="center"/>
          </w:tcPr>
          <w:p w14:paraId="6A5726F6" w14:textId="77777777" w:rsidR="00247D80" w:rsidRPr="00D2095A" w:rsidRDefault="00247D80" w:rsidP="003B3F5B">
            <w:pPr>
              <w:spacing w:before="80" w:after="80"/>
              <w:jc w:val="center"/>
              <w:rPr>
                <w:rFonts w:ascii="Bahnschrift" w:hAnsi="Bahnschrift" w:cs="Arial"/>
                <w:sz w:val="18"/>
                <w:szCs w:val="18"/>
              </w:rPr>
            </w:pPr>
          </w:p>
        </w:tc>
        <w:tc>
          <w:tcPr>
            <w:tcW w:w="4536" w:type="dxa"/>
            <w:vAlign w:val="center"/>
          </w:tcPr>
          <w:p w14:paraId="2C7EA07B" w14:textId="69983B6A" w:rsidR="00247D80" w:rsidRPr="00D2095A" w:rsidRDefault="009C2E43" w:rsidP="003B3F5B">
            <w:pPr>
              <w:spacing w:before="60" w:after="60"/>
              <w:jc w:val="center"/>
              <w:rPr>
                <w:rFonts w:ascii="Bahnschrift" w:hAnsi="Bahnschrift"/>
                <w:szCs w:val="20"/>
              </w:rPr>
            </w:pPr>
            <w:r w:rsidRPr="00D2095A">
              <w:rPr>
                <w:rFonts w:ascii="Bahnschrift" w:eastAsia="ヒラギノ角ゴ Pro W3" w:hAnsi="Bahnschrift" w:cs="Arial"/>
                <w:szCs w:val="20"/>
                <w:lang w:val="en-US"/>
              </w:rPr>
              <w:drawing>
                <wp:inline distT="0" distB="0" distL="0" distR="0" wp14:anchorId="102C516A" wp14:editId="5F1BE693">
                  <wp:extent cx="4352290" cy="2895697"/>
                  <wp:effectExtent l="0" t="0" r="0" b="0"/>
                  <wp:docPr id="122548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5548" name=""/>
                          <pic:cNvPicPr/>
                        </pic:nvPicPr>
                        <pic:blipFill>
                          <a:blip r:embed="rId31"/>
                          <a:stretch>
                            <a:fillRect/>
                          </a:stretch>
                        </pic:blipFill>
                        <pic:spPr>
                          <a:xfrm>
                            <a:off x="0" y="0"/>
                            <a:ext cx="4358003" cy="2899498"/>
                          </a:xfrm>
                          <a:prstGeom prst="rect">
                            <a:avLst/>
                          </a:prstGeom>
                        </pic:spPr>
                      </pic:pic>
                    </a:graphicData>
                  </a:graphic>
                </wp:inline>
              </w:drawing>
            </w:r>
          </w:p>
        </w:tc>
      </w:tr>
      <w:tr w:rsidR="00D2095A" w:rsidRPr="00D2095A" w14:paraId="01099C49" w14:textId="77777777" w:rsidTr="00247D80">
        <w:trPr>
          <w:trHeight w:val="273"/>
        </w:trPr>
        <w:tc>
          <w:tcPr>
            <w:tcW w:w="10490" w:type="dxa"/>
            <w:gridSpan w:val="3"/>
            <w:shd w:val="clear" w:color="auto" w:fill="B1CBF0" w:themeFill="accent3" w:themeFillTint="66"/>
            <w:vAlign w:val="center"/>
          </w:tcPr>
          <w:p w14:paraId="652CD4B0" w14:textId="77777777" w:rsidR="00247D80" w:rsidRPr="00D2095A" w:rsidRDefault="00247D80" w:rsidP="003B3F5B">
            <w:pPr>
              <w:spacing w:before="80" w:after="80"/>
              <w:rPr>
                <w:rFonts w:ascii="Bahnschrift" w:hAnsi="Bahnschrift" w:cs="Arial"/>
                <w:b/>
                <w:sz w:val="18"/>
                <w:szCs w:val="18"/>
              </w:rPr>
            </w:pPr>
            <w:r w:rsidRPr="00D2095A">
              <w:rPr>
                <w:rFonts w:ascii="Bahnschrift" w:hAnsi="Bahnschrift" w:cs="Arial"/>
                <w:b/>
                <w:sz w:val="18"/>
                <w:szCs w:val="18"/>
              </w:rPr>
              <w:t>WEBSITE STYLING CHECKLIST</w:t>
            </w:r>
          </w:p>
          <w:p w14:paraId="03E84772" w14:textId="77777777" w:rsidR="00247D80" w:rsidRPr="00D2095A" w:rsidRDefault="00247D80" w:rsidP="003B3F5B">
            <w:pPr>
              <w:spacing w:before="80" w:after="80"/>
              <w:rPr>
                <w:rFonts w:ascii="Bahnschrift" w:hAnsi="Bahnschrift"/>
                <w:szCs w:val="20"/>
              </w:rPr>
            </w:pPr>
            <w:r w:rsidRPr="00D2095A">
              <w:rPr>
                <w:rFonts w:ascii="Bahnschrift" w:hAnsi="Bahnschrift"/>
                <w:szCs w:val="20"/>
                <w:lang w:val="en-US"/>
              </w:rPr>
              <w:t>Confirm the styling, formatting and layout of the webpages have been implemented using CSS, in accordance with brief requirements, as follows:</w:t>
            </w:r>
          </w:p>
        </w:tc>
      </w:tr>
      <w:tr w:rsidR="00D2095A" w:rsidRPr="00D2095A" w14:paraId="650FB9D5" w14:textId="77777777" w:rsidTr="003B3F5B">
        <w:trPr>
          <w:trHeight w:val="1192"/>
        </w:trPr>
        <w:tc>
          <w:tcPr>
            <w:tcW w:w="4820" w:type="dxa"/>
            <w:shd w:val="clear" w:color="auto" w:fill="FEFFFF" w:themeFill="background1"/>
            <w:vAlign w:val="center"/>
          </w:tcPr>
          <w:p w14:paraId="68BD5503" w14:textId="77777777" w:rsidR="00247D80" w:rsidRPr="00D2095A" w:rsidRDefault="00247D80" w:rsidP="00A16A84">
            <w:pPr>
              <w:pStyle w:val="ListParagraph"/>
              <w:numPr>
                <w:ilvl w:val="0"/>
                <w:numId w:val="48"/>
              </w:numPr>
              <w:spacing w:before="80" w:after="80"/>
              <w:rPr>
                <w:rFonts w:ascii="Bahnschrift" w:hAnsi="Bahnschrift" w:cs="Arial"/>
                <w:szCs w:val="20"/>
              </w:rPr>
            </w:pPr>
            <w:r w:rsidRPr="00D2095A">
              <w:rPr>
                <w:rFonts w:ascii="Bahnschrift" w:hAnsi="Bahnschrift" w:cs="Arial"/>
                <w:szCs w:val="20"/>
              </w:rPr>
              <w:lastRenderedPageBreak/>
              <w:t>An external CSS stylesheet has been developed and populated with CSS and linked correctly to each webpage.</w:t>
            </w:r>
          </w:p>
          <w:p w14:paraId="427352A5" w14:textId="77777777" w:rsidR="00247D80" w:rsidRPr="00D2095A" w:rsidRDefault="00247D80" w:rsidP="003B3F5B">
            <w:pPr>
              <w:spacing w:before="80" w:after="80"/>
              <w:rPr>
                <w:rFonts w:ascii="Bahnschrift" w:hAnsi="Bahnschrift" w:cs="Arial"/>
                <w:b/>
                <w:bCs/>
                <w:szCs w:val="20"/>
              </w:rPr>
            </w:pPr>
          </w:p>
          <w:p w14:paraId="5D36613A" w14:textId="77777777" w:rsidR="00247D80" w:rsidRPr="00D2095A" w:rsidRDefault="00247D80" w:rsidP="003B3F5B">
            <w:pPr>
              <w:pStyle w:val="ListParagraph"/>
              <w:spacing w:before="80" w:after="80"/>
              <w:ind w:left="360"/>
              <w:rPr>
                <w:rFonts w:ascii="Bahnschrift" w:hAnsi="Bahnschrift" w:cs="Arial"/>
                <w:szCs w:val="20"/>
                <w:lang w:val="en-US"/>
              </w:rPr>
            </w:pPr>
            <w:r w:rsidRPr="00D2095A">
              <w:rPr>
                <w:rFonts w:ascii="Bahnschrift" w:hAnsi="Bahnschrift" w:cs="Arial"/>
                <w:b/>
                <w:bCs/>
                <w:szCs w:val="20"/>
              </w:rPr>
              <w:t>Insert ONE (1) screenshot</w:t>
            </w:r>
            <w:r w:rsidRPr="00D2095A">
              <w:rPr>
                <w:rFonts w:ascii="Bahnschrift" w:hAnsi="Bahnschrift" w:cs="Arial"/>
                <w:szCs w:val="20"/>
              </w:rPr>
              <w:t xml:space="preserve"> of an HTML webpage, with </w:t>
            </w:r>
            <w:r w:rsidRPr="00D2095A">
              <w:rPr>
                <w:rFonts w:ascii="Bahnschrift" w:hAnsi="Bahnschrift" w:cs="Arial"/>
                <w:szCs w:val="20"/>
                <w:u w:val="single"/>
              </w:rPr>
              <w:t>the link element</w:t>
            </w:r>
            <w:r w:rsidRPr="00D2095A">
              <w:rPr>
                <w:rFonts w:ascii="Bahnschrift" w:hAnsi="Bahnschrift" w:cs="Arial"/>
                <w:szCs w:val="20"/>
              </w:rPr>
              <w:t xml:space="preserve"> that references your external CSS stylesheet.</w:t>
            </w:r>
          </w:p>
        </w:tc>
        <w:sdt>
          <w:sdtPr>
            <w:rPr>
              <w:rFonts w:ascii="Bahnschrift" w:hAnsi="Bahnschrift" w:cs="Arial"/>
              <w:sz w:val="18"/>
              <w:szCs w:val="18"/>
            </w:rPr>
            <w:id w:val="-1157308413"/>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0A3CCD62"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shd w:val="clear" w:color="auto" w:fill="FEFFFF" w:themeFill="background1"/>
            <w:vAlign w:val="center"/>
          </w:tcPr>
          <w:p w14:paraId="599FDDE0" w14:textId="61A4D989" w:rsidR="00247D80" w:rsidRPr="00D2095A" w:rsidRDefault="00247D80" w:rsidP="003B3F5B">
            <w:pPr>
              <w:spacing w:before="80" w:after="80"/>
              <w:jc w:val="center"/>
              <w:rPr>
                <w:rFonts w:ascii="Bahnschrift" w:hAnsi="Bahnschrift"/>
                <w:szCs w:val="20"/>
              </w:rPr>
            </w:pPr>
            <w:r w:rsidRPr="00D2095A">
              <w:rPr>
                <w:rFonts w:ascii="Bahnschrift" w:hAnsi="Bahnschrift"/>
                <w:szCs w:val="20"/>
              </w:rPr>
              <w:t xml:space="preserve"> </w:t>
            </w:r>
            <w:r w:rsidR="009C2E43" w:rsidRPr="00D2095A">
              <w:rPr>
                <w:rFonts w:ascii="Bahnschrift" w:hAnsi="Bahnschrift"/>
                <w:szCs w:val="20"/>
              </w:rPr>
              <w:drawing>
                <wp:inline distT="0" distB="0" distL="0" distR="0" wp14:anchorId="39EA9B99" wp14:editId="5FC86A7E">
                  <wp:extent cx="4485640" cy="1647167"/>
                  <wp:effectExtent l="0" t="0" r="0" b="0"/>
                  <wp:docPr id="94659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0531" name=""/>
                          <pic:cNvPicPr/>
                        </pic:nvPicPr>
                        <pic:blipFill>
                          <a:blip r:embed="rId32"/>
                          <a:stretch>
                            <a:fillRect/>
                          </a:stretch>
                        </pic:blipFill>
                        <pic:spPr>
                          <a:xfrm>
                            <a:off x="0" y="0"/>
                            <a:ext cx="4536556" cy="1665864"/>
                          </a:xfrm>
                          <a:prstGeom prst="rect">
                            <a:avLst/>
                          </a:prstGeom>
                        </pic:spPr>
                      </pic:pic>
                    </a:graphicData>
                  </a:graphic>
                </wp:inline>
              </w:drawing>
            </w:r>
          </w:p>
        </w:tc>
      </w:tr>
      <w:tr w:rsidR="00D2095A" w:rsidRPr="00D2095A" w14:paraId="506F9D33" w14:textId="77777777" w:rsidTr="00247D80">
        <w:trPr>
          <w:trHeight w:val="251"/>
        </w:trPr>
        <w:tc>
          <w:tcPr>
            <w:tcW w:w="4820" w:type="dxa"/>
            <w:vMerge w:val="restart"/>
            <w:shd w:val="clear" w:color="auto" w:fill="FEFFFF" w:themeFill="background1"/>
            <w:vAlign w:val="center"/>
          </w:tcPr>
          <w:p w14:paraId="275909F4"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r w:rsidRPr="00D2095A">
              <w:rPr>
                <w:rFonts w:ascii="Bahnschrift" w:hAnsi="Bahnschrift" w:cs="Arial"/>
                <w:szCs w:val="20"/>
              </w:rPr>
              <w:t xml:space="preserve">The website has been themed with at least three core colours: </w:t>
            </w:r>
            <w:r w:rsidRPr="00D2095A">
              <w:rPr>
                <w:rFonts w:ascii="Bahnschrift" w:hAnsi="Bahnschrift" w:cs="Arial"/>
                <w:b/>
                <w:bCs/>
                <w:szCs w:val="20"/>
              </w:rPr>
              <w:t>primary</w:t>
            </w:r>
            <w:r w:rsidRPr="00D2095A">
              <w:rPr>
                <w:rFonts w:ascii="Bahnschrift" w:hAnsi="Bahnschrift" w:cs="Arial"/>
                <w:szCs w:val="20"/>
              </w:rPr>
              <w:t xml:space="preserve">, </w:t>
            </w:r>
            <w:r w:rsidRPr="00D2095A">
              <w:rPr>
                <w:rFonts w:ascii="Bahnschrift" w:hAnsi="Bahnschrift" w:cs="Arial"/>
                <w:b/>
                <w:bCs/>
                <w:szCs w:val="20"/>
              </w:rPr>
              <w:t>complementary</w:t>
            </w:r>
            <w:r w:rsidRPr="00D2095A">
              <w:rPr>
                <w:rFonts w:ascii="Bahnschrift" w:hAnsi="Bahnschrift" w:cs="Arial"/>
                <w:szCs w:val="20"/>
              </w:rPr>
              <w:t xml:space="preserve"> and </w:t>
            </w:r>
            <w:r w:rsidRPr="00D2095A">
              <w:rPr>
                <w:rFonts w:ascii="Bahnschrift" w:hAnsi="Bahnschrift" w:cs="Arial"/>
                <w:b/>
                <w:bCs/>
                <w:szCs w:val="20"/>
              </w:rPr>
              <w:t>branding</w:t>
            </w:r>
            <w:r w:rsidRPr="00D2095A">
              <w:rPr>
                <w:rFonts w:ascii="Bahnschrift" w:hAnsi="Bahnschrift" w:cs="Arial"/>
                <w:szCs w:val="20"/>
              </w:rPr>
              <w:t>.</w:t>
            </w:r>
          </w:p>
          <w:p w14:paraId="1DDFACDC" w14:textId="77777777" w:rsidR="00247D80" w:rsidRPr="00D2095A" w:rsidRDefault="00247D80" w:rsidP="003B3F5B">
            <w:pPr>
              <w:pStyle w:val="ListParagraph"/>
              <w:spacing w:before="80" w:after="80"/>
              <w:ind w:left="502"/>
              <w:rPr>
                <w:rFonts w:ascii="Bahnschrift" w:hAnsi="Bahnschrift" w:cs="Arial"/>
                <w:szCs w:val="20"/>
                <w:u w:val="single"/>
                <w:lang w:val="en-US"/>
              </w:rPr>
            </w:pPr>
          </w:p>
          <w:p w14:paraId="28F737E2" w14:textId="77777777" w:rsidR="00247D80" w:rsidRPr="00D2095A" w:rsidRDefault="00247D80" w:rsidP="003B3F5B">
            <w:pPr>
              <w:pStyle w:val="ListParagraph"/>
              <w:spacing w:before="80" w:after="80"/>
              <w:ind w:left="360"/>
              <w:rPr>
                <w:rFonts w:ascii="Bahnschrift" w:hAnsi="Bahnschrift" w:cs="Arial"/>
                <w:szCs w:val="20"/>
                <w:lang w:val="en-US"/>
              </w:rPr>
            </w:pPr>
            <w:r w:rsidRPr="00D2095A">
              <w:rPr>
                <w:rFonts w:ascii="Bahnschrift" w:hAnsi="Bahnschrift" w:cs="Arial"/>
                <w:szCs w:val="20"/>
                <w:u w:val="single"/>
                <w:lang w:val="en-US"/>
              </w:rPr>
              <w:t xml:space="preserve">State the </w:t>
            </w:r>
            <w:proofErr w:type="spellStart"/>
            <w:r w:rsidRPr="00D2095A">
              <w:rPr>
                <w:rFonts w:ascii="Bahnschrift" w:hAnsi="Bahnschrift" w:cs="Arial"/>
                <w:b/>
                <w:bCs/>
                <w:szCs w:val="20"/>
                <w:u w:val="single"/>
                <w:lang w:val="en-US"/>
              </w:rPr>
              <w:t>hexcode</w:t>
            </w:r>
            <w:proofErr w:type="spellEnd"/>
            <w:r w:rsidRPr="00D2095A">
              <w:rPr>
                <w:rFonts w:ascii="Bahnschrift" w:hAnsi="Bahnschrift" w:cs="Arial"/>
                <w:szCs w:val="20"/>
                <w:u w:val="single"/>
                <w:lang w:val="en-US"/>
              </w:rPr>
              <w:t xml:space="preserve"> of at least </w:t>
            </w:r>
            <w:r w:rsidRPr="00D2095A">
              <w:rPr>
                <w:rFonts w:ascii="Bahnschrift" w:hAnsi="Bahnschrift" w:cs="Arial"/>
                <w:b/>
                <w:bCs/>
                <w:szCs w:val="20"/>
                <w:u w:val="single"/>
                <w:lang w:val="en-US"/>
              </w:rPr>
              <w:t>THREE (3)</w:t>
            </w:r>
            <w:r w:rsidRPr="00D2095A">
              <w:rPr>
                <w:rFonts w:ascii="Bahnschrift" w:hAnsi="Bahnschrift" w:cs="Arial"/>
                <w:szCs w:val="20"/>
                <w:u w:val="single"/>
                <w:lang w:val="en-US"/>
              </w:rPr>
              <w:t xml:space="preserve"> </w:t>
            </w:r>
            <w:proofErr w:type="spellStart"/>
            <w:r w:rsidRPr="00D2095A">
              <w:rPr>
                <w:rFonts w:ascii="Bahnschrift" w:hAnsi="Bahnschrift" w:cs="Arial"/>
                <w:szCs w:val="20"/>
                <w:u w:val="single"/>
                <w:lang w:val="en-US"/>
              </w:rPr>
              <w:t>colours</w:t>
            </w:r>
            <w:proofErr w:type="spellEnd"/>
            <w:r w:rsidRPr="00D2095A">
              <w:rPr>
                <w:rFonts w:ascii="Bahnschrift" w:hAnsi="Bahnschrift" w:cs="Arial"/>
                <w:szCs w:val="20"/>
                <w:lang w:val="en-US"/>
              </w:rPr>
              <w:t xml:space="preserve"> that make up your website theme, according to its priority.</w:t>
            </w:r>
          </w:p>
        </w:tc>
        <w:sdt>
          <w:sdtPr>
            <w:rPr>
              <w:rFonts w:ascii="Bahnschrift" w:hAnsi="Bahnschrift" w:cs="Arial"/>
              <w:sz w:val="18"/>
              <w:szCs w:val="18"/>
            </w:rPr>
            <w:id w:val="769672185"/>
            <w14:checkbox>
              <w14:checked w14:val="0"/>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2F27A947"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shd w:val="clear" w:color="auto" w:fill="7F7F7F" w:themeFill="text1" w:themeFillTint="80"/>
            <w:vAlign w:val="center"/>
          </w:tcPr>
          <w:p w14:paraId="1F95C9E8" w14:textId="77777777" w:rsidR="00247D80" w:rsidRPr="00D2095A" w:rsidRDefault="00247D80" w:rsidP="003B3F5B">
            <w:pPr>
              <w:spacing w:before="80" w:after="80"/>
              <w:jc w:val="center"/>
              <w:rPr>
                <w:rFonts w:ascii="Bahnschrift" w:hAnsi="Bahnschrift"/>
                <w:b/>
                <w:bCs/>
                <w:szCs w:val="20"/>
              </w:rPr>
            </w:pPr>
            <w:r w:rsidRPr="00D2095A">
              <w:rPr>
                <w:rFonts w:ascii="Bahnschrift" w:hAnsi="Bahnschrift"/>
                <w:b/>
                <w:bCs/>
                <w:szCs w:val="20"/>
              </w:rPr>
              <w:t>Primary Colour (70% of website)</w:t>
            </w:r>
          </w:p>
        </w:tc>
      </w:tr>
      <w:tr w:rsidR="00D2095A" w:rsidRPr="00D2095A" w14:paraId="05D77DDC" w14:textId="77777777" w:rsidTr="003B3F5B">
        <w:trPr>
          <w:trHeight w:val="248"/>
        </w:trPr>
        <w:tc>
          <w:tcPr>
            <w:tcW w:w="4820" w:type="dxa"/>
            <w:vMerge/>
            <w:shd w:val="clear" w:color="auto" w:fill="FEFFFF" w:themeFill="background1"/>
            <w:vAlign w:val="center"/>
          </w:tcPr>
          <w:p w14:paraId="64EE9826"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p>
        </w:tc>
        <w:tc>
          <w:tcPr>
            <w:tcW w:w="1134" w:type="dxa"/>
            <w:vMerge/>
            <w:shd w:val="clear" w:color="auto" w:fill="FEFFFF" w:themeFill="background1"/>
            <w:vAlign w:val="center"/>
          </w:tcPr>
          <w:p w14:paraId="304FD5DA"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FEFFFF" w:themeFill="background1"/>
            <w:vAlign w:val="center"/>
          </w:tcPr>
          <w:p w14:paraId="34FA2FA2" w14:textId="77777777" w:rsidR="009C2E43" w:rsidRPr="00D2095A" w:rsidRDefault="009C2E43" w:rsidP="009C2E43">
            <w:pPr>
              <w:spacing w:before="80" w:after="80"/>
              <w:jc w:val="center"/>
              <w:rPr>
                <w:rFonts w:ascii="Bahnschrift" w:hAnsi="Bahnschrift"/>
                <w:szCs w:val="20"/>
              </w:rPr>
            </w:pPr>
            <w:r w:rsidRPr="00D2095A">
              <w:rPr>
                <w:rFonts w:ascii="Bahnschrift" w:hAnsi="Bahnschrift"/>
                <w:szCs w:val="20"/>
              </w:rPr>
              <w:t>Hex: #F6A60E</w:t>
            </w:r>
          </w:p>
          <w:p w14:paraId="01CBE331" w14:textId="5F06295D" w:rsidR="009C2E43" w:rsidRPr="00D2095A" w:rsidRDefault="009C2E43" w:rsidP="009C2E43">
            <w:pPr>
              <w:spacing w:before="80" w:after="80"/>
              <w:jc w:val="center"/>
              <w:rPr>
                <w:rFonts w:ascii="Bahnschrift" w:hAnsi="Bahnschrift"/>
                <w:szCs w:val="20"/>
              </w:rPr>
            </w:pPr>
          </w:p>
        </w:tc>
      </w:tr>
      <w:tr w:rsidR="00D2095A" w:rsidRPr="00D2095A" w14:paraId="5F8AA4BB" w14:textId="77777777" w:rsidTr="00247D80">
        <w:trPr>
          <w:trHeight w:val="248"/>
        </w:trPr>
        <w:tc>
          <w:tcPr>
            <w:tcW w:w="4820" w:type="dxa"/>
            <w:vMerge/>
            <w:shd w:val="clear" w:color="auto" w:fill="FEFFFF" w:themeFill="background1"/>
            <w:vAlign w:val="center"/>
          </w:tcPr>
          <w:p w14:paraId="37041719"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p>
        </w:tc>
        <w:tc>
          <w:tcPr>
            <w:tcW w:w="1134" w:type="dxa"/>
            <w:vMerge/>
            <w:shd w:val="clear" w:color="auto" w:fill="FEFFFF" w:themeFill="background1"/>
            <w:vAlign w:val="center"/>
          </w:tcPr>
          <w:p w14:paraId="32F6F112"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7F7F7F" w:themeFill="text1" w:themeFillTint="80"/>
            <w:vAlign w:val="center"/>
          </w:tcPr>
          <w:p w14:paraId="468B0D51" w14:textId="77777777" w:rsidR="00247D80" w:rsidRPr="00D2095A" w:rsidRDefault="00247D80" w:rsidP="003B3F5B">
            <w:pPr>
              <w:spacing w:before="80" w:after="80"/>
              <w:jc w:val="center"/>
              <w:rPr>
                <w:rFonts w:ascii="Bahnschrift" w:hAnsi="Bahnschrift"/>
                <w:b/>
                <w:bCs/>
                <w:szCs w:val="20"/>
              </w:rPr>
            </w:pPr>
            <w:r w:rsidRPr="00D2095A">
              <w:rPr>
                <w:rFonts w:ascii="Bahnschrift" w:hAnsi="Bahnschrift"/>
                <w:b/>
                <w:bCs/>
                <w:szCs w:val="20"/>
              </w:rPr>
              <w:t>Complementary Colour (25% of website)</w:t>
            </w:r>
          </w:p>
        </w:tc>
      </w:tr>
      <w:tr w:rsidR="00D2095A" w:rsidRPr="00D2095A" w14:paraId="2B639BDF" w14:textId="77777777" w:rsidTr="003B3F5B">
        <w:trPr>
          <w:trHeight w:val="248"/>
        </w:trPr>
        <w:tc>
          <w:tcPr>
            <w:tcW w:w="4820" w:type="dxa"/>
            <w:vMerge/>
            <w:shd w:val="clear" w:color="auto" w:fill="FEFFFF" w:themeFill="background1"/>
            <w:vAlign w:val="center"/>
          </w:tcPr>
          <w:p w14:paraId="64DE7EA3"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p>
        </w:tc>
        <w:tc>
          <w:tcPr>
            <w:tcW w:w="1134" w:type="dxa"/>
            <w:vMerge/>
            <w:shd w:val="clear" w:color="auto" w:fill="FEFFFF" w:themeFill="background1"/>
            <w:vAlign w:val="center"/>
          </w:tcPr>
          <w:p w14:paraId="46AD11D9"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FEFFFF" w:themeFill="background1"/>
            <w:vAlign w:val="center"/>
          </w:tcPr>
          <w:p w14:paraId="118940E0" w14:textId="77777777" w:rsidR="00247D80" w:rsidRPr="00D2095A" w:rsidRDefault="009C2E43" w:rsidP="003B3F5B">
            <w:pPr>
              <w:spacing w:before="80" w:after="80"/>
              <w:jc w:val="center"/>
              <w:rPr>
                <w:rFonts w:ascii="Bahnschrift" w:eastAsia="ヒラギノ角ゴ Pro W3" w:hAnsi="Bahnschrift" w:cs="Arial"/>
                <w:szCs w:val="20"/>
              </w:rPr>
            </w:pPr>
            <w:r w:rsidRPr="00D2095A">
              <w:rPr>
                <w:rFonts w:ascii="Bahnschrift" w:eastAsia="ヒラギノ角ゴ Pro W3" w:hAnsi="Bahnschrift" w:cs="Arial"/>
                <w:szCs w:val="20"/>
              </w:rPr>
              <w:t>#F04E23</w:t>
            </w:r>
          </w:p>
          <w:p w14:paraId="78929B7A" w14:textId="20F4C097" w:rsidR="009C2E43" w:rsidRPr="00D2095A" w:rsidRDefault="009C2E43" w:rsidP="003B3F5B">
            <w:pPr>
              <w:spacing w:before="80" w:after="80"/>
              <w:jc w:val="center"/>
              <w:rPr>
                <w:rFonts w:ascii="Bahnschrift" w:hAnsi="Bahnschrift"/>
                <w:szCs w:val="20"/>
              </w:rPr>
            </w:pPr>
          </w:p>
        </w:tc>
      </w:tr>
      <w:tr w:rsidR="00D2095A" w:rsidRPr="00D2095A" w14:paraId="661708B3" w14:textId="77777777" w:rsidTr="00247D80">
        <w:trPr>
          <w:trHeight w:val="248"/>
        </w:trPr>
        <w:tc>
          <w:tcPr>
            <w:tcW w:w="4820" w:type="dxa"/>
            <w:vMerge/>
            <w:shd w:val="clear" w:color="auto" w:fill="FEFFFF" w:themeFill="background1"/>
            <w:vAlign w:val="center"/>
          </w:tcPr>
          <w:p w14:paraId="275F79ED"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p>
        </w:tc>
        <w:tc>
          <w:tcPr>
            <w:tcW w:w="1134" w:type="dxa"/>
            <w:vMerge/>
            <w:shd w:val="clear" w:color="auto" w:fill="FEFFFF" w:themeFill="background1"/>
            <w:vAlign w:val="center"/>
          </w:tcPr>
          <w:p w14:paraId="14D5509E"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7F7F7F" w:themeFill="text1" w:themeFillTint="80"/>
            <w:vAlign w:val="center"/>
          </w:tcPr>
          <w:p w14:paraId="568276DE" w14:textId="77777777" w:rsidR="00247D80" w:rsidRPr="00D2095A" w:rsidRDefault="00247D80" w:rsidP="003B3F5B">
            <w:pPr>
              <w:spacing w:before="80" w:after="80"/>
              <w:jc w:val="center"/>
              <w:rPr>
                <w:rFonts w:ascii="Bahnschrift" w:hAnsi="Bahnschrift"/>
                <w:b/>
                <w:bCs/>
                <w:szCs w:val="20"/>
              </w:rPr>
            </w:pPr>
            <w:r w:rsidRPr="00D2095A">
              <w:rPr>
                <w:rFonts w:ascii="Bahnschrift" w:hAnsi="Bahnschrift"/>
                <w:b/>
                <w:bCs/>
                <w:szCs w:val="20"/>
              </w:rPr>
              <w:t>Branding Colour (5% of website)</w:t>
            </w:r>
          </w:p>
        </w:tc>
      </w:tr>
      <w:tr w:rsidR="00D2095A" w:rsidRPr="00D2095A" w14:paraId="7737DCF7" w14:textId="77777777" w:rsidTr="003B3F5B">
        <w:trPr>
          <w:trHeight w:val="248"/>
        </w:trPr>
        <w:tc>
          <w:tcPr>
            <w:tcW w:w="4820" w:type="dxa"/>
            <w:vMerge/>
            <w:shd w:val="clear" w:color="auto" w:fill="FEFFFF" w:themeFill="background1"/>
            <w:vAlign w:val="center"/>
          </w:tcPr>
          <w:p w14:paraId="1CB5A401" w14:textId="77777777" w:rsidR="00247D80" w:rsidRPr="00D2095A" w:rsidRDefault="00247D80" w:rsidP="00A16A84">
            <w:pPr>
              <w:pStyle w:val="ListParagraph"/>
              <w:numPr>
                <w:ilvl w:val="0"/>
                <w:numId w:val="48"/>
              </w:numPr>
              <w:spacing w:before="80" w:after="80"/>
              <w:rPr>
                <w:rFonts w:ascii="Bahnschrift" w:hAnsi="Bahnschrift" w:cs="Arial"/>
                <w:szCs w:val="20"/>
                <w:lang w:val="en-US"/>
              </w:rPr>
            </w:pPr>
          </w:p>
        </w:tc>
        <w:tc>
          <w:tcPr>
            <w:tcW w:w="1134" w:type="dxa"/>
            <w:vMerge/>
            <w:shd w:val="clear" w:color="auto" w:fill="FEFFFF" w:themeFill="background1"/>
            <w:vAlign w:val="center"/>
          </w:tcPr>
          <w:p w14:paraId="7F618031" w14:textId="77777777" w:rsidR="00247D80" w:rsidRPr="00D2095A" w:rsidRDefault="00247D80" w:rsidP="003B3F5B">
            <w:pPr>
              <w:spacing w:before="80" w:after="80"/>
              <w:jc w:val="center"/>
              <w:rPr>
                <w:rFonts w:ascii="Bahnschrift" w:hAnsi="Bahnschrift" w:cs="Arial"/>
                <w:sz w:val="18"/>
                <w:szCs w:val="18"/>
              </w:rPr>
            </w:pPr>
          </w:p>
        </w:tc>
        <w:tc>
          <w:tcPr>
            <w:tcW w:w="4536" w:type="dxa"/>
            <w:shd w:val="clear" w:color="auto" w:fill="FEFFFF" w:themeFill="background1"/>
            <w:vAlign w:val="center"/>
          </w:tcPr>
          <w:p w14:paraId="5A7FE317" w14:textId="0F75D1D1" w:rsidR="00247D80" w:rsidRPr="00D2095A" w:rsidRDefault="009C2E43" w:rsidP="003B3F5B">
            <w:pPr>
              <w:spacing w:before="80" w:after="80"/>
              <w:jc w:val="center"/>
              <w:rPr>
                <w:rFonts w:ascii="Bahnschrift" w:hAnsi="Bahnschrift"/>
                <w:szCs w:val="20"/>
              </w:rPr>
            </w:pPr>
            <w:r w:rsidRPr="00D2095A">
              <w:rPr>
                <w:rFonts w:ascii="Bahnschrift" w:eastAsia="ヒラギノ角ゴ Pro W3" w:hAnsi="Bahnschrift" w:cs="Arial"/>
                <w:szCs w:val="20"/>
                <w:lang w:val="en-US"/>
              </w:rPr>
              <w:t>#1C3664</w:t>
            </w:r>
          </w:p>
        </w:tc>
      </w:tr>
      <w:tr w:rsidR="00D2095A" w:rsidRPr="00D2095A" w14:paraId="5686EAE2" w14:textId="77777777" w:rsidTr="003B3F5B">
        <w:trPr>
          <w:trHeight w:val="2222"/>
        </w:trPr>
        <w:tc>
          <w:tcPr>
            <w:tcW w:w="4820" w:type="dxa"/>
            <w:shd w:val="clear" w:color="auto" w:fill="FEFFFF" w:themeFill="background1"/>
            <w:vAlign w:val="center"/>
          </w:tcPr>
          <w:p w14:paraId="3524FA59" w14:textId="77777777" w:rsidR="00247D80" w:rsidRPr="00D2095A" w:rsidRDefault="00247D80" w:rsidP="00A16A84">
            <w:pPr>
              <w:pStyle w:val="ListParagraph"/>
              <w:numPr>
                <w:ilvl w:val="0"/>
                <w:numId w:val="48"/>
              </w:numPr>
              <w:spacing w:before="80" w:after="80"/>
              <w:rPr>
                <w:rFonts w:ascii="Bahnschrift" w:hAnsi="Bahnschrift" w:cs="Arial"/>
                <w:szCs w:val="20"/>
                <w:highlight w:val="yellow"/>
              </w:rPr>
            </w:pPr>
            <w:r w:rsidRPr="00D2095A">
              <w:rPr>
                <w:rFonts w:ascii="Bahnschrift" w:hAnsi="Bahnschrift" w:cs="Arial"/>
                <w:b/>
                <w:bCs/>
                <w:szCs w:val="20"/>
                <w:highlight w:val="yellow"/>
              </w:rPr>
              <w:t>At</w:t>
            </w:r>
            <w:r w:rsidRPr="00D2095A">
              <w:rPr>
                <w:rFonts w:ascii="Bahnschrift" w:hAnsi="Bahnschrift" w:cs="Arial"/>
                <w:szCs w:val="20"/>
                <w:highlight w:val="yellow"/>
              </w:rPr>
              <w:t xml:space="preserve"> </w:t>
            </w:r>
            <w:r w:rsidRPr="00D2095A">
              <w:rPr>
                <w:rFonts w:ascii="Bahnschrift" w:hAnsi="Bahnschrift" w:cs="Arial"/>
                <w:b/>
                <w:bCs/>
                <w:szCs w:val="20"/>
                <w:highlight w:val="yellow"/>
              </w:rPr>
              <w:t>least ONE (1) UI/component</w:t>
            </w:r>
            <w:r w:rsidRPr="00D2095A">
              <w:rPr>
                <w:rFonts w:ascii="Bahnschrift" w:hAnsi="Bahnschrift" w:cs="Arial"/>
                <w:szCs w:val="20"/>
                <w:highlight w:val="yellow"/>
              </w:rPr>
              <w:t xml:space="preserve"> can scale to a mobile-device viewport (such as iPhone 12) size using media queries and/or responsive frameworks.</w:t>
            </w:r>
          </w:p>
          <w:p w14:paraId="66A50385" w14:textId="77777777" w:rsidR="00247D80" w:rsidRPr="00D2095A" w:rsidRDefault="00247D80" w:rsidP="003B3F5B">
            <w:pPr>
              <w:spacing w:before="80" w:after="80"/>
              <w:rPr>
                <w:rFonts w:ascii="Bahnschrift" w:hAnsi="Bahnschrift" w:cs="Arial"/>
                <w:szCs w:val="20"/>
                <w:highlight w:val="yellow"/>
              </w:rPr>
            </w:pPr>
          </w:p>
          <w:p w14:paraId="6384E154" w14:textId="77777777" w:rsidR="00247D80" w:rsidRPr="00D2095A" w:rsidRDefault="00247D80" w:rsidP="003B3F5B">
            <w:pPr>
              <w:pStyle w:val="ListParagraph"/>
              <w:spacing w:before="80" w:after="80"/>
              <w:ind w:left="360"/>
              <w:rPr>
                <w:rFonts w:ascii="Bahnschrift" w:hAnsi="Bahnschrift" w:cs="Arial"/>
                <w:szCs w:val="20"/>
                <w:highlight w:val="yellow"/>
              </w:rPr>
            </w:pPr>
            <w:r w:rsidRPr="00D2095A">
              <w:rPr>
                <w:rFonts w:ascii="Bahnschrift" w:hAnsi="Bahnschrift" w:cs="Arial"/>
                <w:b/>
                <w:bCs/>
                <w:szCs w:val="20"/>
                <w:highlight w:val="yellow"/>
              </w:rPr>
              <w:t xml:space="preserve">Insert ONE (1) screenshot of each: </w:t>
            </w:r>
          </w:p>
          <w:p w14:paraId="7BC52F73" w14:textId="77777777" w:rsidR="00247D80" w:rsidRPr="00D2095A" w:rsidRDefault="00247D80" w:rsidP="003B3F5B">
            <w:pPr>
              <w:pStyle w:val="ListParagraph"/>
              <w:spacing w:before="80" w:after="80"/>
              <w:ind w:left="720"/>
              <w:rPr>
                <w:rFonts w:ascii="Bahnschrift" w:hAnsi="Bahnschrift" w:cs="Arial"/>
                <w:szCs w:val="20"/>
                <w:highlight w:val="yellow"/>
              </w:rPr>
            </w:pPr>
          </w:p>
          <w:p w14:paraId="56BA4A1C" w14:textId="77777777" w:rsidR="00247D80" w:rsidRPr="00D2095A" w:rsidRDefault="00247D80" w:rsidP="00A16A84">
            <w:pPr>
              <w:pStyle w:val="ListParagraph"/>
              <w:numPr>
                <w:ilvl w:val="0"/>
                <w:numId w:val="44"/>
              </w:numPr>
              <w:spacing w:before="80" w:after="80"/>
              <w:rPr>
                <w:rFonts w:ascii="Bahnschrift" w:hAnsi="Bahnschrift" w:cs="Arial"/>
                <w:szCs w:val="20"/>
                <w:highlight w:val="yellow"/>
              </w:rPr>
            </w:pPr>
            <w:r w:rsidRPr="00D2095A">
              <w:rPr>
                <w:rFonts w:ascii="Bahnschrift" w:hAnsi="Bahnschrift" w:cs="Arial"/>
                <w:szCs w:val="20"/>
                <w:highlight w:val="yellow"/>
              </w:rPr>
              <w:t xml:space="preserve">the </w:t>
            </w:r>
            <w:r w:rsidRPr="00D2095A">
              <w:rPr>
                <w:rFonts w:ascii="Bahnschrift" w:hAnsi="Bahnschrift" w:cs="Arial"/>
                <w:szCs w:val="20"/>
                <w:highlight w:val="yellow"/>
                <w:u w:val="single"/>
              </w:rPr>
              <w:t>media</w:t>
            </w:r>
            <w:r w:rsidRPr="00D2095A">
              <w:rPr>
                <w:rFonts w:ascii="Bahnschrift" w:hAnsi="Bahnschrift" w:cs="Arial"/>
                <w:szCs w:val="20"/>
                <w:highlight w:val="yellow"/>
              </w:rPr>
              <w:t xml:space="preserve"> declaration (in HTML or CSS) creating the responsive component; </w:t>
            </w:r>
            <w:r w:rsidRPr="00D2095A">
              <w:rPr>
                <w:rFonts w:ascii="Bahnschrift" w:hAnsi="Bahnschrift" w:cs="Arial"/>
                <w:b/>
                <w:bCs/>
                <w:szCs w:val="20"/>
                <w:highlight w:val="yellow"/>
                <w:u w:val="single"/>
              </w:rPr>
              <w:t>and</w:t>
            </w:r>
          </w:p>
          <w:p w14:paraId="43B9ED43" w14:textId="77777777" w:rsidR="00247D80" w:rsidRPr="00D2095A" w:rsidRDefault="00247D80" w:rsidP="003B3F5B">
            <w:pPr>
              <w:pStyle w:val="ListParagraph"/>
              <w:spacing w:before="80" w:after="80"/>
              <w:ind w:left="720"/>
              <w:rPr>
                <w:rFonts w:ascii="Bahnschrift" w:hAnsi="Bahnschrift" w:cs="Arial"/>
                <w:szCs w:val="20"/>
                <w:highlight w:val="yellow"/>
              </w:rPr>
            </w:pPr>
          </w:p>
          <w:p w14:paraId="4ECFFC0E" w14:textId="77777777" w:rsidR="00247D80" w:rsidRPr="00D2095A" w:rsidRDefault="00247D80" w:rsidP="00A16A84">
            <w:pPr>
              <w:pStyle w:val="ListParagraph"/>
              <w:numPr>
                <w:ilvl w:val="0"/>
                <w:numId w:val="44"/>
              </w:numPr>
              <w:spacing w:before="80" w:after="80"/>
              <w:rPr>
                <w:rFonts w:ascii="Bahnschrift" w:hAnsi="Bahnschrift" w:cs="Arial"/>
                <w:szCs w:val="20"/>
              </w:rPr>
            </w:pPr>
            <w:r w:rsidRPr="00D2095A">
              <w:rPr>
                <w:rFonts w:ascii="Bahnschrift" w:hAnsi="Bahnschrift" w:cs="Arial"/>
                <w:szCs w:val="20"/>
                <w:highlight w:val="yellow"/>
              </w:rPr>
              <w:t xml:space="preserve">the webpage, in mobile-device mode, that displays the </w:t>
            </w:r>
            <w:r w:rsidRPr="00D2095A">
              <w:rPr>
                <w:rFonts w:ascii="Bahnschrift" w:hAnsi="Bahnschrift" w:cs="Arial"/>
                <w:szCs w:val="20"/>
                <w:highlight w:val="yellow"/>
              </w:rPr>
              <w:lastRenderedPageBreak/>
              <w:t>responsive component</w:t>
            </w:r>
          </w:p>
        </w:tc>
        <w:sdt>
          <w:sdtPr>
            <w:rPr>
              <w:rFonts w:ascii="Bahnschrift" w:hAnsi="Bahnschrift" w:cs="Arial"/>
              <w:sz w:val="18"/>
              <w:szCs w:val="18"/>
            </w:rPr>
            <w:id w:val="-219597136"/>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1C058153"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shd w:val="clear" w:color="auto" w:fill="FEFFFF" w:themeFill="background1"/>
            <w:vAlign w:val="center"/>
          </w:tcPr>
          <w:p w14:paraId="1A3F17A2" w14:textId="77777777" w:rsidR="00247D80" w:rsidRPr="00D2095A" w:rsidRDefault="00247D80" w:rsidP="003B3F5B">
            <w:pPr>
              <w:spacing w:before="80" w:after="80"/>
              <w:jc w:val="center"/>
              <w:rPr>
                <w:rFonts w:ascii="Bahnschrift" w:hAnsi="Bahnschrift"/>
                <w:szCs w:val="20"/>
              </w:rPr>
            </w:pPr>
          </w:p>
          <w:p w14:paraId="017A6A76" w14:textId="132E8325" w:rsidR="00247D80" w:rsidRPr="00D2095A" w:rsidRDefault="009C2E43" w:rsidP="003B3F5B">
            <w:pPr>
              <w:spacing w:before="80" w:after="80"/>
              <w:jc w:val="center"/>
              <w:rPr>
                <w:rFonts w:ascii="Bahnschrift" w:hAnsi="Bahnschrift"/>
                <w:szCs w:val="20"/>
              </w:rPr>
            </w:pPr>
            <w:r w:rsidRPr="00D2095A">
              <w:rPr>
                <w:noProof/>
              </w:rPr>
              <w:lastRenderedPageBreak/>
              <w:drawing>
                <wp:inline distT="0" distB="0" distL="0" distR="0" wp14:anchorId="7A69E6FF" wp14:editId="39C45860">
                  <wp:extent cx="4418623" cy="4628642"/>
                  <wp:effectExtent l="0" t="0" r="1270" b="635"/>
                  <wp:docPr id="198494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41808" name=""/>
                          <pic:cNvPicPr/>
                        </pic:nvPicPr>
                        <pic:blipFill>
                          <a:blip r:embed="rId33"/>
                          <a:stretch>
                            <a:fillRect/>
                          </a:stretch>
                        </pic:blipFill>
                        <pic:spPr>
                          <a:xfrm>
                            <a:off x="0" y="0"/>
                            <a:ext cx="4429587" cy="4640127"/>
                          </a:xfrm>
                          <a:prstGeom prst="rect">
                            <a:avLst/>
                          </a:prstGeom>
                        </pic:spPr>
                      </pic:pic>
                    </a:graphicData>
                  </a:graphic>
                </wp:inline>
              </w:drawing>
            </w:r>
          </w:p>
          <w:p w14:paraId="56D6C26B" w14:textId="77777777" w:rsidR="00D2095A" w:rsidRPr="00D2095A" w:rsidRDefault="00D2095A" w:rsidP="003B3F5B">
            <w:pPr>
              <w:spacing w:before="80" w:after="80"/>
              <w:jc w:val="center"/>
              <w:rPr>
                <w:noProof/>
              </w:rPr>
            </w:pPr>
          </w:p>
          <w:p w14:paraId="36BFF2AA" w14:textId="77777777" w:rsidR="00D2095A" w:rsidRPr="00D2095A" w:rsidRDefault="00D2095A" w:rsidP="003B3F5B">
            <w:pPr>
              <w:spacing w:before="80" w:after="80"/>
              <w:jc w:val="center"/>
              <w:rPr>
                <w:noProof/>
              </w:rPr>
            </w:pPr>
          </w:p>
          <w:p w14:paraId="640CAA93" w14:textId="07ED5419" w:rsidR="00D2095A" w:rsidRPr="00D2095A" w:rsidRDefault="00D2095A" w:rsidP="003B3F5B">
            <w:pPr>
              <w:spacing w:before="80" w:after="80"/>
              <w:jc w:val="center"/>
              <w:rPr>
                <w:rFonts w:ascii="Bahnschrift" w:hAnsi="Bahnschrift"/>
                <w:szCs w:val="20"/>
              </w:rPr>
            </w:pPr>
            <w:r w:rsidRPr="00D2095A">
              <w:rPr>
                <w:noProof/>
              </w:rPr>
              <w:lastRenderedPageBreak/>
              <w:drawing>
                <wp:inline distT="0" distB="0" distL="0" distR="0" wp14:anchorId="077A66F4" wp14:editId="50138D2C">
                  <wp:extent cx="4418623" cy="4628642"/>
                  <wp:effectExtent l="0" t="0" r="1270" b="635"/>
                  <wp:docPr id="778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7517" name=""/>
                          <pic:cNvPicPr/>
                        </pic:nvPicPr>
                        <pic:blipFill>
                          <a:blip r:embed="rId33"/>
                          <a:stretch>
                            <a:fillRect/>
                          </a:stretch>
                        </pic:blipFill>
                        <pic:spPr>
                          <a:xfrm>
                            <a:off x="0" y="0"/>
                            <a:ext cx="4437663" cy="4648587"/>
                          </a:xfrm>
                          <a:prstGeom prst="rect">
                            <a:avLst/>
                          </a:prstGeom>
                        </pic:spPr>
                      </pic:pic>
                    </a:graphicData>
                  </a:graphic>
                </wp:inline>
              </w:drawing>
            </w:r>
          </w:p>
          <w:p w14:paraId="3D9BC0D7" w14:textId="77777777" w:rsidR="00D2095A" w:rsidRPr="00D2095A" w:rsidRDefault="00D2095A" w:rsidP="003B3F5B">
            <w:pPr>
              <w:spacing w:before="80" w:after="80"/>
              <w:jc w:val="center"/>
              <w:rPr>
                <w:rFonts w:ascii="Bahnschrift" w:hAnsi="Bahnschrift"/>
                <w:szCs w:val="20"/>
              </w:rPr>
            </w:pPr>
          </w:p>
          <w:p w14:paraId="698F78CA" w14:textId="77777777" w:rsidR="00D2095A" w:rsidRPr="00D2095A" w:rsidRDefault="00D2095A" w:rsidP="003B3F5B">
            <w:pPr>
              <w:spacing w:before="80" w:after="80"/>
              <w:jc w:val="center"/>
              <w:rPr>
                <w:rFonts w:ascii="Bahnschrift" w:hAnsi="Bahnschrift"/>
                <w:szCs w:val="20"/>
              </w:rPr>
            </w:pPr>
          </w:p>
          <w:p w14:paraId="5052E4B8" w14:textId="0C77C364" w:rsidR="00247D80" w:rsidRPr="00D2095A" w:rsidRDefault="00D2095A" w:rsidP="003B3F5B">
            <w:pPr>
              <w:spacing w:before="80" w:after="80"/>
              <w:jc w:val="center"/>
              <w:rPr>
                <w:rFonts w:ascii="Bahnschrift" w:hAnsi="Bahnschrift"/>
                <w:szCs w:val="20"/>
              </w:rPr>
            </w:pPr>
            <w:r w:rsidRPr="00D2095A">
              <w:rPr>
                <w:rFonts w:ascii="Bahnschrift" w:hAnsi="Bahnschrift"/>
                <w:szCs w:val="20"/>
              </w:rPr>
              <w:lastRenderedPageBreak/>
              <w:drawing>
                <wp:inline distT="0" distB="0" distL="0" distR="0" wp14:anchorId="7112D7EE" wp14:editId="62C0F6AC">
                  <wp:extent cx="4377468" cy="7779433"/>
                  <wp:effectExtent l="0" t="0" r="4445" b="0"/>
                  <wp:docPr id="458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962" name=""/>
                          <pic:cNvPicPr/>
                        </pic:nvPicPr>
                        <pic:blipFill>
                          <a:blip r:embed="rId34"/>
                          <a:stretch>
                            <a:fillRect/>
                          </a:stretch>
                        </pic:blipFill>
                        <pic:spPr>
                          <a:xfrm>
                            <a:off x="0" y="0"/>
                            <a:ext cx="4388399" cy="7798859"/>
                          </a:xfrm>
                          <a:prstGeom prst="rect">
                            <a:avLst/>
                          </a:prstGeom>
                        </pic:spPr>
                      </pic:pic>
                    </a:graphicData>
                  </a:graphic>
                </wp:inline>
              </w:drawing>
            </w:r>
          </w:p>
          <w:p w14:paraId="3A4E2110" w14:textId="77777777" w:rsidR="00D2095A" w:rsidRPr="00D2095A" w:rsidRDefault="00D2095A" w:rsidP="003B3F5B">
            <w:pPr>
              <w:spacing w:before="80" w:after="80"/>
              <w:jc w:val="center"/>
              <w:rPr>
                <w:rFonts w:ascii="Bahnschrift" w:hAnsi="Bahnschrift"/>
                <w:szCs w:val="20"/>
              </w:rPr>
            </w:pPr>
          </w:p>
          <w:p w14:paraId="0F451B42" w14:textId="6F7D06B8" w:rsidR="00D2095A" w:rsidRPr="00D2095A" w:rsidRDefault="00D2095A" w:rsidP="003B3F5B">
            <w:pPr>
              <w:spacing w:before="80" w:after="80"/>
              <w:jc w:val="center"/>
              <w:rPr>
                <w:rFonts w:ascii="Bahnschrift" w:hAnsi="Bahnschrift"/>
                <w:szCs w:val="20"/>
              </w:rPr>
            </w:pPr>
            <w:r w:rsidRPr="00D2095A">
              <w:rPr>
                <w:rFonts w:ascii="Bahnschrift" w:hAnsi="Bahnschrift"/>
                <w:szCs w:val="20"/>
              </w:rPr>
              <w:lastRenderedPageBreak/>
              <w:drawing>
                <wp:inline distT="0" distB="0" distL="0" distR="0" wp14:anchorId="2A77C0E6" wp14:editId="50784316">
                  <wp:extent cx="4410771" cy="8626622"/>
                  <wp:effectExtent l="0" t="0" r="8890" b="3175"/>
                  <wp:docPr id="207988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82866" name=""/>
                          <pic:cNvPicPr/>
                        </pic:nvPicPr>
                        <pic:blipFill>
                          <a:blip r:embed="rId35"/>
                          <a:stretch>
                            <a:fillRect/>
                          </a:stretch>
                        </pic:blipFill>
                        <pic:spPr>
                          <a:xfrm>
                            <a:off x="0" y="0"/>
                            <a:ext cx="4415925" cy="8636703"/>
                          </a:xfrm>
                          <a:prstGeom prst="rect">
                            <a:avLst/>
                          </a:prstGeom>
                        </pic:spPr>
                      </pic:pic>
                    </a:graphicData>
                  </a:graphic>
                </wp:inline>
              </w:drawing>
            </w:r>
          </w:p>
          <w:p w14:paraId="4DF26071" w14:textId="77777777" w:rsidR="00247D80" w:rsidRPr="00D2095A" w:rsidRDefault="00247D80" w:rsidP="003B3F5B">
            <w:pPr>
              <w:spacing w:before="80" w:after="80"/>
              <w:jc w:val="center"/>
              <w:rPr>
                <w:rFonts w:ascii="Bahnschrift" w:eastAsia="ヒラギノ角ゴ Pro W3" w:hAnsi="Bahnschrift" w:cs="Arial"/>
                <w:szCs w:val="20"/>
                <w:lang w:val="en-US"/>
              </w:rPr>
            </w:pPr>
            <w:r w:rsidRPr="00D2095A">
              <w:rPr>
                <w:rFonts w:ascii="Bahnschrift" w:eastAsia="ヒラギノ角ゴ Pro W3" w:hAnsi="Bahnschrift" w:cs="Arial"/>
                <w:szCs w:val="20"/>
                <w:lang w:val="en-US"/>
              </w:rPr>
              <w:lastRenderedPageBreak/>
              <w:t xml:space="preserve">&lt; Insert </w:t>
            </w:r>
            <w:r w:rsidRPr="00D2095A">
              <w:rPr>
                <w:rFonts w:ascii="Bahnschrift" w:eastAsia="ヒラギノ角ゴ Pro W3" w:hAnsi="Bahnschrift" w:cs="Arial"/>
                <w:b/>
                <w:bCs/>
                <w:szCs w:val="20"/>
                <w:lang w:val="en-US"/>
              </w:rPr>
              <w:t>ONE (1)</w:t>
            </w:r>
            <w:r w:rsidRPr="00D2095A">
              <w:rPr>
                <w:rFonts w:ascii="Bahnschrift" w:eastAsia="ヒラギノ角ゴ Pro W3" w:hAnsi="Bahnschrift" w:cs="Arial"/>
                <w:szCs w:val="20"/>
                <w:lang w:val="en-US"/>
              </w:rPr>
              <w:t xml:space="preserve"> screenshot of your webpage in mobile-device mode &gt;</w:t>
            </w:r>
          </w:p>
          <w:p w14:paraId="2659736E" w14:textId="77777777" w:rsidR="00D2095A" w:rsidRPr="00D2095A" w:rsidRDefault="00D2095A" w:rsidP="003B3F5B">
            <w:pPr>
              <w:spacing w:before="80" w:after="80"/>
              <w:jc w:val="center"/>
              <w:rPr>
                <w:rFonts w:ascii="Bahnschrift" w:eastAsia="ヒラギノ角ゴ Pro W3" w:hAnsi="Bahnschrift" w:cs="Arial"/>
                <w:szCs w:val="20"/>
                <w:lang w:val="en-US"/>
              </w:rPr>
            </w:pPr>
          </w:p>
          <w:p w14:paraId="171D34FF" w14:textId="4AF09851" w:rsidR="00D2095A" w:rsidRPr="00D2095A" w:rsidRDefault="00D2095A" w:rsidP="003B3F5B">
            <w:pPr>
              <w:spacing w:before="80" w:after="80"/>
              <w:jc w:val="center"/>
              <w:rPr>
                <w:rFonts w:ascii="Bahnschrift" w:hAnsi="Bahnschrift"/>
                <w:szCs w:val="20"/>
              </w:rPr>
            </w:pPr>
            <w:r w:rsidRPr="00D2095A">
              <w:rPr>
                <w:rFonts w:ascii="Bahnschrift" w:hAnsi="Bahnschrift"/>
                <w:szCs w:val="20"/>
              </w:rPr>
              <w:lastRenderedPageBreak/>
              <w:drawing>
                <wp:inline distT="0" distB="0" distL="0" distR="0" wp14:anchorId="0B10345F" wp14:editId="07B5C4EE">
                  <wp:extent cx="3839111" cy="7973538"/>
                  <wp:effectExtent l="0" t="0" r="9525" b="8890"/>
                  <wp:docPr id="111525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57326" name=""/>
                          <pic:cNvPicPr/>
                        </pic:nvPicPr>
                        <pic:blipFill>
                          <a:blip r:embed="rId36"/>
                          <a:stretch>
                            <a:fillRect/>
                          </a:stretch>
                        </pic:blipFill>
                        <pic:spPr>
                          <a:xfrm>
                            <a:off x="0" y="0"/>
                            <a:ext cx="3839111" cy="7973538"/>
                          </a:xfrm>
                          <a:prstGeom prst="rect">
                            <a:avLst/>
                          </a:prstGeom>
                        </pic:spPr>
                      </pic:pic>
                    </a:graphicData>
                  </a:graphic>
                </wp:inline>
              </w:drawing>
            </w:r>
          </w:p>
        </w:tc>
      </w:tr>
      <w:tr w:rsidR="00D2095A" w:rsidRPr="00D2095A" w14:paraId="1FE55C09" w14:textId="77777777" w:rsidTr="003B3F5B">
        <w:trPr>
          <w:trHeight w:val="2396"/>
        </w:trPr>
        <w:tc>
          <w:tcPr>
            <w:tcW w:w="4820" w:type="dxa"/>
            <w:shd w:val="clear" w:color="auto" w:fill="FEFFFF" w:themeFill="background1"/>
            <w:vAlign w:val="center"/>
          </w:tcPr>
          <w:p w14:paraId="10EDCE8D" w14:textId="77777777" w:rsidR="00247D80" w:rsidRPr="00D2095A" w:rsidRDefault="00247D80" w:rsidP="00A16A84">
            <w:pPr>
              <w:pStyle w:val="ListParagraph"/>
              <w:numPr>
                <w:ilvl w:val="0"/>
                <w:numId w:val="48"/>
              </w:numPr>
              <w:spacing w:before="80" w:after="80"/>
              <w:rPr>
                <w:rFonts w:ascii="Bahnschrift" w:hAnsi="Bahnschrift" w:cs="Arial"/>
                <w:szCs w:val="20"/>
                <w:highlight w:val="yellow"/>
              </w:rPr>
            </w:pPr>
            <w:r w:rsidRPr="00D2095A">
              <w:rPr>
                <w:rFonts w:ascii="Bahnschrift" w:hAnsi="Bahnschrift" w:cs="Arial"/>
                <w:szCs w:val="20"/>
                <w:highlight w:val="yellow"/>
              </w:rPr>
              <w:lastRenderedPageBreak/>
              <w:t xml:space="preserve">The website has </w:t>
            </w:r>
            <w:r w:rsidRPr="00D2095A">
              <w:rPr>
                <w:rFonts w:ascii="Bahnschrift" w:hAnsi="Bahnschrift" w:cs="Arial"/>
                <w:b/>
                <w:bCs/>
                <w:szCs w:val="20"/>
                <w:highlight w:val="yellow"/>
              </w:rPr>
              <w:t xml:space="preserve">at least ONE (1) </w:t>
            </w:r>
            <w:r w:rsidRPr="00D2095A">
              <w:rPr>
                <w:rFonts w:ascii="Bahnschrift" w:hAnsi="Bahnschrift" w:cs="Arial"/>
                <w:b/>
                <w:bCs/>
                <w:szCs w:val="20"/>
                <w:highlight w:val="yellow"/>
                <w:u w:val="single"/>
              </w:rPr>
              <w:t>more</w:t>
            </w:r>
            <w:r w:rsidRPr="00D2095A">
              <w:rPr>
                <w:rFonts w:ascii="Bahnschrift" w:hAnsi="Bahnschrift" w:cs="Arial"/>
                <w:b/>
                <w:bCs/>
                <w:szCs w:val="20"/>
                <w:highlight w:val="yellow"/>
              </w:rPr>
              <w:t xml:space="preserve"> </w:t>
            </w:r>
            <w:r w:rsidRPr="00D2095A">
              <w:rPr>
                <w:rFonts w:ascii="Bahnschrift" w:hAnsi="Bahnschrift" w:cs="Arial"/>
                <w:szCs w:val="20"/>
                <w:highlight w:val="yellow"/>
              </w:rPr>
              <w:t>section/component that is responsive to mobile-device sizes, through using any of the following:</w:t>
            </w:r>
          </w:p>
          <w:p w14:paraId="0E19A0A9" w14:textId="77777777" w:rsidR="00247D80" w:rsidRPr="00D2095A" w:rsidRDefault="00247D80" w:rsidP="00A16A84">
            <w:pPr>
              <w:pStyle w:val="ListParagraph"/>
              <w:numPr>
                <w:ilvl w:val="0"/>
                <w:numId w:val="46"/>
              </w:numPr>
              <w:spacing w:before="80" w:after="80"/>
              <w:rPr>
                <w:rFonts w:ascii="Bahnschrift" w:hAnsi="Bahnschrift" w:cs="Arial"/>
                <w:szCs w:val="20"/>
                <w:highlight w:val="yellow"/>
              </w:rPr>
            </w:pPr>
            <w:r w:rsidRPr="00D2095A">
              <w:rPr>
                <w:rFonts w:ascii="Bahnschrift" w:hAnsi="Bahnschrift" w:cs="Arial"/>
                <w:szCs w:val="20"/>
                <w:highlight w:val="yellow"/>
              </w:rPr>
              <w:t>CSS Flexbox</w:t>
            </w:r>
          </w:p>
          <w:p w14:paraId="08353808" w14:textId="77777777" w:rsidR="00247D80" w:rsidRPr="00D2095A" w:rsidRDefault="00247D80" w:rsidP="00A16A84">
            <w:pPr>
              <w:pStyle w:val="ListParagraph"/>
              <w:numPr>
                <w:ilvl w:val="0"/>
                <w:numId w:val="46"/>
              </w:numPr>
              <w:spacing w:before="80" w:after="80"/>
              <w:rPr>
                <w:rFonts w:ascii="Bahnschrift" w:hAnsi="Bahnschrift" w:cs="Arial"/>
                <w:szCs w:val="20"/>
                <w:highlight w:val="yellow"/>
              </w:rPr>
            </w:pPr>
            <w:r w:rsidRPr="00D2095A">
              <w:rPr>
                <w:rFonts w:ascii="Bahnschrift" w:hAnsi="Bahnschrift" w:cs="Arial"/>
                <w:szCs w:val="20"/>
                <w:highlight w:val="yellow"/>
              </w:rPr>
              <w:t>CSS Grid</w:t>
            </w:r>
          </w:p>
          <w:p w14:paraId="7CB34D11" w14:textId="77777777" w:rsidR="00247D80" w:rsidRPr="00D2095A" w:rsidRDefault="00247D80" w:rsidP="00A16A84">
            <w:pPr>
              <w:pStyle w:val="ListParagraph"/>
              <w:numPr>
                <w:ilvl w:val="0"/>
                <w:numId w:val="46"/>
              </w:numPr>
              <w:spacing w:before="80" w:after="80"/>
              <w:rPr>
                <w:rFonts w:ascii="Bahnschrift" w:hAnsi="Bahnschrift" w:cs="Arial"/>
                <w:szCs w:val="20"/>
                <w:highlight w:val="yellow"/>
              </w:rPr>
            </w:pPr>
            <w:r w:rsidRPr="00D2095A">
              <w:rPr>
                <w:rFonts w:ascii="Bahnschrift" w:hAnsi="Bahnschrift" w:cs="Arial"/>
                <w:szCs w:val="20"/>
                <w:highlight w:val="yellow"/>
              </w:rPr>
              <w:t>Responsive Framework</w:t>
            </w:r>
          </w:p>
          <w:p w14:paraId="05A06DEE" w14:textId="77777777" w:rsidR="00247D80" w:rsidRPr="00D2095A" w:rsidRDefault="00247D80" w:rsidP="00A16A84">
            <w:pPr>
              <w:pStyle w:val="ListParagraph"/>
              <w:numPr>
                <w:ilvl w:val="0"/>
                <w:numId w:val="46"/>
              </w:numPr>
              <w:spacing w:before="80" w:after="80"/>
              <w:rPr>
                <w:rFonts w:ascii="Bahnschrift" w:hAnsi="Bahnschrift" w:cs="Arial"/>
                <w:szCs w:val="20"/>
                <w:highlight w:val="yellow"/>
              </w:rPr>
            </w:pPr>
            <w:r w:rsidRPr="00D2095A">
              <w:rPr>
                <w:rFonts w:ascii="Bahnschrift" w:hAnsi="Bahnschrift" w:cs="Arial"/>
                <w:szCs w:val="20"/>
                <w:highlight w:val="yellow"/>
              </w:rPr>
              <w:t>CSS responsive units</w:t>
            </w:r>
          </w:p>
          <w:p w14:paraId="76A5F463" w14:textId="77777777" w:rsidR="00247D80" w:rsidRPr="00D2095A" w:rsidRDefault="00247D80" w:rsidP="003B3F5B">
            <w:pPr>
              <w:spacing w:before="80" w:after="80"/>
              <w:rPr>
                <w:rFonts w:ascii="Bahnschrift" w:hAnsi="Bahnschrift" w:cs="Arial"/>
                <w:szCs w:val="20"/>
                <w:highlight w:val="yellow"/>
              </w:rPr>
            </w:pPr>
          </w:p>
          <w:p w14:paraId="579D6B41" w14:textId="77777777" w:rsidR="00247D80" w:rsidRPr="00D2095A" w:rsidRDefault="00247D80" w:rsidP="003B3F5B">
            <w:pPr>
              <w:pStyle w:val="ListParagraph"/>
              <w:spacing w:before="80" w:after="80"/>
              <w:ind w:left="360"/>
              <w:rPr>
                <w:rFonts w:ascii="Bahnschrift" w:hAnsi="Bahnschrift" w:cs="Arial"/>
                <w:szCs w:val="20"/>
                <w:highlight w:val="yellow"/>
              </w:rPr>
            </w:pPr>
            <w:r w:rsidRPr="00D2095A">
              <w:rPr>
                <w:rFonts w:ascii="Bahnschrift" w:hAnsi="Bahnschrift" w:cs="Arial"/>
                <w:szCs w:val="20"/>
                <w:highlight w:val="yellow"/>
                <w:u w:val="single"/>
              </w:rPr>
              <w:t>For this question</w:t>
            </w:r>
            <w:r w:rsidRPr="00D2095A">
              <w:rPr>
                <w:rFonts w:ascii="Bahnschrift" w:hAnsi="Bahnschrift" w:cs="Arial"/>
                <w:szCs w:val="20"/>
                <w:highlight w:val="yellow"/>
              </w:rPr>
              <w:t>:</w:t>
            </w:r>
          </w:p>
          <w:p w14:paraId="4D288F07" w14:textId="77777777" w:rsidR="00247D80" w:rsidRPr="00D2095A" w:rsidRDefault="00247D80" w:rsidP="003B3F5B">
            <w:pPr>
              <w:pStyle w:val="ListParagraph"/>
              <w:spacing w:before="80" w:after="80"/>
              <w:ind w:left="720"/>
              <w:rPr>
                <w:rFonts w:ascii="Bahnschrift" w:hAnsi="Bahnschrift" w:cs="Arial"/>
                <w:szCs w:val="20"/>
                <w:highlight w:val="yellow"/>
              </w:rPr>
            </w:pPr>
          </w:p>
          <w:p w14:paraId="2803E765" w14:textId="77777777" w:rsidR="00247D80" w:rsidRPr="00D2095A" w:rsidRDefault="00247D80" w:rsidP="00A16A84">
            <w:pPr>
              <w:pStyle w:val="ListParagraph"/>
              <w:numPr>
                <w:ilvl w:val="0"/>
                <w:numId w:val="47"/>
              </w:numPr>
              <w:spacing w:before="80" w:after="80"/>
              <w:rPr>
                <w:rFonts w:ascii="Bahnschrift" w:hAnsi="Bahnschrift" w:cs="Arial"/>
                <w:szCs w:val="20"/>
                <w:highlight w:val="yellow"/>
              </w:rPr>
            </w:pPr>
            <w:r w:rsidRPr="00D2095A">
              <w:rPr>
                <w:rFonts w:ascii="Bahnschrift" w:hAnsi="Bahnschrift" w:cs="Arial"/>
                <w:szCs w:val="20"/>
                <w:highlight w:val="yellow"/>
              </w:rPr>
              <w:t xml:space="preserve">State </w:t>
            </w:r>
            <w:r w:rsidRPr="00D2095A">
              <w:rPr>
                <w:rFonts w:ascii="Bahnschrift" w:hAnsi="Bahnschrift" w:cs="Arial"/>
                <w:b/>
                <w:bCs/>
                <w:szCs w:val="20"/>
                <w:highlight w:val="yellow"/>
              </w:rPr>
              <w:t>ONE (1) example</w:t>
            </w:r>
            <w:r w:rsidRPr="00D2095A">
              <w:rPr>
                <w:rFonts w:ascii="Bahnschrift" w:hAnsi="Bahnschrift" w:cs="Arial"/>
                <w:szCs w:val="20"/>
                <w:highlight w:val="yellow"/>
              </w:rPr>
              <w:t xml:space="preserve"> of a responsive framework/</w:t>
            </w:r>
            <w:proofErr w:type="gramStart"/>
            <w:r w:rsidRPr="00D2095A">
              <w:rPr>
                <w:rFonts w:ascii="Bahnschrift" w:hAnsi="Bahnschrift" w:cs="Arial"/>
                <w:szCs w:val="20"/>
                <w:highlight w:val="yellow"/>
              </w:rPr>
              <w:t>library;</w:t>
            </w:r>
            <w:proofErr w:type="gramEnd"/>
          </w:p>
          <w:p w14:paraId="38D0DE17" w14:textId="77777777" w:rsidR="00247D80" w:rsidRPr="00D2095A" w:rsidRDefault="00247D80" w:rsidP="003B3F5B">
            <w:pPr>
              <w:pStyle w:val="ListParagraph"/>
              <w:spacing w:before="80" w:after="80"/>
              <w:ind w:left="720"/>
              <w:rPr>
                <w:rFonts w:ascii="Bahnschrift" w:hAnsi="Bahnschrift" w:cs="Arial"/>
                <w:szCs w:val="20"/>
                <w:highlight w:val="yellow"/>
              </w:rPr>
            </w:pPr>
          </w:p>
          <w:p w14:paraId="3FE4EE60" w14:textId="77777777" w:rsidR="00247D80" w:rsidRPr="00D2095A" w:rsidRDefault="00247D80" w:rsidP="00A16A84">
            <w:pPr>
              <w:pStyle w:val="ListParagraph"/>
              <w:numPr>
                <w:ilvl w:val="0"/>
                <w:numId w:val="47"/>
              </w:numPr>
              <w:spacing w:before="80" w:after="80"/>
              <w:rPr>
                <w:rFonts w:ascii="Bahnschrift" w:hAnsi="Bahnschrift" w:cs="Arial"/>
                <w:szCs w:val="20"/>
                <w:highlight w:val="yellow"/>
              </w:rPr>
            </w:pPr>
            <w:r w:rsidRPr="00D2095A">
              <w:rPr>
                <w:rFonts w:ascii="Bahnschrift" w:hAnsi="Bahnschrift" w:cs="Arial"/>
                <w:b/>
                <w:bCs/>
                <w:szCs w:val="20"/>
                <w:highlight w:val="yellow"/>
              </w:rPr>
              <w:t>Confirm which</w:t>
            </w:r>
            <w:r w:rsidRPr="00D2095A">
              <w:rPr>
                <w:rFonts w:ascii="Bahnschrift" w:hAnsi="Bahnschrift" w:cs="Arial"/>
                <w:szCs w:val="20"/>
                <w:highlight w:val="yellow"/>
              </w:rPr>
              <w:t xml:space="preserve"> technique was applied; and</w:t>
            </w:r>
          </w:p>
          <w:p w14:paraId="4C99A06E" w14:textId="77777777" w:rsidR="00247D80" w:rsidRPr="00D2095A" w:rsidRDefault="00247D80" w:rsidP="003B3F5B">
            <w:pPr>
              <w:pStyle w:val="ListParagraph"/>
              <w:spacing w:before="80" w:after="80"/>
              <w:ind w:left="720"/>
              <w:rPr>
                <w:rFonts w:ascii="Bahnschrift" w:hAnsi="Bahnschrift" w:cs="Arial"/>
                <w:szCs w:val="20"/>
                <w:highlight w:val="yellow"/>
              </w:rPr>
            </w:pPr>
          </w:p>
          <w:p w14:paraId="3CAC87B5" w14:textId="77777777" w:rsidR="00247D80" w:rsidRPr="00D2095A" w:rsidRDefault="00247D80" w:rsidP="00A16A84">
            <w:pPr>
              <w:pStyle w:val="ListParagraph"/>
              <w:numPr>
                <w:ilvl w:val="0"/>
                <w:numId w:val="47"/>
              </w:numPr>
              <w:spacing w:before="80" w:after="80"/>
              <w:rPr>
                <w:rFonts w:ascii="Bahnschrift" w:hAnsi="Bahnschrift" w:cs="Arial"/>
                <w:szCs w:val="20"/>
                <w:highlight w:val="yellow"/>
              </w:rPr>
            </w:pPr>
            <w:r w:rsidRPr="00D2095A">
              <w:rPr>
                <w:rFonts w:ascii="Bahnschrift" w:hAnsi="Bahnschrift" w:cs="Arial"/>
                <w:b/>
                <w:bCs/>
                <w:szCs w:val="20"/>
                <w:highlight w:val="yellow"/>
              </w:rPr>
              <w:t xml:space="preserve">Insert ONE (1) screenshot </w:t>
            </w:r>
            <w:r w:rsidRPr="00D2095A">
              <w:rPr>
                <w:rFonts w:ascii="Bahnschrift" w:hAnsi="Bahnschrift" w:cs="Arial"/>
                <w:szCs w:val="20"/>
                <w:highlight w:val="yellow"/>
              </w:rPr>
              <w:t>of either the code declared OR the displayed responsive component</w:t>
            </w:r>
          </w:p>
          <w:p w14:paraId="41DF0C3C" w14:textId="77777777" w:rsidR="00247D80" w:rsidRPr="00D2095A" w:rsidRDefault="00247D80" w:rsidP="003B3F5B">
            <w:pPr>
              <w:pStyle w:val="ListParagraph"/>
              <w:spacing w:before="80" w:after="80"/>
              <w:ind w:left="720"/>
              <w:rPr>
                <w:rFonts w:ascii="Bahnschrift" w:hAnsi="Bahnschrift" w:cs="Arial"/>
                <w:szCs w:val="20"/>
              </w:rPr>
            </w:pPr>
          </w:p>
        </w:tc>
        <w:sdt>
          <w:sdtPr>
            <w:rPr>
              <w:rFonts w:ascii="Bahnschrift" w:hAnsi="Bahnschrift" w:cs="Arial"/>
              <w:sz w:val="18"/>
              <w:szCs w:val="18"/>
            </w:rPr>
            <w:id w:val="1650706776"/>
            <w14:checkbox>
              <w14:checked w14:val="0"/>
              <w14:checkedState w14:val="2612" w14:font="MS Gothic"/>
              <w14:uncheckedState w14:val="2610" w14:font="MS Gothic"/>
            </w14:checkbox>
          </w:sdtPr>
          <w:sdtEndPr/>
          <w:sdtContent>
            <w:tc>
              <w:tcPr>
                <w:tcW w:w="1134" w:type="dxa"/>
                <w:shd w:val="clear" w:color="auto" w:fill="FEFFFF" w:themeFill="background1"/>
                <w:vAlign w:val="center"/>
              </w:tcPr>
              <w:p w14:paraId="24E53FB4" w14:textId="77777777" w:rsidR="00247D80" w:rsidRPr="00D2095A" w:rsidRDefault="00247D80"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536" w:type="dxa"/>
            <w:shd w:val="clear" w:color="auto" w:fill="FEFFFF" w:themeFill="background1"/>
            <w:vAlign w:val="center"/>
          </w:tcPr>
          <w:p w14:paraId="09C99112" w14:textId="4F1E737E" w:rsidR="00247D80" w:rsidRPr="00D2095A" w:rsidRDefault="00247D80" w:rsidP="00A16A84">
            <w:pPr>
              <w:pStyle w:val="ListParagraph"/>
              <w:numPr>
                <w:ilvl w:val="0"/>
                <w:numId w:val="45"/>
              </w:numPr>
              <w:spacing w:before="60" w:after="60" w:line="259" w:lineRule="auto"/>
              <w:rPr>
                <w:rFonts w:ascii="Bahnschrift" w:eastAsia="ヒラギノ角ゴ Pro W3" w:hAnsi="Bahnschrift" w:cs="Arial"/>
                <w:szCs w:val="20"/>
              </w:rPr>
            </w:pPr>
            <w:r w:rsidRPr="00D2095A">
              <w:rPr>
                <w:rFonts w:ascii="Bahnschrift" w:eastAsia="ヒラギノ角ゴ Pro W3" w:hAnsi="Bahnschrift" w:cs="Arial"/>
                <w:szCs w:val="20"/>
              </w:rPr>
              <w:t xml:space="preserve">Responsive framework: </w:t>
            </w:r>
            <w:r w:rsidR="00D2095A" w:rsidRPr="00D2095A">
              <w:rPr>
                <w:rFonts w:ascii="Bahnschrift" w:eastAsia="ヒラギノ角ゴ Pro W3" w:hAnsi="Bahnschrift" w:cs="Arial"/>
                <w:szCs w:val="20"/>
              </w:rPr>
              <w:t xml:space="preserve"> Bootstrap</w:t>
            </w:r>
            <w:r w:rsidR="00E93F9E" w:rsidRPr="00D2095A">
              <w:rPr>
                <w:rFonts w:ascii="Bahnschrift" w:eastAsia="ヒラギノ角ゴ Pro W3" w:hAnsi="Bahnschrift" w:cs="Arial"/>
                <w:szCs w:val="20"/>
              </w:rPr>
              <w:t xml:space="preserve"> </w:t>
            </w:r>
          </w:p>
          <w:p w14:paraId="14CF0741" w14:textId="77777777" w:rsidR="00247D80" w:rsidRPr="00D2095A" w:rsidRDefault="00247D80" w:rsidP="003B3F5B">
            <w:pPr>
              <w:pStyle w:val="ListParagraph"/>
              <w:spacing w:before="60" w:after="60" w:line="259" w:lineRule="auto"/>
              <w:ind w:left="360"/>
              <w:rPr>
                <w:rFonts w:ascii="Bahnschrift" w:eastAsia="ヒラギノ角ゴ Pro W3" w:hAnsi="Bahnschrift" w:cs="Arial"/>
                <w:szCs w:val="20"/>
              </w:rPr>
            </w:pPr>
          </w:p>
          <w:p w14:paraId="6556066D" w14:textId="4EB1043A" w:rsidR="00247D80" w:rsidRPr="00D2095A" w:rsidRDefault="00247D80" w:rsidP="00A16A84">
            <w:pPr>
              <w:pStyle w:val="ListParagraph"/>
              <w:numPr>
                <w:ilvl w:val="0"/>
                <w:numId w:val="45"/>
              </w:numPr>
              <w:spacing w:before="60" w:after="60" w:line="259" w:lineRule="auto"/>
              <w:rPr>
                <w:rFonts w:ascii="Bahnschrift" w:eastAsia="ヒラギノ角ゴ Pro W3" w:hAnsi="Bahnschrift" w:cs="Arial"/>
                <w:szCs w:val="20"/>
              </w:rPr>
            </w:pPr>
            <w:r w:rsidRPr="00D2095A">
              <w:rPr>
                <w:rFonts w:ascii="Bahnschrift" w:eastAsia="ヒラギノ角ゴ Pro W3" w:hAnsi="Bahnschrift" w:cs="Arial"/>
                <w:szCs w:val="20"/>
              </w:rPr>
              <w:t xml:space="preserve">CSS Technique Used: </w:t>
            </w:r>
            <w:r w:rsidR="00D2095A" w:rsidRPr="00D2095A">
              <w:rPr>
                <w:rFonts w:ascii="Bahnschrift" w:eastAsia="ヒラギノ角ゴ Pro W3" w:hAnsi="Bahnschrift" w:cs="Arial"/>
                <w:szCs w:val="20"/>
              </w:rPr>
              <w:t xml:space="preserve">CSS Grid using </w:t>
            </w:r>
            <w:proofErr w:type="gramStart"/>
            <w:r w:rsidR="00D2095A" w:rsidRPr="00D2095A">
              <w:rPr>
                <w:rFonts w:ascii="Bahnschrift" w:eastAsia="ヒラギノ角ゴ Pro W3" w:hAnsi="Bahnschrift" w:cs="Arial"/>
                <w:szCs w:val="20"/>
              </w:rPr>
              <w:t>repeat(</w:t>
            </w:r>
            <w:proofErr w:type="gramEnd"/>
            <w:r w:rsidR="00D2095A" w:rsidRPr="00D2095A">
              <w:rPr>
                <w:rFonts w:ascii="Bahnschrift" w:eastAsia="ヒラギノ角ゴ Pro W3" w:hAnsi="Bahnschrift" w:cs="Arial"/>
                <w:szCs w:val="20"/>
              </w:rPr>
              <w:t xml:space="preserve">auto-fit, </w:t>
            </w:r>
            <w:proofErr w:type="gramStart"/>
            <w:r w:rsidR="00D2095A" w:rsidRPr="00D2095A">
              <w:rPr>
                <w:rFonts w:ascii="Bahnschrift" w:eastAsia="ヒラギノ角ゴ Pro W3" w:hAnsi="Bahnschrift" w:cs="Arial"/>
                <w:szCs w:val="20"/>
              </w:rPr>
              <w:t>minmax())for</w:t>
            </w:r>
            <w:proofErr w:type="gramEnd"/>
            <w:r w:rsidR="00D2095A" w:rsidRPr="00D2095A">
              <w:rPr>
                <w:rFonts w:ascii="Bahnschrift" w:eastAsia="ヒラギノ角ゴ Pro W3" w:hAnsi="Bahnschrift" w:cs="Arial"/>
                <w:szCs w:val="20"/>
              </w:rPr>
              <w:t xml:space="preserve"> automatic mobile responsiveness</w:t>
            </w:r>
          </w:p>
          <w:p w14:paraId="30417E2E" w14:textId="77777777" w:rsidR="00247D80" w:rsidRPr="00D2095A" w:rsidRDefault="00247D80" w:rsidP="003B3F5B">
            <w:pPr>
              <w:spacing w:before="80" w:after="80"/>
              <w:rPr>
                <w:rFonts w:ascii="Bahnschrift" w:hAnsi="Bahnschrift"/>
                <w:szCs w:val="20"/>
              </w:rPr>
            </w:pPr>
          </w:p>
          <w:p w14:paraId="1A4309D2" w14:textId="77777777" w:rsidR="00247D80" w:rsidRDefault="00247D80" w:rsidP="003B3F5B">
            <w:pPr>
              <w:spacing w:before="80" w:after="80"/>
              <w:jc w:val="center"/>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ONE (1)</w:t>
            </w:r>
            <w:r w:rsidRPr="00D2095A">
              <w:rPr>
                <w:rFonts w:ascii="Bahnschrift" w:eastAsia="ヒラギノ角ゴ Pro W3" w:hAnsi="Bahnschrift" w:cs="Arial"/>
                <w:szCs w:val="20"/>
                <w:lang w:val="en-US"/>
              </w:rPr>
              <w:t xml:space="preserve"> screenshot of </w:t>
            </w:r>
            <w:r w:rsidRPr="00D2095A">
              <w:rPr>
                <w:rFonts w:ascii="Bahnschrift" w:eastAsia="ヒラギノ角ゴ Pro W3" w:hAnsi="Bahnschrift" w:cs="Arial"/>
                <w:b/>
                <w:bCs/>
                <w:szCs w:val="20"/>
                <w:lang w:val="en-US"/>
              </w:rPr>
              <w:t>code</w:t>
            </w:r>
            <w:r w:rsidRPr="00D2095A">
              <w:rPr>
                <w:rFonts w:ascii="Bahnschrift" w:eastAsia="ヒラギノ角ゴ Pro W3" w:hAnsi="Bahnschrift" w:cs="Arial"/>
                <w:szCs w:val="20"/>
                <w:lang w:val="en-US"/>
              </w:rPr>
              <w:t xml:space="preserve"> declaration </w:t>
            </w:r>
            <w:r w:rsidRPr="00D2095A">
              <w:rPr>
                <w:rFonts w:ascii="Bahnschrift" w:eastAsia="ヒラギノ角ゴ Pro W3" w:hAnsi="Bahnschrift" w:cs="Arial"/>
                <w:b/>
                <w:bCs/>
                <w:szCs w:val="20"/>
                <w:lang w:val="en-US"/>
              </w:rPr>
              <w:t>OR</w:t>
            </w:r>
            <w:r w:rsidRPr="00D2095A">
              <w:rPr>
                <w:rFonts w:ascii="Bahnschrift" w:eastAsia="ヒラギノ角ゴ Pro W3" w:hAnsi="Bahnschrift" w:cs="Arial"/>
                <w:szCs w:val="20"/>
                <w:lang w:val="en-US"/>
              </w:rPr>
              <w:t xml:space="preserve"> your </w:t>
            </w:r>
            <w:r w:rsidRPr="00D2095A">
              <w:rPr>
                <w:rFonts w:ascii="Bahnschrift" w:eastAsia="ヒラギノ角ゴ Pro W3" w:hAnsi="Bahnschrift" w:cs="Arial"/>
                <w:b/>
                <w:bCs/>
                <w:szCs w:val="20"/>
                <w:lang w:val="en-US"/>
              </w:rPr>
              <w:t>webpage’s</w:t>
            </w:r>
            <w:r w:rsidRPr="00D2095A">
              <w:rPr>
                <w:rFonts w:ascii="Bahnschrift" w:eastAsia="ヒラギノ角ゴ Pro W3" w:hAnsi="Bahnschrift" w:cs="Arial"/>
                <w:szCs w:val="20"/>
                <w:lang w:val="en-US"/>
              </w:rPr>
              <w:t xml:space="preserve"> responsive component &gt;</w:t>
            </w:r>
          </w:p>
          <w:p w14:paraId="5D7CCE40" w14:textId="77777777" w:rsidR="00D2095A" w:rsidRDefault="00D2095A" w:rsidP="003B3F5B">
            <w:pPr>
              <w:spacing w:before="80" w:after="80"/>
              <w:jc w:val="center"/>
              <w:rPr>
                <w:rFonts w:ascii="Bahnschrift" w:hAnsi="Bahnschrift"/>
                <w:szCs w:val="20"/>
                <w:lang w:val="en-US"/>
              </w:rPr>
            </w:pPr>
          </w:p>
          <w:p w14:paraId="5B928AD8" w14:textId="34385294" w:rsidR="00D2095A" w:rsidRPr="00D2095A" w:rsidRDefault="00D2095A" w:rsidP="003B3F5B">
            <w:pPr>
              <w:spacing w:before="80" w:after="80"/>
              <w:jc w:val="center"/>
              <w:rPr>
                <w:rFonts w:ascii="Bahnschrift" w:hAnsi="Bahnschrift"/>
                <w:szCs w:val="20"/>
              </w:rPr>
            </w:pPr>
            <w:r w:rsidRPr="00D2095A">
              <w:rPr>
                <w:rFonts w:ascii="Bahnschrift" w:hAnsi="Bahnschrift"/>
                <w:szCs w:val="20"/>
              </w:rPr>
              <w:drawing>
                <wp:inline distT="0" distB="0" distL="0" distR="0" wp14:anchorId="6FC4C8D6" wp14:editId="0340ACB3">
                  <wp:extent cx="4320149" cy="1085541"/>
                  <wp:effectExtent l="0" t="0" r="4445" b="635"/>
                  <wp:docPr id="773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936" name=""/>
                          <pic:cNvPicPr/>
                        </pic:nvPicPr>
                        <pic:blipFill>
                          <a:blip r:embed="rId37"/>
                          <a:stretch>
                            <a:fillRect/>
                          </a:stretch>
                        </pic:blipFill>
                        <pic:spPr>
                          <a:xfrm>
                            <a:off x="0" y="0"/>
                            <a:ext cx="4361917" cy="1096036"/>
                          </a:xfrm>
                          <a:prstGeom prst="rect">
                            <a:avLst/>
                          </a:prstGeom>
                        </pic:spPr>
                      </pic:pic>
                    </a:graphicData>
                  </a:graphic>
                </wp:inline>
              </w:drawing>
            </w:r>
          </w:p>
        </w:tc>
      </w:tr>
    </w:tbl>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1134"/>
        <w:gridCol w:w="1144"/>
      </w:tblGrid>
      <w:tr w:rsidR="00066AC9" w:rsidRPr="00D2095A" w14:paraId="63BC2BAE" w14:textId="77777777" w:rsidTr="00247D80">
        <w:trPr>
          <w:trHeight w:val="1382"/>
        </w:trPr>
        <w:tc>
          <w:tcPr>
            <w:tcW w:w="10493"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3D087766" w14:textId="77777777" w:rsidR="00247D80" w:rsidRPr="00D2095A" w:rsidRDefault="00247D80" w:rsidP="003B3F5B">
            <w:pPr>
              <w:spacing w:before="60" w:after="60"/>
              <w:rPr>
                <w:rFonts w:ascii="Bahnschrift" w:hAnsi="Bahnschrift" w:cs="Arial"/>
                <w:b/>
                <w:bCs/>
                <w:szCs w:val="20"/>
              </w:rPr>
            </w:pPr>
            <w:r w:rsidRPr="00D2095A">
              <w:rPr>
                <w:rFonts w:ascii="Bahnschrift" w:hAnsi="Bahnschrift" w:cs="Arial"/>
                <w:b/>
                <w:bCs/>
                <w:szCs w:val="20"/>
              </w:rPr>
              <w:t>Sign Off</w:t>
            </w:r>
          </w:p>
          <w:p w14:paraId="08D94B64" w14:textId="77777777" w:rsidR="00247D80" w:rsidRPr="00D2095A" w:rsidRDefault="00247D80" w:rsidP="003B3F5B">
            <w:pPr>
              <w:spacing w:before="60" w:after="60"/>
              <w:rPr>
                <w:rFonts w:ascii="Bahnschrift" w:hAnsi="Bahnschrift" w:cs="Arial"/>
                <w:szCs w:val="20"/>
              </w:rPr>
            </w:pPr>
            <w:r w:rsidRPr="00D2095A">
              <w:rPr>
                <w:rFonts w:ascii="Bahnschrift" w:hAnsi="Bahnschrift" w:cs="Arial"/>
                <w:szCs w:val="20"/>
              </w:rPr>
              <w:t>Assessment Documentation</w:t>
            </w:r>
          </w:p>
          <w:p w14:paraId="132DEBCF" w14:textId="77777777" w:rsidR="00247D80" w:rsidRPr="00D2095A" w:rsidRDefault="00247D80"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4B87801E" w14:textId="77777777" w:rsidTr="00247D8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4E496FD" w14:textId="77777777" w:rsidR="00247D80" w:rsidRPr="00D2095A" w:rsidRDefault="00247D80" w:rsidP="003B3F5B">
            <w:pPr>
              <w:spacing w:before="80" w:after="80"/>
              <w:rPr>
                <w:rFonts w:ascii="Bahnschrift" w:hAnsi="Bahnschrift" w:cs="Arial"/>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Part 3 – Development of the Website. Each of the skills must be observed on at least one occasion by the facilitator.</w:t>
            </w:r>
          </w:p>
        </w:tc>
        <w:tc>
          <w:tcPr>
            <w:tcW w:w="2278" w:type="dxa"/>
            <w:gridSpan w:val="2"/>
            <w:shd w:val="clear" w:color="auto" w:fill="D8D8D9" w:themeFill="accent1" w:themeFillTint="33"/>
            <w:vAlign w:val="center"/>
          </w:tcPr>
          <w:p w14:paraId="10814D84" w14:textId="77777777" w:rsidR="00247D80" w:rsidRPr="00D2095A" w:rsidRDefault="00247D80"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6885DC10" w14:textId="77777777" w:rsidTr="00247D8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284ADD76" w14:textId="77777777" w:rsidR="00247D80" w:rsidRPr="00D2095A" w:rsidRDefault="00247D80" w:rsidP="003B3F5B">
            <w:pPr>
              <w:spacing w:before="80" w:after="80"/>
              <w:rPr>
                <w:rFonts w:ascii="Bahnschrift" w:hAnsi="Bahnschrift" w:cs="Arial"/>
                <w:b/>
              </w:rPr>
            </w:pPr>
          </w:p>
        </w:tc>
        <w:tc>
          <w:tcPr>
            <w:tcW w:w="1134" w:type="dxa"/>
            <w:shd w:val="clear" w:color="auto" w:fill="D8D8D9" w:themeFill="accent1" w:themeFillTint="33"/>
            <w:vAlign w:val="center"/>
          </w:tcPr>
          <w:p w14:paraId="5B1EB42F" w14:textId="77777777" w:rsidR="00247D80" w:rsidRPr="00D2095A" w:rsidRDefault="00247D80"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43F35161" w14:textId="77777777" w:rsidR="00247D80" w:rsidRPr="00D2095A" w:rsidRDefault="00247D80"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5D54B5EF"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2584C3E" w14:textId="77777777" w:rsidR="00247D80" w:rsidRPr="00D2095A" w:rsidRDefault="00247D80" w:rsidP="00A16A84">
            <w:pPr>
              <w:pStyle w:val="SFnumbullet1"/>
              <w:numPr>
                <w:ilvl w:val="0"/>
                <w:numId w:val="48"/>
              </w:numPr>
              <w:rPr>
                <w:rFonts w:ascii="Bahnschrift" w:hAnsi="Bahnschrift"/>
              </w:rPr>
            </w:pPr>
            <w:r w:rsidRPr="00D2095A">
              <w:rPr>
                <w:rFonts w:ascii="Bahnschrift" w:hAnsi="Bahnschrift"/>
              </w:rPr>
              <w:t>The learner has built the website structure, and each of its’ webpages, to meet the client’s content and design requirements</w:t>
            </w:r>
          </w:p>
        </w:tc>
        <w:tc>
          <w:tcPr>
            <w:tcW w:w="1134" w:type="dxa"/>
            <w:shd w:val="clear" w:color="auto" w:fill="FEFFFF" w:themeFill="background1"/>
            <w:vAlign w:val="center"/>
          </w:tcPr>
          <w:p w14:paraId="4071DF15" w14:textId="77777777" w:rsidR="00247D80" w:rsidRPr="00D2095A" w:rsidRDefault="002267EA" w:rsidP="003B3F5B">
            <w:pPr>
              <w:spacing w:before="80" w:after="80"/>
              <w:jc w:val="center"/>
              <w:rPr>
                <w:rFonts w:ascii="Bahnschrift" w:hAnsi="Bahnschrift"/>
                <w:szCs w:val="20"/>
              </w:rPr>
            </w:pPr>
            <w:sdt>
              <w:sdtPr>
                <w:rPr>
                  <w:rFonts w:ascii="Bahnschrift" w:hAnsi="Bahnschrift" w:cs="Arial"/>
                  <w:szCs w:val="20"/>
                </w:rPr>
                <w:id w:val="-1723744327"/>
                <w14:checkbox>
                  <w14:checked w14:val="0"/>
                  <w14:checkedState w14:val="2612" w14:font="MS Gothic"/>
                  <w14:uncheckedState w14:val="2610" w14:font="MS Gothic"/>
                </w14:checkbox>
              </w:sdtPr>
              <w:sdtEndPr/>
              <w:sdtContent>
                <w:r w:rsidR="00247D8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6B880C82" w14:textId="77777777" w:rsidR="00247D80" w:rsidRPr="00D2095A" w:rsidRDefault="002267EA" w:rsidP="003B3F5B">
            <w:pPr>
              <w:spacing w:before="80" w:after="80"/>
              <w:jc w:val="center"/>
              <w:rPr>
                <w:rFonts w:ascii="Bahnschrift" w:hAnsi="Bahnschrift"/>
                <w:szCs w:val="20"/>
              </w:rPr>
            </w:pPr>
            <w:sdt>
              <w:sdtPr>
                <w:rPr>
                  <w:rFonts w:ascii="Bahnschrift" w:hAnsi="Bahnschrift" w:cs="Arial"/>
                  <w:szCs w:val="20"/>
                </w:rPr>
                <w:id w:val="-2072182180"/>
                <w14:checkbox>
                  <w14:checked w14:val="0"/>
                  <w14:checkedState w14:val="2612" w14:font="MS Gothic"/>
                  <w14:uncheckedState w14:val="2610" w14:font="MS Gothic"/>
                </w14:checkbox>
              </w:sdtPr>
              <w:sdtEndPr/>
              <w:sdtContent>
                <w:r w:rsidR="00247D80" w:rsidRPr="00D2095A">
                  <w:rPr>
                    <w:rFonts w:ascii="Segoe UI Symbol" w:eastAsia="MS Gothic" w:hAnsi="Segoe UI Symbol" w:cs="Segoe UI Symbol"/>
                    <w:szCs w:val="20"/>
                  </w:rPr>
                  <w:t>☐</w:t>
                </w:r>
              </w:sdtContent>
            </w:sdt>
          </w:p>
        </w:tc>
      </w:tr>
      <w:tr w:rsidR="00066AC9" w:rsidRPr="00D2095A" w14:paraId="572D638F"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15D48272" w14:textId="77777777" w:rsidR="00247D80" w:rsidRPr="00D2095A" w:rsidRDefault="00247D80" w:rsidP="00A16A84">
            <w:pPr>
              <w:pStyle w:val="SFnumbullet1"/>
              <w:numPr>
                <w:ilvl w:val="0"/>
                <w:numId w:val="48"/>
              </w:numPr>
              <w:rPr>
                <w:rFonts w:ascii="Bahnschrift" w:hAnsi="Bahnschrift"/>
                <w:lang w:val="en-US"/>
              </w:rPr>
            </w:pPr>
            <w:r w:rsidRPr="00D2095A">
              <w:rPr>
                <w:rFonts w:ascii="Bahnschrift" w:hAnsi="Bahnschrift"/>
              </w:rPr>
              <w:t>The learner has styled their website in a manner which is consistent with their design specifications in Part 2</w:t>
            </w:r>
          </w:p>
        </w:tc>
        <w:tc>
          <w:tcPr>
            <w:tcW w:w="1134" w:type="dxa"/>
            <w:shd w:val="clear" w:color="auto" w:fill="FEFFFF" w:themeFill="background1"/>
            <w:vAlign w:val="center"/>
          </w:tcPr>
          <w:p w14:paraId="149D031E" w14:textId="77777777" w:rsidR="00247D80" w:rsidRPr="00D2095A" w:rsidRDefault="002267EA" w:rsidP="003B3F5B">
            <w:pPr>
              <w:spacing w:before="80" w:after="80"/>
              <w:jc w:val="center"/>
              <w:rPr>
                <w:rFonts w:ascii="Bahnschrift" w:hAnsi="Bahnschrift"/>
                <w:szCs w:val="20"/>
              </w:rPr>
            </w:pPr>
            <w:sdt>
              <w:sdtPr>
                <w:rPr>
                  <w:rFonts w:ascii="Bahnschrift" w:hAnsi="Bahnschrift" w:cs="Arial"/>
                  <w:szCs w:val="20"/>
                </w:rPr>
                <w:id w:val="-994489977"/>
                <w14:checkbox>
                  <w14:checked w14:val="0"/>
                  <w14:checkedState w14:val="2612" w14:font="MS Gothic"/>
                  <w14:uncheckedState w14:val="2610" w14:font="MS Gothic"/>
                </w14:checkbox>
              </w:sdtPr>
              <w:sdtEndPr/>
              <w:sdtContent>
                <w:r w:rsidR="00247D8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668D561C" w14:textId="77777777" w:rsidR="00247D80" w:rsidRPr="00D2095A" w:rsidRDefault="002267EA" w:rsidP="003B3F5B">
            <w:pPr>
              <w:spacing w:before="80" w:after="80"/>
              <w:jc w:val="center"/>
              <w:rPr>
                <w:rFonts w:ascii="Bahnschrift" w:hAnsi="Bahnschrift"/>
                <w:szCs w:val="20"/>
              </w:rPr>
            </w:pPr>
            <w:sdt>
              <w:sdtPr>
                <w:rPr>
                  <w:rFonts w:ascii="Bahnschrift" w:hAnsi="Bahnschrift" w:cs="Arial"/>
                  <w:szCs w:val="20"/>
                </w:rPr>
                <w:id w:val="528219532"/>
                <w14:checkbox>
                  <w14:checked w14:val="0"/>
                  <w14:checkedState w14:val="2612" w14:font="MS Gothic"/>
                  <w14:uncheckedState w14:val="2610" w14:font="MS Gothic"/>
                </w14:checkbox>
              </w:sdtPr>
              <w:sdtEndPr/>
              <w:sdtContent>
                <w:r w:rsidR="00247D80" w:rsidRPr="00D2095A">
                  <w:rPr>
                    <w:rFonts w:ascii="Segoe UI Symbol" w:eastAsia="MS Gothic" w:hAnsi="Segoe UI Symbol" w:cs="Segoe UI Symbol"/>
                    <w:szCs w:val="20"/>
                  </w:rPr>
                  <w:t>☐</w:t>
                </w:r>
              </w:sdtContent>
            </w:sdt>
          </w:p>
        </w:tc>
      </w:tr>
      <w:tr w:rsidR="00066AC9" w:rsidRPr="00D2095A" w14:paraId="55AA1B92"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3515AAA" w14:textId="77777777" w:rsidR="00247D80" w:rsidRPr="00D2095A" w:rsidRDefault="00247D80"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shd w:val="clear" w:color="auto" w:fill="FEFFFF" w:themeFill="background1"/>
            <w:vAlign w:val="center"/>
          </w:tcPr>
          <w:p w14:paraId="630FECF2" w14:textId="77777777" w:rsidR="00247D80" w:rsidRPr="00D2095A" w:rsidRDefault="00247D80"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shd w:val="clear" w:color="auto" w:fill="FEFFFF" w:themeFill="background1"/>
            <w:vAlign w:val="center"/>
          </w:tcPr>
          <w:p w14:paraId="7501DACD" w14:textId="77777777" w:rsidR="00247D80" w:rsidRPr="00D2095A" w:rsidRDefault="00247D80"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6333E7FA" w14:textId="77777777" w:rsidR="00247D80" w:rsidRPr="00D2095A" w:rsidRDefault="00247D80"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EFFFF" w:themeFill="background1"/>
            <w:vAlign w:val="center"/>
          </w:tcPr>
          <w:p w14:paraId="59574540" w14:textId="77777777" w:rsidR="00247D80" w:rsidRPr="00D2095A" w:rsidRDefault="00247D80"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04088384" w14:textId="77777777" w:rsidR="00247D80" w:rsidRPr="00D2095A" w:rsidRDefault="00247D80" w:rsidP="003B3F5B">
            <w:pPr>
              <w:spacing w:before="80" w:after="80"/>
              <w:rPr>
                <w:rFonts w:ascii="Bahnschrift" w:hAnsi="Bahnschrift"/>
                <w:sz w:val="18"/>
                <w:szCs w:val="18"/>
              </w:rPr>
            </w:pPr>
            <w:r w:rsidRPr="00D2095A">
              <w:rPr>
                <w:rFonts w:ascii="Bahnschrift" w:hAnsi="Bahnschrift"/>
                <w:sz w:val="18"/>
                <w:szCs w:val="18"/>
              </w:rPr>
              <w:t>Insert Date</w:t>
            </w:r>
          </w:p>
        </w:tc>
      </w:tr>
    </w:tbl>
    <w:p w14:paraId="443DD731" w14:textId="77777777" w:rsidR="00247D80" w:rsidRPr="00D2095A" w:rsidRDefault="00247D80" w:rsidP="00AF593F">
      <w:pPr>
        <w:tabs>
          <w:tab w:val="left" w:pos="5096"/>
          <w:tab w:val="left" w:pos="11119"/>
        </w:tabs>
        <w:rPr>
          <w:rFonts w:ascii="Bahnschrift" w:hAnsi="Bahnschrift"/>
        </w:rPr>
      </w:pPr>
    </w:p>
    <w:p w14:paraId="06E330F0" w14:textId="77777777" w:rsidR="00110812" w:rsidRPr="00D2095A" w:rsidRDefault="00110812" w:rsidP="00AF593F">
      <w:pPr>
        <w:tabs>
          <w:tab w:val="left" w:pos="5096"/>
          <w:tab w:val="left" w:pos="11119"/>
        </w:tabs>
        <w:rPr>
          <w:rFonts w:ascii="Bahnschrift" w:hAnsi="Bahnschrift"/>
        </w:rPr>
      </w:pPr>
    </w:p>
    <w:p w14:paraId="268D8CB1" w14:textId="77777777" w:rsidR="00110812" w:rsidRPr="00D2095A" w:rsidRDefault="00110812" w:rsidP="00AF593F">
      <w:pPr>
        <w:tabs>
          <w:tab w:val="left" w:pos="5096"/>
          <w:tab w:val="left" w:pos="11119"/>
        </w:tabs>
        <w:rPr>
          <w:rFonts w:ascii="Bahnschrift" w:hAnsi="Bahnschrift"/>
        </w:rPr>
      </w:pPr>
    </w:p>
    <w:p w14:paraId="083098FF" w14:textId="77777777" w:rsidR="00110812" w:rsidRPr="00D2095A" w:rsidRDefault="00110812" w:rsidP="00AF593F">
      <w:pPr>
        <w:tabs>
          <w:tab w:val="left" w:pos="5096"/>
          <w:tab w:val="left" w:pos="11119"/>
        </w:tabs>
        <w:rPr>
          <w:rFonts w:ascii="Bahnschrift" w:hAnsi="Bahnschrift"/>
        </w:rPr>
      </w:pPr>
    </w:p>
    <w:p w14:paraId="4457A56D" w14:textId="77777777" w:rsidR="00110812" w:rsidRPr="00D2095A" w:rsidRDefault="00110812" w:rsidP="00AF593F">
      <w:pPr>
        <w:tabs>
          <w:tab w:val="left" w:pos="5096"/>
          <w:tab w:val="left" w:pos="11119"/>
        </w:tabs>
        <w:rPr>
          <w:rFonts w:ascii="Bahnschrift" w:hAnsi="Bahnschrift"/>
        </w:rPr>
      </w:pPr>
    </w:p>
    <w:p w14:paraId="44C01E6D" w14:textId="77777777" w:rsidR="00110812" w:rsidRPr="00D2095A" w:rsidRDefault="00110812" w:rsidP="00AF593F">
      <w:pPr>
        <w:tabs>
          <w:tab w:val="left" w:pos="5096"/>
          <w:tab w:val="left" w:pos="11119"/>
        </w:tabs>
        <w:rPr>
          <w:rFonts w:ascii="Bahnschrift" w:hAnsi="Bahnschrift"/>
        </w:rPr>
      </w:pPr>
    </w:p>
    <w:p w14:paraId="7B730995" w14:textId="77777777" w:rsidR="00110812" w:rsidRPr="00D2095A" w:rsidRDefault="00110812" w:rsidP="00AF593F">
      <w:pPr>
        <w:tabs>
          <w:tab w:val="left" w:pos="5096"/>
          <w:tab w:val="left" w:pos="11119"/>
        </w:tabs>
        <w:rPr>
          <w:rFonts w:ascii="Bahnschrift" w:hAnsi="Bahnschrift"/>
        </w:rPr>
      </w:pPr>
    </w:p>
    <w:p w14:paraId="463EB08F" w14:textId="77777777" w:rsidR="00110812" w:rsidRPr="00D2095A" w:rsidRDefault="00110812" w:rsidP="00AF593F">
      <w:pPr>
        <w:tabs>
          <w:tab w:val="left" w:pos="5096"/>
          <w:tab w:val="left" w:pos="11119"/>
        </w:tabs>
        <w:rPr>
          <w:rFonts w:ascii="Bahnschrift" w:hAnsi="Bahnschrift"/>
        </w:rPr>
      </w:pPr>
    </w:p>
    <w:p w14:paraId="4BCFB7E0" w14:textId="77777777" w:rsidR="00110812" w:rsidRPr="00D2095A" w:rsidRDefault="00110812" w:rsidP="00AF593F">
      <w:pPr>
        <w:tabs>
          <w:tab w:val="left" w:pos="5096"/>
          <w:tab w:val="left" w:pos="11119"/>
        </w:tabs>
        <w:rPr>
          <w:rFonts w:ascii="Bahnschrift" w:hAnsi="Bahnschrift"/>
        </w:rPr>
      </w:pPr>
    </w:p>
    <w:p w14:paraId="4702E94B" w14:textId="77777777" w:rsidR="00110812" w:rsidRPr="00D2095A" w:rsidRDefault="00110812" w:rsidP="00AF593F">
      <w:pPr>
        <w:tabs>
          <w:tab w:val="left" w:pos="5096"/>
          <w:tab w:val="left" w:pos="11119"/>
        </w:tabs>
        <w:rPr>
          <w:rFonts w:ascii="Bahnschrift" w:hAnsi="Bahnschrift"/>
        </w:rPr>
      </w:pPr>
    </w:p>
    <w:p w14:paraId="428E806D" w14:textId="77777777" w:rsidR="00110812" w:rsidRPr="00D2095A" w:rsidRDefault="00110812" w:rsidP="00AF593F">
      <w:pPr>
        <w:tabs>
          <w:tab w:val="left" w:pos="5096"/>
          <w:tab w:val="left" w:pos="11119"/>
        </w:tabs>
        <w:rPr>
          <w:rFonts w:ascii="Bahnschrift" w:hAnsi="Bahnschrift"/>
        </w:rPr>
      </w:pPr>
    </w:p>
    <w:p w14:paraId="3F78F458" w14:textId="77777777" w:rsidR="00110812" w:rsidRPr="00D2095A" w:rsidRDefault="00110812" w:rsidP="00AF593F">
      <w:pPr>
        <w:tabs>
          <w:tab w:val="left" w:pos="5096"/>
          <w:tab w:val="left" w:pos="11119"/>
        </w:tabs>
        <w:rPr>
          <w:rFonts w:ascii="Bahnschrift" w:hAnsi="Bahnschrift"/>
        </w:rPr>
      </w:pPr>
    </w:p>
    <w:p w14:paraId="7DDC3DD6" w14:textId="77777777" w:rsidR="00110812" w:rsidRPr="00D2095A" w:rsidRDefault="00110812" w:rsidP="00AF593F">
      <w:pPr>
        <w:tabs>
          <w:tab w:val="left" w:pos="5096"/>
          <w:tab w:val="left" w:pos="11119"/>
        </w:tabs>
        <w:rPr>
          <w:rFonts w:ascii="Bahnschrift" w:hAnsi="Bahnschrift"/>
        </w:rPr>
      </w:pPr>
    </w:p>
    <w:p w14:paraId="0362CCAE" w14:textId="77777777" w:rsidR="00503F17" w:rsidRPr="00D2095A" w:rsidRDefault="00503F17" w:rsidP="00AF593F">
      <w:pPr>
        <w:tabs>
          <w:tab w:val="left" w:pos="5096"/>
          <w:tab w:val="left" w:pos="11119"/>
        </w:tabs>
        <w:rPr>
          <w:rFonts w:ascii="Bahnschrift" w:hAnsi="Bahnschrift"/>
        </w:rPr>
      </w:pPr>
    </w:p>
    <w:tbl>
      <w:tblPr>
        <w:tblStyle w:val="TableGrid"/>
        <w:tblW w:w="10483" w:type="dxa"/>
        <w:tblInd w:w="-5" w:type="dxa"/>
        <w:tblLook w:val="04A0" w:firstRow="1" w:lastRow="0" w:firstColumn="1" w:lastColumn="0" w:noHBand="0" w:noVBand="1"/>
      </w:tblPr>
      <w:tblGrid>
        <w:gridCol w:w="1928"/>
        <w:gridCol w:w="1067"/>
        <w:gridCol w:w="8046"/>
      </w:tblGrid>
      <w:tr w:rsidR="004B3D96" w:rsidRPr="00D2095A" w14:paraId="4F307985" w14:textId="77777777" w:rsidTr="003B3F5B">
        <w:trPr>
          <w:trHeight w:val="340"/>
        </w:trPr>
        <w:tc>
          <w:tcPr>
            <w:tcW w:w="10483" w:type="dxa"/>
            <w:gridSpan w:val="3"/>
            <w:shd w:val="clear" w:color="auto" w:fill="00B0F0"/>
            <w:vAlign w:val="center"/>
          </w:tcPr>
          <w:p w14:paraId="05BFD6E2" w14:textId="77777777" w:rsidR="00091EB6" w:rsidRPr="00D2095A" w:rsidRDefault="00091EB6" w:rsidP="003B3F5B">
            <w:pPr>
              <w:spacing w:before="60" w:after="60"/>
              <w:rPr>
                <w:rFonts w:ascii="Bahnschrift" w:hAnsi="Bahnschrift" w:cs="Arial"/>
                <w:b/>
                <w:bCs/>
                <w:szCs w:val="20"/>
              </w:rPr>
            </w:pPr>
            <w:r w:rsidRPr="00D2095A">
              <w:rPr>
                <w:rFonts w:ascii="Bahnschrift" w:hAnsi="Bahnschrift" w:cs="Arial"/>
                <w:b/>
                <w:szCs w:val="20"/>
              </w:rPr>
              <w:br/>
            </w:r>
            <w:r w:rsidRPr="00D2095A">
              <w:rPr>
                <w:rFonts w:ascii="Bahnschrift" w:hAnsi="Bahnschrift" w:cs="Arial"/>
                <w:b/>
                <w:bCs/>
                <w:szCs w:val="20"/>
              </w:rPr>
              <w:t>Part 4 – Development Environment &amp; Testing</w:t>
            </w:r>
          </w:p>
          <w:p w14:paraId="2BA33CC6" w14:textId="77777777" w:rsidR="00091EB6" w:rsidRPr="00D2095A" w:rsidRDefault="00091EB6" w:rsidP="003B3F5B">
            <w:pPr>
              <w:spacing w:before="60" w:after="60"/>
              <w:rPr>
                <w:rFonts w:ascii="Bahnschrift" w:hAnsi="Bahnschrift" w:cs="Arial"/>
                <w:szCs w:val="20"/>
              </w:rPr>
            </w:pPr>
            <w:r w:rsidRPr="00D2095A">
              <w:rPr>
                <w:rFonts w:ascii="Bahnschrift" w:hAnsi="Bahnschrift" w:cs="Arial"/>
                <w:szCs w:val="20"/>
              </w:rPr>
              <w:t>Assessment Documentation</w:t>
            </w:r>
          </w:p>
          <w:p w14:paraId="305F32E6" w14:textId="77777777" w:rsidR="00091EB6" w:rsidRPr="00D2095A" w:rsidRDefault="00091EB6" w:rsidP="003B3F5B">
            <w:pPr>
              <w:spacing w:before="60" w:after="60"/>
              <w:rPr>
                <w:rFonts w:ascii="Bahnschrift" w:hAnsi="Bahnschrift"/>
                <w:noProof/>
                <w:sz w:val="18"/>
                <w:szCs w:val="18"/>
                <w:lang w:eastAsia="en-AU"/>
              </w:rPr>
            </w:pPr>
          </w:p>
        </w:tc>
      </w:tr>
      <w:tr w:rsidR="004B3D96" w:rsidRPr="00D2095A" w14:paraId="7F9B151B" w14:textId="77777777" w:rsidTr="00091EB6">
        <w:trPr>
          <w:trHeight w:val="3850"/>
        </w:trPr>
        <w:tc>
          <w:tcPr>
            <w:tcW w:w="10483" w:type="dxa"/>
            <w:gridSpan w:val="3"/>
            <w:shd w:val="clear" w:color="auto" w:fill="D8E5F7" w:themeFill="accent3" w:themeFillTint="33"/>
            <w:vAlign w:val="center"/>
          </w:tcPr>
          <w:p w14:paraId="11B2C699" w14:textId="77777777" w:rsidR="00091EB6" w:rsidRPr="00D2095A" w:rsidRDefault="00091EB6" w:rsidP="003B3F5B">
            <w:pPr>
              <w:spacing w:before="60" w:after="60"/>
              <w:rPr>
                <w:rFonts w:ascii="Bahnschrift" w:hAnsi="Bahnschrift" w:cs="Arial"/>
                <w:b/>
                <w:bCs/>
                <w:lang w:val="en-US"/>
              </w:rPr>
            </w:pPr>
            <w:proofErr w:type="spellStart"/>
            <w:r w:rsidRPr="00D2095A">
              <w:rPr>
                <w:rFonts w:ascii="Bahnschrift" w:hAnsi="Bahnschrift" w:cs="Arial"/>
                <w:b/>
                <w:bCs/>
                <w:lang w:val="en-US"/>
              </w:rPr>
              <w:t>Finalising</w:t>
            </w:r>
            <w:proofErr w:type="spellEnd"/>
            <w:r w:rsidRPr="00D2095A">
              <w:rPr>
                <w:rFonts w:ascii="Bahnschrift" w:hAnsi="Bahnschrift" w:cs="Arial"/>
                <w:b/>
                <w:bCs/>
                <w:lang w:val="en-US"/>
              </w:rPr>
              <w:t xml:space="preserve"> the Initial Build</w:t>
            </w:r>
          </w:p>
          <w:p w14:paraId="1279A8E9" w14:textId="77777777" w:rsidR="00091EB6" w:rsidRPr="00D2095A" w:rsidRDefault="00091EB6" w:rsidP="003B3F5B">
            <w:pPr>
              <w:spacing w:before="60" w:after="60"/>
              <w:rPr>
                <w:rFonts w:ascii="Bahnschrift" w:hAnsi="Bahnschrift" w:cs="Arial"/>
                <w:bCs/>
              </w:rPr>
            </w:pPr>
            <w:r w:rsidRPr="00D2095A">
              <w:rPr>
                <w:rFonts w:ascii="Bahnschrift" w:hAnsi="Bahnschrift" w:cs="Arial"/>
                <w:bCs/>
              </w:rPr>
              <w:t>Congratulations on completing the initial build of your website!</w:t>
            </w:r>
          </w:p>
          <w:p w14:paraId="6051B781" w14:textId="77777777" w:rsidR="00091EB6" w:rsidRPr="00D2095A" w:rsidRDefault="00091EB6" w:rsidP="003B3F5B">
            <w:pPr>
              <w:spacing w:before="60" w:after="60"/>
              <w:rPr>
                <w:rFonts w:ascii="Bahnschrift" w:hAnsi="Bahnschrift" w:cs="Arial"/>
                <w:bCs/>
              </w:rPr>
            </w:pPr>
            <w:r w:rsidRPr="00D2095A">
              <w:rPr>
                <w:rFonts w:ascii="Bahnschrift" w:hAnsi="Bahnschrift" w:cs="Arial"/>
                <w:bCs/>
              </w:rPr>
              <w:t xml:space="preserve">However, for web developers, </w:t>
            </w:r>
            <w:r w:rsidRPr="00D2095A">
              <w:rPr>
                <w:rFonts w:ascii="Bahnschrift" w:hAnsi="Bahnschrift" w:cs="Arial"/>
                <w:bCs/>
                <w:u w:val="single"/>
              </w:rPr>
              <w:t>our job is not complete on completing the first cut</w:t>
            </w:r>
            <w:r w:rsidRPr="00D2095A">
              <w:rPr>
                <w:rFonts w:ascii="Bahnschrift" w:hAnsi="Bahnschrift" w:cs="Arial"/>
                <w:bCs/>
              </w:rPr>
              <w:t xml:space="preserve"> – we need to ensure the website meets the general needs of users and adheres to HTML &amp; CSS standards, as well as being free from bugs and UI glitches. </w:t>
            </w:r>
          </w:p>
          <w:p w14:paraId="39F9A6EE" w14:textId="77777777" w:rsidR="00091EB6" w:rsidRPr="00D2095A" w:rsidRDefault="00091EB6" w:rsidP="003B3F5B">
            <w:pPr>
              <w:spacing w:before="60" w:after="60"/>
              <w:rPr>
                <w:rFonts w:ascii="Bahnschrift" w:hAnsi="Bahnschrift" w:cs="Arial"/>
                <w:bCs/>
              </w:rPr>
            </w:pPr>
          </w:p>
          <w:p w14:paraId="3985D4D9" w14:textId="77777777" w:rsidR="00091EB6" w:rsidRPr="00D2095A" w:rsidRDefault="00091EB6" w:rsidP="003B3F5B">
            <w:pPr>
              <w:spacing w:before="60" w:after="60"/>
              <w:rPr>
                <w:rFonts w:ascii="Bahnschrift" w:hAnsi="Bahnschrift" w:cs="Arial"/>
                <w:bCs/>
              </w:rPr>
            </w:pPr>
            <w:r w:rsidRPr="00D2095A">
              <w:rPr>
                <w:rFonts w:ascii="Bahnschrift" w:hAnsi="Bahnschrift" w:cs="Arial"/>
                <w:bCs/>
              </w:rPr>
              <w:t>The following sections are to be completed to ensure that our website is ready for deployment!</w:t>
            </w:r>
          </w:p>
          <w:p w14:paraId="5E43613F" w14:textId="77777777" w:rsidR="00091EB6" w:rsidRPr="00D2095A" w:rsidRDefault="00091EB6" w:rsidP="003B3F5B">
            <w:pPr>
              <w:spacing w:before="60" w:after="60"/>
              <w:rPr>
                <w:rFonts w:ascii="Bahnschrift" w:hAnsi="Bahnschrift" w:cs="Arial"/>
                <w:bCs/>
              </w:rPr>
            </w:pPr>
          </w:p>
          <w:p w14:paraId="59F6949D" w14:textId="6D0076AC" w:rsidR="00091EB6" w:rsidRPr="00D2095A" w:rsidRDefault="00091EB6" w:rsidP="003B3F5B">
            <w:pPr>
              <w:spacing w:before="60" w:after="60"/>
              <w:rPr>
                <w:rFonts w:ascii="Bahnschrift" w:hAnsi="Bahnschrift" w:cs="Arial"/>
                <w:bCs/>
              </w:rPr>
            </w:pPr>
            <w:r w:rsidRPr="00D2095A">
              <w:rPr>
                <w:rFonts w:ascii="Bahnschrift" w:hAnsi="Bahnschrift" w:cs="Arial"/>
                <w:b/>
              </w:rPr>
              <w:t>MILESTONE:</w:t>
            </w:r>
            <w:r w:rsidRPr="00D2095A">
              <w:rPr>
                <w:rFonts w:ascii="Bahnschrift" w:hAnsi="Bahnschrift" w:cs="Arial"/>
                <w:bCs/>
              </w:rPr>
              <w:t xml:space="preserve"> The very best developers will always ensure their site is functional &amp; meets client’s expectations before launching the website.  You are no different – and </w:t>
            </w:r>
            <w:r w:rsidRPr="00D2095A">
              <w:rPr>
                <w:rFonts w:ascii="Bahnschrift" w:hAnsi="Bahnschrift" w:cs="Arial"/>
                <w:b/>
                <w:u w:val="single"/>
              </w:rPr>
              <w:t>before you can progress to Part 5</w:t>
            </w:r>
            <w:r w:rsidRPr="00D2095A">
              <w:rPr>
                <w:rFonts w:ascii="Bahnschrift" w:hAnsi="Bahnschrift" w:cs="Arial"/>
                <w:bCs/>
              </w:rPr>
              <w:t xml:space="preserve">, you MUST sign off the above </w:t>
            </w:r>
            <w:r w:rsidRPr="00D2095A">
              <w:rPr>
                <w:rFonts w:ascii="Bahnschrift" w:hAnsi="Bahnschrift" w:cs="Arial"/>
                <w:bCs/>
                <w:u w:val="single"/>
              </w:rPr>
              <w:t xml:space="preserve">Parts </w:t>
            </w:r>
            <w:r w:rsidR="00A52135" w:rsidRPr="00D2095A">
              <w:rPr>
                <w:rFonts w:ascii="Bahnschrift" w:hAnsi="Bahnschrift" w:cs="Arial"/>
                <w:bCs/>
                <w:u w:val="single"/>
              </w:rPr>
              <w:t>1</w:t>
            </w:r>
            <w:r w:rsidRPr="00D2095A">
              <w:rPr>
                <w:rFonts w:ascii="Bahnschrift" w:hAnsi="Bahnschrift" w:cs="Arial"/>
                <w:bCs/>
                <w:u w:val="single"/>
              </w:rPr>
              <w:t xml:space="preserve"> </w:t>
            </w:r>
            <w:r w:rsidR="00A52135" w:rsidRPr="00D2095A">
              <w:rPr>
                <w:rFonts w:ascii="Bahnschrift" w:hAnsi="Bahnschrift" w:cs="Arial"/>
                <w:bCs/>
                <w:u w:val="single"/>
              </w:rPr>
              <w:t>to</w:t>
            </w:r>
            <w:r w:rsidRPr="00D2095A">
              <w:rPr>
                <w:rFonts w:ascii="Bahnschrift" w:hAnsi="Bahnschrift" w:cs="Arial"/>
                <w:bCs/>
                <w:u w:val="single"/>
              </w:rPr>
              <w:t xml:space="preserve"> 4</w:t>
            </w:r>
            <w:r w:rsidRPr="00D2095A">
              <w:rPr>
                <w:rFonts w:ascii="Bahnschrift" w:hAnsi="Bahnschrift" w:cs="Arial"/>
                <w:bCs/>
              </w:rPr>
              <w:t xml:space="preserve"> with “the client”.</w:t>
            </w:r>
          </w:p>
          <w:p w14:paraId="63B025FF" w14:textId="77777777" w:rsidR="00091EB6" w:rsidRPr="00D2095A" w:rsidRDefault="00091EB6" w:rsidP="003B3F5B">
            <w:pPr>
              <w:spacing w:before="60" w:after="60"/>
              <w:rPr>
                <w:rFonts w:ascii="Bahnschrift" w:hAnsi="Bahnschrift" w:cs="Arial"/>
                <w:bCs/>
              </w:rPr>
            </w:pPr>
          </w:p>
          <w:p w14:paraId="77AE951B" w14:textId="169991C9" w:rsidR="00091EB6" w:rsidRPr="00D2095A" w:rsidRDefault="00091EB6" w:rsidP="003B3F5B">
            <w:pPr>
              <w:tabs>
                <w:tab w:val="left" w:pos="138"/>
              </w:tabs>
              <w:spacing w:before="80" w:after="80"/>
              <w:rPr>
                <w:rFonts w:ascii="Bahnschrift" w:hAnsi="Bahnschrift"/>
                <w:bCs/>
                <w:lang w:val="en-US"/>
              </w:rPr>
            </w:pPr>
            <w:r w:rsidRPr="00D2095A">
              <w:rPr>
                <w:rFonts w:ascii="Bahnschrift" w:hAnsi="Bahnschrift" w:cs="Arial"/>
                <w:b/>
              </w:rPr>
              <w:t>MILESTONE DEADLINE: End of Session 5</w:t>
            </w:r>
          </w:p>
        </w:tc>
      </w:tr>
      <w:tr w:rsidR="004B3D96" w:rsidRPr="00D2095A" w14:paraId="52DD2E33" w14:textId="77777777" w:rsidTr="00B71B1F">
        <w:trPr>
          <w:trHeight w:val="416"/>
        </w:trPr>
        <w:tc>
          <w:tcPr>
            <w:tcW w:w="4905" w:type="dxa"/>
            <w:shd w:val="clear" w:color="auto" w:fill="D8D8D9" w:themeFill="accent1" w:themeFillTint="33"/>
            <w:vAlign w:val="center"/>
          </w:tcPr>
          <w:p w14:paraId="7B85A703" w14:textId="77777777" w:rsidR="00091EB6" w:rsidRPr="00D2095A" w:rsidRDefault="00091EB6" w:rsidP="003B3F5B">
            <w:pPr>
              <w:jc w:val="center"/>
              <w:rPr>
                <w:rFonts w:ascii="Bahnschrift" w:hAnsi="Bahnschrift" w:cs="Arial"/>
                <w:b/>
                <w:szCs w:val="20"/>
              </w:rPr>
            </w:pPr>
            <w:r w:rsidRPr="00D2095A">
              <w:rPr>
                <w:rFonts w:ascii="Bahnschrift" w:hAnsi="Bahnschrift" w:cs="Arial"/>
                <w:b/>
                <w:szCs w:val="20"/>
              </w:rPr>
              <w:t>Question / Criteria</w:t>
            </w:r>
          </w:p>
        </w:tc>
        <w:tc>
          <w:tcPr>
            <w:tcW w:w="1128" w:type="dxa"/>
            <w:shd w:val="clear" w:color="auto" w:fill="D8D8D9" w:themeFill="accent1" w:themeFillTint="33"/>
            <w:vAlign w:val="center"/>
          </w:tcPr>
          <w:p w14:paraId="5165282F" w14:textId="77777777" w:rsidR="00091EB6" w:rsidRPr="00D2095A" w:rsidRDefault="00091EB6" w:rsidP="003B3F5B">
            <w:pPr>
              <w:tabs>
                <w:tab w:val="left" w:pos="138"/>
              </w:tabs>
              <w:spacing w:before="80" w:after="80"/>
              <w:jc w:val="center"/>
              <w:rPr>
                <w:rFonts w:ascii="Bahnschrift" w:hAnsi="Bahnschrift"/>
                <w:b/>
                <w:szCs w:val="20"/>
              </w:rPr>
            </w:pPr>
            <w:r w:rsidRPr="00D2095A">
              <w:rPr>
                <w:rFonts w:ascii="Bahnschrift" w:hAnsi="Bahnschrift"/>
                <w:b/>
                <w:szCs w:val="20"/>
              </w:rPr>
              <w:t>Complete / Not Complete</w:t>
            </w:r>
          </w:p>
        </w:tc>
        <w:tc>
          <w:tcPr>
            <w:tcW w:w="4450" w:type="dxa"/>
            <w:shd w:val="clear" w:color="auto" w:fill="D8D8D9" w:themeFill="accent1" w:themeFillTint="33"/>
            <w:vAlign w:val="center"/>
          </w:tcPr>
          <w:p w14:paraId="30C363EC" w14:textId="77777777" w:rsidR="00091EB6" w:rsidRPr="00D2095A" w:rsidRDefault="00091EB6" w:rsidP="003B3F5B">
            <w:pPr>
              <w:tabs>
                <w:tab w:val="left" w:pos="138"/>
              </w:tabs>
              <w:spacing w:before="80" w:after="80"/>
              <w:jc w:val="center"/>
              <w:rPr>
                <w:rFonts w:ascii="Bahnschrift" w:hAnsi="Bahnschrift"/>
                <w:b/>
                <w:szCs w:val="20"/>
              </w:rPr>
            </w:pPr>
            <w:r w:rsidRPr="00D2095A">
              <w:rPr>
                <w:rFonts w:ascii="Bahnschrift" w:hAnsi="Bahnschrift"/>
                <w:b/>
                <w:szCs w:val="20"/>
              </w:rPr>
              <w:t>Evidence of Completion</w:t>
            </w:r>
          </w:p>
        </w:tc>
      </w:tr>
      <w:tr w:rsidR="004B3D96" w:rsidRPr="00D2095A" w14:paraId="778D6B74" w14:textId="77777777" w:rsidTr="00B71B1F">
        <w:trPr>
          <w:trHeight w:val="850"/>
        </w:trPr>
        <w:tc>
          <w:tcPr>
            <w:tcW w:w="10483" w:type="dxa"/>
            <w:gridSpan w:val="3"/>
            <w:shd w:val="clear" w:color="auto" w:fill="B1CBF0" w:themeFill="accent3" w:themeFillTint="66"/>
            <w:vAlign w:val="center"/>
          </w:tcPr>
          <w:p w14:paraId="0A422FB9" w14:textId="77777777" w:rsidR="00091EB6" w:rsidRPr="00D2095A" w:rsidRDefault="00091EB6" w:rsidP="003B3F5B">
            <w:pPr>
              <w:spacing w:before="80" w:after="80"/>
              <w:rPr>
                <w:rFonts w:ascii="Bahnschrift" w:hAnsi="Bahnschrift"/>
                <w:b/>
                <w:bCs/>
                <w:szCs w:val="20"/>
                <w:lang w:val="en-US"/>
              </w:rPr>
            </w:pPr>
            <w:r w:rsidRPr="00D2095A">
              <w:rPr>
                <w:rFonts w:ascii="Bahnschrift" w:hAnsi="Bahnschrift"/>
                <w:b/>
                <w:bCs/>
                <w:szCs w:val="20"/>
                <w:lang w:val="en-US"/>
              </w:rPr>
              <w:t xml:space="preserve">VALIDATION </w:t>
            </w:r>
          </w:p>
          <w:p w14:paraId="282D93D7" w14:textId="77777777" w:rsidR="00091EB6" w:rsidRPr="00D2095A" w:rsidRDefault="00091EB6" w:rsidP="003B3F5B">
            <w:pPr>
              <w:spacing w:before="80" w:after="80"/>
              <w:rPr>
                <w:rFonts w:ascii="Bahnschrift" w:hAnsi="Bahnschrift"/>
                <w:szCs w:val="20"/>
                <w:lang w:val="en-US"/>
              </w:rPr>
            </w:pPr>
            <w:r w:rsidRPr="00D2095A">
              <w:rPr>
                <w:rFonts w:ascii="Bahnschrift" w:hAnsi="Bahnschrift"/>
                <w:szCs w:val="20"/>
                <w:lang w:val="en-US"/>
              </w:rPr>
              <w:t>The learner has validated the website against defined HTML and CSS standards &amp; parameters:</w:t>
            </w:r>
          </w:p>
        </w:tc>
      </w:tr>
      <w:tr w:rsidR="004B3D96" w:rsidRPr="00D2095A" w14:paraId="44A5FBD9" w14:textId="77777777" w:rsidTr="00770943">
        <w:trPr>
          <w:trHeight w:val="2645"/>
        </w:trPr>
        <w:tc>
          <w:tcPr>
            <w:tcW w:w="4905" w:type="dxa"/>
            <w:shd w:val="clear" w:color="auto" w:fill="FEFFFF" w:themeFill="background1"/>
            <w:vAlign w:val="center"/>
          </w:tcPr>
          <w:p w14:paraId="076044DE" w14:textId="77777777" w:rsidR="00091EB6" w:rsidRPr="00D2095A" w:rsidRDefault="00091EB6" w:rsidP="00A16A84">
            <w:pPr>
              <w:pStyle w:val="ListParagraph"/>
              <w:numPr>
                <w:ilvl w:val="0"/>
                <w:numId w:val="51"/>
              </w:numPr>
              <w:spacing w:before="80" w:after="80"/>
              <w:rPr>
                <w:rFonts w:ascii="Bahnschrift" w:hAnsi="Bahnschrift" w:cs="Arial"/>
                <w:szCs w:val="20"/>
              </w:rPr>
            </w:pPr>
            <w:r w:rsidRPr="00D2095A">
              <w:rPr>
                <w:rFonts w:ascii="Bahnschrift" w:hAnsi="Bahnschrift" w:cs="Arial"/>
                <w:szCs w:val="20"/>
                <w:lang w:val="en-US"/>
              </w:rPr>
              <w:t xml:space="preserve">The learner has validated the HTML of the website &amp; recorded the results, </w:t>
            </w:r>
            <w:r w:rsidRPr="00D2095A">
              <w:rPr>
                <w:rFonts w:ascii="Bahnschrift" w:hAnsi="Bahnschrift" w:cs="Arial"/>
                <w:b/>
                <w:bCs/>
                <w:szCs w:val="20"/>
                <w:lang w:val="en-US"/>
              </w:rPr>
              <w:t>for at least ONE (1) webpage</w:t>
            </w:r>
            <w:r w:rsidRPr="00D2095A">
              <w:rPr>
                <w:rFonts w:ascii="Bahnschrift" w:hAnsi="Bahnschrift" w:cs="Arial"/>
                <w:szCs w:val="20"/>
                <w:lang w:val="en-US"/>
              </w:rPr>
              <w:t xml:space="preserve">, in accordance with the </w:t>
            </w:r>
            <w:hyperlink r:id="rId38" w:anchor="validate_by_upload" w:history="1">
              <w:r w:rsidRPr="00D2095A">
                <w:rPr>
                  <w:rStyle w:val="Hyperlink"/>
                  <w:rFonts w:ascii="Bahnschrift" w:hAnsi="Bahnschrift" w:cs="Arial"/>
                  <w:b/>
                  <w:bCs/>
                  <w:color w:val="auto"/>
                  <w:szCs w:val="20"/>
                  <w:lang w:val="en-US"/>
                </w:rPr>
                <w:t xml:space="preserve">W3C </w:t>
              </w:r>
              <w:r w:rsidRPr="00D2095A">
                <w:rPr>
                  <w:rStyle w:val="Hyperlink"/>
                  <w:rFonts w:ascii="Bahnschrift" w:hAnsi="Bahnschrift" w:cs="Arial"/>
                  <w:b/>
                  <w:bCs/>
                  <w:color w:val="auto"/>
                  <w:szCs w:val="20"/>
                  <w:lang w:val="en-US"/>
                </w:rPr>
                <w:lastRenderedPageBreak/>
                <w:t>HTML Validator</w:t>
              </w:r>
            </w:hyperlink>
          </w:p>
        </w:tc>
        <w:sdt>
          <w:sdtPr>
            <w:rPr>
              <w:rFonts w:ascii="Bahnschrift" w:hAnsi="Bahnschrift" w:cs="Arial"/>
              <w:sz w:val="18"/>
              <w:szCs w:val="18"/>
            </w:rPr>
            <w:id w:val="1088267740"/>
            <w14:checkbox>
              <w14:checked w14:val="0"/>
              <w14:checkedState w14:val="2612" w14:font="MS Gothic"/>
              <w14:uncheckedState w14:val="2610" w14:font="MS Gothic"/>
            </w14:checkbox>
          </w:sdtPr>
          <w:sdtEndPr/>
          <w:sdtContent>
            <w:tc>
              <w:tcPr>
                <w:tcW w:w="1128" w:type="dxa"/>
                <w:shd w:val="clear" w:color="auto" w:fill="FEFFFF" w:themeFill="background1"/>
                <w:vAlign w:val="center"/>
              </w:tcPr>
              <w:p w14:paraId="133EB891"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450" w:type="dxa"/>
            <w:shd w:val="clear" w:color="auto" w:fill="FEFFFF" w:themeFill="background1"/>
            <w:vAlign w:val="center"/>
          </w:tcPr>
          <w:p w14:paraId="683B43D4" w14:textId="5124F172" w:rsidR="00091EB6" w:rsidRPr="00D2095A" w:rsidRDefault="003A578B" w:rsidP="003B3F5B">
            <w:pPr>
              <w:spacing w:before="80" w:after="80"/>
              <w:rPr>
                <w:rFonts w:ascii="Bahnschrift" w:hAnsi="Bahnschrift" w:cs="Arial"/>
                <w:sz w:val="18"/>
                <w:szCs w:val="18"/>
              </w:rPr>
            </w:pPr>
            <w:r w:rsidRPr="003A578B">
              <w:rPr>
                <w:rFonts w:ascii="Bahnschrift" w:hAnsi="Bahnschrift"/>
                <w:szCs w:val="20"/>
              </w:rPr>
              <w:drawing>
                <wp:inline distT="0" distB="0" distL="0" distR="0" wp14:anchorId="114F86D2" wp14:editId="6A18016C">
                  <wp:extent cx="4873329" cy="1236003"/>
                  <wp:effectExtent l="0" t="0" r="3810" b="2540"/>
                  <wp:docPr id="11075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351" name=""/>
                          <pic:cNvPicPr/>
                        </pic:nvPicPr>
                        <pic:blipFill>
                          <a:blip r:embed="rId39"/>
                          <a:stretch>
                            <a:fillRect/>
                          </a:stretch>
                        </pic:blipFill>
                        <pic:spPr>
                          <a:xfrm>
                            <a:off x="0" y="0"/>
                            <a:ext cx="4895706" cy="1241678"/>
                          </a:xfrm>
                          <a:prstGeom prst="rect">
                            <a:avLst/>
                          </a:prstGeom>
                        </pic:spPr>
                      </pic:pic>
                    </a:graphicData>
                  </a:graphic>
                </wp:inline>
              </w:drawing>
            </w:r>
          </w:p>
        </w:tc>
      </w:tr>
      <w:tr w:rsidR="004B3D96" w:rsidRPr="00D2095A" w14:paraId="34E07103" w14:textId="77777777" w:rsidTr="00770943">
        <w:trPr>
          <w:trHeight w:val="2849"/>
        </w:trPr>
        <w:tc>
          <w:tcPr>
            <w:tcW w:w="4905" w:type="dxa"/>
            <w:shd w:val="clear" w:color="auto" w:fill="FEFFFF" w:themeFill="background1"/>
            <w:vAlign w:val="center"/>
          </w:tcPr>
          <w:p w14:paraId="2EBB99E3" w14:textId="77777777" w:rsidR="00091EB6" w:rsidRPr="00D2095A" w:rsidRDefault="00091EB6" w:rsidP="00A16A84">
            <w:pPr>
              <w:pStyle w:val="ListParagraph"/>
              <w:numPr>
                <w:ilvl w:val="0"/>
                <w:numId w:val="51"/>
              </w:numPr>
              <w:spacing w:before="80" w:after="80"/>
              <w:rPr>
                <w:rFonts w:ascii="Bahnschrift" w:hAnsi="Bahnschrift" w:cs="Arial"/>
                <w:szCs w:val="20"/>
                <w:lang w:val="en-US"/>
              </w:rPr>
            </w:pPr>
            <w:r w:rsidRPr="00D2095A">
              <w:rPr>
                <w:rFonts w:ascii="Bahnschrift" w:hAnsi="Bahnschrift" w:cs="Arial"/>
                <w:szCs w:val="20"/>
                <w:lang w:val="en-US"/>
              </w:rPr>
              <w:t>The learner has validated the CSS of the website &amp; recorded the results,</w:t>
            </w:r>
            <w:r w:rsidRPr="00D2095A">
              <w:rPr>
                <w:rFonts w:ascii="Bahnschrift" w:hAnsi="Bahnschrift" w:cs="Arial"/>
                <w:b/>
                <w:bCs/>
                <w:szCs w:val="20"/>
                <w:lang w:val="en-US"/>
              </w:rPr>
              <w:t xml:space="preserve"> for at least ONE (1) webpage</w:t>
            </w:r>
            <w:r w:rsidRPr="00D2095A">
              <w:rPr>
                <w:rFonts w:ascii="Bahnschrift" w:hAnsi="Bahnschrift" w:cs="Arial"/>
                <w:szCs w:val="20"/>
                <w:lang w:val="en-US"/>
              </w:rPr>
              <w:t xml:space="preserve">, in accordance with the </w:t>
            </w:r>
            <w:hyperlink r:id="rId40" w:anchor="validate_by_upload" w:history="1">
              <w:r w:rsidRPr="00D2095A">
                <w:rPr>
                  <w:rStyle w:val="Hyperlink"/>
                  <w:rFonts w:ascii="Bahnschrift" w:hAnsi="Bahnschrift" w:cs="Arial"/>
                  <w:b/>
                  <w:bCs/>
                  <w:color w:val="auto"/>
                  <w:szCs w:val="20"/>
                  <w:lang w:val="en-US"/>
                </w:rPr>
                <w:t>W3C CSS Validator</w:t>
              </w:r>
            </w:hyperlink>
          </w:p>
        </w:tc>
        <w:sdt>
          <w:sdtPr>
            <w:rPr>
              <w:rFonts w:ascii="Bahnschrift" w:hAnsi="Bahnschrift" w:cs="Arial"/>
              <w:sz w:val="18"/>
              <w:szCs w:val="18"/>
            </w:rPr>
            <w:id w:val="1165444930"/>
            <w14:checkbox>
              <w14:checked w14:val="0"/>
              <w14:checkedState w14:val="2612" w14:font="MS Gothic"/>
              <w14:uncheckedState w14:val="2610" w14:font="MS Gothic"/>
            </w14:checkbox>
          </w:sdtPr>
          <w:sdtEndPr/>
          <w:sdtContent>
            <w:tc>
              <w:tcPr>
                <w:tcW w:w="1128" w:type="dxa"/>
                <w:shd w:val="clear" w:color="auto" w:fill="FEFFFF" w:themeFill="background1"/>
                <w:vAlign w:val="center"/>
              </w:tcPr>
              <w:p w14:paraId="6E0B5C13"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450" w:type="dxa"/>
            <w:shd w:val="clear" w:color="auto" w:fill="FEFFFF" w:themeFill="background1"/>
            <w:vAlign w:val="center"/>
          </w:tcPr>
          <w:p w14:paraId="44D83119" w14:textId="1561B756" w:rsidR="00091EB6" w:rsidRPr="00D2095A" w:rsidRDefault="002F4CD8" w:rsidP="003B3F5B">
            <w:pPr>
              <w:spacing w:before="80" w:after="80"/>
              <w:rPr>
                <w:rFonts w:ascii="Bahnschrift" w:hAnsi="Bahnschrift"/>
                <w:szCs w:val="20"/>
              </w:rPr>
            </w:pPr>
            <w:r w:rsidRPr="002F4CD8">
              <w:rPr>
                <w:rFonts w:ascii="Bahnschrift" w:hAnsi="Bahnschrift"/>
                <w:szCs w:val="20"/>
              </w:rPr>
              <w:drawing>
                <wp:inline distT="0" distB="0" distL="0" distR="0" wp14:anchorId="60C30919" wp14:editId="6F201F7B">
                  <wp:extent cx="4968240" cy="1918352"/>
                  <wp:effectExtent l="0" t="0" r="3810" b="5715"/>
                  <wp:docPr id="8361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8868" name=""/>
                          <pic:cNvPicPr/>
                        </pic:nvPicPr>
                        <pic:blipFill>
                          <a:blip r:embed="rId41"/>
                          <a:stretch>
                            <a:fillRect/>
                          </a:stretch>
                        </pic:blipFill>
                        <pic:spPr>
                          <a:xfrm>
                            <a:off x="0" y="0"/>
                            <a:ext cx="4995151" cy="1928743"/>
                          </a:xfrm>
                          <a:prstGeom prst="rect">
                            <a:avLst/>
                          </a:prstGeom>
                        </pic:spPr>
                      </pic:pic>
                    </a:graphicData>
                  </a:graphic>
                </wp:inline>
              </w:drawing>
            </w:r>
          </w:p>
        </w:tc>
      </w:tr>
      <w:tr w:rsidR="004B3D96" w:rsidRPr="00D2095A" w14:paraId="27D1F739" w14:textId="77777777" w:rsidTr="00B71B1F">
        <w:trPr>
          <w:trHeight w:val="839"/>
        </w:trPr>
        <w:tc>
          <w:tcPr>
            <w:tcW w:w="10483" w:type="dxa"/>
            <w:gridSpan w:val="3"/>
            <w:shd w:val="clear" w:color="auto" w:fill="B1CBF0" w:themeFill="accent3" w:themeFillTint="66"/>
            <w:vAlign w:val="center"/>
          </w:tcPr>
          <w:p w14:paraId="215C4D45" w14:textId="77777777" w:rsidR="00091EB6" w:rsidRPr="00D2095A" w:rsidRDefault="00091EB6" w:rsidP="003B3F5B">
            <w:pPr>
              <w:spacing w:before="80" w:after="80"/>
              <w:rPr>
                <w:rFonts w:ascii="Bahnschrift" w:hAnsi="Bahnschrift"/>
                <w:b/>
                <w:bCs/>
                <w:szCs w:val="20"/>
                <w:lang w:val="en-US"/>
              </w:rPr>
            </w:pPr>
            <w:r w:rsidRPr="00D2095A">
              <w:rPr>
                <w:rFonts w:ascii="Bahnschrift" w:hAnsi="Bahnschrift"/>
                <w:b/>
                <w:bCs/>
                <w:szCs w:val="20"/>
                <w:lang w:val="en-US"/>
              </w:rPr>
              <w:t xml:space="preserve">PERFORMANCE: </w:t>
            </w:r>
          </w:p>
          <w:p w14:paraId="6D0D06FD" w14:textId="77777777" w:rsidR="00091EB6" w:rsidRPr="00D2095A" w:rsidRDefault="00091EB6" w:rsidP="003B3F5B">
            <w:pPr>
              <w:spacing w:before="80" w:after="80"/>
              <w:rPr>
                <w:rFonts w:ascii="Bahnschrift" w:hAnsi="Bahnschrift"/>
                <w:szCs w:val="20"/>
              </w:rPr>
            </w:pPr>
            <w:r w:rsidRPr="00D2095A">
              <w:rPr>
                <w:rFonts w:ascii="Bahnschrift" w:hAnsi="Bahnschrift"/>
                <w:szCs w:val="20"/>
                <w:lang w:val="en-US"/>
              </w:rPr>
              <w:t>The learner has measured the technical performance of the website, using in-browser automated testing tools:</w:t>
            </w:r>
          </w:p>
        </w:tc>
      </w:tr>
      <w:tr w:rsidR="004B3D96" w:rsidRPr="00D2095A" w14:paraId="556A6F45" w14:textId="77777777" w:rsidTr="003B3F5B">
        <w:trPr>
          <w:trHeight w:val="2098"/>
        </w:trPr>
        <w:tc>
          <w:tcPr>
            <w:tcW w:w="4905" w:type="dxa"/>
            <w:shd w:val="clear" w:color="auto" w:fill="FEFFFF" w:themeFill="background1"/>
            <w:vAlign w:val="center"/>
          </w:tcPr>
          <w:p w14:paraId="3D05FAFB" w14:textId="77777777" w:rsidR="00091EB6" w:rsidRPr="00D2095A" w:rsidRDefault="00091EB6" w:rsidP="00A16A84">
            <w:pPr>
              <w:pStyle w:val="ListParagraph"/>
              <w:numPr>
                <w:ilvl w:val="0"/>
                <w:numId w:val="51"/>
              </w:numPr>
              <w:spacing w:before="80" w:after="80"/>
              <w:rPr>
                <w:rFonts w:ascii="Bahnschrift" w:hAnsi="Bahnschrift" w:cs="Arial"/>
                <w:szCs w:val="20"/>
              </w:rPr>
            </w:pPr>
            <w:r w:rsidRPr="00D2095A">
              <w:rPr>
                <w:rFonts w:ascii="Bahnschrift" w:hAnsi="Bahnschrift" w:cs="Arial"/>
                <w:szCs w:val="20"/>
              </w:rPr>
              <w:t xml:space="preserve">Determine an </w:t>
            </w:r>
            <w:r w:rsidRPr="00D2095A">
              <w:rPr>
                <w:rFonts w:ascii="Bahnschrift" w:hAnsi="Bahnschrift" w:cs="Arial"/>
                <w:b/>
                <w:bCs/>
                <w:szCs w:val="20"/>
              </w:rPr>
              <w:t>acceptable performance time</w:t>
            </w:r>
            <w:r w:rsidRPr="00D2095A">
              <w:rPr>
                <w:rFonts w:ascii="Bahnschrift" w:hAnsi="Bahnschrift" w:cs="Arial"/>
                <w:szCs w:val="20"/>
              </w:rPr>
              <w:t xml:space="preserve"> (in seconds) for your website to load all content within - for a user accessing your site for the first time.</w:t>
            </w:r>
          </w:p>
          <w:p w14:paraId="297A4EA5" w14:textId="77777777" w:rsidR="00091EB6" w:rsidRPr="00D2095A" w:rsidRDefault="00091EB6" w:rsidP="003B3F5B">
            <w:pPr>
              <w:spacing w:before="80" w:after="80"/>
              <w:rPr>
                <w:rFonts w:ascii="Bahnschrift" w:hAnsi="Bahnschrift" w:cs="Arial"/>
                <w:szCs w:val="20"/>
              </w:rPr>
            </w:pPr>
          </w:p>
          <w:p w14:paraId="5427D327" w14:textId="77777777" w:rsidR="00091EB6" w:rsidRPr="00D2095A" w:rsidRDefault="00091EB6" w:rsidP="003B3F5B">
            <w:pPr>
              <w:pStyle w:val="ListParagraph"/>
              <w:spacing w:before="80" w:after="80"/>
              <w:ind w:left="360"/>
              <w:rPr>
                <w:rFonts w:ascii="Bahnschrift" w:hAnsi="Bahnschrift" w:cs="Arial"/>
                <w:b/>
                <w:bCs/>
                <w:szCs w:val="20"/>
                <w:lang w:val="en-US"/>
              </w:rPr>
            </w:pPr>
            <w:r w:rsidRPr="00D2095A">
              <w:rPr>
                <w:rFonts w:ascii="Bahnschrift" w:hAnsi="Bahnschrift" w:cs="Arial"/>
                <w:szCs w:val="20"/>
                <w:u w:val="single"/>
              </w:rPr>
              <w:t>State a performance budget for your website, in seconds.</w:t>
            </w:r>
          </w:p>
        </w:tc>
        <w:tc>
          <w:tcPr>
            <w:tcW w:w="1128" w:type="dxa"/>
            <w:shd w:val="clear" w:color="auto" w:fill="FEFFFF" w:themeFill="background1"/>
            <w:vAlign w:val="center"/>
          </w:tcPr>
          <w:p w14:paraId="16DC5663"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FEFFFF" w:themeFill="background1"/>
            <w:vAlign w:val="center"/>
          </w:tcPr>
          <w:p w14:paraId="1DEAD7ED" w14:textId="4DAB4EA3" w:rsidR="00091EB6" w:rsidRPr="00D2095A" w:rsidRDefault="002F4CD8" w:rsidP="003B3F5B">
            <w:pPr>
              <w:spacing w:before="80" w:after="80"/>
              <w:jc w:val="center"/>
              <w:rPr>
                <w:rFonts w:ascii="Bahnschrift" w:hAnsi="Bahnschrift" w:cs="Arial"/>
                <w:noProof/>
                <w:szCs w:val="20"/>
              </w:rPr>
            </w:pPr>
            <w:r>
              <w:rPr>
                <w:rFonts w:ascii="Bahnschrift" w:hAnsi="Bahnschrift" w:cs="Arial"/>
                <w:noProof/>
                <w:szCs w:val="20"/>
              </w:rPr>
              <w:t>2.5 seconds is the industry standards recommended by Google Lighthouse, Web.dev, GTmetrix. My website loads in 2.5 seconds which is realistic and acceptable for mobile and desktop.</w:t>
            </w:r>
          </w:p>
        </w:tc>
      </w:tr>
      <w:tr w:rsidR="004B3D96" w:rsidRPr="00D2095A" w14:paraId="1A5BB2DA" w14:textId="77777777" w:rsidTr="00573D0F">
        <w:trPr>
          <w:trHeight w:val="2875"/>
        </w:trPr>
        <w:tc>
          <w:tcPr>
            <w:tcW w:w="4905" w:type="dxa"/>
            <w:shd w:val="clear" w:color="auto" w:fill="FEFFFF" w:themeFill="background1"/>
            <w:vAlign w:val="center"/>
          </w:tcPr>
          <w:p w14:paraId="6F3B918A" w14:textId="77777777" w:rsidR="00091EB6" w:rsidRPr="00D2095A" w:rsidRDefault="00091EB6" w:rsidP="00A16A84">
            <w:pPr>
              <w:pStyle w:val="ListParagraph"/>
              <w:numPr>
                <w:ilvl w:val="0"/>
                <w:numId w:val="51"/>
              </w:numPr>
              <w:spacing w:before="80" w:after="80"/>
              <w:rPr>
                <w:rFonts w:ascii="Bahnschrift" w:hAnsi="Bahnschrift" w:cs="Arial"/>
                <w:szCs w:val="20"/>
                <w:lang w:val="en-US"/>
              </w:rPr>
            </w:pPr>
            <w:r w:rsidRPr="00D2095A">
              <w:rPr>
                <w:rFonts w:ascii="Bahnschrift" w:hAnsi="Bahnschrift" w:cs="Arial"/>
                <w:b/>
                <w:bCs/>
                <w:szCs w:val="20"/>
                <w:lang w:val="en-US"/>
              </w:rPr>
              <w:lastRenderedPageBreak/>
              <w:t>Using</w:t>
            </w:r>
            <w:r w:rsidRPr="00D2095A">
              <w:rPr>
                <w:rFonts w:ascii="Bahnschrift" w:hAnsi="Bahnschrift" w:cs="Arial"/>
                <w:szCs w:val="20"/>
                <w:lang w:val="en-US"/>
              </w:rPr>
              <w:t xml:space="preserve"> </w:t>
            </w:r>
            <w:hyperlink r:id="rId42" w:history="1">
              <w:r w:rsidRPr="00D2095A">
                <w:rPr>
                  <w:rStyle w:val="Hyperlink"/>
                  <w:rFonts w:ascii="Bahnschrift" w:hAnsi="Bahnschrift" w:cs="Arial"/>
                  <w:b/>
                  <w:bCs/>
                  <w:color w:val="auto"/>
                  <w:szCs w:val="20"/>
                  <w:lang w:val="en-US"/>
                </w:rPr>
                <w:t>Google Lighthouse</w:t>
              </w:r>
            </w:hyperlink>
            <w:r w:rsidRPr="00D2095A">
              <w:rPr>
                <w:rFonts w:ascii="Bahnschrift" w:hAnsi="Bahnschrift" w:cs="Arial"/>
                <w:b/>
                <w:bCs/>
                <w:szCs w:val="20"/>
                <w:lang w:val="en-US"/>
              </w:rPr>
              <w:t xml:space="preserve"> in </w:t>
            </w:r>
            <w:proofErr w:type="gramStart"/>
            <w:r w:rsidRPr="00D2095A">
              <w:rPr>
                <w:rFonts w:ascii="Bahnschrift" w:hAnsi="Bahnschrift" w:cs="Arial"/>
                <w:b/>
                <w:bCs/>
                <w:szCs w:val="20"/>
                <w:lang w:val="en-US"/>
              </w:rPr>
              <w:t>the Google</w:t>
            </w:r>
            <w:proofErr w:type="gramEnd"/>
            <w:r w:rsidRPr="00D2095A">
              <w:rPr>
                <w:rFonts w:ascii="Bahnschrift" w:hAnsi="Bahnschrift" w:cs="Arial"/>
                <w:b/>
                <w:bCs/>
                <w:szCs w:val="20"/>
                <w:lang w:val="en-US"/>
              </w:rPr>
              <w:t xml:space="preserve"> Chrome </w:t>
            </w:r>
            <w:proofErr w:type="spellStart"/>
            <w:r w:rsidRPr="00D2095A">
              <w:rPr>
                <w:rFonts w:ascii="Bahnschrift" w:hAnsi="Bahnschrift" w:cs="Arial"/>
                <w:b/>
                <w:bCs/>
                <w:szCs w:val="20"/>
                <w:lang w:val="en-US"/>
              </w:rPr>
              <w:t>DevTools</w:t>
            </w:r>
            <w:proofErr w:type="spellEnd"/>
            <w:r w:rsidRPr="00D2095A">
              <w:rPr>
                <w:rFonts w:ascii="Bahnschrift" w:hAnsi="Bahnschrift" w:cs="Arial"/>
                <w:szCs w:val="20"/>
                <w:lang w:val="en-US"/>
              </w:rPr>
              <w:t>, determine your technical performance measurements for your website.</w:t>
            </w:r>
          </w:p>
          <w:p w14:paraId="5B4B556A" w14:textId="77777777" w:rsidR="00091EB6" w:rsidRPr="00D2095A" w:rsidRDefault="00091EB6" w:rsidP="003B3F5B">
            <w:pPr>
              <w:pStyle w:val="ListParagraph"/>
              <w:spacing w:before="80" w:after="80"/>
              <w:ind w:left="360"/>
              <w:rPr>
                <w:rFonts w:ascii="Bahnschrift" w:hAnsi="Bahnschrift" w:cs="Arial"/>
                <w:b/>
                <w:bCs/>
                <w:szCs w:val="20"/>
                <w:lang w:val="en-US"/>
              </w:rPr>
            </w:pPr>
          </w:p>
          <w:p w14:paraId="7418AE21" w14:textId="77777777" w:rsidR="00091EB6" w:rsidRPr="00D2095A" w:rsidRDefault="00091EB6" w:rsidP="003B3F5B">
            <w:pPr>
              <w:pStyle w:val="ListParagraph"/>
              <w:spacing w:before="80" w:after="80"/>
              <w:ind w:left="360"/>
              <w:rPr>
                <w:rFonts w:ascii="Bahnschrift" w:hAnsi="Bahnschrift" w:cs="Arial"/>
                <w:szCs w:val="20"/>
              </w:rPr>
            </w:pPr>
            <w:r w:rsidRPr="00D2095A">
              <w:rPr>
                <w:rFonts w:ascii="Bahnschrift" w:hAnsi="Bahnschrift" w:cs="Arial"/>
                <w:szCs w:val="20"/>
              </w:rPr>
              <w:t xml:space="preserve">Insert </w:t>
            </w:r>
            <w:r w:rsidRPr="00D2095A">
              <w:rPr>
                <w:rFonts w:ascii="Bahnschrift" w:hAnsi="Bahnschrift" w:cs="Arial"/>
                <w:b/>
                <w:bCs/>
                <w:szCs w:val="20"/>
              </w:rPr>
              <w:t>ONE (1) screenshot</w:t>
            </w:r>
            <w:r w:rsidRPr="00D2095A">
              <w:rPr>
                <w:rFonts w:ascii="Bahnschrift" w:hAnsi="Bahnschrift" w:cs="Arial"/>
                <w:szCs w:val="20"/>
              </w:rPr>
              <w:t xml:space="preserve"> of the Google Lighthouse output in desktop </w:t>
            </w:r>
            <w:r w:rsidRPr="00D2095A">
              <w:rPr>
                <w:rFonts w:ascii="Bahnschrift" w:hAnsi="Bahnschrift" w:cs="Arial"/>
                <w:szCs w:val="20"/>
                <w:u w:val="single"/>
              </w:rPr>
              <w:t>and</w:t>
            </w:r>
            <w:r w:rsidRPr="00D2095A">
              <w:rPr>
                <w:rFonts w:ascii="Bahnschrift" w:hAnsi="Bahnschrift" w:cs="Arial"/>
                <w:szCs w:val="20"/>
              </w:rPr>
              <w:t xml:space="preserve"> state your value for “</w:t>
            </w:r>
            <w:r w:rsidRPr="00D2095A">
              <w:rPr>
                <w:rFonts w:ascii="Bahnschrift" w:hAnsi="Bahnschrift" w:cs="Arial"/>
                <w:szCs w:val="20"/>
                <w:u w:val="single"/>
              </w:rPr>
              <w:t>Speed Index</w:t>
            </w:r>
            <w:r w:rsidRPr="00D2095A">
              <w:rPr>
                <w:rFonts w:ascii="Bahnschrift" w:hAnsi="Bahnschrift" w:cs="Arial"/>
                <w:szCs w:val="20"/>
              </w:rPr>
              <w:t>”.</w:t>
            </w:r>
          </w:p>
          <w:p w14:paraId="71DD1408" w14:textId="77777777" w:rsidR="00091EB6" w:rsidRPr="00D2095A" w:rsidRDefault="00091EB6" w:rsidP="003B3F5B">
            <w:pPr>
              <w:pStyle w:val="ListParagraph"/>
              <w:spacing w:before="80" w:after="80"/>
              <w:ind w:left="360"/>
              <w:rPr>
                <w:rFonts w:ascii="Bahnschrift" w:hAnsi="Bahnschrift" w:cs="Arial"/>
                <w:szCs w:val="20"/>
              </w:rPr>
            </w:pPr>
          </w:p>
          <w:p w14:paraId="49567443" w14:textId="77777777" w:rsidR="00091EB6" w:rsidRPr="00D2095A" w:rsidRDefault="00091EB6" w:rsidP="003B3F5B">
            <w:pPr>
              <w:pStyle w:val="ListParagraph"/>
              <w:spacing w:before="80" w:after="80"/>
              <w:ind w:left="360"/>
              <w:rPr>
                <w:rFonts w:ascii="Bahnschrift" w:hAnsi="Bahnschrift" w:cs="Arial"/>
                <w:szCs w:val="20"/>
                <w:lang w:val="en-US"/>
              </w:rPr>
            </w:pPr>
            <w:r w:rsidRPr="00D2095A">
              <w:rPr>
                <w:rFonts w:ascii="Bahnschrift" w:hAnsi="Bahnschrift" w:cs="Arial"/>
                <w:szCs w:val="20"/>
              </w:rPr>
              <w:t>Note: “Speed Index” determines how quickly content is visually displayed during page load</w:t>
            </w:r>
          </w:p>
        </w:tc>
        <w:sdt>
          <w:sdtPr>
            <w:rPr>
              <w:rFonts w:ascii="Bahnschrift" w:hAnsi="Bahnschrift" w:cs="Arial"/>
              <w:sz w:val="18"/>
              <w:szCs w:val="18"/>
            </w:rPr>
            <w:id w:val="207624998"/>
            <w14:checkbox>
              <w14:checked w14:val="0"/>
              <w14:checkedState w14:val="2612" w14:font="MS Gothic"/>
              <w14:uncheckedState w14:val="2610" w14:font="MS Gothic"/>
            </w14:checkbox>
          </w:sdtPr>
          <w:sdtEndPr/>
          <w:sdtContent>
            <w:tc>
              <w:tcPr>
                <w:tcW w:w="1128" w:type="dxa"/>
                <w:shd w:val="clear" w:color="auto" w:fill="FEFFFF" w:themeFill="background1"/>
                <w:vAlign w:val="center"/>
              </w:tcPr>
              <w:p w14:paraId="14B703D6"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450" w:type="dxa"/>
            <w:shd w:val="clear" w:color="auto" w:fill="FEFFFF" w:themeFill="background1"/>
            <w:vAlign w:val="center"/>
          </w:tcPr>
          <w:p w14:paraId="4C1AE5E2" w14:textId="77777777" w:rsidR="00091EB6" w:rsidRDefault="00091EB6" w:rsidP="003B3F5B">
            <w:pPr>
              <w:spacing w:before="80" w:after="80"/>
              <w:jc w:val="center"/>
              <w:rPr>
                <w:rFonts w:ascii="Bahnschrift" w:hAnsi="Bahnschrift"/>
                <w:szCs w:val="20"/>
              </w:rPr>
            </w:pPr>
            <w:r w:rsidRPr="00D2095A">
              <w:rPr>
                <w:rFonts w:ascii="Bahnschrift" w:hAnsi="Bahnschrift"/>
                <w:szCs w:val="20"/>
              </w:rPr>
              <w:t xml:space="preserve">&lt; Insert screenshot </w:t>
            </w:r>
            <w:r w:rsidRPr="00D2095A">
              <w:rPr>
                <w:rFonts w:ascii="Bahnschrift" w:hAnsi="Bahnschrift"/>
                <w:noProof/>
                <w:lang w:eastAsia="en-AU"/>
              </w:rPr>
              <w:t>of Google Lighthouse output</w:t>
            </w:r>
            <w:r w:rsidRPr="00D2095A">
              <w:rPr>
                <w:rFonts w:ascii="Bahnschrift" w:hAnsi="Bahnschrift"/>
                <w:szCs w:val="20"/>
              </w:rPr>
              <w:t xml:space="preserve"> &gt;</w:t>
            </w:r>
          </w:p>
          <w:p w14:paraId="7DBA8BAB" w14:textId="15FBE35F" w:rsidR="00B703BB" w:rsidRPr="00D2095A" w:rsidRDefault="00B703BB" w:rsidP="003B3F5B">
            <w:pPr>
              <w:spacing w:before="80" w:after="80"/>
              <w:jc w:val="center"/>
              <w:rPr>
                <w:rFonts w:ascii="Bahnschrift" w:hAnsi="Bahnschrift"/>
                <w:szCs w:val="20"/>
              </w:rPr>
            </w:pPr>
            <w:r>
              <w:rPr>
                <w:rFonts w:ascii="Bahnschrift" w:hAnsi="Bahnschrift"/>
                <w:noProof/>
                <w:szCs w:val="20"/>
              </w:rPr>
              <w:drawing>
                <wp:inline distT="0" distB="0" distL="0" distR="0" wp14:anchorId="1AE4E0D0" wp14:editId="24DF86EC">
                  <wp:extent cx="4879975" cy="6854992"/>
                  <wp:effectExtent l="0" t="0" r="0" b="3175"/>
                  <wp:docPr id="1922239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2529" cy="6872626"/>
                          </a:xfrm>
                          <a:prstGeom prst="rect">
                            <a:avLst/>
                          </a:prstGeom>
                          <a:noFill/>
                        </pic:spPr>
                      </pic:pic>
                    </a:graphicData>
                  </a:graphic>
                </wp:inline>
              </w:drawing>
            </w:r>
          </w:p>
          <w:p w14:paraId="3EF1F155" w14:textId="77777777" w:rsidR="00091EB6" w:rsidRPr="00D2095A" w:rsidRDefault="00091EB6" w:rsidP="003B3F5B">
            <w:pPr>
              <w:spacing w:before="80" w:after="80"/>
              <w:rPr>
                <w:rFonts w:ascii="Bahnschrift" w:hAnsi="Bahnschrift" w:cs="Arial"/>
                <w:szCs w:val="20"/>
              </w:rPr>
            </w:pPr>
          </w:p>
          <w:p w14:paraId="16A3D110" w14:textId="77777777" w:rsidR="00091EB6" w:rsidRPr="00B703BB" w:rsidRDefault="00091EB6" w:rsidP="00A16A84">
            <w:pPr>
              <w:pStyle w:val="ListParagraph"/>
              <w:numPr>
                <w:ilvl w:val="0"/>
                <w:numId w:val="50"/>
              </w:numPr>
              <w:spacing w:before="80" w:after="80"/>
              <w:rPr>
                <w:rFonts w:ascii="Bahnschrift" w:hAnsi="Bahnschrift" w:cs="Arial"/>
                <w:szCs w:val="20"/>
              </w:rPr>
            </w:pPr>
            <w:r w:rsidRPr="00D2095A">
              <w:rPr>
                <w:rFonts w:ascii="Bahnschrift" w:eastAsia="ヒラギノ角ゴ Pro W3" w:hAnsi="Bahnschrift" w:cs="Arial"/>
                <w:szCs w:val="20"/>
              </w:rPr>
              <w:t>&lt; Confirm speed index output &gt;</w:t>
            </w:r>
          </w:p>
          <w:p w14:paraId="62C428BC" w14:textId="0CDA4148" w:rsidR="00B703BB" w:rsidRPr="00B703BB" w:rsidRDefault="00B703BB" w:rsidP="00B703BB">
            <w:pPr>
              <w:spacing w:before="80" w:after="80"/>
              <w:rPr>
                <w:rFonts w:ascii="Bahnschrift" w:hAnsi="Bahnschrift" w:cs="Arial"/>
                <w:szCs w:val="20"/>
              </w:rPr>
            </w:pPr>
            <w:r>
              <w:rPr>
                <w:rFonts w:ascii="Bahnschrift" w:hAnsi="Bahnschrift" w:cs="Arial"/>
                <w:noProof/>
                <w:szCs w:val="20"/>
              </w:rPr>
              <w:lastRenderedPageBreak/>
              <w:drawing>
                <wp:inline distT="0" distB="0" distL="0" distR="0" wp14:anchorId="7FFACA85" wp14:editId="6931807A">
                  <wp:extent cx="4930775" cy="2675904"/>
                  <wp:effectExtent l="0" t="0" r="3175" b="0"/>
                  <wp:docPr id="46789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1389" cy="2681664"/>
                          </a:xfrm>
                          <a:prstGeom prst="rect">
                            <a:avLst/>
                          </a:prstGeom>
                          <a:noFill/>
                        </pic:spPr>
                      </pic:pic>
                    </a:graphicData>
                  </a:graphic>
                </wp:inline>
              </w:drawing>
            </w:r>
          </w:p>
        </w:tc>
      </w:tr>
      <w:tr w:rsidR="004B3D96" w:rsidRPr="00D2095A" w14:paraId="48FFA914" w14:textId="77777777" w:rsidTr="00CF1FD7">
        <w:trPr>
          <w:trHeight w:val="420"/>
        </w:trPr>
        <w:tc>
          <w:tcPr>
            <w:tcW w:w="4905" w:type="dxa"/>
            <w:vMerge w:val="restart"/>
            <w:shd w:val="clear" w:color="auto" w:fill="FEFFFF" w:themeFill="background1"/>
            <w:vAlign w:val="center"/>
          </w:tcPr>
          <w:p w14:paraId="4AE92704" w14:textId="77777777" w:rsidR="00091EB6" w:rsidRPr="00D2095A" w:rsidRDefault="00091EB6" w:rsidP="00A16A84">
            <w:pPr>
              <w:pStyle w:val="ListParagraph"/>
              <w:numPr>
                <w:ilvl w:val="0"/>
                <w:numId w:val="51"/>
              </w:numPr>
              <w:spacing w:before="80" w:after="80"/>
              <w:rPr>
                <w:rFonts w:ascii="Bahnschrift" w:hAnsi="Bahnschrift" w:cs="Arial"/>
                <w:szCs w:val="20"/>
                <w:lang w:val="en-US"/>
              </w:rPr>
            </w:pPr>
            <w:r w:rsidRPr="00D2095A">
              <w:rPr>
                <w:rFonts w:ascii="Bahnschrift" w:hAnsi="Bahnschrift" w:cs="Arial"/>
                <w:szCs w:val="20"/>
                <w:lang w:val="en-US"/>
              </w:rPr>
              <w:lastRenderedPageBreak/>
              <w:t>Briefly comment on the performance of your site and</w:t>
            </w:r>
            <w:r w:rsidRPr="00D2095A">
              <w:rPr>
                <w:rFonts w:ascii="Bahnschrift" w:hAnsi="Bahnschrift" w:cs="Arial"/>
                <w:b/>
                <w:bCs/>
                <w:szCs w:val="20"/>
                <w:lang w:val="en-US"/>
              </w:rPr>
              <w:t xml:space="preserve"> provide ONE (1) example </w:t>
            </w:r>
            <w:r w:rsidRPr="00D2095A">
              <w:rPr>
                <w:rFonts w:ascii="Bahnschrift" w:hAnsi="Bahnschrift" w:cs="Arial"/>
                <w:szCs w:val="20"/>
                <w:lang w:val="en-US"/>
              </w:rPr>
              <w:t>of how a web developer could improve the performance of their website</w:t>
            </w:r>
          </w:p>
        </w:tc>
        <w:sdt>
          <w:sdtPr>
            <w:rPr>
              <w:rFonts w:ascii="Bahnschrift" w:hAnsi="Bahnschrift" w:cs="Arial"/>
              <w:sz w:val="18"/>
              <w:szCs w:val="18"/>
            </w:rPr>
            <w:id w:val="-746643640"/>
            <w14:checkbox>
              <w14:checked w14:val="0"/>
              <w14:checkedState w14:val="2612" w14:font="MS Gothic"/>
              <w14:uncheckedState w14:val="2610" w14:font="MS Gothic"/>
            </w14:checkbox>
          </w:sdtPr>
          <w:sdtEndPr/>
          <w:sdtContent>
            <w:tc>
              <w:tcPr>
                <w:tcW w:w="1128" w:type="dxa"/>
                <w:vMerge w:val="restart"/>
                <w:shd w:val="clear" w:color="auto" w:fill="FEFFFF" w:themeFill="background1"/>
                <w:vAlign w:val="center"/>
              </w:tcPr>
              <w:p w14:paraId="6D8AABC7"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450" w:type="dxa"/>
            <w:shd w:val="clear" w:color="auto" w:fill="7F7F7F" w:themeFill="text1" w:themeFillTint="80"/>
            <w:vAlign w:val="center"/>
          </w:tcPr>
          <w:p w14:paraId="7BECDDA3" w14:textId="77777777" w:rsidR="00091EB6" w:rsidRPr="00D2095A" w:rsidRDefault="00091EB6" w:rsidP="003B3F5B">
            <w:pPr>
              <w:spacing w:before="80" w:after="80"/>
              <w:jc w:val="center"/>
              <w:rPr>
                <w:rFonts w:ascii="Bahnschrift" w:hAnsi="Bahnschrift"/>
                <w:b/>
                <w:bCs/>
                <w:szCs w:val="20"/>
              </w:rPr>
            </w:pPr>
            <w:r w:rsidRPr="00D2095A">
              <w:rPr>
                <w:rFonts w:ascii="Bahnschrift" w:hAnsi="Bahnschrift"/>
                <w:b/>
                <w:bCs/>
                <w:szCs w:val="20"/>
              </w:rPr>
              <w:t>Comments on Website Performance</w:t>
            </w:r>
          </w:p>
        </w:tc>
      </w:tr>
      <w:tr w:rsidR="004B3D96" w:rsidRPr="00D2095A" w14:paraId="0DD3D9A7" w14:textId="77777777" w:rsidTr="003B3F5B">
        <w:trPr>
          <w:trHeight w:val="419"/>
        </w:trPr>
        <w:tc>
          <w:tcPr>
            <w:tcW w:w="4905" w:type="dxa"/>
            <w:vMerge/>
            <w:shd w:val="clear" w:color="auto" w:fill="FEFFFF" w:themeFill="background1"/>
            <w:vAlign w:val="center"/>
          </w:tcPr>
          <w:p w14:paraId="13064FA4"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742A0537"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FEFFFF" w:themeFill="background1"/>
            <w:vAlign w:val="center"/>
          </w:tcPr>
          <w:p w14:paraId="0B17097E" w14:textId="7A1AD7D0" w:rsidR="00091EB6" w:rsidRPr="00D2095A" w:rsidRDefault="00B703BB" w:rsidP="003B3F5B">
            <w:pPr>
              <w:spacing w:before="80" w:after="80"/>
              <w:jc w:val="center"/>
              <w:rPr>
                <w:rFonts w:ascii="Bahnschrift" w:hAnsi="Bahnschrift"/>
                <w:lang w:val="en-US"/>
              </w:rPr>
            </w:pPr>
            <w:r>
              <w:rPr>
                <w:rFonts w:ascii="Bahnschrift" w:hAnsi="Bahnschrift"/>
                <w:lang w:val="en-US"/>
              </w:rPr>
              <w:t xml:space="preserve">My website performs well overall, with fast initial loading times. Though the speed index and first </w:t>
            </w:r>
            <w:proofErr w:type="spellStart"/>
            <w:r>
              <w:rPr>
                <w:rFonts w:ascii="Bahnschrift" w:hAnsi="Bahnschrift"/>
                <w:lang w:val="en-US"/>
              </w:rPr>
              <w:t>contentful</w:t>
            </w:r>
            <w:proofErr w:type="spellEnd"/>
            <w:r>
              <w:rPr>
                <w:rFonts w:ascii="Bahnschrift" w:hAnsi="Bahnschrift"/>
                <w:lang w:val="en-US"/>
              </w:rPr>
              <w:t xml:space="preserve"> paint are over both 0.8 seconds, the only area that reduces the overall lighthouse score is the LCP affected by the hero image in the homepage. However, overall, the site loads efficiently and responds smoothly </w:t>
            </w:r>
            <w:proofErr w:type="gramStart"/>
            <w:r>
              <w:rPr>
                <w:rFonts w:ascii="Bahnschrift" w:hAnsi="Bahnschrift"/>
                <w:lang w:val="en-US"/>
              </w:rPr>
              <w:t>for</w:t>
            </w:r>
            <w:proofErr w:type="gramEnd"/>
            <w:r>
              <w:rPr>
                <w:rFonts w:ascii="Bahnschrift" w:hAnsi="Bahnschrift"/>
                <w:lang w:val="en-US"/>
              </w:rPr>
              <w:t xml:space="preserve"> desktop and mobile. </w:t>
            </w:r>
          </w:p>
        </w:tc>
      </w:tr>
      <w:tr w:rsidR="004B3D96" w:rsidRPr="00D2095A" w14:paraId="5A1281FF" w14:textId="77777777" w:rsidTr="00CF1FD7">
        <w:trPr>
          <w:trHeight w:val="419"/>
        </w:trPr>
        <w:tc>
          <w:tcPr>
            <w:tcW w:w="4905" w:type="dxa"/>
            <w:vMerge/>
            <w:shd w:val="clear" w:color="auto" w:fill="FEFFFF" w:themeFill="background1"/>
            <w:vAlign w:val="center"/>
          </w:tcPr>
          <w:p w14:paraId="13519BF6"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3CD8DA00"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7F7F7F" w:themeFill="text1" w:themeFillTint="80"/>
            <w:vAlign w:val="center"/>
          </w:tcPr>
          <w:p w14:paraId="662FFD3A" w14:textId="77777777" w:rsidR="00091EB6" w:rsidRPr="00D2095A" w:rsidRDefault="00091EB6" w:rsidP="003B3F5B">
            <w:pPr>
              <w:spacing w:before="80" w:after="80"/>
              <w:jc w:val="center"/>
              <w:rPr>
                <w:rFonts w:ascii="Bahnschrift" w:hAnsi="Bahnschrift"/>
                <w:b/>
                <w:bCs/>
                <w:szCs w:val="20"/>
              </w:rPr>
            </w:pPr>
            <w:r w:rsidRPr="00D2095A">
              <w:rPr>
                <w:rFonts w:ascii="Bahnschrift" w:hAnsi="Bahnschrift"/>
                <w:b/>
                <w:bCs/>
                <w:szCs w:val="20"/>
              </w:rPr>
              <w:t>How to Improve Website Performance</w:t>
            </w:r>
          </w:p>
        </w:tc>
      </w:tr>
      <w:tr w:rsidR="004B3D96" w:rsidRPr="00D2095A" w14:paraId="3DC5D84B" w14:textId="77777777" w:rsidTr="003B3F5B">
        <w:trPr>
          <w:trHeight w:val="419"/>
        </w:trPr>
        <w:tc>
          <w:tcPr>
            <w:tcW w:w="4905" w:type="dxa"/>
            <w:vMerge/>
            <w:shd w:val="clear" w:color="auto" w:fill="FEFFFF" w:themeFill="background1"/>
            <w:vAlign w:val="center"/>
          </w:tcPr>
          <w:p w14:paraId="1311EB02"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31715743"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FEFFFF" w:themeFill="background1"/>
            <w:vAlign w:val="center"/>
          </w:tcPr>
          <w:p w14:paraId="2AC48F69" w14:textId="77777777" w:rsidR="00091EB6" w:rsidRDefault="00B703BB" w:rsidP="003B3F5B">
            <w:pPr>
              <w:spacing w:before="80" w:after="80"/>
              <w:jc w:val="center"/>
              <w:rPr>
                <w:rFonts w:ascii="Bahnschrift" w:hAnsi="Bahnschrift"/>
                <w:lang w:val="en-US"/>
              </w:rPr>
            </w:pPr>
            <w:r>
              <w:rPr>
                <w:rFonts w:ascii="Bahnschrift" w:hAnsi="Bahnschrift"/>
                <w:lang w:val="en-US"/>
              </w:rPr>
              <w:t xml:space="preserve">Biggest improvement is to optimize the large images. Converting and compressing them would </w:t>
            </w:r>
            <w:proofErr w:type="spellStart"/>
            <w:r>
              <w:rPr>
                <w:rFonts w:ascii="Bahnschrift" w:hAnsi="Bahnschrift"/>
                <w:lang w:val="en-US"/>
              </w:rPr>
              <w:t>significanly</w:t>
            </w:r>
            <w:proofErr w:type="spellEnd"/>
            <w:r>
              <w:rPr>
                <w:rFonts w:ascii="Bahnschrift" w:hAnsi="Bahnschrift"/>
                <w:lang w:val="en-US"/>
              </w:rPr>
              <w:t xml:space="preserve"> lower file size to generate a much overall higher performance score.</w:t>
            </w:r>
          </w:p>
          <w:p w14:paraId="14CB0688" w14:textId="77777777" w:rsidR="00B703BB" w:rsidRDefault="00B703BB" w:rsidP="003B3F5B">
            <w:pPr>
              <w:spacing w:before="80" w:after="80"/>
              <w:jc w:val="center"/>
              <w:rPr>
                <w:rFonts w:ascii="Bahnschrift" w:hAnsi="Bahnschrift"/>
                <w:lang w:val="en-US"/>
              </w:rPr>
            </w:pPr>
          </w:p>
          <w:p w14:paraId="142839ED" w14:textId="77777777" w:rsidR="00B703BB" w:rsidRDefault="00B703BB" w:rsidP="003B3F5B">
            <w:pPr>
              <w:spacing w:before="80" w:after="80"/>
              <w:jc w:val="center"/>
              <w:rPr>
                <w:rFonts w:ascii="Bahnschrift" w:hAnsi="Bahnschrift"/>
                <w:lang w:val="en-US"/>
              </w:rPr>
            </w:pPr>
          </w:p>
          <w:p w14:paraId="31DF050A" w14:textId="77777777" w:rsidR="00B703BB" w:rsidRDefault="00B703BB" w:rsidP="003B3F5B">
            <w:pPr>
              <w:spacing w:before="80" w:after="80"/>
              <w:jc w:val="center"/>
              <w:rPr>
                <w:rFonts w:ascii="Bahnschrift" w:hAnsi="Bahnschrift"/>
                <w:lang w:val="en-US"/>
              </w:rPr>
            </w:pPr>
          </w:p>
          <w:p w14:paraId="186E8B9E" w14:textId="77777777" w:rsidR="00B703BB" w:rsidRDefault="00B703BB" w:rsidP="003B3F5B">
            <w:pPr>
              <w:spacing w:before="80" w:after="80"/>
              <w:jc w:val="center"/>
              <w:rPr>
                <w:rFonts w:ascii="Bahnschrift" w:hAnsi="Bahnschrift"/>
                <w:lang w:val="en-US"/>
              </w:rPr>
            </w:pPr>
          </w:p>
          <w:p w14:paraId="5F7F557E" w14:textId="77777777" w:rsidR="00B703BB" w:rsidRDefault="00B703BB" w:rsidP="003B3F5B">
            <w:pPr>
              <w:spacing w:before="80" w:after="80"/>
              <w:jc w:val="center"/>
              <w:rPr>
                <w:rFonts w:ascii="Bahnschrift" w:hAnsi="Bahnschrift"/>
                <w:lang w:val="en-US"/>
              </w:rPr>
            </w:pPr>
          </w:p>
          <w:p w14:paraId="1486B4EF" w14:textId="77777777" w:rsidR="00B703BB" w:rsidRDefault="00B703BB" w:rsidP="003B3F5B">
            <w:pPr>
              <w:spacing w:before="80" w:after="80"/>
              <w:jc w:val="center"/>
              <w:rPr>
                <w:rFonts w:ascii="Bahnschrift" w:hAnsi="Bahnschrift"/>
                <w:lang w:val="en-US"/>
              </w:rPr>
            </w:pPr>
          </w:p>
          <w:p w14:paraId="0B4B2B68" w14:textId="77777777" w:rsidR="00B703BB" w:rsidRDefault="00B703BB" w:rsidP="003B3F5B">
            <w:pPr>
              <w:spacing w:before="80" w:after="80"/>
              <w:jc w:val="center"/>
              <w:rPr>
                <w:rFonts w:ascii="Bahnschrift" w:hAnsi="Bahnschrift"/>
                <w:lang w:val="en-US"/>
              </w:rPr>
            </w:pPr>
          </w:p>
          <w:p w14:paraId="1B7520F1" w14:textId="77777777" w:rsidR="00B703BB" w:rsidRDefault="00B703BB" w:rsidP="003B3F5B">
            <w:pPr>
              <w:spacing w:before="80" w:after="80"/>
              <w:jc w:val="center"/>
              <w:rPr>
                <w:rFonts w:ascii="Bahnschrift" w:hAnsi="Bahnschrift"/>
                <w:lang w:val="en-US"/>
              </w:rPr>
            </w:pPr>
          </w:p>
          <w:p w14:paraId="2334E1E8" w14:textId="77777777" w:rsidR="00B703BB" w:rsidRDefault="00B703BB" w:rsidP="003B3F5B">
            <w:pPr>
              <w:spacing w:before="80" w:after="80"/>
              <w:jc w:val="center"/>
              <w:rPr>
                <w:rFonts w:ascii="Bahnschrift" w:hAnsi="Bahnschrift"/>
                <w:lang w:val="en-US"/>
              </w:rPr>
            </w:pPr>
          </w:p>
          <w:p w14:paraId="162F3715" w14:textId="77777777" w:rsidR="00B703BB" w:rsidRDefault="00B703BB" w:rsidP="003B3F5B">
            <w:pPr>
              <w:spacing w:before="80" w:after="80"/>
              <w:jc w:val="center"/>
              <w:rPr>
                <w:rFonts w:ascii="Bahnschrift" w:hAnsi="Bahnschrift"/>
                <w:lang w:val="en-US"/>
              </w:rPr>
            </w:pPr>
          </w:p>
          <w:p w14:paraId="189C2E28" w14:textId="77777777" w:rsidR="00B703BB" w:rsidRDefault="00B703BB" w:rsidP="003B3F5B">
            <w:pPr>
              <w:spacing w:before="80" w:after="80"/>
              <w:jc w:val="center"/>
              <w:rPr>
                <w:rFonts w:ascii="Bahnschrift" w:hAnsi="Bahnschrift"/>
                <w:lang w:val="en-US"/>
              </w:rPr>
            </w:pPr>
          </w:p>
          <w:p w14:paraId="2CD0C442" w14:textId="77777777" w:rsidR="00B703BB" w:rsidRDefault="00B703BB" w:rsidP="003B3F5B">
            <w:pPr>
              <w:spacing w:before="80" w:after="80"/>
              <w:jc w:val="center"/>
              <w:rPr>
                <w:rFonts w:ascii="Bahnschrift" w:hAnsi="Bahnschrift"/>
                <w:lang w:val="en-US"/>
              </w:rPr>
            </w:pPr>
          </w:p>
          <w:p w14:paraId="5CF8892B" w14:textId="77777777" w:rsidR="00B703BB" w:rsidRDefault="00B703BB" w:rsidP="003B3F5B">
            <w:pPr>
              <w:spacing w:before="80" w:after="80"/>
              <w:jc w:val="center"/>
              <w:rPr>
                <w:rFonts w:ascii="Bahnschrift" w:hAnsi="Bahnschrift"/>
                <w:lang w:val="en-US"/>
              </w:rPr>
            </w:pPr>
          </w:p>
          <w:p w14:paraId="03D5B629" w14:textId="77777777" w:rsidR="00B703BB" w:rsidRDefault="00B703BB" w:rsidP="003B3F5B">
            <w:pPr>
              <w:spacing w:before="80" w:after="80"/>
              <w:jc w:val="center"/>
              <w:rPr>
                <w:rFonts w:ascii="Bahnschrift" w:hAnsi="Bahnschrift"/>
                <w:lang w:val="en-US"/>
              </w:rPr>
            </w:pPr>
          </w:p>
          <w:p w14:paraId="519AA745" w14:textId="77777777" w:rsidR="00B703BB" w:rsidRDefault="00B703BB" w:rsidP="003B3F5B">
            <w:pPr>
              <w:spacing w:before="80" w:after="80"/>
              <w:jc w:val="center"/>
              <w:rPr>
                <w:rFonts w:ascii="Bahnschrift" w:hAnsi="Bahnschrift"/>
                <w:lang w:val="en-US"/>
              </w:rPr>
            </w:pPr>
          </w:p>
          <w:p w14:paraId="642D6D45" w14:textId="10F85C17" w:rsidR="00B703BB" w:rsidRPr="00D2095A" w:rsidRDefault="00B703BB" w:rsidP="00B703BB">
            <w:pPr>
              <w:spacing w:before="80" w:after="80"/>
              <w:rPr>
                <w:rFonts w:ascii="Bahnschrift" w:hAnsi="Bahnschrift"/>
                <w:lang w:val="en-US"/>
              </w:rPr>
            </w:pPr>
          </w:p>
        </w:tc>
      </w:tr>
      <w:tr w:rsidR="004B3D96" w:rsidRPr="00D2095A" w14:paraId="543B9410" w14:textId="77777777" w:rsidTr="00B71B1F">
        <w:trPr>
          <w:trHeight w:val="850"/>
        </w:trPr>
        <w:tc>
          <w:tcPr>
            <w:tcW w:w="10483" w:type="dxa"/>
            <w:gridSpan w:val="3"/>
            <w:shd w:val="clear" w:color="auto" w:fill="B1CBF0" w:themeFill="accent3" w:themeFillTint="66"/>
            <w:vAlign w:val="center"/>
          </w:tcPr>
          <w:p w14:paraId="6A07821F" w14:textId="77777777" w:rsidR="00091EB6" w:rsidRPr="00D2095A" w:rsidRDefault="00091EB6" w:rsidP="003B3F5B">
            <w:pPr>
              <w:spacing w:before="80" w:after="80"/>
              <w:rPr>
                <w:rFonts w:ascii="Bahnschrift" w:hAnsi="Bahnschrift"/>
                <w:b/>
                <w:bCs/>
                <w:szCs w:val="20"/>
                <w:lang w:val="en-US"/>
              </w:rPr>
            </w:pPr>
            <w:r w:rsidRPr="00D2095A">
              <w:rPr>
                <w:rFonts w:ascii="Bahnschrift" w:hAnsi="Bahnschrift"/>
                <w:b/>
                <w:bCs/>
                <w:szCs w:val="20"/>
                <w:lang w:val="en-US"/>
              </w:rPr>
              <w:lastRenderedPageBreak/>
              <w:t xml:space="preserve">FUNCTIONALITY: </w:t>
            </w:r>
          </w:p>
          <w:p w14:paraId="3D17C70A" w14:textId="77777777" w:rsidR="00091EB6" w:rsidRPr="00D2095A" w:rsidRDefault="00091EB6" w:rsidP="003B3F5B">
            <w:pPr>
              <w:spacing w:before="80" w:after="80"/>
              <w:rPr>
                <w:rFonts w:ascii="Bahnschrift" w:hAnsi="Bahnschrift"/>
                <w:szCs w:val="20"/>
                <w:lang w:val="en-US"/>
              </w:rPr>
            </w:pPr>
            <w:r w:rsidRPr="00D2095A">
              <w:rPr>
                <w:rFonts w:ascii="Bahnschrift" w:hAnsi="Bahnschrift"/>
                <w:szCs w:val="20"/>
                <w:lang w:val="en-US"/>
              </w:rPr>
              <w:t xml:space="preserve">The learner has designed and implemented test cases against the website, to ensure the webpages reflect end user specifications: </w:t>
            </w:r>
          </w:p>
        </w:tc>
      </w:tr>
      <w:tr w:rsidR="004B3D96" w:rsidRPr="00D2095A" w14:paraId="6F65063C" w14:textId="77777777" w:rsidTr="00CF1FD7">
        <w:trPr>
          <w:trHeight w:val="540"/>
        </w:trPr>
        <w:tc>
          <w:tcPr>
            <w:tcW w:w="4905" w:type="dxa"/>
            <w:vMerge w:val="restart"/>
            <w:shd w:val="clear" w:color="auto" w:fill="FEFFFF" w:themeFill="background1"/>
            <w:vAlign w:val="center"/>
          </w:tcPr>
          <w:p w14:paraId="0CAC03F4" w14:textId="77777777" w:rsidR="00091EB6" w:rsidRPr="00D2095A" w:rsidRDefault="00091EB6" w:rsidP="00A16A84">
            <w:pPr>
              <w:pStyle w:val="ListParagraph"/>
              <w:numPr>
                <w:ilvl w:val="0"/>
                <w:numId w:val="51"/>
              </w:numPr>
              <w:spacing w:before="80" w:after="80"/>
              <w:rPr>
                <w:rFonts w:ascii="Bahnschrift" w:hAnsi="Bahnschrift" w:cs="Arial"/>
                <w:szCs w:val="20"/>
                <w:lang w:val="en-US"/>
              </w:rPr>
            </w:pPr>
            <w:r w:rsidRPr="00D2095A">
              <w:rPr>
                <w:rFonts w:ascii="Bahnschrift" w:hAnsi="Bahnschrift" w:cs="Arial"/>
                <w:szCs w:val="20"/>
                <w:lang w:val="en-US"/>
              </w:rPr>
              <w:t xml:space="preserve">Test the HTML of the website </w:t>
            </w:r>
            <w:r w:rsidRPr="00D2095A">
              <w:rPr>
                <w:rFonts w:ascii="Bahnschrift" w:hAnsi="Bahnschrift" w:cs="Arial"/>
                <w:b/>
                <w:bCs/>
                <w:szCs w:val="20"/>
                <w:lang w:val="en-US"/>
              </w:rPr>
              <w:t>in TWO (2) different browsers</w:t>
            </w:r>
            <w:r w:rsidRPr="00D2095A">
              <w:rPr>
                <w:rFonts w:ascii="Bahnschrift" w:hAnsi="Bahnschrift" w:cs="Arial"/>
                <w:szCs w:val="20"/>
                <w:lang w:val="en-US"/>
              </w:rPr>
              <w:t>.  Record the results and any necessary corrections made where functional problems occurred.</w:t>
            </w:r>
          </w:p>
          <w:p w14:paraId="3E206ED3" w14:textId="77777777" w:rsidR="00091EB6" w:rsidRPr="00D2095A" w:rsidRDefault="00091EB6" w:rsidP="003B3F5B">
            <w:pPr>
              <w:pStyle w:val="ListParagraph"/>
              <w:spacing w:before="80" w:after="80"/>
              <w:ind w:left="360"/>
              <w:rPr>
                <w:rFonts w:ascii="Bahnschrift" w:hAnsi="Bahnschrift" w:cs="Arial"/>
                <w:szCs w:val="20"/>
                <w:lang w:val="en-US"/>
              </w:rPr>
            </w:pPr>
          </w:p>
          <w:p w14:paraId="7D485D8E" w14:textId="77777777" w:rsidR="00091EB6" w:rsidRPr="00D2095A" w:rsidRDefault="00091EB6" w:rsidP="003B3F5B">
            <w:pPr>
              <w:pStyle w:val="ListParagraph"/>
              <w:spacing w:before="80" w:after="80"/>
              <w:ind w:left="360"/>
              <w:rPr>
                <w:rFonts w:ascii="Bahnschrift" w:hAnsi="Bahnschrift" w:cs="Arial"/>
                <w:szCs w:val="20"/>
                <w:lang w:val="en-US"/>
              </w:rPr>
            </w:pPr>
            <w:r w:rsidRPr="00D2095A">
              <w:rPr>
                <w:rFonts w:ascii="Bahnschrift" w:hAnsi="Bahnschrift" w:cs="Arial"/>
                <w:szCs w:val="20"/>
                <w:lang w:val="en-US"/>
              </w:rPr>
              <w:t xml:space="preserve">You must include at minimum </w:t>
            </w:r>
            <w:r w:rsidRPr="00D2095A">
              <w:rPr>
                <w:rFonts w:ascii="Bahnschrift" w:hAnsi="Bahnschrift" w:cs="Arial"/>
                <w:b/>
                <w:bCs/>
                <w:szCs w:val="20"/>
                <w:lang w:val="en-US"/>
              </w:rPr>
              <w:t>ONE</w:t>
            </w:r>
            <w:r w:rsidRPr="00D2095A">
              <w:rPr>
                <w:rFonts w:ascii="Bahnschrift" w:hAnsi="Bahnschrift" w:cs="Arial"/>
                <w:szCs w:val="20"/>
                <w:lang w:val="en-US"/>
              </w:rPr>
              <w:t xml:space="preserve"> </w:t>
            </w:r>
            <w:r w:rsidRPr="00D2095A">
              <w:rPr>
                <w:rFonts w:ascii="Bahnschrift" w:hAnsi="Bahnschrift" w:cs="Arial"/>
                <w:b/>
                <w:bCs/>
                <w:szCs w:val="20"/>
                <w:lang w:val="en-US"/>
              </w:rPr>
              <w:t xml:space="preserve">(1) </w:t>
            </w:r>
            <w:r w:rsidRPr="00D2095A">
              <w:rPr>
                <w:rFonts w:ascii="Bahnschrift" w:hAnsi="Bahnschrift" w:cs="Arial"/>
                <w:szCs w:val="20"/>
                <w:lang w:val="en-US"/>
              </w:rPr>
              <w:t xml:space="preserve">screenshot </w:t>
            </w:r>
            <w:r w:rsidRPr="00D2095A">
              <w:rPr>
                <w:rFonts w:ascii="Bahnschrift" w:hAnsi="Bahnschrift" w:cs="Arial"/>
                <w:szCs w:val="20"/>
                <w:u w:val="single"/>
                <w:lang w:val="en-US"/>
              </w:rPr>
              <w:t>for each browser</w:t>
            </w:r>
            <w:r w:rsidRPr="00D2095A">
              <w:rPr>
                <w:rFonts w:ascii="Bahnschrift" w:hAnsi="Bahnschrift" w:cs="Arial"/>
                <w:szCs w:val="20"/>
                <w:lang w:val="en-US"/>
              </w:rPr>
              <w:t xml:space="preserve"> displaying the website &amp; </w:t>
            </w:r>
            <w:r w:rsidRPr="00D2095A">
              <w:rPr>
                <w:rFonts w:ascii="Bahnschrift" w:hAnsi="Bahnschrift" w:cs="Arial"/>
                <w:szCs w:val="20"/>
                <w:u w:val="single"/>
                <w:lang w:val="en-US"/>
              </w:rPr>
              <w:t>label which browsers were used</w:t>
            </w:r>
            <w:r w:rsidRPr="00D2095A">
              <w:rPr>
                <w:rFonts w:ascii="Bahnschrift" w:hAnsi="Bahnschrift" w:cs="Arial"/>
                <w:szCs w:val="20"/>
                <w:lang w:val="en-US"/>
              </w:rPr>
              <w:t>.</w:t>
            </w:r>
          </w:p>
        </w:tc>
        <w:sdt>
          <w:sdtPr>
            <w:rPr>
              <w:rFonts w:ascii="Bahnschrift" w:hAnsi="Bahnschrift" w:cs="Arial"/>
              <w:sz w:val="18"/>
              <w:szCs w:val="18"/>
            </w:rPr>
            <w:id w:val="1324466696"/>
            <w14:checkbox>
              <w14:checked w14:val="0"/>
              <w14:checkedState w14:val="2612" w14:font="MS Gothic"/>
              <w14:uncheckedState w14:val="2610" w14:font="MS Gothic"/>
            </w14:checkbox>
          </w:sdtPr>
          <w:sdtEndPr/>
          <w:sdtContent>
            <w:tc>
              <w:tcPr>
                <w:tcW w:w="1128" w:type="dxa"/>
                <w:vMerge w:val="restart"/>
                <w:shd w:val="clear" w:color="auto" w:fill="FEFFFF" w:themeFill="background1"/>
                <w:vAlign w:val="center"/>
              </w:tcPr>
              <w:p w14:paraId="5C3A06AC"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4450" w:type="dxa"/>
            <w:shd w:val="clear" w:color="auto" w:fill="7F7F7F" w:themeFill="text1" w:themeFillTint="80"/>
            <w:vAlign w:val="center"/>
          </w:tcPr>
          <w:p w14:paraId="391ED884" w14:textId="77777777" w:rsidR="00091EB6" w:rsidRPr="00D2095A" w:rsidRDefault="00091EB6" w:rsidP="003B3F5B">
            <w:pPr>
              <w:spacing w:after="80"/>
              <w:jc w:val="center"/>
              <w:rPr>
                <w:rFonts w:ascii="Bahnschrift" w:hAnsi="Bahnschrift"/>
                <w:b/>
                <w:bCs/>
                <w:szCs w:val="20"/>
              </w:rPr>
            </w:pPr>
            <w:r w:rsidRPr="00D2095A">
              <w:rPr>
                <w:rFonts w:ascii="Bahnschrift" w:hAnsi="Bahnschrift"/>
                <w:b/>
                <w:bCs/>
                <w:szCs w:val="20"/>
              </w:rPr>
              <w:t>Corrections Required?</w:t>
            </w:r>
          </w:p>
        </w:tc>
      </w:tr>
      <w:tr w:rsidR="004B3D96" w:rsidRPr="00D2095A" w14:paraId="02EA0390" w14:textId="77777777" w:rsidTr="00573D0F">
        <w:trPr>
          <w:trHeight w:val="906"/>
        </w:trPr>
        <w:tc>
          <w:tcPr>
            <w:tcW w:w="4905" w:type="dxa"/>
            <w:vMerge/>
            <w:shd w:val="clear" w:color="auto" w:fill="FEFFFF" w:themeFill="background1"/>
            <w:vAlign w:val="center"/>
          </w:tcPr>
          <w:p w14:paraId="11AD142D"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37EBB6E0"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FEFFFF" w:themeFill="background1"/>
            <w:vAlign w:val="center"/>
          </w:tcPr>
          <w:p w14:paraId="1269E104" w14:textId="5964162A" w:rsidR="00091EB6" w:rsidRPr="00D2095A" w:rsidRDefault="001C79C0" w:rsidP="003B3F5B">
            <w:pPr>
              <w:spacing w:after="80"/>
              <w:jc w:val="center"/>
              <w:rPr>
                <w:rFonts w:ascii="Bahnschrift" w:hAnsi="Bahnschrift" w:cs="Arial"/>
                <w:szCs w:val="20"/>
              </w:rPr>
            </w:pPr>
            <w:r>
              <w:rPr>
                <w:rFonts w:ascii="Bahnschrift" w:eastAsia="ヒラギノ角ゴ Pro W3" w:hAnsi="Bahnschrift" w:cs="Arial"/>
                <w:szCs w:val="20"/>
                <w:lang w:val="en-US"/>
              </w:rPr>
              <w:t>No corrections required</w:t>
            </w:r>
          </w:p>
        </w:tc>
      </w:tr>
      <w:tr w:rsidR="004B3D96" w:rsidRPr="00D2095A" w14:paraId="003021F0" w14:textId="77777777" w:rsidTr="00CF1FD7">
        <w:trPr>
          <w:trHeight w:val="565"/>
        </w:trPr>
        <w:tc>
          <w:tcPr>
            <w:tcW w:w="4905" w:type="dxa"/>
            <w:vMerge/>
            <w:shd w:val="clear" w:color="auto" w:fill="FEFFFF" w:themeFill="background1"/>
            <w:vAlign w:val="center"/>
          </w:tcPr>
          <w:p w14:paraId="66976C20"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5A1BE609"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7F7F7F" w:themeFill="text1" w:themeFillTint="80"/>
            <w:vAlign w:val="center"/>
          </w:tcPr>
          <w:p w14:paraId="7B54D303" w14:textId="77777777" w:rsidR="00091EB6" w:rsidRPr="00D2095A" w:rsidRDefault="00091EB6" w:rsidP="003B3F5B">
            <w:pPr>
              <w:spacing w:after="80"/>
              <w:jc w:val="center"/>
              <w:rPr>
                <w:rFonts w:ascii="Bahnschrift" w:hAnsi="Bahnschrift" w:cs="Arial"/>
                <w:b/>
                <w:bCs/>
                <w:szCs w:val="20"/>
              </w:rPr>
            </w:pPr>
            <w:r w:rsidRPr="00D2095A">
              <w:rPr>
                <w:rFonts w:ascii="Bahnschrift" w:hAnsi="Bahnschrift" w:cs="Arial"/>
                <w:b/>
                <w:bCs/>
                <w:szCs w:val="20"/>
              </w:rPr>
              <w:t>Successful Browser Tests (x2)</w:t>
            </w:r>
          </w:p>
        </w:tc>
      </w:tr>
      <w:tr w:rsidR="004B3D96" w:rsidRPr="00D2095A" w14:paraId="7EC08329" w14:textId="77777777" w:rsidTr="00573D0F">
        <w:trPr>
          <w:trHeight w:val="2401"/>
        </w:trPr>
        <w:tc>
          <w:tcPr>
            <w:tcW w:w="4905" w:type="dxa"/>
            <w:vMerge/>
            <w:shd w:val="clear" w:color="auto" w:fill="FEFFFF" w:themeFill="background1"/>
            <w:vAlign w:val="center"/>
          </w:tcPr>
          <w:p w14:paraId="5192B3CD" w14:textId="77777777" w:rsidR="00091EB6" w:rsidRPr="00D2095A" w:rsidRDefault="00091EB6" w:rsidP="00A16A84">
            <w:pPr>
              <w:pStyle w:val="ListParagraph"/>
              <w:numPr>
                <w:ilvl w:val="1"/>
                <w:numId w:val="49"/>
              </w:numPr>
              <w:spacing w:before="80" w:after="80"/>
              <w:rPr>
                <w:rFonts w:ascii="Bahnschrift" w:hAnsi="Bahnschrift" w:cs="Arial"/>
                <w:szCs w:val="20"/>
                <w:lang w:val="en-US"/>
              </w:rPr>
            </w:pPr>
          </w:p>
        </w:tc>
        <w:tc>
          <w:tcPr>
            <w:tcW w:w="1128" w:type="dxa"/>
            <w:vMerge/>
            <w:shd w:val="clear" w:color="auto" w:fill="FEFFFF" w:themeFill="background1"/>
            <w:vAlign w:val="center"/>
          </w:tcPr>
          <w:p w14:paraId="0408A17C" w14:textId="77777777" w:rsidR="00091EB6" w:rsidRPr="00D2095A" w:rsidRDefault="00091EB6" w:rsidP="003B3F5B">
            <w:pPr>
              <w:spacing w:before="80" w:after="80"/>
              <w:jc w:val="center"/>
              <w:rPr>
                <w:rFonts w:ascii="Bahnschrift" w:hAnsi="Bahnschrift" w:cs="Arial"/>
                <w:sz w:val="18"/>
                <w:szCs w:val="18"/>
              </w:rPr>
            </w:pPr>
          </w:p>
        </w:tc>
        <w:tc>
          <w:tcPr>
            <w:tcW w:w="4450" w:type="dxa"/>
            <w:shd w:val="clear" w:color="auto" w:fill="FEFFFF" w:themeFill="background1"/>
            <w:vAlign w:val="center"/>
          </w:tcPr>
          <w:p w14:paraId="5A27C406" w14:textId="77777777" w:rsidR="00091EB6" w:rsidRPr="00D2095A" w:rsidRDefault="00091EB6" w:rsidP="003B3F5B">
            <w:pPr>
              <w:spacing w:after="80"/>
              <w:rPr>
                <w:rFonts w:ascii="Bahnschrift" w:hAnsi="Bahnschrift"/>
                <w:b/>
                <w:bCs/>
                <w:noProof/>
                <w:lang w:eastAsia="en-AU"/>
              </w:rPr>
            </w:pPr>
          </w:p>
          <w:p w14:paraId="771A6694" w14:textId="77777777" w:rsidR="00091EB6" w:rsidRDefault="004B3D96" w:rsidP="003B3F5B">
            <w:pPr>
              <w:spacing w:after="80"/>
              <w:jc w:val="center"/>
              <w:rPr>
                <w:rFonts w:ascii="Bahnschrift" w:hAnsi="Bahnschrift"/>
                <w:szCs w:val="20"/>
              </w:rPr>
            </w:pPr>
            <w:r>
              <w:rPr>
                <w:rFonts w:ascii="Bahnschrift" w:hAnsi="Bahnschrift"/>
                <w:szCs w:val="20"/>
              </w:rPr>
              <w:t>&lt;EDGE&gt;</w:t>
            </w:r>
          </w:p>
          <w:p w14:paraId="699F5DCA" w14:textId="77777777" w:rsidR="004B3D96" w:rsidRDefault="004B3D96" w:rsidP="003B3F5B">
            <w:pPr>
              <w:spacing w:after="80"/>
              <w:jc w:val="center"/>
              <w:rPr>
                <w:rFonts w:ascii="Bahnschrift" w:hAnsi="Bahnschrift" w:cs="Arial"/>
                <w:szCs w:val="20"/>
              </w:rPr>
            </w:pPr>
            <w:r w:rsidRPr="004B3D96">
              <w:rPr>
                <w:rFonts w:ascii="Bahnschrift" w:hAnsi="Bahnschrift" w:cs="Arial"/>
                <w:szCs w:val="20"/>
              </w:rPr>
              <w:drawing>
                <wp:inline distT="0" distB="0" distL="0" distR="0" wp14:anchorId="17EE7DF7" wp14:editId="76627296">
                  <wp:extent cx="4923790" cy="2914031"/>
                  <wp:effectExtent l="0" t="0" r="0" b="635"/>
                  <wp:docPr id="1117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7204" name=""/>
                          <pic:cNvPicPr/>
                        </pic:nvPicPr>
                        <pic:blipFill>
                          <a:blip r:embed="rId45"/>
                          <a:stretch>
                            <a:fillRect/>
                          </a:stretch>
                        </pic:blipFill>
                        <pic:spPr>
                          <a:xfrm>
                            <a:off x="0" y="0"/>
                            <a:ext cx="4933744" cy="2919922"/>
                          </a:xfrm>
                          <a:prstGeom prst="rect">
                            <a:avLst/>
                          </a:prstGeom>
                        </pic:spPr>
                      </pic:pic>
                    </a:graphicData>
                  </a:graphic>
                </wp:inline>
              </w:drawing>
            </w:r>
          </w:p>
          <w:p w14:paraId="5CB79B1F" w14:textId="77777777" w:rsidR="004B3D96" w:rsidRDefault="004B3D96" w:rsidP="003B3F5B">
            <w:pPr>
              <w:spacing w:after="80"/>
              <w:jc w:val="center"/>
              <w:rPr>
                <w:rFonts w:ascii="Bahnschrift" w:hAnsi="Bahnschrift" w:cs="Arial"/>
                <w:szCs w:val="20"/>
              </w:rPr>
            </w:pPr>
          </w:p>
          <w:p w14:paraId="0620E089" w14:textId="77777777" w:rsidR="004B3D96" w:rsidRDefault="004B3D96" w:rsidP="003B3F5B">
            <w:pPr>
              <w:spacing w:after="80"/>
              <w:jc w:val="center"/>
              <w:rPr>
                <w:rFonts w:ascii="Bahnschrift" w:hAnsi="Bahnschrift" w:cs="Arial"/>
                <w:szCs w:val="20"/>
              </w:rPr>
            </w:pPr>
            <w:r>
              <w:rPr>
                <w:rFonts w:ascii="Bahnschrift" w:hAnsi="Bahnschrift" w:cs="Arial"/>
                <w:szCs w:val="20"/>
              </w:rPr>
              <w:t>&lt;CHROME&gt;</w:t>
            </w:r>
          </w:p>
          <w:p w14:paraId="1CE3717D" w14:textId="41544E7A" w:rsidR="004B3D96" w:rsidRDefault="004B3D96" w:rsidP="003B3F5B">
            <w:pPr>
              <w:spacing w:after="80"/>
              <w:jc w:val="center"/>
              <w:rPr>
                <w:rFonts w:ascii="Bahnschrift" w:hAnsi="Bahnschrift" w:cs="Arial"/>
                <w:szCs w:val="20"/>
              </w:rPr>
            </w:pPr>
            <w:r w:rsidRPr="004B3D96">
              <w:rPr>
                <w:rFonts w:ascii="Bahnschrift" w:hAnsi="Bahnschrift" w:cs="Arial"/>
                <w:szCs w:val="20"/>
              </w:rPr>
              <w:lastRenderedPageBreak/>
              <w:drawing>
                <wp:inline distT="0" distB="0" distL="0" distR="0" wp14:anchorId="5A537E61" wp14:editId="31A65715">
                  <wp:extent cx="4860290" cy="2880736"/>
                  <wp:effectExtent l="0" t="0" r="0" b="0"/>
                  <wp:docPr id="164596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4102" name=""/>
                          <pic:cNvPicPr/>
                        </pic:nvPicPr>
                        <pic:blipFill>
                          <a:blip r:embed="rId46"/>
                          <a:stretch>
                            <a:fillRect/>
                          </a:stretch>
                        </pic:blipFill>
                        <pic:spPr>
                          <a:xfrm>
                            <a:off x="0" y="0"/>
                            <a:ext cx="4877085" cy="2890690"/>
                          </a:xfrm>
                          <a:prstGeom prst="rect">
                            <a:avLst/>
                          </a:prstGeom>
                        </pic:spPr>
                      </pic:pic>
                    </a:graphicData>
                  </a:graphic>
                </wp:inline>
              </w:drawing>
            </w:r>
          </w:p>
          <w:p w14:paraId="5B5C4B45" w14:textId="14968E14" w:rsidR="004B3D96" w:rsidRPr="00D2095A" w:rsidRDefault="004B3D96" w:rsidP="003B3F5B">
            <w:pPr>
              <w:spacing w:after="80"/>
              <w:jc w:val="center"/>
              <w:rPr>
                <w:rFonts w:ascii="Bahnschrift" w:hAnsi="Bahnschrift" w:cs="Arial"/>
                <w:szCs w:val="20"/>
              </w:rPr>
            </w:pPr>
          </w:p>
        </w:tc>
      </w:tr>
    </w:tbl>
    <w:tbl>
      <w:tblPr>
        <w:tblStyle w:val="TableGrid3"/>
        <w:tblW w:w="10490" w:type="dxa"/>
        <w:tblInd w:w="-5" w:type="dxa"/>
        <w:tblLook w:val="04A0" w:firstRow="1" w:lastRow="0" w:firstColumn="1" w:lastColumn="0" w:noHBand="0" w:noVBand="1"/>
      </w:tblPr>
      <w:tblGrid>
        <w:gridCol w:w="1312"/>
        <w:gridCol w:w="1309"/>
        <w:gridCol w:w="497"/>
        <w:gridCol w:w="441"/>
        <w:gridCol w:w="7279"/>
      </w:tblGrid>
      <w:tr w:rsidR="00066AC9" w:rsidRPr="00D2095A" w14:paraId="018834F8" w14:textId="77777777" w:rsidTr="00CD2E6E">
        <w:trPr>
          <w:trHeight w:val="569"/>
        </w:trPr>
        <w:tc>
          <w:tcPr>
            <w:tcW w:w="10490" w:type="dxa"/>
            <w:gridSpan w:val="5"/>
            <w:shd w:val="clear" w:color="auto" w:fill="D8D8D9" w:themeFill="accent1" w:themeFillTint="33"/>
            <w:vAlign w:val="center"/>
          </w:tcPr>
          <w:p w14:paraId="3A74A7B8" w14:textId="77777777" w:rsidR="00091EB6" w:rsidRPr="00D2095A" w:rsidRDefault="00091EB6" w:rsidP="00A16A84">
            <w:pPr>
              <w:pStyle w:val="ListParagraph"/>
              <w:numPr>
                <w:ilvl w:val="0"/>
                <w:numId w:val="51"/>
              </w:numPr>
              <w:spacing w:before="80" w:after="80"/>
              <w:rPr>
                <w:rFonts w:ascii="Bahnschrift" w:hAnsi="Bahnschrift" w:cs="Arial"/>
                <w:szCs w:val="18"/>
              </w:rPr>
            </w:pPr>
            <w:r w:rsidRPr="00D2095A">
              <w:rPr>
                <w:rFonts w:ascii="Bahnschrift" w:hAnsi="Bahnschrift" w:cs="Arial"/>
                <w:szCs w:val="18"/>
              </w:rPr>
              <w:lastRenderedPageBreak/>
              <w:t>Test your website’s functionality &amp; layout for any issues or errors &amp; which require debugging.</w:t>
            </w:r>
          </w:p>
          <w:p w14:paraId="28530002" w14:textId="77777777" w:rsidR="00091EB6" w:rsidRPr="00D2095A" w:rsidRDefault="00091EB6" w:rsidP="003B3F5B">
            <w:pPr>
              <w:pStyle w:val="ListParagraph"/>
              <w:spacing w:before="80" w:after="80"/>
              <w:ind w:left="360"/>
              <w:rPr>
                <w:rFonts w:ascii="Bahnschrift" w:hAnsi="Bahnschrift" w:cs="Arial"/>
                <w:szCs w:val="18"/>
              </w:rPr>
            </w:pPr>
          </w:p>
          <w:p w14:paraId="13340F1E" w14:textId="77777777" w:rsidR="00091EB6" w:rsidRPr="00D2095A" w:rsidRDefault="00091EB6" w:rsidP="003B3F5B">
            <w:pPr>
              <w:pStyle w:val="ListParagraph"/>
              <w:spacing w:before="80" w:after="80"/>
              <w:ind w:left="360"/>
              <w:rPr>
                <w:rFonts w:ascii="Bahnschrift" w:hAnsi="Bahnschrift" w:cs="Arial"/>
                <w:szCs w:val="18"/>
              </w:rPr>
            </w:pPr>
            <w:r w:rsidRPr="00D2095A">
              <w:rPr>
                <w:rFonts w:ascii="Bahnschrift" w:hAnsi="Bahnschrift" w:cs="Arial"/>
                <w:szCs w:val="18"/>
              </w:rPr>
              <w:t xml:space="preserve">Below you will need to </w:t>
            </w:r>
            <w:r w:rsidRPr="00D2095A">
              <w:rPr>
                <w:rFonts w:ascii="Bahnschrift" w:hAnsi="Bahnschrift" w:cs="Arial"/>
                <w:b/>
                <w:bCs/>
                <w:szCs w:val="18"/>
              </w:rPr>
              <w:t>design &amp; complete</w:t>
            </w:r>
            <w:r w:rsidRPr="00D2095A">
              <w:rPr>
                <w:rFonts w:ascii="Bahnschrift" w:hAnsi="Bahnschrift" w:cs="Arial"/>
                <w:b/>
                <w:szCs w:val="18"/>
              </w:rPr>
              <w:t xml:space="preserve"> at least FOUR (4) tests</w:t>
            </w:r>
            <w:r w:rsidRPr="00D2095A">
              <w:rPr>
                <w:rFonts w:ascii="Bahnschrift" w:hAnsi="Bahnschrift" w:cs="Arial"/>
                <w:szCs w:val="18"/>
              </w:rPr>
              <w:t>, each providing the (</w:t>
            </w:r>
            <w:proofErr w:type="spellStart"/>
            <w:r w:rsidRPr="00D2095A">
              <w:rPr>
                <w:rFonts w:ascii="Bahnschrift" w:hAnsi="Bahnschrift" w:cs="Arial"/>
                <w:szCs w:val="18"/>
              </w:rPr>
              <w:t>i</w:t>
            </w:r>
            <w:proofErr w:type="spellEnd"/>
            <w:r w:rsidRPr="00D2095A">
              <w:rPr>
                <w:rFonts w:ascii="Bahnschrift" w:hAnsi="Bahnschrift" w:cs="Arial"/>
                <w:szCs w:val="18"/>
              </w:rPr>
              <w:t xml:space="preserve">) test conducted, (ii) expected output of the test, (iii) success / failure and (iv) comments on test result and debugging. </w:t>
            </w:r>
          </w:p>
          <w:p w14:paraId="4F34A2D3" w14:textId="77777777" w:rsidR="00091EB6" w:rsidRPr="00D2095A" w:rsidRDefault="00091EB6" w:rsidP="003B3F5B">
            <w:pPr>
              <w:pStyle w:val="ListParagraph"/>
              <w:spacing w:before="80" w:after="80"/>
              <w:ind w:left="360"/>
              <w:rPr>
                <w:rFonts w:ascii="Bahnschrift" w:hAnsi="Bahnschrift" w:cs="Arial"/>
                <w:b/>
                <w:szCs w:val="18"/>
              </w:rPr>
            </w:pPr>
          </w:p>
          <w:p w14:paraId="315769F2" w14:textId="77777777" w:rsidR="00091EB6" w:rsidRPr="00D2095A" w:rsidRDefault="00091EB6" w:rsidP="003B3F5B">
            <w:pPr>
              <w:pStyle w:val="ListParagraph"/>
              <w:spacing w:before="80" w:after="80"/>
              <w:ind w:left="360"/>
              <w:rPr>
                <w:rFonts w:ascii="Bahnschrift" w:hAnsi="Bahnschrift" w:cs="Arial"/>
                <w:szCs w:val="18"/>
              </w:rPr>
            </w:pPr>
            <w:r w:rsidRPr="00D2095A">
              <w:rPr>
                <w:rFonts w:ascii="Bahnschrift" w:hAnsi="Bahnschrift" w:cs="Arial"/>
                <w:b/>
                <w:szCs w:val="18"/>
              </w:rPr>
              <w:t xml:space="preserve">Template tests that could be conducted have been provided, as examples – BUT you will need to </w:t>
            </w:r>
            <w:r w:rsidRPr="00D2095A">
              <w:rPr>
                <w:rFonts w:ascii="Bahnschrift" w:hAnsi="Bahnschrift" w:cs="Arial"/>
                <w:b/>
                <w:szCs w:val="18"/>
                <w:u w:val="single"/>
              </w:rPr>
              <w:t>MODIFY</w:t>
            </w:r>
            <w:r w:rsidRPr="00D2095A">
              <w:rPr>
                <w:rFonts w:ascii="Bahnschrift" w:hAnsi="Bahnschrift" w:cs="Arial"/>
                <w:b/>
                <w:szCs w:val="18"/>
              </w:rPr>
              <w:t xml:space="preserve"> some of these to match your UI design needs:</w:t>
            </w:r>
          </w:p>
        </w:tc>
      </w:tr>
      <w:tr w:rsidR="002267EA" w:rsidRPr="00D2095A" w14:paraId="184D900A" w14:textId="77777777" w:rsidTr="00CD2E6E">
        <w:trPr>
          <w:trHeight w:val="569"/>
        </w:trPr>
        <w:tc>
          <w:tcPr>
            <w:tcW w:w="2831" w:type="dxa"/>
            <w:vMerge w:val="restart"/>
            <w:shd w:val="clear" w:color="auto" w:fill="D8D8D9" w:themeFill="accent1" w:themeFillTint="33"/>
            <w:vAlign w:val="center"/>
          </w:tcPr>
          <w:p w14:paraId="6164CF94" w14:textId="77777777" w:rsidR="00091EB6" w:rsidRPr="00D2095A" w:rsidRDefault="00091EB6" w:rsidP="003B3F5B">
            <w:pPr>
              <w:spacing w:before="80" w:after="80"/>
              <w:rPr>
                <w:rFonts w:ascii="Bahnschrift" w:hAnsi="Bahnschrift" w:cs="Arial"/>
                <w:b/>
                <w:sz w:val="18"/>
                <w:szCs w:val="18"/>
              </w:rPr>
            </w:pPr>
            <w:r w:rsidRPr="00D2095A">
              <w:rPr>
                <w:rFonts w:ascii="Bahnschrift" w:hAnsi="Bahnschrift" w:cs="Arial"/>
                <w:b/>
                <w:sz w:val="18"/>
                <w:szCs w:val="18"/>
              </w:rPr>
              <w:t>Test Design</w:t>
            </w:r>
          </w:p>
        </w:tc>
        <w:tc>
          <w:tcPr>
            <w:tcW w:w="2600" w:type="dxa"/>
            <w:vMerge w:val="restart"/>
            <w:shd w:val="clear" w:color="auto" w:fill="D8D8D9" w:themeFill="accent1" w:themeFillTint="33"/>
            <w:vAlign w:val="center"/>
          </w:tcPr>
          <w:p w14:paraId="737C5786" w14:textId="77777777" w:rsidR="00091EB6" w:rsidRPr="00D2095A" w:rsidRDefault="00091EB6" w:rsidP="003B3F5B">
            <w:pPr>
              <w:spacing w:before="80" w:after="80"/>
              <w:rPr>
                <w:rFonts w:ascii="Bahnschrift" w:hAnsi="Bahnschrift" w:cs="Arial"/>
                <w:b/>
                <w:sz w:val="18"/>
                <w:szCs w:val="18"/>
              </w:rPr>
            </w:pPr>
            <w:r w:rsidRPr="00D2095A">
              <w:rPr>
                <w:rFonts w:ascii="Bahnschrift" w:hAnsi="Bahnschrift" w:cs="Arial"/>
                <w:b/>
                <w:sz w:val="18"/>
                <w:szCs w:val="18"/>
              </w:rPr>
              <w:t>Expected Output</w:t>
            </w:r>
          </w:p>
        </w:tc>
        <w:tc>
          <w:tcPr>
            <w:tcW w:w="1942" w:type="dxa"/>
            <w:gridSpan w:val="2"/>
            <w:shd w:val="clear" w:color="auto" w:fill="D8D8D9" w:themeFill="accent1" w:themeFillTint="33"/>
            <w:vAlign w:val="center"/>
          </w:tcPr>
          <w:p w14:paraId="0436B787" w14:textId="77777777" w:rsidR="00091EB6" w:rsidRPr="00D2095A" w:rsidRDefault="00091EB6" w:rsidP="003B3F5B">
            <w:pPr>
              <w:spacing w:before="80" w:after="80"/>
              <w:jc w:val="center"/>
              <w:rPr>
                <w:rFonts w:ascii="Bahnschrift" w:hAnsi="Bahnschrift" w:cs="Arial"/>
                <w:b/>
                <w:sz w:val="18"/>
                <w:szCs w:val="18"/>
              </w:rPr>
            </w:pPr>
            <w:r w:rsidRPr="00D2095A">
              <w:rPr>
                <w:rFonts w:ascii="Bahnschrift" w:hAnsi="Bahnschrift" w:cs="Arial"/>
                <w:b/>
                <w:sz w:val="18"/>
                <w:szCs w:val="18"/>
              </w:rPr>
              <w:t>Correct Function</w:t>
            </w:r>
          </w:p>
        </w:tc>
        <w:tc>
          <w:tcPr>
            <w:tcW w:w="3117" w:type="dxa"/>
            <w:vMerge w:val="restart"/>
            <w:shd w:val="clear" w:color="auto" w:fill="D8D8D9" w:themeFill="accent1" w:themeFillTint="33"/>
            <w:vAlign w:val="center"/>
          </w:tcPr>
          <w:p w14:paraId="422B75A8" w14:textId="77777777" w:rsidR="00091EB6" w:rsidRPr="00D2095A" w:rsidRDefault="00091EB6" w:rsidP="003B3F5B">
            <w:pPr>
              <w:spacing w:before="80" w:after="80"/>
              <w:rPr>
                <w:rFonts w:ascii="Bahnschrift" w:hAnsi="Bahnschrift" w:cs="Arial"/>
                <w:b/>
                <w:sz w:val="18"/>
                <w:szCs w:val="18"/>
              </w:rPr>
            </w:pPr>
            <w:r w:rsidRPr="00D2095A">
              <w:rPr>
                <w:rFonts w:ascii="Bahnschrift" w:hAnsi="Bahnschrift" w:cs="Arial"/>
                <w:b/>
                <w:sz w:val="18"/>
                <w:szCs w:val="18"/>
              </w:rPr>
              <w:t>Comment on Test</w:t>
            </w:r>
          </w:p>
        </w:tc>
      </w:tr>
      <w:tr w:rsidR="002267EA" w:rsidRPr="00D2095A" w14:paraId="3C7B4DDC" w14:textId="77777777" w:rsidTr="00CD2E6E">
        <w:trPr>
          <w:trHeight w:val="527"/>
        </w:trPr>
        <w:tc>
          <w:tcPr>
            <w:tcW w:w="2831" w:type="dxa"/>
            <w:vMerge/>
            <w:shd w:val="clear" w:color="auto" w:fill="D8D8D9" w:themeFill="accent1" w:themeFillTint="33"/>
          </w:tcPr>
          <w:p w14:paraId="729B9996" w14:textId="77777777" w:rsidR="00091EB6" w:rsidRPr="00D2095A" w:rsidRDefault="00091EB6" w:rsidP="003B3F5B">
            <w:pPr>
              <w:spacing w:before="80" w:after="80"/>
              <w:rPr>
                <w:rFonts w:ascii="Bahnschrift" w:hAnsi="Bahnschrift" w:cs="Arial"/>
                <w:b/>
                <w:sz w:val="18"/>
                <w:szCs w:val="18"/>
              </w:rPr>
            </w:pPr>
          </w:p>
        </w:tc>
        <w:tc>
          <w:tcPr>
            <w:tcW w:w="2600" w:type="dxa"/>
            <w:vMerge/>
            <w:shd w:val="clear" w:color="auto" w:fill="D8D8D9" w:themeFill="accent1" w:themeFillTint="33"/>
          </w:tcPr>
          <w:p w14:paraId="565FF40B" w14:textId="77777777" w:rsidR="00091EB6" w:rsidRPr="00D2095A" w:rsidRDefault="00091EB6" w:rsidP="003B3F5B">
            <w:pPr>
              <w:spacing w:before="80" w:after="80"/>
              <w:rPr>
                <w:rFonts w:ascii="Bahnschrift" w:hAnsi="Bahnschrift" w:cs="Arial"/>
                <w:b/>
                <w:sz w:val="18"/>
                <w:szCs w:val="18"/>
              </w:rPr>
            </w:pPr>
          </w:p>
        </w:tc>
        <w:tc>
          <w:tcPr>
            <w:tcW w:w="993" w:type="dxa"/>
            <w:shd w:val="clear" w:color="auto" w:fill="D8D8D9" w:themeFill="accent1" w:themeFillTint="33"/>
          </w:tcPr>
          <w:p w14:paraId="3A22410F" w14:textId="77777777" w:rsidR="00091EB6" w:rsidRPr="00D2095A" w:rsidRDefault="00091EB6" w:rsidP="003B3F5B">
            <w:pPr>
              <w:spacing w:before="80" w:after="80"/>
              <w:jc w:val="center"/>
              <w:rPr>
                <w:rFonts w:ascii="Bahnschrift" w:hAnsi="Bahnschrift" w:cs="Arial"/>
                <w:b/>
                <w:sz w:val="18"/>
                <w:szCs w:val="18"/>
              </w:rPr>
            </w:pPr>
            <w:r w:rsidRPr="00D2095A">
              <w:rPr>
                <w:rFonts w:ascii="Bahnschrift" w:hAnsi="Bahnschrift" w:cs="Arial"/>
                <w:b/>
                <w:sz w:val="18"/>
                <w:szCs w:val="18"/>
              </w:rPr>
              <w:t>Yes</w:t>
            </w:r>
          </w:p>
        </w:tc>
        <w:tc>
          <w:tcPr>
            <w:tcW w:w="949" w:type="dxa"/>
            <w:shd w:val="clear" w:color="auto" w:fill="D8D8D9" w:themeFill="accent1" w:themeFillTint="33"/>
          </w:tcPr>
          <w:p w14:paraId="4F26A7FA" w14:textId="77777777" w:rsidR="00091EB6" w:rsidRPr="00D2095A" w:rsidRDefault="00091EB6" w:rsidP="003B3F5B">
            <w:pPr>
              <w:spacing w:before="80" w:after="80"/>
              <w:jc w:val="center"/>
              <w:rPr>
                <w:rFonts w:ascii="Bahnschrift" w:hAnsi="Bahnschrift" w:cs="Arial"/>
                <w:b/>
                <w:sz w:val="18"/>
                <w:szCs w:val="18"/>
              </w:rPr>
            </w:pPr>
            <w:r w:rsidRPr="00D2095A">
              <w:rPr>
                <w:rFonts w:ascii="Bahnschrift" w:hAnsi="Bahnschrift" w:cs="Arial"/>
                <w:b/>
                <w:sz w:val="18"/>
                <w:szCs w:val="18"/>
              </w:rPr>
              <w:t>No</w:t>
            </w:r>
          </w:p>
        </w:tc>
        <w:tc>
          <w:tcPr>
            <w:tcW w:w="3117" w:type="dxa"/>
            <w:vMerge/>
            <w:shd w:val="clear" w:color="auto" w:fill="D8D8D9" w:themeFill="accent1" w:themeFillTint="33"/>
          </w:tcPr>
          <w:p w14:paraId="1906FF42" w14:textId="77777777" w:rsidR="00091EB6" w:rsidRPr="00D2095A" w:rsidRDefault="00091EB6" w:rsidP="003B3F5B">
            <w:pPr>
              <w:spacing w:before="80" w:after="80"/>
              <w:rPr>
                <w:rFonts w:ascii="Bahnschrift" w:hAnsi="Bahnschrift" w:cs="Arial"/>
                <w:b/>
                <w:sz w:val="18"/>
                <w:szCs w:val="18"/>
              </w:rPr>
            </w:pPr>
          </w:p>
        </w:tc>
      </w:tr>
      <w:tr w:rsidR="002267EA" w:rsidRPr="00D2095A" w14:paraId="15F1B802" w14:textId="77777777" w:rsidTr="003B3F5B">
        <w:tc>
          <w:tcPr>
            <w:tcW w:w="2831" w:type="dxa"/>
          </w:tcPr>
          <w:p w14:paraId="6166C451"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b/>
                <w:sz w:val="18"/>
                <w:szCs w:val="18"/>
                <w:highlight w:val="yellow"/>
              </w:rPr>
              <w:lastRenderedPageBreak/>
              <w:t>a. Test:</w:t>
            </w:r>
            <w:r w:rsidRPr="00D2095A">
              <w:rPr>
                <w:rFonts w:ascii="Bahnschrift" w:hAnsi="Bahnschrift" w:cs="Arial"/>
                <w:sz w:val="18"/>
                <w:szCs w:val="18"/>
                <w:highlight w:val="yellow"/>
              </w:rPr>
              <w:t xml:space="preserve"> That the website is functional for users, in at least TWO (2) browsers and TWO (2) devices, being desktop AND mobile</w:t>
            </w:r>
          </w:p>
        </w:tc>
        <w:tc>
          <w:tcPr>
            <w:tcW w:w="2600" w:type="dxa"/>
          </w:tcPr>
          <w:p w14:paraId="3E8637A2"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sz w:val="18"/>
                <w:szCs w:val="18"/>
              </w:rPr>
              <w:t>Expect the website to render correctly on two browsers, like Chrome and Edge, and two devices of desktop and mobile.</w:t>
            </w:r>
          </w:p>
        </w:tc>
        <w:sdt>
          <w:sdtPr>
            <w:rPr>
              <w:rFonts w:ascii="Bahnschrift" w:hAnsi="Bahnschrift" w:cs="Arial"/>
              <w:sz w:val="18"/>
              <w:szCs w:val="18"/>
            </w:rPr>
            <w:id w:val="431865207"/>
            <w14:checkbox>
              <w14:checked w14:val="1"/>
              <w14:checkedState w14:val="2612" w14:font="MS Gothic"/>
              <w14:uncheckedState w14:val="2610" w14:font="MS Gothic"/>
            </w14:checkbox>
          </w:sdtPr>
          <w:sdtEndPr/>
          <w:sdtContent>
            <w:tc>
              <w:tcPr>
                <w:tcW w:w="993" w:type="dxa"/>
              </w:tcPr>
              <w:p w14:paraId="3E112462" w14:textId="22009124" w:rsidR="00091EB6" w:rsidRPr="00D2095A" w:rsidRDefault="00380533" w:rsidP="003B3F5B">
                <w:pPr>
                  <w:spacing w:before="80" w:after="80"/>
                  <w:jc w:val="center"/>
                  <w:rPr>
                    <w:rFonts w:ascii="Bahnschrift" w:hAnsi="Bahnschrift" w:cs="Arial"/>
                    <w:sz w:val="18"/>
                    <w:szCs w:val="18"/>
                  </w:rPr>
                </w:pPr>
                <w:r>
                  <w:rPr>
                    <w:rFonts w:ascii="MS Gothic" w:eastAsia="MS Gothic" w:hAnsi="MS Gothic" w:cs="Arial" w:hint="eastAsia"/>
                    <w:sz w:val="18"/>
                    <w:szCs w:val="18"/>
                  </w:rPr>
                  <w:t>☒</w:t>
                </w:r>
              </w:p>
            </w:tc>
          </w:sdtContent>
        </w:sdt>
        <w:sdt>
          <w:sdtPr>
            <w:rPr>
              <w:rFonts w:ascii="Bahnschrift" w:hAnsi="Bahnschrift" w:cs="Arial"/>
              <w:sz w:val="18"/>
              <w:szCs w:val="18"/>
            </w:rPr>
            <w:id w:val="-542982834"/>
            <w14:checkbox>
              <w14:checked w14:val="0"/>
              <w14:checkedState w14:val="2612" w14:font="MS Gothic"/>
              <w14:uncheckedState w14:val="2610" w14:font="MS Gothic"/>
            </w14:checkbox>
          </w:sdtPr>
          <w:sdtEndPr/>
          <w:sdtContent>
            <w:tc>
              <w:tcPr>
                <w:tcW w:w="949" w:type="dxa"/>
              </w:tcPr>
              <w:p w14:paraId="32AD97F9"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Mincho" w:hAnsi="Segoe UI Symbol" w:cs="Segoe UI Symbol"/>
                    <w:sz w:val="18"/>
                    <w:szCs w:val="18"/>
                  </w:rPr>
                  <w:t>☐</w:t>
                </w:r>
              </w:p>
            </w:tc>
          </w:sdtContent>
        </w:sdt>
        <w:tc>
          <w:tcPr>
            <w:tcW w:w="3117" w:type="dxa"/>
          </w:tcPr>
          <w:p w14:paraId="03138784" w14:textId="77777777" w:rsidR="00091EB6" w:rsidRDefault="002267EA" w:rsidP="003B3F5B">
            <w:pPr>
              <w:spacing w:before="80" w:after="80"/>
              <w:rPr>
                <w:rFonts w:ascii="Bahnschrift" w:hAnsi="Bahnschrift" w:cs="Arial"/>
                <w:sz w:val="18"/>
                <w:szCs w:val="18"/>
              </w:rPr>
            </w:pPr>
            <w:r w:rsidRPr="002267EA">
              <w:rPr>
                <w:rFonts w:ascii="Bahnschrift" w:hAnsi="Bahnschrift" w:cs="Arial"/>
                <w:sz w:val="18"/>
                <w:szCs w:val="18"/>
              </w:rPr>
              <w:drawing>
                <wp:inline distT="0" distB="0" distL="0" distR="0" wp14:anchorId="0ED01A75" wp14:editId="5A6E2A6F">
                  <wp:extent cx="2708719" cy="3869599"/>
                  <wp:effectExtent l="0" t="0" r="0" b="0"/>
                  <wp:docPr id="12995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4990" name=""/>
                          <pic:cNvPicPr/>
                        </pic:nvPicPr>
                        <pic:blipFill>
                          <a:blip r:embed="rId47"/>
                          <a:stretch>
                            <a:fillRect/>
                          </a:stretch>
                        </pic:blipFill>
                        <pic:spPr>
                          <a:xfrm>
                            <a:off x="0" y="0"/>
                            <a:ext cx="2714884" cy="3878406"/>
                          </a:xfrm>
                          <a:prstGeom prst="rect">
                            <a:avLst/>
                          </a:prstGeom>
                        </pic:spPr>
                      </pic:pic>
                    </a:graphicData>
                  </a:graphic>
                </wp:inline>
              </w:drawing>
            </w:r>
          </w:p>
          <w:p w14:paraId="4FD53565" w14:textId="77777777" w:rsidR="002267EA" w:rsidRDefault="002267EA" w:rsidP="003B3F5B">
            <w:pPr>
              <w:spacing w:before="80" w:after="80"/>
              <w:rPr>
                <w:rFonts w:ascii="Bahnschrift" w:hAnsi="Bahnschrift" w:cs="Arial"/>
                <w:sz w:val="18"/>
                <w:szCs w:val="18"/>
              </w:rPr>
            </w:pPr>
          </w:p>
          <w:p w14:paraId="3F12C6DE" w14:textId="27C2F56C" w:rsidR="002267EA" w:rsidRDefault="002267EA" w:rsidP="003B3F5B">
            <w:pPr>
              <w:spacing w:before="80" w:after="80"/>
              <w:rPr>
                <w:rFonts w:ascii="Bahnschrift" w:hAnsi="Bahnschrift" w:cs="Arial"/>
                <w:sz w:val="18"/>
                <w:szCs w:val="18"/>
              </w:rPr>
            </w:pPr>
            <w:r w:rsidRPr="002267EA">
              <w:rPr>
                <w:rFonts w:ascii="Bahnschrift" w:hAnsi="Bahnschrift" w:cs="Arial"/>
                <w:sz w:val="18"/>
                <w:szCs w:val="18"/>
              </w:rPr>
              <w:drawing>
                <wp:inline distT="0" distB="0" distL="0" distR="0" wp14:anchorId="7D4DE787" wp14:editId="1C562741">
                  <wp:extent cx="3075940" cy="1649504"/>
                  <wp:effectExtent l="0" t="0" r="0" b="8255"/>
                  <wp:docPr id="32928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5610" name=""/>
                          <pic:cNvPicPr/>
                        </pic:nvPicPr>
                        <pic:blipFill>
                          <a:blip r:embed="rId48"/>
                          <a:stretch>
                            <a:fillRect/>
                          </a:stretch>
                        </pic:blipFill>
                        <pic:spPr>
                          <a:xfrm>
                            <a:off x="0" y="0"/>
                            <a:ext cx="3084723" cy="1654214"/>
                          </a:xfrm>
                          <a:prstGeom prst="rect">
                            <a:avLst/>
                          </a:prstGeom>
                        </pic:spPr>
                      </pic:pic>
                    </a:graphicData>
                  </a:graphic>
                </wp:inline>
              </w:drawing>
            </w:r>
          </w:p>
          <w:p w14:paraId="079C6595" w14:textId="1631C7F1" w:rsidR="002267EA" w:rsidRPr="00D2095A" w:rsidRDefault="002267EA" w:rsidP="003B3F5B">
            <w:pPr>
              <w:spacing w:before="80" w:after="80"/>
              <w:rPr>
                <w:rFonts w:ascii="Bahnschrift" w:hAnsi="Bahnschrift" w:cs="Arial"/>
                <w:sz w:val="18"/>
                <w:szCs w:val="18"/>
              </w:rPr>
            </w:pPr>
          </w:p>
        </w:tc>
      </w:tr>
      <w:tr w:rsidR="002267EA" w:rsidRPr="00D2095A" w14:paraId="4D994E6C" w14:textId="77777777" w:rsidTr="003B3F5B">
        <w:tc>
          <w:tcPr>
            <w:tcW w:w="2831" w:type="dxa"/>
            <w:vAlign w:val="center"/>
          </w:tcPr>
          <w:p w14:paraId="752CE503" w14:textId="77777777" w:rsidR="00091EB6" w:rsidRPr="00D2095A" w:rsidRDefault="00091EB6" w:rsidP="003B3F5B">
            <w:pPr>
              <w:spacing w:before="80" w:after="80"/>
              <w:rPr>
                <w:rFonts w:ascii="Bahnschrift" w:hAnsi="Bahnschrift" w:cs="Arial"/>
                <w:b/>
                <w:sz w:val="18"/>
                <w:szCs w:val="18"/>
              </w:rPr>
            </w:pPr>
            <w:r w:rsidRPr="00D2095A">
              <w:rPr>
                <w:rFonts w:ascii="Bahnschrift" w:hAnsi="Bahnschrift" w:cs="Arial"/>
                <w:b/>
                <w:sz w:val="18"/>
                <w:szCs w:val="18"/>
              </w:rPr>
              <w:t>b. Test:</w:t>
            </w:r>
            <w:r w:rsidRPr="00D2095A">
              <w:rPr>
                <w:rFonts w:ascii="Bahnschrift" w:hAnsi="Bahnschrift" w:cs="Arial"/>
                <w:sz w:val="18"/>
                <w:szCs w:val="18"/>
              </w:rPr>
              <w:t xml:space="preserve"> That the website is secure according to cybersecurity procedures and protocols.</w:t>
            </w:r>
          </w:p>
        </w:tc>
        <w:tc>
          <w:tcPr>
            <w:tcW w:w="2600" w:type="dxa"/>
          </w:tcPr>
          <w:p w14:paraId="565A9E72"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sz w:val="18"/>
                <w:szCs w:val="18"/>
              </w:rPr>
              <w:t xml:space="preserve">Expect the website performs correctly and securely according to client requirements </w:t>
            </w:r>
          </w:p>
        </w:tc>
        <w:sdt>
          <w:sdtPr>
            <w:rPr>
              <w:rFonts w:ascii="Bahnschrift" w:hAnsi="Bahnschrift" w:cs="Arial"/>
              <w:sz w:val="18"/>
              <w:szCs w:val="18"/>
            </w:rPr>
            <w:id w:val="-886262374"/>
            <w14:checkbox>
              <w14:checked w14:val="1"/>
              <w14:checkedState w14:val="2612" w14:font="MS Gothic"/>
              <w14:uncheckedState w14:val="2610" w14:font="MS Gothic"/>
            </w14:checkbox>
          </w:sdtPr>
          <w:sdtEndPr/>
          <w:sdtContent>
            <w:tc>
              <w:tcPr>
                <w:tcW w:w="993" w:type="dxa"/>
              </w:tcPr>
              <w:p w14:paraId="6D7D6D14" w14:textId="046E653E" w:rsidR="00091EB6" w:rsidRPr="00D2095A" w:rsidRDefault="0081183D" w:rsidP="003B3F5B">
                <w:pPr>
                  <w:spacing w:before="80" w:after="80"/>
                  <w:jc w:val="center"/>
                  <w:rPr>
                    <w:rFonts w:ascii="Bahnschrift" w:hAnsi="Bahnschrift" w:cs="Arial"/>
                    <w:sz w:val="18"/>
                    <w:szCs w:val="18"/>
                  </w:rPr>
                </w:pPr>
                <w:r>
                  <w:rPr>
                    <w:rFonts w:ascii="MS Gothic" w:eastAsia="MS Gothic" w:hAnsi="MS Gothic" w:cs="Arial" w:hint="eastAsia"/>
                    <w:sz w:val="18"/>
                    <w:szCs w:val="18"/>
                  </w:rPr>
                  <w:t>☒</w:t>
                </w:r>
              </w:p>
            </w:tc>
          </w:sdtContent>
        </w:sdt>
        <w:sdt>
          <w:sdtPr>
            <w:rPr>
              <w:rFonts w:ascii="Bahnschrift" w:hAnsi="Bahnschrift" w:cs="Arial"/>
              <w:sz w:val="18"/>
              <w:szCs w:val="18"/>
            </w:rPr>
            <w:id w:val="1139382793"/>
            <w14:checkbox>
              <w14:checked w14:val="0"/>
              <w14:checkedState w14:val="2612" w14:font="MS Gothic"/>
              <w14:uncheckedState w14:val="2610" w14:font="MS Gothic"/>
            </w14:checkbox>
          </w:sdtPr>
          <w:sdtEndPr/>
          <w:sdtContent>
            <w:tc>
              <w:tcPr>
                <w:tcW w:w="949" w:type="dxa"/>
              </w:tcPr>
              <w:p w14:paraId="7FCE8728" w14:textId="4E80CE29" w:rsidR="00091EB6" w:rsidRPr="00D2095A" w:rsidRDefault="0081183D" w:rsidP="003B3F5B">
                <w:pPr>
                  <w:spacing w:before="80" w:after="80"/>
                  <w:jc w:val="center"/>
                  <w:rPr>
                    <w:rFonts w:ascii="Bahnschrift" w:hAnsi="Bahnschrift" w:cs="Arial"/>
                    <w:sz w:val="18"/>
                    <w:szCs w:val="18"/>
                  </w:rPr>
                </w:pPr>
                <w:r>
                  <w:rPr>
                    <w:rFonts w:ascii="MS Gothic" w:eastAsia="MS Gothic" w:hAnsi="MS Gothic" w:cs="Arial" w:hint="eastAsia"/>
                    <w:sz w:val="18"/>
                    <w:szCs w:val="18"/>
                  </w:rPr>
                  <w:t>☐</w:t>
                </w:r>
              </w:p>
            </w:tc>
          </w:sdtContent>
        </w:sdt>
        <w:tc>
          <w:tcPr>
            <w:tcW w:w="3117" w:type="dxa"/>
          </w:tcPr>
          <w:p w14:paraId="31240324" w14:textId="3A32F0AD" w:rsidR="00091EB6" w:rsidRPr="00D2095A" w:rsidRDefault="002267EA" w:rsidP="003B3F5B">
            <w:pPr>
              <w:spacing w:before="80" w:after="80"/>
              <w:rPr>
                <w:rFonts w:ascii="Bahnschrift" w:hAnsi="Bahnschrift" w:cs="Arial"/>
                <w:sz w:val="18"/>
                <w:szCs w:val="18"/>
              </w:rPr>
            </w:pPr>
            <w:r>
              <w:rPr>
                <w:rFonts w:ascii="Bahnschrift" w:hAnsi="Bahnschrift" w:cs="Arial"/>
                <w:sz w:val="18"/>
                <w:szCs w:val="18"/>
              </w:rPr>
              <w:t>I ensured that the website does not allow any user-submitted script or executable content. For example, in the contact page, it only accepts plain text, which prevents cross site scripting (XSS) and supports basic cyber hygiene.</w:t>
            </w:r>
          </w:p>
        </w:tc>
      </w:tr>
      <w:tr w:rsidR="002267EA" w:rsidRPr="00D2095A" w14:paraId="6B61516F" w14:textId="77777777" w:rsidTr="003B3F5B">
        <w:trPr>
          <w:trHeight w:val="672"/>
        </w:trPr>
        <w:tc>
          <w:tcPr>
            <w:tcW w:w="2831" w:type="dxa"/>
            <w:vAlign w:val="center"/>
          </w:tcPr>
          <w:p w14:paraId="0D6276FB"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b/>
                <w:sz w:val="18"/>
                <w:szCs w:val="18"/>
              </w:rPr>
              <w:lastRenderedPageBreak/>
              <w:t>c. Test:</w:t>
            </w:r>
            <w:r w:rsidRPr="00D2095A">
              <w:rPr>
                <w:rFonts w:ascii="Bahnschrift" w:hAnsi="Bahnschrift" w:cs="Arial"/>
                <w:sz w:val="18"/>
                <w:szCs w:val="18"/>
              </w:rPr>
              <w:t xml:space="preserve"> That the website has included UI for </w:t>
            </w:r>
            <w:r w:rsidRPr="00D2095A">
              <w:rPr>
                <w:rFonts w:ascii="Bahnschrift" w:hAnsi="Bahnschrift" w:cs="Arial"/>
                <w:b/>
                <w:bCs/>
                <w:sz w:val="18"/>
                <w:szCs w:val="18"/>
                <w:u w:val="single"/>
              </w:rPr>
              <w:t>Core UI Component 1</w:t>
            </w:r>
            <w:r w:rsidRPr="00D2095A">
              <w:rPr>
                <w:rFonts w:ascii="Bahnschrift" w:hAnsi="Bahnschrift" w:cs="Arial"/>
                <w:b/>
                <w:bCs/>
                <w:sz w:val="18"/>
                <w:szCs w:val="18"/>
              </w:rPr>
              <w:t xml:space="preserve"> </w:t>
            </w:r>
            <w:r w:rsidRPr="00D2095A">
              <w:rPr>
                <w:rFonts w:ascii="Bahnschrift" w:hAnsi="Bahnschrift" w:cs="Arial"/>
                <w:sz w:val="18"/>
                <w:szCs w:val="18"/>
              </w:rPr>
              <w:t>and it functions as required</w:t>
            </w:r>
          </w:p>
          <w:p w14:paraId="157B2452" w14:textId="77777777" w:rsidR="00091EB6" w:rsidRPr="00D2095A" w:rsidRDefault="00091EB6" w:rsidP="003B3F5B">
            <w:pPr>
              <w:spacing w:before="80" w:after="80"/>
              <w:rPr>
                <w:rFonts w:ascii="Bahnschrift" w:hAnsi="Bahnschrift" w:cs="Arial"/>
                <w:b/>
                <w:sz w:val="18"/>
                <w:szCs w:val="18"/>
              </w:rPr>
            </w:pPr>
          </w:p>
          <w:p w14:paraId="302D2CEA" w14:textId="77777777" w:rsidR="00091EB6" w:rsidRPr="00D2095A" w:rsidRDefault="00091EB6" w:rsidP="003B3F5B">
            <w:pPr>
              <w:spacing w:before="80" w:after="80"/>
              <w:rPr>
                <w:rFonts w:ascii="Bahnschrift" w:hAnsi="Bahnschrift" w:cs="Arial"/>
                <w:b/>
                <w:sz w:val="18"/>
                <w:szCs w:val="18"/>
              </w:rPr>
            </w:pPr>
            <w:proofErr w:type="gramStart"/>
            <w:r w:rsidRPr="00D2095A">
              <w:rPr>
                <w:rFonts w:ascii="Bahnschrift" w:hAnsi="Bahnschrift" w:cs="Arial"/>
                <w:b/>
                <w:sz w:val="18"/>
                <w:szCs w:val="18"/>
              </w:rPr>
              <w:t>Refer back</w:t>
            </w:r>
            <w:proofErr w:type="gramEnd"/>
            <w:r w:rsidRPr="00D2095A">
              <w:rPr>
                <w:rFonts w:ascii="Bahnschrift" w:hAnsi="Bahnschrift" w:cs="Arial"/>
                <w:b/>
                <w:sz w:val="18"/>
                <w:szCs w:val="18"/>
              </w:rPr>
              <w:t xml:space="preserve"> to </w:t>
            </w:r>
            <w:hyperlink w:anchor="LearnerP3Q4" w:history="1">
              <w:r w:rsidRPr="00D2095A">
                <w:rPr>
                  <w:rStyle w:val="Hyperlink"/>
                  <w:rFonts w:ascii="Bahnschrift" w:hAnsi="Bahnschrift" w:cs="Arial"/>
                  <w:b/>
                  <w:color w:val="auto"/>
                  <w:sz w:val="18"/>
                  <w:szCs w:val="18"/>
                </w:rPr>
                <w:t>Part 3, Question 4</w:t>
              </w:r>
            </w:hyperlink>
            <w:r w:rsidRPr="00D2095A">
              <w:rPr>
                <w:rFonts w:ascii="Bahnschrift" w:hAnsi="Bahnschrift" w:cs="Arial"/>
                <w:b/>
                <w:sz w:val="18"/>
                <w:szCs w:val="18"/>
              </w:rPr>
              <w:t xml:space="preserve"> for Core UI Components</w:t>
            </w:r>
          </w:p>
        </w:tc>
        <w:tc>
          <w:tcPr>
            <w:tcW w:w="2600" w:type="dxa"/>
          </w:tcPr>
          <w:p w14:paraId="5020DFA7"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sz w:val="18"/>
                <w:szCs w:val="18"/>
              </w:rPr>
              <w:t>Expect the [Core UI Component 1] renders on the page as per designs &amp; functions for the user as required</w:t>
            </w:r>
          </w:p>
        </w:tc>
        <w:sdt>
          <w:sdtPr>
            <w:rPr>
              <w:rFonts w:ascii="Bahnschrift" w:hAnsi="Bahnschrift" w:cs="Arial"/>
              <w:sz w:val="18"/>
              <w:szCs w:val="18"/>
            </w:rPr>
            <w:id w:val="-1565101916"/>
            <w14:checkbox>
              <w14:checked w14:val="1"/>
              <w14:checkedState w14:val="2612" w14:font="MS Gothic"/>
              <w14:uncheckedState w14:val="2610" w14:font="MS Gothic"/>
            </w14:checkbox>
          </w:sdtPr>
          <w:sdtEndPr/>
          <w:sdtContent>
            <w:tc>
              <w:tcPr>
                <w:tcW w:w="993" w:type="dxa"/>
              </w:tcPr>
              <w:p w14:paraId="1830F0EC" w14:textId="1E0BC7CD" w:rsidR="00091EB6" w:rsidRPr="00D2095A" w:rsidRDefault="0081183D" w:rsidP="003B3F5B">
                <w:pPr>
                  <w:spacing w:before="80" w:after="80"/>
                  <w:jc w:val="center"/>
                  <w:rPr>
                    <w:rFonts w:ascii="Bahnschrift" w:hAnsi="Bahnschrift" w:cs="Arial"/>
                    <w:sz w:val="18"/>
                    <w:szCs w:val="18"/>
                  </w:rPr>
                </w:pPr>
                <w:r>
                  <w:rPr>
                    <w:rFonts w:ascii="MS Gothic" w:eastAsia="MS Gothic" w:hAnsi="MS Gothic" w:cs="Arial" w:hint="eastAsia"/>
                    <w:sz w:val="18"/>
                    <w:szCs w:val="18"/>
                  </w:rPr>
                  <w:t>☒</w:t>
                </w:r>
              </w:p>
            </w:tc>
          </w:sdtContent>
        </w:sdt>
        <w:sdt>
          <w:sdtPr>
            <w:rPr>
              <w:rFonts w:ascii="Bahnschrift" w:hAnsi="Bahnschrift" w:cs="Arial"/>
              <w:sz w:val="18"/>
              <w:szCs w:val="18"/>
            </w:rPr>
            <w:id w:val="-1824275968"/>
            <w14:checkbox>
              <w14:checked w14:val="0"/>
              <w14:checkedState w14:val="2612" w14:font="MS Gothic"/>
              <w14:uncheckedState w14:val="2610" w14:font="MS Gothic"/>
            </w14:checkbox>
          </w:sdtPr>
          <w:sdtEndPr/>
          <w:sdtContent>
            <w:tc>
              <w:tcPr>
                <w:tcW w:w="949" w:type="dxa"/>
              </w:tcPr>
              <w:p w14:paraId="28974CC0"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3117" w:type="dxa"/>
          </w:tcPr>
          <w:p w14:paraId="4F68325F" w14:textId="0BAC13E8" w:rsidR="00091EB6" w:rsidRPr="00D2095A" w:rsidRDefault="002267EA" w:rsidP="003B3F5B">
            <w:pPr>
              <w:spacing w:before="80" w:after="80"/>
              <w:rPr>
                <w:rFonts w:ascii="Bahnschrift" w:hAnsi="Bahnschrift" w:cs="Arial"/>
                <w:sz w:val="18"/>
                <w:szCs w:val="18"/>
              </w:rPr>
            </w:pPr>
            <w:r w:rsidRPr="002267EA">
              <w:rPr>
                <w:rFonts w:ascii="Bahnschrift" w:hAnsi="Bahnschrift" w:cs="Arial"/>
                <w:sz w:val="18"/>
                <w:szCs w:val="18"/>
              </w:rPr>
              <w:drawing>
                <wp:inline distT="0" distB="0" distL="0" distR="0" wp14:anchorId="63846E57" wp14:editId="6A89FABF">
                  <wp:extent cx="3115293" cy="2352040"/>
                  <wp:effectExtent l="0" t="0" r="9525" b="0"/>
                  <wp:docPr id="11900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04973" name=""/>
                          <pic:cNvPicPr/>
                        </pic:nvPicPr>
                        <pic:blipFill>
                          <a:blip r:embed="rId49"/>
                          <a:stretch>
                            <a:fillRect/>
                          </a:stretch>
                        </pic:blipFill>
                        <pic:spPr>
                          <a:xfrm>
                            <a:off x="0" y="0"/>
                            <a:ext cx="3123372" cy="2358139"/>
                          </a:xfrm>
                          <a:prstGeom prst="rect">
                            <a:avLst/>
                          </a:prstGeom>
                        </pic:spPr>
                      </pic:pic>
                    </a:graphicData>
                  </a:graphic>
                </wp:inline>
              </w:drawing>
            </w:r>
          </w:p>
        </w:tc>
      </w:tr>
      <w:tr w:rsidR="002267EA" w:rsidRPr="00D2095A" w14:paraId="7C86D6ED" w14:textId="77777777" w:rsidTr="003B3F5B">
        <w:tc>
          <w:tcPr>
            <w:tcW w:w="2831" w:type="dxa"/>
            <w:tcBorders>
              <w:bottom w:val="single" w:sz="8" w:space="0" w:color="auto"/>
            </w:tcBorders>
            <w:vAlign w:val="center"/>
          </w:tcPr>
          <w:p w14:paraId="0F7DF0E2"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b/>
                <w:sz w:val="18"/>
                <w:szCs w:val="18"/>
              </w:rPr>
              <w:t>d. Test:</w:t>
            </w:r>
            <w:r w:rsidRPr="00D2095A">
              <w:rPr>
                <w:rFonts w:ascii="Bahnschrift" w:hAnsi="Bahnschrift" w:cs="Arial"/>
                <w:sz w:val="18"/>
                <w:szCs w:val="18"/>
              </w:rPr>
              <w:t xml:space="preserve"> That the website has included UI for </w:t>
            </w:r>
            <w:r w:rsidRPr="00D2095A">
              <w:rPr>
                <w:rFonts w:ascii="Bahnschrift" w:hAnsi="Bahnschrift" w:cs="Arial"/>
                <w:b/>
                <w:bCs/>
                <w:sz w:val="18"/>
                <w:szCs w:val="18"/>
                <w:u w:val="single"/>
              </w:rPr>
              <w:t>Core UI Component 2</w:t>
            </w:r>
            <w:r w:rsidRPr="00D2095A">
              <w:rPr>
                <w:rFonts w:ascii="Bahnschrift" w:hAnsi="Bahnschrift" w:cs="Arial"/>
                <w:b/>
                <w:bCs/>
                <w:sz w:val="18"/>
                <w:szCs w:val="18"/>
              </w:rPr>
              <w:t xml:space="preserve"> </w:t>
            </w:r>
            <w:r w:rsidRPr="00D2095A">
              <w:rPr>
                <w:rFonts w:ascii="Bahnschrift" w:hAnsi="Bahnschrift" w:cs="Arial"/>
                <w:sz w:val="18"/>
                <w:szCs w:val="18"/>
              </w:rPr>
              <w:t>and it functions as required</w:t>
            </w:r>
          </w:p>
          <w:p w14:paraId="6D8ED49B" w14:textId="77777777" w:rsidR="00091EB6" w:rsidRPr="00D2095A" w:rsidRDefault="00091EB6" w:rsidP="003B3F5B">
            <w:pPr>
              <w:spacing w:before="80" w:after="80"/>
              <w:rPr>
                <w:rFonts w:ascii="Bahnschrift" w:hAnsi="Bahnschrift" w:cs="Arial"/>
                <w:sz w:val="18"/>
                <w:szCs w:val="18"/>
              </w:rPr>
            </w:pPr>
          </w:p>
          <w:p w14:paraId="1B7F3B97" w14:textId="77777777" w:rsidR="00091EB6" w:rsidRPr="00D2095A" w:rsidRDefault="00091EB6" w:rsidP="003B3F5B">
            <w:pPr>
              <w:spacing w:before="80" w:after="80"/>
              <w:rPr>
                <w:rFonts w:ascii="Bahnschrift" w:hAnsi="Bahnschrift" w:cs="Arial"/>
                <w:b/>
                <w:sz w:val="18"/>
                <w:szCs w:val="18"/>
              </w:rPr>
            </w:pPr>
            <w:proofErr w:type="gramStart"/>
            <w:r w:rsidRPr="00D2095A">
              <w:rPr>
                <w:rFonts w:ascii="Bahnschrift" w:hAnsi="Bahnschrift" w:cs="Arial"/>
                <w:b/>
                <w:sz w:val="18"/>
                <w:szCs w:val="18"/>
              </w:rPr>
              <w:t>Refer back</w:t>
            </w:r>
            <w:proofErr w:type="gramEnd"/>
            <w:r w:rsidRPr="00D2095A">
              <w:rPr>
                <w:rFonts w:ascii="Bahnschrift" w:hAnsi="Bahnschrift" w:cs="Arial"/>
                <w:b/>
                <w:sz w:val="18"/>
                <w:szCs w:val="18"/>
              </w:rPr>
              <w:t xml:space="preserve"> to </w:t>
            </w:r>
            <w:hyperlink w:anchor="LearnerP3Q4" w:history="1">
              <w:r w:rsidRPr="00D2095A">
                <w:rPr>
                  <w:rStyle w:val="Hyperlink"/>
                  <w:rFonts w:ascii="Bahnschrift" w:hAnsi="Bahnschrift" w:cs="Arial"/>
                  <w:b/>
                  <w:color w:val="auto"/>
                  <w:sz w:val="18"/>
                  <w:szCs w:val="18"/>
                </w:rPr>
                <w:t>Part 3, Question 4</w:t>
              </w:r>
            </w:hyperlink>
            <w:r w:rsidRPr="00D2095A">
              <w:rPr>
                <w:rFonts w:ascii="Bahnschrift" w:hAnsi="Bahnschrift" w:cs="Arial"/>
                <w:b/>
                <w:sz w:val="18"/>
                <w:szCs w:val="18"/>
              </w:rPr>
              <w:t xml:space="preserve"> for Core UI Components</w:t>
            </w:r>
          </w:p>
        </w:tc>
        <w:tc>
          <w:tcPr>
            <w:tcW w:w="2600" w:type="dxa"/>
            <w:tcBorders>
              <w:bottom w:val="single" w:sz="8" w:space="0" w:color="auto"/>
            </w:tcBorders>
          </w:tcPr>
          <w:p w14:paraId="7B1DDE4D" w14:textId="77777777" w:rsidR="00091EB6" w:rsidRPr="00D2095A" w:rsidRDefault="00091EB6" w:rsidP="003B3F5B">
            <w:pPr>
              <w:spacing w:before="80" w:after="80"/>
              <w:rPr>
                <w:rFonts w:ascii="Bahnschrift" w:hAnsi="Bahnschrift" w:cs="Arial"/>
                <w:sz w:val="18"/>
                <w:szCs w:val="18"/>
              </w:rPr>
            </w:pPr>
            <w:r w:rsidRPr="00D2095A">
              <w:rPr>
                <w:rFonts w:ascii="Bahnschrift" w:hAnsi="Bahnschrift" w:cs="Arial"/>
                <w:sz w:val="18"/>
                <w:szCs w:val="18"/>
              </w:rPr>
              <w:t>Expect the [Core UI Component 2] renders on the page as per designs &amp; functions for the user as required</w:t>
            </w:r>
          </w:p>
        </w:tc>
        <w:sdt>
          <w:sdtPr>
            <w:rPr>
              <w:rFonts w:ascii="Bahnschrift" w:hAnsi="Bahnschrift" w:cs="Arial"/>
              <w:sz w:val="18"/>
              <w:szCs w:val="18"/>
            </w:rPr>
            <w:id w:val="-705020651"/>
            <w14:checkbox>
              <w14:checked w14:val="1"/>
              <w14:checkedState w14:val="2612" w14:font="MS Gothic"/>
              <w14:uncheckedState w14:val="2610" w14:font="MS Gothic"/>
            </w14:checkbox>
          </w:sdtPr>
          <w:sdtEndPr/>
          <w:sdtContent>
            <w:tc>
              <w:tcPr>
                <w:tcW w:w="993" w:type="dxa"/>
                <w:tcBorders>
                  <w:bottom w:val="single" w:sz="8" w:space="0" w:color="auto"/>
                </w:tcBorders>
              </w:tcPr>
              <w:p w14:paraId="43E636FE" w14:textId="1384B181" w:rsidR="00091EB6" w:rsidRPr="00D2095A" w:rsidRDefault="0081183D" w:rsidP="003B3F5B">
                <w:pPr>
                  <w:spacing w:before="80" w:after="80"/>
                  <w:jc w:val="center"/>
                  <w:rPr>
                    <w:rFonts w:ascii="Bahnschrift" w:hAnsi="Bahnschrift" w:cs="Arial"/>
                    <w:sz w:val="18"/>
                    <w:szCs w:val="18"/>
                  </w:rPr>
                </w:pPr>
                <w:r>
                  <w:rPr>
                    <w:rFonts w:ascii="MS Gothic" w:eastAsia="MS Gothic" w:hAnsi="MS Gothic" w:cs="Arial" w:hint="eastAsia"/>
                    <w:sz w:val="18"/>
                    <w:szCs w:val="18"/>
                  </w:rPr>
                  <w:t>☒</w:t>
                </w:r>
              </w:p>
            </w:tc>
          </w:sdtContent>
        </w:sdt>
        <w:sdt>
          <w:sdtPr>
            <w:rPr>
              <w:rFonts w:ascii="Bahnschrift" w:hAnsi="Bahnschrift" w:cs="Arial"/>
              <w:sz w:val="18"/>
              <w:szCs w:val="18"/>
            </w:rPr>
            <w:id w:val="-1518928208"/>
            <w14:checkbox>
              <w14:checked w14:val="0"/>
              <w14:checkedState w14:val="2612" w14:font="MS Gothic"/>
              <w14:uncheckedState w14:val="2610" w14:font="MS Gothic"/>
            </w14:checkbox>
          </w:sdtPr>
          <w:sdtEndPr/>
          <w:sdtContent>
            <w:tc>
              <w:tcPr>
                <w:tcW w:w="949" w:type="dxa"/>
                <w:tcBorders>
                  <w:bottom w:val="single" w:sz="8" w:space="0" w:color="auto"/>
                </w:tcBorders>
              </w:tcPr>
              <w:p w14:paraId="71D89440" w14:textId="77777777" w:rsidR="00091EB6" w:rsidRPr="00D2095A" w:rsidRDefault="00091EB6" w:rsidP="003B3F5B">
                <w:pPr>
                  <w:spacing w:before="80" w:after="80"/>
                  <w:jc w:val="center"/>
                  <w:rPr>
                    <w:rFonts w:ascii="Bahnschrift" w:hAnsi="Bahnschrift" w:cs="Arial"/>
                    <w:sz w:val="18"/>
                    <w:szCs w:val="18"/>
                  </w:rPr>
                </w:pPr>
                <w:r w:rsidRPr="00D2095A">
                  <w:rPr>
                    <w:rFonts w:ascii="Segoe UI Symbol" w:eastAsia="MS Gothic" w:hAnsi="Segoe UI Symbol" w:cs="Segoe UI Symbol"/>
                    <w:sz w:val="18"/>
                    <w:szCs w:val="18"/>
                  </w:rPr>
                  <w:t>☐</w:t>
                </w:r>
              </w:p>
            </w:tc>
          </w:sdtContent>
        </w:sdt>
        <w:tc>
          <w:tcPr>
            <w:tcW w:w="3117" w:type="dxa"/>
            <w:tcBorders>
              <w:bottom w:val="single" w:sz="8" w:space="0" w:color="auto"/>
            </w:tcBorders>
          </w:tcPr>
          <w:p w14:paraId="74B374AB" w14:textId="77777777" w:rsidR="00091EB6" w:rsidRDefault="00091EB6" w:rsidP="003B3F5B">
            <w:pPr>
              <w:spacing w:before="80" w:after="80"/>
              <w:rPr>
                <w:rFonts w:ascii="Bahnschrift" w:hAnsi="Bahnschrift" w:cs="Arial"/>
                <w:sz w:val="18"/>
                <w:szCs w:val="18"/>
              </w:rPr>
            </w:pPr>
          </w:p>
          <w:p w14:paraId="1CBC3D42" w14:textId="7DAB5208" w:rsidR="002267EA" w:rsidRPr="00D2095A" w:rsidRDefault="002267EA" w:rsidP="003B3F5B">
            <w:pPr>
              <w:spacing w:before="80" w:after="80"/>
              <w:rPr>
                <w:rFonts w:ascii="Bahnschrift" w:hAnsi="Bahnschrift" w:cs="Arial"/>
                <w:sz w:val="18"/>
                <w:szCs w:val="18"/>
              </w:rPr>
            </w:pPr>
            <w:r w:rsidRPr="002267EA">
              <w:rPr>
                <w:rFonts w:ascii="Bahnschrift" w:hAnsi="Bahnschrift" w:cs="Arial"/>
                <w:sz w:val="18"/>
                <w:szCs w:val="18"/>
              </w:rPr>
              <w:drawing>
                <wp:inline distT="0" distB="0" distL="0" distR="0" wp14:anchorId="307700DB" wp14:editId="674E7E2E">
                  <wp:extent cx="4485072" cy="2870200"/>
                  <wp:effectExtent l="0" t="0" r="0" b="6350"/>
                  <wp:docPr id="17130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06868" name=""/>
                          <pic:cNvPicPr/>
                        </pic:nvPicPr>
                        <pic:blipFill>
                          <a:blip r:embed="rId50"/>
                          <a:stretch>
                            <a:fillRect/>
                          </a:stretch>
                        </pic:blipFill>
                        <pic:spPr>
                          <a:xfrm>
                            <a:off x="0" y="0"/>
                            <a:ext cx="4491636" cy="2874401"/>
                          </a:xfrm>
                          <a:prstGeom prst="rect">
                            <a:avLst/>
                          </a:prstGeom>
                        </pic:spPr>
                      </pic:pic>
                    </a:graphicData>
                  </a:graphic>
                </wp:inline>
              </w:drawing>
            </w:r>
          </w:p>
        </w:tc>
      </w:tr>
    </w:tbl>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1134"/>
        <w:gridCol w:w="1144"/>
      </w:tblGrid>
      <w:tr w:rsidR="00066AC9" w:rsidRPr="00D2095A" w14:paraId="2CC76327" w14:textId="77777777" w:rsidTr="003B3F5B">
        <w:trPr>
          <w:trHeight w:val="913"/>
        </w:trPr>
        <w:tc>
          <w:tcPr>
            <w:tcW w:w="10493" w:type="dxa"/>
            <w:gridSpan w:val="7"/>
            <w:tcBorders>
              <w:top w:val="single" w:sz="8" w:space="0" w:color="auto"/>
              <w:left w:val="single" w:sz="8" w:space="0" w:color="auto"/>
              <w:bottom w:val="single" w:sz="8" w:space="0" w:color="auto"/>
              <w:right w:val="single" w:sz="8" w:space="0" w:color="auto"/>
            </w:tcBorders>
            <w:shd w:val="clear" w:color="auto" w:fill="C00000"/>
            <w:vAlign w:val="center"/>
          </w:tcPr>
          <w:p w14:paraId="5BF04D03" w14:textId="71E464FD" w:rsidR="00091EB6" w:rsidRPr="00D2095A" w:rsidRDefault="00091EB6" w:rsidP="003B3F5B">
            <w:pPr>
              <w:spacing w:before="60" w:after="60"/>
              <w:rPr>
                <w:rFonts w:ascii="Bahnschrift" w:hAnsi="Bahnschrift" w:cs="Arial"/>
                <w:b/>
                <w:bCs/>
                <w:szCs w:val="20"/>
              </w:rPr>
            </w:pPr>
            <w:r w:rsidRPr="00D2095A">
              <w:rPr>
                <w:rFonts w:ascii="Bahnschrift" w:hAnsi="Bahnschrift" w:cs="Arial"/>
                <w:b/>
                <w:sz w:val="32"/>
                <w:szCs w:val="32"/>
              </w:rPr>
              <w:t>MILESTONE: DEVELOPMENT BUILD – DUE SESSION 5</w:t>
            </w:r>
          </w:p>
        </w:tc>
      </w:tr>
      <w:tr w:rsidR="00066AC9" w:rsidRPr="00D2095A" w14:paraId="79F221DA" w14:textId="77777777" w:rsidTr="009A4503">
        <w:trPr>
          <w:trHeight w:val="1382"/>
        </w:trPr>
        <w:tc>
          <w:tcPr>
            <w:tcW w:w="10493" w:type="dxa"/>
            <w:gridSpan w:val="7"/>
            <w:tcBorders>
              <w:top w:val="single" w:sz="8"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A91812" w:themeFill="accent6" w:themeFillShade="BF"/>
            <w:vAlign w:val="center"/>
          </w:tcPr>
          <w:p w14:paraId="78339AB1" w14:textId="77777777" w:rsidR="00091EB6" w:rsidRPr="00D2095A" w:rsidRDefault="00091EB6" w:rsidP="003B3F5B">
            <w:pPr>
              <w:spacing w:before="60" w:after="60"/>
              <w:rPr>
                <w:rFonts w:ascii="Bahnschrift" w:hAnsi="Bahnschrift" w:cs="Arial"/>
                <w:b/>
                <w:bCs/>
                <w:szCs w:val="20"/>
              </w:rPr>
            </w:pPr>
            <w:r w:rsidRPr="00D2095A">
              <w:rPr>
                <w:rFonts w:ascii="Bahnschrift" w:hAnsi="Bahnschrift" w:cs="Arial"/>
                <w:b/>
                <w:bCs/>
                <w:szCs w:val="20"/>
              </w:rPr>
              <w:t>Sign Off</w:t>
            </w:r>
          </w:p>
          <w:p w14:paraId="6EC27C19" w14:textId="77777777" w:rsidR="00091EB6" w:rsidRPr="00D2095A" w:rsidRDefault="00091EB6" w:rsidP="003B3F5B">
            <w:pPr>
              <w:spacing w:before="60" w:after="60"/>
              <w:rPr>
                <w:rFonts w:ascii="Bahnschrift" w:hAnsi="Bahnschrift" w:cs="Arial"/>
                <w:szCs w:val="20"/>
              </w:rPr>
            </w:pPr>
            <w:r w:rsidRPr="00D2095A">
              <w:rPr>
                <w:rFonts w:ascii="Bahnschrift" w:hAnsi="Bahnschrift" w:cs="Arial"/>
                <w:szCs w:val="20"/>
              </w:rPr>
              <w:t>Assessment Documentation</w:t>
            </w:r>
          </w:p>
          <w:p w14:paraId="361FB867" w14:textId="77777777" w:rsidR="00091EB6" w:rsidRPr="00D2095A" w:rsidRDefault="00091EB6"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7DABF382"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F4A5A1" w:themeFill="accent6" w:themeFillTint="66"/>
            <w:vAlign w:val="center"/>
          </w:tcPr>
          <w:p w14:paraId="5909B19D" w14:textId="77777777" w:rsidR="00091EB6" w:rsidRPr="00D2095A" w:rsidRDefault="00091EB6" w:rsidP="003B3F5B">
            <w:pPr>
              <w:spacing w:before="80" w:after="80"/>
              <w:rPr>
                <w:rFonts w:ascii="Bahnschrift" w:hAnsi="Bahnschrift" w:cs="Arial"/>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Part 4 – Development Environment &amp; Testing. Each of the skills must be observed on at least one occasion by the facilitator.</w:t>
            </w:r>
          </w:p>
        </w:tc>
        <w:tc>
          <w:tcPr>
            <w:tcW w:w="2278" w:type="dxa"/>
            <w:gridSpan w:val="2"/>
            <w:shd w:val="clear" w:color="auto" w:fill="F4A5A1" w:themeFill="accent6" w:themeFillTint="66"/>
            <w:vAlign w:val="center"/>
          </w:tcPr>
          <w:p w14:paraId="63EFB2D1" w14:textId="77777777" w:rsidR="00091EB6" w:rsidRPr="00D2095A" w:rsidRDefault="00091EB6"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0CD41719"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F4A5A1" w:themeFill="accent6" w:themeFillTint="66"/>
            <w:vAlign w:val="center"/>
          </w:tcPr>
          <w:p w14:paraId="48A9BE88" w14:textId="77777777" w:rsidR="00091EB6" w:rsidRPr="00D2095A" w:rsidRDefault="00091EB6" w:rsidP="003B3F5B">
            <w:pPr>
              <w:spacing w:before="80" w:after="80"/>
              <w:rPr>
                <w:rFonts w:ascii="Bahnschrift" w:hAnsi="Bahnschrift" w:cs="Arial"/>
                <w:b/>
              </w:rPr>
            </w:pPr>
          </w:p>
        </w:tc>
        <w:tc>
          <w:tcPr>
            <w:tcW w:w="1134" w:type="dxa"/>
            <w:shd w:val="clear" w:color="auto" w:fill="F4A5A1" w:themeFill="accent6" w:themeFillTint="66"/>
            <w:vAlign w:val="center"/>
          </w:tcPr>
          <w:p w14:paraId="32FF4E6F" w14:textId="77777777" w:rsidR="00091EB6" w:rsidRPr="00D2095A" w:rsidRDefault="00091EB6"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F4A5A1" w:themeFill="accent6" w:themeFillTint="66"/>
            <w:vAlign w:val="center"/>
          </w:tcPr>
          <w:p w14:paraId="0770C8CD" w14:textId="77777777" w:rsidR="00091EB6" w:rsidRPr="00D2095A" w:rsidRDefault="00091EB6"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43C2B295"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3F86DD85" w14:textId="77777777" w:rsidR="00091EB6" w:rsidRPr="00D2095A" w:rsidRDefault="00091EB6" w:rsidP="00A16A84">
            <w:pPr>
              <w:pStyle w:val="SFnumbullet1"/>
              <w:numPr>
                <w:ilvl w:val="0"/>
                <w:numId w:val="51"/>
              </w:numPr>
              <w:rPr>
                <w:rFonts w:ascii="Bahnschrift" w:hAnsi="Bahnschrift"/>
              </w:rPr>
            </w:pPr>
            <w:r w:rsidRPr="00D2095A">
              <w:rPr>
                <w:rFonts w:ascii="Bahnschrift" w:hAnsi="Bahnschrift"/>
              </w:rPr>
              <w:lastRenderedPageBreak/>
              <w:t>The learner has defined and carried out UI &amp; UX tests on their website &amp; has amended their website layout where necessary, with all necessary supporting documentation</w:t>
            </w:r>
          </w:p>
        </w:tc>
        <w:tc>
          <w:tcPr>
            <w:tcW w:w="1134" w:type="dxa"/>
            <w:shd w:val="clear" w:color="auto" w:fill="FAD1D0" w:themeFill="accent6" w:themeFillTint="33"/>
            <w:vAlign w:val="center"/>
          </w:tcPr>
          <w:p w14:paraId="33ECFD13" w14:textId="77777777" w:rsidR="00091EB6" w:rsidRPr="00D2095A" w:rsidRDefault="002267EA" w:rsidP="003B3F5B">
            <w:pPr>
              <w:spacing w:before="80" w:after="80"/>
              <w:jc w:val="center"/>
              <w:rPr>
                <w:rFonts w:ascii="Bahnschrift" w:hAnsi="Bahnschrift"/>
                <w:szCs w:val="20"/>
              </w:rPr>
            </w:pPr>
            <w:sdt>
              <w:sdtPr>
                <w:rPr>
                  <w:rFonts w:ascii="Bahnschrift" w:hAnsi="Bahnschrift" w:cs="Arial"/>
                  <w:szCs w:val="20"/>
                </w:rPr>
                <w:id w:val="541556454"/>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c>
          <w:tcPr>
            <w:tcW w:w="1144" w:type="dxa"/>
            <w:shd w:val="clear" w:color="auto" w:fill="FAD1D0" w:themeFill="accent6" w:themeFillTint="33"/>
            <w:vAlign w:val="center"/>
          </w:tcPr>
          <w:p w14:paraId="25B59FDD" w14:textId="77777777" w:rsidR="00091EB6" w:rsidRPr="00D2095A" w:rsidRDefault="002267EA" w:rsidP="003B3F5B">
            <w:pPr>
              <w:spacing w:before="80" w:after="80"/>
              <w:jc w:val="center"/>
              <w:rPr>
                <w:rFonts w:ascii="Bahnschrift" w:hAnsi="Bahnschrift"/>
                <w:szCs w:val="20"/>
              </w:rPr>
            </w:pPr>
            <w:sdt>
              <w:sdtPr>
                <w:rPr>
                  <w:rFonts w:ascii="Bahnschrift" w:hAnsi="Bahnschrift" w:cs="Arial"/>
                  <w:szCs w:val="20"/>
                </w:rPr>
                <w:id w:val="-1975519393"/>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r>
      <w:tr w:rsidR="00066AC9" w:rsidRPr="00D2095A" w14:paraId="4BF90BC2"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1F49DB0B" w14:textId="77777777" w:rsidR="00091EB6" w:rsidRPr="00D2095A" w:rsidRDefault="00091EB6" w:rsidP="00A16A84">
            <w:pPr>
              <w:pStyle w:val="SFnumbullet1"/>
              <w:numPr>
                <w:ilvl w:val="0"/>
                <w:numId w:val="51"/>
              </w:numPr>
              <w:rPr>
                <w:rFonts w:ascii="Bahnschrift" w:hAnsi="Bahnschrift"/>
                <w:lang w:val="en-US"/>
              </w:rPr>
            </w:pPr>
            <w:r w:rsidRPr="00D2095A">
              <w:rPr>
                <w:rFonts w:ascii="Bahnschrift" w:hAnsi="Bahnschrift"/>
              </w:rPr>
              <w:t>The learner has built a website that is validated, performant and functional for a variety of browsers and device sizes</w:t>
            </w:r>
          </w:p>
        </w:tc>
        <w:tc>
          <w:tcPr>
            <w:tcW w:w="1134" w:type="dxa"/>
            <w:shd w:val="clear" w:color="auto" w:fill="FAD1D0" w:themeFill="accent6" w:themeFillTint="33"/>
            <w:vAlign w:val="center"/>
          </w:tcPr>
          <w:p w14:paraId="6F64F176" w14:textId="77777777" w:rsidR="00091EB6" w:rsidRPr="00D2095A" w:rsidRDefault="002267EA" w:rsidP="003B3F5B">
            <w:pPr>
              <w:spacing w:before="80" w:after="80"/>
              <w:jc w:val="center"/>
              <w:rPr>
                <w:rFonts w:ascii="Bahnschrift" w:hAnsi="Bahnschrift"/>
                <w:szCs w:val="20"/>
              </w:rPr>
            </w:pPr>
            <w:sdt>
              <w:sdtPr>
                <w:rPr>
                  <w:rFonts w:ascii="Bahnschrift" w:hAnsi="Bahnschrift" w:cs="Arial"/>
                  <w:szCs w:val="20"/>
                </w:rPr>
                <w:id w:val="2025282631"/>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c>
          <w:tcPr>
            <w:tcW w:w="1144" w:type="dxa"/>
            <w:shd w:val="clear" w:color="auto" w:fill="FAD1D0" w:themeFill="accent6" w:themeFillTint="33"/>
            <w:vAlign w:val="center"/>
          </w:tcPr>
          <w:p w14:paraId="0E902C1D" w14:textId="77777777" w:rsidR="00091EB6" w:rsidRPr="00D2095A" w:rsidRDefault="002267EA" w:rsidP="003B3F5B">
            <w:pPr>
              <w:spacing w:before="80" w:after="80"/>
              <w:jc w:val="center"/>
              <w:rPr>
                <w:rFonts w:ascii="Bahnschrift" w:hAnsi="Bahnschrift"/>
                <w:szCs w:val="20"/>
              </w:rPr>
            </w:pPr>
            <w:sdt>
              <w:sdtPr>
                <w:rPr>
                  <w:rFonts w:ascii="Bahnschrift" w:hAnsi="Bahnschrift" w:cs="Arial"/>
                  <w:szCs w:val="20"/>
                </w:rPr>
                <w:id w:val="1477566356"/>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r>
      <w:tr w:rsidR="00066AC9" w:rsidRPr="00D2095A" w14:paraId="6E271E98"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2C44E64C" w14:textId="77777777" w:rsidR="00091EB6" w:rsidRPr="00D2095A" w:rsidRDefault="00091EB6" w:rsidP="00A16A84">
            <w:pPr>
              <w:pStyle w:val="SFnumbullet1"/>
              <w:numPr>
                <w:ilvl w:val="0"/>
                <w:numId w:val="51"/>
              </w:numPr>
              <w:rPr>
                <w:rFonts w:ascii="Bahnschrift" w:hAnsi="Bahnschrift"/>
                <w:lang w:val="en-US"/>
              </w:rPr>
            </w:pPr>
            <w:r w:rsidRPr="00D2095A">
              <w:rPr>
                <w:rFonts w:ascii="Bahnschrift" w:hAnsi="Bahnschrift"/>
              </w:rPr>
              <w:t>The learner has sought client confirmation, obtained milestone feedback &amp; has signed off the development build stage for their website</w:t>
            </w:r>
          </w:p>
        </w:tc>
        <w:tc>
          <w:tcPr>
            <w:tcW w:w="1134" w:type="dxa"/>
            <w:shd w:val="clear" w:color="auto" w:fill="FAD1D0" w:themeFill="accent6" w:themeFillTint="33"/>
            <w:vAlign w:val="center"/>
          </w:tcPr>
          <w:p w14:paraId="6A43BCC3" w14:textId="77777777" w:rsidR="00091EB6"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624849310"/>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c>
          <w:tcPr>
            <w:tcW w:w="1144" w:type="dxa"/>
            <w:shd w:val="clear" w:color="auto" w:fill="FAD1D0" w:themeFill="accent6" w:themeFillTint="33"/>
            <w:vAlign w:val="center"/>
          </w:tcPr>
          <w:p w14:paraId="43AD65CC" w14:textId="77777777" w:rsidR="00091EB6"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518186927"/>
                <w14:checkbox>
                  <w14:checked w14:val="0"/>
                  <w14:checkedState w14:val="2612" w14:font="MS Gothic"/>
                  <w14:uncheckedState w14:val="2610" w14:font="MS Gothic"/>
                </w14:checkbox>
              </w:sdtPr>
              <w:sdtEndPr/>
              <w:sdtContent>
                <w:r w:rsidR="00091EB6" w:rsidRPr="00D2095A">
                  <w:rPr>
                    <w:rFonts w:ascii="Segoe UI Symbol" w:eastAsia="MS Gothic" w:hAnsi="Segoe UI Symbol" w:cs="Segoe UI Symbol"/>
                    <w:szCs w:val="20"/>
                  </w:rPr>
                  <w:t>☐</w:t>
                </w:r>
              </w:sdtContent>
            </w:sdt>
          </w:p>
        </w:tc>
      </w:tr>
      <w:tr w:rsidR="00066AC9" w:rsidRPr="00D2095A" w14:paraId="538E3E04" w14:textId="77777777" w:rsidTr="009A450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4A5A1" w:themeFill="accent6" w:themeFillTint="66"/>
            <w:vAlign w:val="center"/>
          </w:tcPr>
          <w:p w14:paraId="6DCDA51A" w14:textId="77777777" w:rsidR="00091EB6" w:rsidRPr="00D2095A" w:rsidRDefault="00091EB6"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shd w:val="clear" w:color="auto" w:fill="F4A5A1" w:themeFill="accent6" w:themeFillTint="66"/>
            <w:vAlign w:val="center"/>
          </w:tcPr>
          <w:p w14:paraId="0543C844" w14:textId="77777777" w:rsidR="00091EB6" w:rsidRPr="00D2095A" w:rsidRDefault="00091EB6"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shd w:val="clear" w:color="auto" w:fill="F4A5A1" w:themeFill="accent6" w:themeFillTint="66"/>
            <w:vAlign w:val="center"/>
          </w:tcPr>
          <w:p w14:paraId="146688E3" w14:textId="77777777" w:rsidR="00091EB6" w:rsidRPr="00D2095A" w:rsidRDefault="00091EB6"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4A5A1" w:themeFill="accent6" w:themeFillTint="66"/>
            <w:vAlign w:val="center"/>
          </w:tcPr>
          <w:p w14:paraId="3C9E1813" w14:textId="77777777" w:rsidR="00091EB6" w:rsidRPr="00D2095A" w:rsidRDefault="00091EB6"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4A5A1" w:themeFill="accent6" w:themeFillTint="66"/>
            <w:vAlign w:val="center"/>
          </w:tcPr>
          <w:p w14:paraId="180E5FCE" w14:textId="77777777" w:rsidR="00091EB6" w:rsidRPr="00D2095A" w:rsidRDefault="00091EB6"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4A5A1" w:themeFill="accent6" w:themeFillTint="66"/>
            <w:vAlign w:val="center"/>
          </w:tcPr>
          <w:p w14:paraId="7A7E1F93" w14:textId="77777777" w:rsidR="00091EB6" w:rsidRPr="00D2095A" w:rsidRDefault="00091EB6" w:rsidP="003B3F5B">
            <w:pPr>
              <w:spacing w:before="80" w:after="80"/>
              <w:rPr>
                <w:rFonts w:ascii="Bahnschrift" w:hAnsi="Bahnschrift"/>
                <w:sz w:val="18"/>
                <w:szCs w:val="18"/>
              </w:rPr>
            </w:pPr>
            <w:r w:rsidRPr="00D2095A">
              <w:rPr>
                <w:rFonts w:ascii="Bahnschrift" w:hAnsi="Bahnschrift"/>
                <w:sz w:val="18"/>
                <w:szCs w:val="18"/>
              </w:rPr>
              <w:t>Insert Date</w:t>
            </w:r>
          </w:p>
        </w:tc>
      </w:tr>
    </w:tbl>
    <w:p w14:paraId="06DDAAF7" w14:textId="77777777" w:rsidR="00503F17" w:rsidRPr="00D2095A" w:rsidRDefault="00503F17" w:rsidP="00AF593F">
      <w:pPr>
        <w:tabs>
          <w:tab w:val="left" w:pos="5096"/>
          <w:tab w:val="left" w:pos="11119"/>
        </w:tabs>
        <w:rPr>
          <w:rFonts w:ascii="Bahnschrift" w:hAnsi="Bahnschrift"/>
        </w:rPr>
      </w:pPr>
    </w:p>
    <w:p w14:paraId="0ACF8D04" w14:textId="77777777" w:rsidR="003B0960" w:rsidRPr="00D2095A" w:rsidRDefault="003B0960" w:rsidP="00AF593F">
      <w:pPr>
        <w:tabs>
          <w:tab w:val="left" w:pos="5096"/>
          <w:tab w:val="left" w:pos="11119"/>
        </w:tabs>
        <w:rPr>
          <w:rFonts w:ascii="Bahnschrift" w:hAnsi="Bahnschrift"/>
        </w:rPr>
      </w:pPr>
    </w:p>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343"/>
        <w:gridCol w:w="1269"/>
        <w:gridCol w:w="1567"/>
        <w:gridCol w:w="141"/>
        <w:gridCol w:w="276"/>
        <w:gridCol w:w="1843"/>
        <w:gridCol w:w="576"/>
        <w:gridCol w:w="558"/>
        <w:gridCol w:w="1134"/>
        <w:gridCol w:w="1144"/>
      </w:tblGrid>
      <w:tr w:rsidR="00066AC9" w:rsidRPr="00D2095A" w14:paraId="550EF73C" w14:textId="77777777" w:rsidTr="003B3F5B">
        <w:trPr>
          <w:trHeight w:val="416"/>
        </w:trPr>
        <w:tc>
          <w:tcPr>
            <w:tcW w:w="10493" w:type="dxa"/>
            <w:gridSpan w:val="11"/>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E7F5A75" w14:textId="77777777" w:rsidR="003B0960" w:rsidRPr="00D2095A" w:rsidRDefault="003B0960" w:rsidP="003B3F5B">
            <w:pPr>
              <w:spacing w:before="60" w:after="60"/>
              <w:rPr>
                <w:rFonts w:ascii="Bahnschrift" w:hAnsi="Bahnschrift" w:cs="Arial"/>
                <w:b/>
                <w:bCs/>
                <w:szCs w:val="20"/>
              </w:rPr>
            </w:pPr>
          </w:p>
          <w:p w14:paraId="56BE225A" w14:textId="77777777" w:rsidR="003B0960" w:rsidRPr="00D2095A" w:rsidRDefault="003B0960" w:rsidP="003B3F5B">
            <w:pPr>
              <w:spacing w:before="60" w:after="60"/>
              <w:rPr>
                <w:rFonts w:ascii="Bahnschrift" w:hAnsi="Bahnschrift" w:cs="Arial"/>
                <w:b/>
                <w:bCs/>
                <w:szCs w:val="20"/>
              </w:rPr>
            </w:pPr>
            <w:r w:rsidRPr="00D2095A">
              <w:rPr>
                <w:rFonts w:ascii="Bahnschrift" w:hAnsi="Bahnschrift" w:cs="Arial"/>
                <w:b/>
                <w:bCs/>
                <w:szCs w:val="20"/>
              </w:rPr>
              <w:t>Part 5 – Production Environment &amp; Deployment</w:t>
            </w:r>
          </w:p>
          <w:p w14:paraId="5738CD75" w14:textId="77777777" w:rsidR="003B0960" w:rsidRPr="00D2095A" w:rsidRDefault="003B0960" w:rsidP="003B3F5B">
            <w:pPr>
              <w:spacing w:before="60" w:after="60"/>
              <w:rPr>
                <w:rFonts w:ascii="Bahnschrift" w:hAnsi="Bahnschrift" w:cs="Arial"/>
                <w:szCs w:val="20"/>
              </w:rPr>
            </w:pPr>
            <w:r w:rsidRPr="00D2095A">
              <w:rPr>
                <w:rFonts w:ascii="Bahnschrift" w:hAnsi="Bahnschrift" w:cs="Arial"/>
                <w:szCs w:val="20"/>
              </w:rPr>
              <w:t>Assessment Documentation</w:t>
            </w:r>
          </w:p>
          <w:p w14:paraId="392ED786" w14:textId="77777777" w:rsidR="003B0960" w:rsidRPr="00D2095A" w:rsidRDefault="003B0960" w:rsidP="003B3F5B">
            <w:pPr>
              <w:spacing w:before="60" w:after="60"/>
              <w:rPr>
                <w:rFonts w:ascii="Bahnschrift" w:hAnsi="Bahnschrift" w:cs="Arial"/>
                <w:b/>
                <w:bCs/>
              </w:rPr>
            </w:pPr>
          </w:p>
        </w:tc>
      </w:tr>
      <w:tr w:rsidR="00066AC9" w:rsidRPr="00D2095A" w14:paraId="20150EB2" w14:textId="77777777" w:rsidTr="00E15DEA">
        <w:trPr>
          <w:trHeight w:val="1954"/>
        </w:trPr>
        <w:tc>
          <w:tcPr>
            <w:tcW w:w="10493" w:type="dxa"/>
            <w:gridSpan w:val="11"/>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3A2FA48B" w14:textId="77777777" w:rsidR="003B0960" w:rsidRPr="00D2095A" w:rsidRDefault="003B0960" w:rsidP="003B3F5B">
            <w:pPr>
              <w:spacing w:before="120" w:after="120"/>
              <w:rPr>
                <w:rFonts w:ascii="Bahnschrift" w:hAnsi="Bahnschrift" w:cs="Arial"/>
                <w:b/>
                <w:bCs/>
                <w:szCs w:val="20"/>
                <w:lang w:val="en-US"/>
              </w:rPr>
            </w:pPr>
            <w:r w:rsidRPr="00D2095A">
              <w:rPr>
                <w:rFonts w:ascii="Bahnschrift" w:hAnsi="Bahnschrift" w:cs="Arial"/>
                <w:b/>
                <w:bCs/>
                <w:szCs w:val="20"/>
                <w:lang w:val="en-US"/>
              </w:rPr>
              <w:t>Launch time!</w:t>
            </w:r>
          </w:p>
          <w:p w14:paraId="50C849FA" w14:textId="77777777" w:rsidR="003B0960" w:rsidRPr="00D2095A" w:rsidRDefault="003B0960" w:rsidP="003B3F5B">
            <w:pPr>
              <w:rPr>
                <w:rFonts w:ascii="Bahnschrift" w:hAnsi="Bahnschrift" w:cs="Arial"/>
                <w:bCs/>
                <w:szCs w:val="20"/>
              </w:rPr>
            </w:pPr>
            <w:r w:rsidRPr="00D2095A">
              <w:rPr>
                <w:rFonts w:ascii="Bahnschrift" w:hAnsi="Bahnschrift" w:cs="Arial"/>
                <w:bCs/>
                <w:szCs w:val="20"/>
              </w:rPr>
              <w:t>With our development build ready &amp; tested, it’s time to reveal our website to the world at large!  However, selecting an adequate web host can be difficult based on the number of different solutions and the specific web server features the live web project needs.</w:t>
            </w:r>
          </w:p>
          <w:p w14:paraId="2ECAE1B9" w14:textId="77777777" w:rsidR="003B0960" w:rsidRPr="00D2095A" w:rsidRDefault="003B0960" w:rsidP="003B3F5B">
            <w:pPr>
              <w:rPr>
                <w:rFonts w:ascii="Bahnschrift" w:hAnsi="Bahnschrift" w:cs="Arial"/>
                <w:bCs/>
                <w:szCs w:val="20"/>
              </w:rPr>
            </w:pPr>
          </w:p>
          <w:p w14:paraId="4E39F266" w14:textId="0F14856F" w:rsidR="003B0960" w:rsidRPr="00D2095A" w:rsidRDefault="003B0960" w:rsidP="003B3F5B">
            <w:pPr>
              <w:rPr>
                <w:rFonts w:ascii="Bahnschrift" w:hAnsi="Bahnschrift" w:cs="Arial"/>
                <w:bCs/>
                <w:szCs w:val="20"/>
              </w:rPr>
            </w:pPr>
            <w:r w:rsidRPr="00D2095A">
              <w:rPr>
                <w:rFonts w:ascii="Bahnschrift" w:hAnsi="Bahnschrift" w:cs="Arial"/>
                <w:b/>
                <w:szCs w:val="20"/>
              </w:rPr>
              <w:t xml:space="preserve">Complete the following steps </w:t>
            </w:r>
            <w:r w:rsidRPr="00D2095A">
              <w:rPr>
                <w:rFonts w:ascii="Bahnschrift" w:hAnsi="Bahnschrift" w:cs="Arial"/>
                <w:b/>
                <w:szCs w:val="20"/>
                <w:u w:val="single"/>
              </w:rPr>
              <w:t>in order,</w:t>
            </w:r>
            <w:r w:rsidRPr="00D2095A">
              <w:rPr>
                <w:rFonts w:ascii="Bahnschrift" w:hAnsi="Bahnschrift" w:cs="Arial"/>
                <w:b/>
                <w:szCs w:val="20"/>
              </w:rPr>
              <w:t xml:space="preserve"> to select an adequate web host provider and transfer your build from development to production.</w:t>
            </w:r>
            <w:r w:rsidRPr="00D2095A">
              <w:rPr>
                <w:rFonts w:ascii="Bahnschrift" w:hAnsi="Bahnschrift" w:cs="Arial"/>
                <w:bCs/>
                <w:szCs w:val="20"/>
              </w:rPr>
              <w:t xml:space="preserve">  </w:t>
            </w:r>
          </w:p>
        </w:tc>
      </w:tr>
      <w:tr w:rsidR="00066AC9" w:rsidRPr="00D2095A" w14:paraId="148FE8F1" w14:textId="77777777" w:rsidTr="004403AA">
        <w:trPr>
          <w:trHeight w:val="416"/>
        </w:trPr>
        <w:tc>
          <w:tcPr>
            <w:tcW w:w="4962"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62E17BC2" w14:textId="77777777" w:rsidR="003B0960" w:rsidRPr="00D2095A" w:rsidRDefault="003B0960" w:rsidP="003B3F5B">
            <w:pPr>
              <w:spacing w:before="60" w:after="60"/>
              <w:rPr>
                <w:rFonts w:ascii="Bahnschrift" w:hAnsi="Bahnschrift" w:cs="Arial"/>
                <w:b/>
                <w:bCs/>
              </w:rPr>
            </w:pPr>
            <w:r w:rsidRPr="00D2095A">
              <w:rPr>
                <w:rFonts w:ascii="Bahnschrift" w:hAnsi="Bahnschrift" w:cs="Arial"/>
                <w:b/>
                <w:bCs/>
              </w:rPr>
              <w:t xml:space="preserve">                         Question / Criteria</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7F55AB0C" w14:textId="77777777" w:rsidR="003B0960" w:rsidRPr="00D2095A" w:rsidRDefault="003B0960" w:rsidP="003B3F5B">
            <w:pPr>
              <w:spacing w:before="60" w:after="60"/>
              <w:jc w:val="center"/>
              <w:rPr>
                <w:rFonts w:ascii="Bahnschrift" w:hAnsi="Bahnschrift" w:cs="Arial"/>
                <w:b/>
                <w:bCs/>
              </w:rPr>
            </w:pPr>
            <w:r w:rsidRPr="00D2095A">
              <w:rPr>
                <w:rFonts w:ascii="Bahnschrift" w:hAnsi="Bahnschrift" w:cs="Arial"/>
                <w:b/>
                <w:bCs/>
              </w:rPr>
              <w:t>Answer/satisfactory response</w:t>
            </w:r>
          </w:p>
        </w:tc>
      </w:tr>
      <w:tr w:rsidR="00066AC9" w:rsidRPr="00D2095A" w14:paraId="388D56C4" w14:textId="77777777" w:rsidTr="004403AA">
        <w:trPr>
          <w:trHeight w:val="416"/>
        </w:trPr>
        <w:tc>
          <w:tcPr>
            <w:tcW w:w="10493" w:type="dxa"/>
            <w:gridSpan w:val="11"/>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tcPr>
          <w:p w14:paraId="6FE82982" w14:textId="77777777" w:rsidR="003B0960" w:rsidRPr="00D2095A" w:rsidRDefault="003B0960" w:rsidP="003B3F5B">
            <w:pPr>
              <w:spacing w:before="60" w:after="60"/>
              <w:rPr>
                <w:rFonts w:ascii="Bahnschrift" w:hAnsi="Bahnschrift" w:cs="Arial"/>
                <w:b/>
                <w:bCs/>
              </w:rPr>
            </w:pPr>
            <w:r w:rsidRPr="00D2095A">
              <w:rPr>
                <w:rFonts w:ascii="Bahnschrift" w:hAnsi="Bahnschrift" w:cs="Arial"/>
                <w:b/>
                <w:bCs/>
              </w:rPr>
              <w:t>WEB HOST EVALUATION &amp; SELECTION</w:t>
            </w:r>
          </w:p>
        </w:tc>
      </w:tr>
      <w:tr w:rsidR="00066AC9" w:rsidRPr="00D2095A" w14:paraId="5D7BA397" w14:textId="77777777" w:rsidTr="003B3F5B">
        <w:trPr>
          <w:trHeight w:val="1266"/>
        </w:trPr>
        <w:tc>
          <w:tcPr>
            <w:tcW w:w="4962"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1465E51" w14:textId="77777777" w:rsidR="003B0960" w:rsidRPr="00D2095A" w:rsidRDefault="003B0960" w:rsidP="00A16A84">
            <w:pPr>
              <w:pStyle w:val="SFnumbullet1"/>
              <w:numPr>
                <w:ilvl w:val="0"/>
                <w:numId w:val="57"/>
              </w:numPr>
              <w:rPr>
                <w:rFonts w:ascii="Bahnschrift" w:hAnsi="Bahnschrift"/>
                <w:lang w:val="en-US"/>
              </w:rPr>
            </w:pPr>
            <w:r w:rsidRPr="00D2095A">
              <w:rPr>
                <w:rFonts w:ascii="Bahnschrift" w:hAnsi="Bahnschrift"/>
              </w:rPr>
              <w:t xml:space="preserve">List </w:t>
            </w:r>
            <w:r w:rsidRPr="00D2095A">
              <w:rPr>
                <w:rFonts w:ascii="Bahnschrift" w:hAnsi="Bahnschrift"/>
                <w:b/>
                <w:bCs/>
              </w:rPr>
              <w:t>at least THREE (3) services/features</w:t>
            </w:r>
            <w:r w:rsidRPr="00D2095A">
              <w:rPr>
                <w:rFonts w:ascii="Bahnschrift" w:hAnsi="Bahnschrift"/>
              </w:rPr>
              <w:t xml:space="preserve"> that your ideal web host has needs, to satisfy the web project requirements</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39D1D59" w14:textId="77777777" w:rsidR="003B0960" w:rsidRPr="00D2095A" w:rsidRDefault="003B0960" w:rsidP="00A16A84">
            <w:pPr>
              <w:pStyle w:val="ListParagraph"/>
              <w:numPr>
                <w:ilvl w:val="0"/>
                <w:numId w:val="39"/>
              </w:numPr>
              <w:spacing w:before="80" w:after="80"/>
              <w:rPr>
                <w:rFonts w:ascii="Bahnschrift" w:hAnsi="Bahnschrift"/>
                <w:szCs w:val="20"/>
              </w:rPr>
            </w:pPr>
            <w:r w:rsidRPr="00D2095A">
              <w:rPr>
                <w:rFonts w:ascii="Bahnschrift" w:eastAsia="ヒラギノ角ゴ Pro W3" w:hAnsi="Bahnschrift" w:cs="Arial"/>
                <w:szCs w:val="20"/>
                <w:lang w:val="en-US"/>
              </w:rPr>
              <w:t xml:space="preserve">&lt; List </w:t>
            </w:r>
            <w:r w:rsidRPr="00D2095A">
              <w:rPr>
                <w:rFonts w:ascii="Bahnschrift" w:eastAsia="ヒラギノ角ゴ Pro W3" w:hAnsi="Bahnschrift" w:cs="Arial"/>
                <w:b/>
                <w:bCs/>
                <w:szCs w:val="20"/>
                <w:lang w:val="en-US"/>
              </w:rPr>
              <w:t>three</w:t>
            </w:r>
            <w:r w:rsidRPr="00D2095A">
              <w:rPr>
                <w:rFonts w:ascii="Bahnschrift" w:eastAsia="ヒラギノ角ゴ Pro W3" w:hAnsi="Bahnschrift" w:cs="Arial"/>
                <w:szCs w:val="20"/>
                <w:lang w:val="en-US"/>
              </w:rPr>
              <w:t xml:space="preserve"> ideal services/features of web host here &gt;</w:t>
            </w:r>
          </w:p>
        </w:tc>
      </w:tr>
      <w:tr w:rsidR="00066AC9" w:rsidRPr="00D2095A" w14:paraId="3C928D0A" w14:textId="77777777" w:rsidTr="003B3F5B">
        <w:trPr>
          <w:trHeight w:val="2683"/>
        </w:trPr>
        <w:tc>
          <w:tcPr>
            <w:tcW w:w="10493" w:type="dxa"/>
            <w:gridSpan w:val="11"/>
            <w:tcBorders>
              <w:top w:val="single" w:sz="4" w:space="0" w:color="7F7F7F" w:themeColor="text1" w:themeTint="80"/>
              <w:left w:val="single" w:sz="4" w:space="0" w:color="7F7F7F" w:themeColor="text1" w:themeTint="80"/>
              <w:bottom w:val="single" w:sz="8" w:space="0" w:color="auto"/>
              <w:right w:val="single" w:sz="4" w:space="0" w:color="7F7F7F" w:themeColor="text1" w:themeTint="80"/>
            </w:tcBorders>
            <w:vAlign w:val="center"/>
          </w:tcPr>
          <w:p w14:paraId="6B3FC3E6"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 xml:space="preserve">In the table below, list </w:t>
            </w:r>
            <w:r w:rsidRPr="00D2095A">
              <w:rPr>
                <w:rFonts w:ascii="Bahnschrift" w:hAnsi="Bahnschrift"/>
                <w:b/>
                <w:bCs/>
              </w:rPr>
              <w:t>at least THREE (3) different web hosts</w:t>
            </w:r>
            <w:r w:rsidRPr="00D2095A">
              <w:rPr>
                <w:rFonts w:ascii="Bahnschrift" w:hAnsi="Bahnschrift"/>
              </w:rPr>
              <w:t xml:space="preserve"> which meet the required features stated above.</w:t>
            </w:r>
          </w:p>
          <w:p w14:paraId="084B4BEA" w14:textId="77777777" w:rsidR="003B0960" w:rsidRPr="00D2095A" w:rsidRDefault="003B0960" w:rsidP="003B3F5B">
            <w:pPr>
              <w:pStyle w:val="SFnumbullet1"/>
              <w:numPr>
                <w:ilvl w:val="0"/>
                <w:numId w:val="0"/>
              </w:numPr>
              <w:rPr>
                <w:rFonts w:ascii="Bahnschrift" w:hAnsi="Bahnschrift"/>
              </w:rPr>
            </w:pPr>
          </w:p>
          <w:p w14:paraId="4BABFF23" w14:textId="77777777" w:rsidR="003B0960" w:rsidRPr="00D2095A" w:rsidRDefault="003B0960" w:rsidP="003B3F5B">
            <w:pPr>
              <w:pStyle w:val="SFnumbullet1"/>
              <w:numPr>
                <w:ilvl w:val="0"/>
                <w:numId w:val="0"/>
              </w:numPr>
              <w:ind w:left="360"/>
              <w:rPr>
                <w:rFonts w:ascii="Bahnschrift" w:hAnsi="Bahnschrift"/>
              </w:rPr>
            </w:pPr>
            <w:r w:rsidRPr="00D2095A">
              <w:rPr>
                <w:rFonts w:ascii="Bahnschrift" w:hAnsi="Bahnschrift"/>
                <w:u w:val="single"/>
              </w:rPr>
              <w:t>For EACH option</w:t>
            </w:r>
            <w:r w:rsidRPr="00D2095A">
              <w:rPr>
                <w:rFonts w:ascii="Bahnschrift" w:hAnsi="Bahnschrift"/>
              </w:rPr>
              <w:t>, state and outline:</w:t>
            </w:r>
          </w:p>
          <w:p w14:paraId="2067C539"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 xml:space="preserve">the cost of </w:t>
            </w:r>
            <w:proofErr w:type="gramStart"/>
            <w:r w:rsidRPr="00D2095A">
              <w:rPr>
                <w:rFonts w:ascii="Bahnschrift" w:hAnsi="Bahnschrift"/>
              </w:rPr>
              <w:t>webhosting;</w:t>
            </w:r>
            <w:proofErr w:type="gramEnd"/>
          </w:p>
          <w:p w14:paraId="4805D793"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what type of web hosting it provides (e.g. shared server, cloud server, VPS, etc.</w:t>
            </w:r>
            <w:proofErr w:type="gramStart"/>
            <w:r w:rsidRPr="00D2095A">
              <w:rPr>
                <w:rFonts w:ascii="Bahnschrift" w:hAnsi="Bahnschrift"/>
              </w:rPr>
              <w:t>);</w:t>
            </w:r>
            <w:proofErr w:type="gramEnd"/>
          </w:p>
          <w:p w14:paraId="232C0143"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 xml:space="preserve">languages the host </w:t>
            </w:r>
            <w:proofErr w:type="gramStart"/>
            <w:r w:rsidRPr="00D2095A">
              <w:rPr>
                <w:rFonts w:ascii="Bahnschrift" w:hAnsi="Bahnschrift"/>
              </w:rPr>
              <w:t>supports;</w:t>
            </w:r>
            <w:proofErr w:type="gramEnd"/>
          </w:p>
          <w:p w14:paraId="6A393F87"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 xml:space="preserve">the amount of storage space provided with the selected </w:t>
            </w:r>
            <w:proofErr w:type="gramStart"/>
            <w:r w:rsidRPr="00D2095A">
              <w:rPr>
                <w:rFonts w:ascii="Bahnschrift" w:hAnsi="Bahnschrift"/>
              </w:rPr>
              <w:t>plan;</w:t>
            </w:r>
            <w:proofErr w:type="gramEnd"/>
          </w:p>
          <w:p w14:paraId="3147163B"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 xml:space="preserve">if SSL certificate and/or domain options are </w:t>
            </w:r>
            <w:proofErr w:type="gramStart"/>
            <w:r w:rsidRPr="00D2095A">
              <w:rPr>
                <w:rFonts w:ascii="Bahnschrift" w:hAnsi="Bahnschrift"/>
              </w:rPr>
              <w:t>included;</w:t>
            </w:r>
            <w:proofErr w:type="gramEnd"/>
          </w:p>
          <w:p w14:paraId="0F2C9666" w14:textId="77777777" w:rsidR="003B0960" w:rsidRPr="00D2095A" w:rsidRDefault="003B0960" w:rsidP="00A16A84">
            <w:pPr>
              <w:pStyle w:val="SFnumbullet1"/>
              <w:numPr>
                <w:ilvl w:val="0"/>
                <w:numId w:val="53"/>
              </w:numPr>
              <w:rPr>
                <w:rFonts w:ascii="Bahnschrift" w:hAnsi="Bahnschrift"/>
              </w:rPr>
            </w:pPr>
            <w:r w:rsidRPr="00D2095A">
              <w:rPr>
                <w:rFonts w:ascii="Bahnschrift" w:hAnsi="Bahnschrift"/>
              </w:rPr>
              <w:t>at least ONE (1) additional server application that may be useful to the client.</w:t>
            </w:r>
          </w:p>
        </w:tc>
      </w:tr>
      <w:tr w:rsidR="00066AC9" w:rsidRPr="00D2095A" w14:paraId="2E0DE9CD" w14:textId="77777777" w:rsidTr="003B3F5B">
        <w:trPr>
          <w:trHeight w:val="581"/>
        </w:trPr>
        <w:tc>
          <w:tcPr>
            <w:tcW w:w="1985" w:type="dxa"/>
            <w:gridSpan w:val="2"/>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tcPr>
          <w:p w14:paraId="5D398522" w14:textId="77777777" w:rsidR="003B0960" w:rsidRPr="00D2095A" w:rsidRDefault="003B0960" w:rsidP="003B3F5B">
            <w:pPr>
              <w:spacing w:before="80" w:after="80"/>
              <w:jc w:val="center"/>
              <w:rPr>
                <w:rFonts w:ascii="Bahnschrift" w:hAnsi="Bahnschrift"/>
                <w:szCs w:val="20"/>
              </w:rPr>
            </w:pPr>
          </w:p>
        </w:tc>
        <w:tc>
          <w:tcPr>
            <w:tcW w:w="2836" w:type="dxa"/>
            <w:gridSpan w:val="2"/>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tcPr>
          <w:p w14:paraId="02B554A7" w14:textId="77777777" w:rsidR="003B0960" w:rsidRPr="00D2095A" w:rsidRDefault="003B0960" w:rsidP="003B3F5B">
            <w:pPr>
              <w:spacing w:before="80" w:after="80"/>
              <w:jc w:val="center"/>
              <w:rPr>
                <w:rFonts w:ascii="Bahnschrift" w:hAnsi="Bahnschrift"/>
                <w:b/>
                <w:bCs/>
                <w:szCs w:val="20"/>
              </w:rPr>
            </w:pPr>
            <w:r w:rsidRPr="00D2095A">
              <w:rPr>
                <w:rFonts w:ascii="Bahnschrift" w:hAnsi="Bahnschrift"/>
                <w:b/>
                <w:bCs/>
                <w:szCs w:val="20"/>
              </w:rPr>
              <w:t>Web Host Choice 1</w:t>
            </w:r>
          </w:p>
        </w:tc>
        <w:tc>
          <w:tcPr>
            <w:tcW w:w="2836" w:type="dxa"/>
            <w:gridSpan w:val="4"/>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tcPr>
          <w:p w14:paraId="017D4258" w14:textId="77777777" w:rsidR="003B0960" w:rsidRPr="00D2095A" w:rsidRDefault="003B0960" w:rsidP="003B3F5B">
            <w:pPr>
              <w:spacing w:before="80" w:after="80"/>
              <w:jc w:val="center"/>
              <w:rPr>
                <w:rFonts w:ascii="Bahnschrift" w:hAnsi="Bahnschrift"/>
                <w:b/>
                <w:bCs/>
                <w:szCs w:val="20"/>
              </w:rPr>
            </w:pPr>
            <w:r w:rsidRPr="00D2095A">
              <w:rPr>
                <w:rFonts w:ascii="Bahnschrift" w:hAnsi="Bahnschrift"/>
                <w:b/>
                <w:bCs/>
                <w:szCs w:val="20"/>
              </w:rPr>
              <w:t>Web Host Choice 2</w:t>
            </w:r>
          </w:p>
        </w:tc>
        <w:tc>
          <w:tcPr>
            <w:tcW w:w="2836" w:type="dxa"/>
            <w:gridSpan w:val="3"/>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tcPr>
          <w:p w14:paraId="3D66DBE0" w14:textId="77777777" w:rsidR="003B0960" w:rsidRPr="00D2095A" w:rsidRDefault="003B0960" w:rsidP="003B3F5B">
            <w:pPr>
              <w:spacing w:before="80" w:after="80"/>
              <w:jc w:val="center"/>
              <w:rPr>
                <w:rFonts w:ascii="Bahnschrift" w:hAnsi="Bahnschrift"/>
                <w:b/>
                <w:bCs/>
                <w:szCs w:val="20"/>
              </w:rPr>
            </w:pPr>
            <w:r w:rsidRPr="00D2095A">
              <w:rPr>
                <w:rFonts w:ascii="Bahnschrift" w:hAnsi="Bahnschrift"/>
                <w:b/>
                <w:bCs/>
                <w:szCs w:val="20"/>
              </w:rPr>
              <w:t>Web Host Choice 3</w:t>
            </w:r>
          </w:p>
        </w:tc>
      </w:tr>
      <w:tr w:rsidR="00066AC9" w:rsidRPr="00D2095A" w14:paraId="010E7D66" w14:textId="77777777" w:rsidTr="003B3F5B">
        <w:trPr>
          <w:trHeight w:val="988"/>
        </w:trPr>
        <w:tc>
          <w:tcPr>
            <w:tcW w:w="1985" w:type="dxa"/>
            <w:gridSpan w:val="2"/>
            <w:tcBorders>
              <w:top w:val="single" w:sz="8" w:space="0" w:color="auto"/>
              <w:left w:val="single" w:sz="8" w:space="0" w:color="auto"/>
              <w:bottom w:val="single" w:sz="4" w:space="0" w:color="7F7F7F" w:themeColor="text1" w:themeTint="80"/>
              <w:right w:val="single" w:sz="8" w:space="0" w:color="auto"/>
            </w:tcBorders>
            <w:vAlign w:val="center"/>
          </w:tcPr>
          <w:p w14:paraId="66CF2481" w14:textId="3C3FF567"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lastRenderedPageBreak/>
              <w:t>a. Name of web host</w:t>
            </w:r>
          </w:p>
        </w:tc>
        <w:tc>
          <w:tcPr>
            <w:tcW w:w="2836" w:type="dxa"/>
            <w:gridSpan w:val="2"/>
            <w:tcBorders>
              <w:top w:val="single" w:sz="8" w:space="0" w:color="auto"/>
              <w:left w:val="single" w:sz="8" w:space="0" w:color="auto"/>
              <w:bottom w:val="single" w:sz="4" w:space="0" w:color="7F7F7F" w:themeColor="text1" w:themeTint="80"/>
              <w:right w:val="single" w:sz="8" w:space="0" w:color="auto"/>
            </w:tcBorders>
            <w:vAlign w:val="center"/>
          </w:tcPr>
          <w:p w14:paraId="33B84A32"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&lt;Name of host 1&gt;</w:t>
            </w:r>
          </w:p>
        </w:tc>
        <w:tc>
          <w:tcPr>
            <w:tcW w:w="2836" w:type="dxa"/>
            <w:gridSpan w:val="4"/>
            <w:tcBorders>
              <w:top w:val="single" w:sz="8" w:space="0" w:color="auto"/>
              <w:left w:val="single" w:sz="8" w:space="0" w:color="auto"/>
              <w:bottom w:val="single" w:sz="4" w:space="0" w:color="7F7F7F" w:themeColor="text1" w:themeTint="80"/>
              <w:right w:val="single" w:sz="8" w:space="0" w:color="auto"/>
            </w:tcBorders>
            <w:vAlign w:val="center"/>
          </w:tcPr>
          <w:p w14:paraId="40033821"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 Name of host 2&gt;</w:t>
            </w:r>
          </w:p>
        </w:tc>
        <w:tc>
          <w:tcPr>
            <w:tcW w:w="2836" w:type="dxa"/>
            <w:gridSpan w:val="3"/>
            <w:tcBorders>
              <w:top w:val="single" w:sz="8" w:space="0" w:color="auto"/>
              <w:left w:val="single" w:sz="8" w:space="0" w:color="auto"/>
              <w:bottom w:val="single" w:sz="4" w:space="0" w:color="7F7F7F" w:themeColor="text1" w:themeTint="80"/>
              <w:right w:val="single" w:sz="8" w:space="0" w:color="auto"/>
            </w:tcBorders>
            <w:vAlign w:val="center"/>
          </w:tcPr>
          <w:p w14:paraId="568D2D44"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 Name of host 3&gt;</w:t>
            </w:r>
          </w:p>
        </w:tc>
      </w:tr>
      <w:tr w:rsidR="00066AC9" w:rsidRPr="00D2095A" w14:paraId="0D4C4991" w14:textId="77777777" w:rsidTr="003B3F5B">
        <w:trPr>
          <w:trHeight w:val="988"/>
        </w:trPr>
        <w:tc>
          <w:tcPr>
            <w:tcW w:w="1985"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23ED508D" w14:textId="79CFA630"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t>b. Cost of hosting</w:t>
            </w:r>
          </w:p>
        </w:tc>
        <w:tc>
          <w:tcPr>
            <w:tcW w:w="2836"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6238084A"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&lt;Cost of selected plan&gt;</w:t>
            </w:r>
          </w:p>
        </w:tc>
        <w:tc>
          <w:tcPr>
            <w:tcW w:w="2836" w:type="dxa"/>
            <w:gridSpan w:val="4"/>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1AA2E6C6"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&lt;Cost of selected plan&gt;</w:t>
            </w:r>
          </w:p>
        </w:tc>
        <w:tc>
          <w:tcPr>
            <w:tcW w:w="2836" w:type="dxa"/>
            <w:gridSpan w:val="3"/>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767BFAAA"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&lt;Cost of selected plan&gt;</w:t>
            </w:r>
          </w:p>
        </w:tc>
      </w:tr>
      <w:tr w:rsidR="00066AC9" w:rsidRPr="00D2095A" w14:paraId="45D36A1C" w14:textId="77777777" w:rsidTr="003B3F5B">
        <w:trPr>
          <w:trHeight w:val="988"/>
        </w:trPr>
        <w:tc>
          <w:tcPr>
            <w:tcW w:w="1985"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42AEF241" w14:textId="39676A36"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t>c. Languages host supports</w:t>
            </w:r>
          </w:p>
        </w:tc>
        <w:tc>
          <w:tcPr>
            <w:tcW w:w="2836"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4C907264"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&lt;Languages supported&gt;</w:t>
            </w:r>
          </w:p>
        </w:tc>
        <w:tc>
          <w:tcPr>
            <w:tcW w:w="2836" w:type="dxa"/>
            <w:gridSpan w:val="4"/>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5C814ACE"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&lt;Languages supported&gt;</w:t>
            </w:r>
          </w:p>
        </w:tc>
        <w:tc>
          <w:tcPr>
            <w:tcW w:w="2836" w:type="dxa"/>
            <w:gridSpan w:val="3"/>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671FB0ED"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&lt;Languages supported&gt;</w:t>
            </w:r>
          </w:p>
        </w:tc>
      </w:tr>
      <w:tr w:rsidR="00066AC9" w:rsidRPr="00D2095A" w14:paraId="6E89A103" w14:textId="77777777" w:rsidTr="003B3F5B">
        <w:trPr>
          <w:trHeight w:val="988"/>
        </w:trPr>
        <w:tc>
          <w:tcPr>
            <w:tcW w:w="1985"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5A9A913B" w14:textId="0B032E93"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t>d. Amount of storage space provided with selected plan</w:t>
            </w:r>
          </w:p>
        </w:tc>
        <w:tc>
          <w:tcPr>
            <w:tcW w:w="2836"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76C27533"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&lt;Storage space provided&gt;</w:t>
            </w:r>
          </w:p>
        </w:tc>
        <w:tc>
          <w:tcPr>
            <w:tcW w:w="2836" w:type="dxa"/>
            <w:gridSpan w:val="4"/>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1D170D88"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&lt;Storage space provided&gt;</w:t>
            </w:r>
          </w:p>
        </w:tc>
        <w:tc>
          <w:tcPr>
            <w:tcW w:w="2836" w:type="dxa"/>
            <w:gridSpan w:val="3"/>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186ED261"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&lt;Storage space provided&gt;</w:t>
            </w:r>
          </w:p>
        </w:tc>
      </w:tr>
      <w:tr w:rsidR="00066AC9" w:rsidRPr="00D2095A" w14:paraId="00801CCA" w14:textId="77777777" w:rsidTr="003B3F5B">
        <w:trPr>
          <w:trHeight w:val="988"/>
        </w:trPr>
        <w:tc>
          <w:tcPr>
            <w:tcW w:w="1985"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30F2DEC3" w14:textId="6D19EDB6"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t>e. Are SSL certificate and/or domain options included?</w:t>
            </w:r>
          </w:p>
        </w:tc>
        <w:tc>
          <w:tcPr>
            <w:tcW w:w="2836" w:type="dxa"/>
            <w:gridSpan w:val="2"/>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70589D41"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&lt;SSL / Domain? &gt;</w:t>
            </w:r>
          </w:p>
        </w:tc>
        <w:tc>
          <w:tcPr>
            <w:tcW w:w="2836" w:type="dxa"/>
            <w:gridSpan w:val="4"/>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1295AC38"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&lt;SSL / Domain? &gt;</w:t>
            </w:r>
          </w:p>
        </w:tc>
        <w:tc>
          <w:tcPr>
            <w:tcW w:w="2836" w:type="dxa"/>
            <w:gridSpan w:val="3"/>
            <w:tcBorders>
              <w:top w:val="single" w:sz="4" w:space="0" w:color="7F7F7F" w:themeColor="text1" w:themeTint="80"/>
              <w:left w:val="single" w:sz="8" w:space="0" w:color="auto"/>
              <w:bottom w:val="single" w:sz="4" w:space="0" w:color="7F7F7F" w:themeColor="text1" w:themeTint="80"/>
              <w:right w:val="single" w:sz="8" w:space="0" w:color="auto"/>
            </w:tcBorders>
            <w:vAlign w:val="center"/>
          </w:tcPr>
          <w:p w14:paraId="12FC9F83"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&lt;SSL / Domain? &gt;</w:t>
            </w:r>
          </w:p>
        </w:tc>
      </w:tr>
      <w:tr w:rsidR="00066AC9" w:rsidRPr="00D2095A" w14:paraId="4B6C791F" w14:textId="77777777" w:rsidTr="003B3F5B">
        <w:trPr>
          <w:trHeight w:val="988"/>
        </w:trPr>
        <w:tc>
          <w:tcPr>
            <w:tcW w:w="1985" w:type="dxa"/>
            <w:gridSpan w:val="2"/>
            <w:tcBorders>
              <w:top w:val="single" w:sz="4" w:space="0" w:color="7F7F7F" w:themeColor="text1" w:themeTint="80"/>
              <w:left w:val="single" w:sz="8" w:space="0" w:color="auto"/>
              <w:bottom w:val="single" w:sz="8" w:space="0" w:color="auto"/>
              <w:right w:val="single" w:sz="8" w:space="0" w:color="auto"/>
            </w:tcBorders>
            <w:vAlign w:val="center"/>
          </w:tcPr>
          <w:p w14:paraId="4DDD2DB3" w14:textId="129B082A" w:rsidR="008E371B" w:rsidRPr="00D2095A" w:rsidRDefault="008E371B" w:rsidP="008E371B">
            <w:pPr>
              <w:spacing w:before="80" w:after="80"/>
              <w:rPr>
                <w:rFonts w:ascii="Bahnschrift" w:hAnsi="Bahnschrift"/>
                <w:b/>
                <w:bCs/>
                <w:sz w:val="18"/>
                <w:szCs w:val="18"/>
              </w:rPr>
            </w:pPr>
            <w:r w:rsidRPr="00D2095A">
              <w:rPr>
                <w:rFonts w:ascii="Bahnschrift" w:hAnsi="Bahnschrift"/>
                <w:b/>
                <w:bCs/>
                <w:sz w:val="18"/>
                <w:szCs w:val="18"/>
              </w:rPr>
              <w:t>f. ONE (1) additional server application offered that may be useful to client</w:t>
            </w:r>
          </w:p>
        </w:tc>
        <w:tc>
          <w:tcPr>
            <w:tcW w:w="2836" w:type="dxa"/>
            <w:gridSpan w:val="2"/>
            <w:tcBorders>
              <w:top w:val="single" w:sz="4" w:space="0" w:color="7F7F7F" w:themeColor="text1" w:themeTint="80"/>
              <w:left w:val="single" w:sz="8" w:space="0" w:color="auto"/>
              <w:bottom w:val="single" w:sz="8" w:space="0" w:color="auto"/>
              <w:right w:val="single" w:sz="8" w:space="0" w:color="auto"/>
            </w:tcBorders>
            <w:vAlign w:val="center"/>
          </w:tcPr>
          <w:p w14:paraId="392F0E56"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&lt;ONE (1) additional feature&gt;</w:t>
            </w:r>
          </w:p>
        </w:tc>
        <w:tc>
          <w:tcPr>
            <w:tcW w:w="2836" w:type="dxa"/>
            <w:gridSpan w:val="4"/>
            <w:tcBorders>
              <w:top w:val="single" w:sz="4" w:space="0" w:color="7F7F7F" w:themeColor="text1" w:themeTint="80"/>
              <w:left w:val="single" w:sz="8" w:space="0" w:color="auto"/>
              <w:bottom w:val="single" w:sz="8" w:space="0" w:color="auto"/>
              <w:right w:val="single" w:sz="8" w:space="0" w:color="auto"/>
            </w:tcBorders>
            <w:vAlign w:val="center"/>
          </w:tcPr>
          <w:p w14:paraId="5D45C42B"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&lt;ONE (1) additional feature&gt;</w:t>
            </w:r>
          </w:p>
        </w:tc>
        <w:tc>
          <w:tcPr>
            <w:tcW w:w="2836" w:type="dxa"/>
            <w:gridSpan w:val="3"/>
            <w:tcBorders>
              <w:top w:val="single" w:sz="4" w:space="0" w:color="7F7F7F" w:themeColor="text1" w:themeTint="80"/>
              <w:left w:val="single" w:sz="8" w:space="0" w:color="auto"/>
              <w:bottom w:val="single" w:sz="8" w:space="0" w:color="auto"/>
              <w:right w:val="single" w:sz="8" w:space="0" w:color="auto"/>
            </w:tcBorders>
            <w:vAlign w:val="center"/>
          </w:tcPr>
          <w:p w14:paraId="58839809" w14:textId="77777777" w:rsidR="008E371B" w:rsidRPr="00D2095A" w:rsidRDefault="008E371B" w:rsidP="008E371B">
            <w:pPr>
              <w:spacing w:before="80" w:after="80"/>
              <w:jc w:val="center"/>
              <w:rPr>
                <w:rFonts w:ascii="Bahnschrift" w:hAnsi="Bahnschrift"/>
                <w:sz w:val="18"/>
                <w:szCs w:val="18"/>
              </w:rPr>
            </w:pPr>
            <w:r w:rsidRPr="00D2095A">
              <w:rPr>
                <w:rFonts w:ascii="Bahnschrift" w:hAnsi="Bahnschrift"/>
                <w:sz w:val="18"/>
                <w:szCs w:val="18"/>
              </w:rPr>
              <w:t>&lt;ONE (1) additional feature&gt;</w:t>
            </w:r>
          </w:p>
        </w:tc>
      </w:tr>
      <w:tr w:rsidR="00066AC9" w:rsidRPr="00D2095A" w14:paraId="1B1E8D6F" w14:textId="77777777" w:rsidTr="003B3F5B">
        <w:trPr>
          <w:trHeight w:val="1221"/>
        </w:trPr>
        <w:tc>
          <w:tcPr>
            <w:tcW w:w="4962" w:type="dxa"/>
            <w:gridSpan w:val="5"/>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vAlign w:val="center"/>
          </w:tcPr>
          <w:p w14:paraId="1B6F6AAA"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 xml:space="preserve">As indicated in the brief, the overall web solution needs to have </w:t>
            </w:r>
            <w:r w:rsidRPr="00D2095A">
              <w:rPr>
                <w:rFonts w:ascii="Bahnschrift" w:hAnsi="Bahnschrift"/>
                <w:b/>
                <w:bCs/>
              </w:rPr>
              <w:t>access to email services</w:t>
            </w:r>
            <w:r w:rsidRPr="00D2095A">
              <w:rPr>
                <w:rFonts w:ascii="Bahnschrift" w:hAnsi="Bahnschrift"/>
              </w:rPr>
              <w:t>.</w:t>
            </w:r>
          </w:p>
          <w:p w14:paraId="1C5BAB6A" w14:textId="77777777" w:rsidR="003B0960" w:rsidRPr="00D2095A" w:rsidRDefault="003B0960" w:rsidP="003B3F5B">
            <w:pPr>
              <w:pStyle w:val="SFnumbullet1"/>
              <w:numPr>
                <w:ilvl w:val="0"/>
                <w:numId w:val="0"/>
              </w:numPr>
              <w:rPr>
                <w:rFonts w:ascii="Bahnschrift" w:hAnsi="Bahnschrift"/>
              </w:rPr>
            </w:pPr>
          </w:p>
          <w:p w14:paraId="03CBC911" w14:textId="77777777" w:rsidR="003B0960" w:rsidRPr="00D2095A" w:rsidRDefault="003B0960" w:rsidP="003B3F5B">
            <w:pPr>
              <w:pStyle w:val="SFnumbullet1"/>
              <w:numPr>
                <w:ilvl w:val="0"/>
                <w:numId w:val="0"/>
              </w:numPr>
              <w:ind w:left="360"/>
              <w:rPr>
                <w:rFonts w:ascii="Bahnschrift" w:hAnsi="Bahnschrift"/>
              </w:rPr>
            </w:pPr>
            <w:r w:rsidRPr="00D2095A">
              <w:rPr>
                <w:rFonts w:ascii="Bahnschrift" w:hAnsi="Bahnschrift"/>
              </w:rPr>
              <w:t xml:space="preserve">Accordingly, confirm whether the web host provides email services.  </w:t>
            </w:r>
            <w:r w:rsidRPr="00D2095A">
              <w:rPr>
                <w:rFonts w:ascii="Bahnschrift" w:hAnsi="Bahnschrift"/>
                <w:b/>
                <w:bCs/>
                <w:u w:val="single"/>
              </w:rPr>
              <w:t>If not</w:t>
            </w:r>
            <w:r w:rsidRPr="00D2095A">
              <w:rPr>
                <w:rFonts w:ascii="Bahnschrift" w:hAnsi="Bahnschrift"/>
                <w:b/>
                <w:bCs/>
              </w:rPr>
              <w:t>,</w:t>
            </w:r>
            <w:r w:rsidRPr="00D2095A">
              <w:rPr>
                <w:rFonts w:ascii="Bahnschrift" w:hAnsi="Bahnschrift"/>
              </w:rPr>
              <w:t xml:space="preserve"> confirm an </w:t>
            </w:r>
            <w:r w:rsidRPr="00D2095A">
              <w:rPr>
                <w:rFonts w:ascii="Bahnschrift" w:hAnsi="Bahnschrift"/>
                <w:u w:val="single"/>
              </w:rPr>
              <w:t>external email hosting provider</w:t>
            </w:r>
            <w:r w:rsidRPr="00D2095A">
              <w:rPr>
                <w:rFonts w:ascii="Bahnschrift" w:hAnsi="Bahnschrift"/>
              </w:rPr>
              <w:t xml:space="preserve"> which could satisfy the client’s needs.</w:t>
            </w:r>
          </w:p>
        </w:tc>
        <w:tc>
          <w:tcPr>
            <w:tcW w:w="5531" w:type="dxa"/>
            <w:gridSpan w:val="6"/>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vAlign w:val="center"/>
          </w:tcPr>
          <w:p w14:paraId="3BED568F" w14:textId="77777777" w:rsidR="003B0960" w:rsidRPr="00D2095A" w:rsidRDefault="003B0960" w:rsidP="003B3F5B">
            <w:pPr>
              <w:spacing w:before="80" w:after="80"/>
              <w:rPr>
                <w:rFonts w:ascii="Bahnschrift" w:hAnsi="Bahnschrift"/>
                <w:b/>
                <w:bCs/>
                <w:szCs w:val="20"/>
              </w:rPr>
            </w:pPr>
            <w:r w:rsidRPr="00D2095A">
              <w:rPr>
                <w:rFonts w:ascii="Bahnschrift" w:eastAsia="ヒラギノ角ゴ Pro W3" w:hAnsi="Bahnschrift" w:cs="Arial"/>
                <w:szCs w:val="20"/>
                <w:lang w:val="en-US"/>
              </w:rPr>
              <w:t>&lt; Confirm status of access to email services &gt;</w:t>
            </w:r>
          </w:p>
        </w:tc>
      </w:tr>
      <w:tr w:rsidR="00066AC9" w:rsidRPr="00D2095A" w14:paraId="44319D4D" w14:textId="77777777" w:rsidTr="003B3F5B">
        <w:trPr>
          <w:trHeight w:val="1221"/>
        </w:trPr>
        <w:tc>
          <w:tcPr>
            <w:tcW w:w="4962"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E249ADC"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 xml:space="preserve">On review of your analysis above, select and confirm </w:t>
            </w:r>
            <w:r w:rsidRPr="00D2095A">
              <w:rPr>
                <w:rFonts w:ascii="Bahnschrift" w:hAnsi="Bahnschrift"/>
                <w:b/>
                <w:bCs/>
              </w:rPr>
              <w:t>which web host solution</w:t>
            </w:r>
            <w:r w:rsidRPr="00D2095A">
              <w:rPr>
                <w:rFonts w:ascii="Bahnschrift" w:hAnsi="Bahnschrift"/>
              </w:rPr>
              <w:t xml:space="preserve"> you will use to launch your website.</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D55EB52" w14:textId="77777777" w:rsidR="003B0960" w:rsidRPr="00D2095A" w:rsidRDefault="003B0960" w:rsidP="003B3F5B">
            <w:pPr>
              <w:spacing w:before="80" w:after="80"/>
              <w:rPr>
                <w:rFonts w:ascii="Bahnschrift" w:hAnsi="Bahnschrift"/>
                <w:szCs w:val="20"/>
              </w:rPr>
            </w:pPr>
            <w:r w:rsidRPr="00D2095A">
              <w:rPr>
                <w:rFonts w:ascii="Bahnschrift" w:eastAsia="ヒラギノ角ゴ Pro W3" w:hAnsi="Bahnschrift" w:cs="Arial"/>
                <w:szCs w:val="20"/>
                <w:lang w:val="en-US"/>
              </w:rPr>
              <w:t xml:space="preserve">&lt; Confirm </w:t>
            </w:r>
            <w:r w:rsidRPr="00D2095A">
              <w:rPr>
                <w:rFonts w:ascii="Bahnschrift" w:eastAsia="ヒラギノ角ゴ Pro W3" w:hAnsi="Bahnschrift" w:cs="Arial"/>
                <w:b/>
                <w:bCs/>
                <w:szCs w:val="20"/>
                <w:lang w:val="en-US"/>
              </w:rPr>
              <w:t>which</w:t>
            </w:r>
            <w:r w:rsidRPr="00D2095A">
              <w:rPr>
                <w:rFonts w:ascii="Bahnschrift" w:eastAsia="ヒラギノ角ゴ Pro W3" w:hAnsi="Bahnschrift" w:cs="Arial"/>
                <w:szCs w:val="20"/>
                <w:lang w:val="en-US"/>
              </w:rPr>
              <w:t xml:space="preserve"> web host selected &gt;</w:t>
            </w:r>
          </w:p>
        </w:tc>
      </w:tr>
      <w:tr w:rsidR="00066AC9" w:rsidRPr="00D2095A" w14:paraId="632F3B5C" w14:textId="77777777" w:rsidTr="004403AA">
        <w:trPr>
          <w:trHeight w:val="413"/>
        </w:trPr>
        <w:tc>
          <w:tcPr>
            <w:tcW w:w="10493" w:type="dxa"/>
            <w:gridSpan w:val="11"/>
            <w:tcBorders>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vAlign w:val="center"/>
          </w:tcPr>
          <w:p w14:paraId="3E6C7E1F" w14:textId="77777777" w:rsidR="003B0960" w:rsidRPr="00D2095A" w:rsidRDefault="003B0960" w:rsidP="003B3F5B">
            <w:p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WEBSITE LAUNCH</w:t>
            </w:r>
            <w:r w:rsidRPr="00D2095A">
              <w:rPr>
                <w:rFonts w:ascii="Bahnschrift" w:eastAsia="ヒラギノ角ゴ Pro W3" w:hAnsi="Bahnschrift" w:cs="Arial"/>
                <w:szCs w:val="20"/>
              </w:rPr>
              <w:t> </w:t>
            </w:r>
          </w:p>
        </w:tc>
      </w:tr>
      <w:tr w:rsidR="00066AC9" w:rsidRPr="00D2095A" w14:paraId="3B0AC546" w14:textId="77777777" w:rsidTr="003B3F5B">
        <w:trPr>
          <w:trHeight w:val="413"/>
        </w:trPr>
        <w:tc>
          <w:tcPr>
            <w:tcW w:w="4962" w:type="dxa"/>
            <w:gridSpan w:val="5"/>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60518EE"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Based on your selection in Q4 above, confirm that you have created the required online web host account to launch your website.</w:t>
            </w:r>
          </w:p>
          <w:p w14:paraId="2C9A3A81" w14:textId="77777777" w:rsidR="003B0960" w:rsidRPr="00D2095A" w:rsidRDefault="003B0960" w:rsidP="003B3F5B">
            <w:pPr>
              <w:pStyle w:val="SFnumbullet1"/>
              <w:numPr>
                <w:ilvl w:val="0"/>
                <w:numId w:val="0"/>
              </w:numPr>
              <w:ind w:left="360"/>
              <w:rPr>
                <w:rFonts w:ascii="Bahnschrift" w:hAnsi="Bahnschrift"/>
              </w:rPr>
            </w:pPr>
            <w:r w:rsidRPr="00D2095A">
              <w:rPr>
                <w:rFonts w:ascii="Bahnschrift" w:hAnsi="Bahnschrift"/>
              </w:rPr>
              <w:t>Depending on your chosen web host, provide ONE (1) of the following:</w:t>
            </w:r>
          </w:p>
          <w:p w14:paraId="33C32AC0" w14:textId="77777777" w:rsidR="003B0960" w:rsidRPr="00D2095A" w:rsidRDefault="003B0960" w:rsidP="003B3F5B">
            <w:pPr>
              <w:pStyle w:val="SFnumbullet1"/>
              <w:numPr>
                <w:ilvl w:val="0"/>
                <w:numId w:val="0"/>
              </w:numPr>
              <w:ind w:left="720"/>
              <w:rPr>
                <w:rFonts w:ascii="Bahnschrift" w:hAnsi="Bahnschrift"/>
              </w:rPr>
            </w:pPr>
          </w:p>
          <w:p w14:paraId="614BD0F4" w14:textId="77777777" w:rsidR="003B0960" w:rsidRPr="00D2095A" w:rsidRDefault="003B0960" w:rsidP="00A16A84">
            <w:pPr>
              <w:pStyle w:val="SFnumbullet1"/>
              <w:numPr>
                <w:ilvl w:val="0"/>
                <w:numId w:val="52"/>
              </w:numPr>
              <w:rPr>
                <w:rFonts w:ascii="Bahnschrift" w:hAnsi="Bahnschrift"/>
              </w:rPr>
            </w:pPr>
            <w:r w:rsidRPr="00D2095A">
              <w:rPr>
                <w:rFonts w:ascii="Bahnschrift" w:hAnsi="Bahnschrift"/>
                <w:b/>
                <w:bCs/>
              </w:rPr>
              <w:t>Shared server</w:t>
            </w:r>
            <w:r w:rsidRPr="00D2095A">
              <w:rPr>
                <w:rFonts w:ascii="Bahnschrift" w:hAnsi="Bahnschrift"/>
              </w:rPr>
              <w:t xml:space="preserve"> – provide </w:t>
            </w:r>
            <w:r w:rsidRPr="00D2095A">
              <w:rPr>
                <w:rFonts w:ascii="Bahnschrift" w:hAnsi="Bahnschrift"/>
                <w:u w:val="single"/>
              </w:rPr>
              <w:t>ONE (1) screenshot</w:t>
            </w:r>
            <w:r w:rsidRPr="00D2095A">
              <w:rPr>
                <w:rFonts w:ascii="Bahnschrift" w:hAnsi="Bahnschrift"/>
              </w:rPr>
              <w:t xml:space="preserve"> of the hosting dashboard/file manager for your logged in </w:t>
            </w:r>
            <w:proofErr w:type="gramStart"/>
            <w:r w:rsidRPr="00D2095A">
              <w:rPr>
                <w:rFonts w:ascii="Bahnschrift" w:hAnsi="Bahnschrift"/>
              </w:rPr>
              <w:t>account;</w:t>
            </w:r>
            <w:proofErr w:type="gramEnd"/>
          </w:p>
          <w:p w14:paraId="349C0C3D" w14:textId="77777777" w:rsidR="003B0960" w:rsidRPr="00D2095A" w:rsidRDefault="003B0960" w:rsidP="003B3F5B">
            <w:pPr>
              <w:pStyle w:val="SFnumbullet1"/>
              <w:numPr>
                <w:ilvl w:val="0"/>
                <w:numId w:val="0"/>
              </w:numPr>
              <w:ind w:left="720"/>
              <w:rPr>
                <w:rFonts w:ascii="Bahnschrift" w:hAnsi="Bahnschrift"/>
              </w:rPr>
            </w:pPr>
          </w:p>
          <w:p w14:paraId="618E53B4" w14:textId="77777777" w:rsidR="003B0960" w:rsidRPr="00D2095A" w:rsidRDefault="003B0960" w:rsidP="00A16A84">
            <w:pPr>
              <w:pStyle w:val="SFnumbullet1"/>
              <w:numPr>
                <w:ilvl w:val="0"/>
                <w:numId w:val="52"/>
              </w:numPr>
              <w:rPr>
                <w:rFonts w:ascii="Bahnschrift" w:hAnsi="Bahnschrift"/>
              </w:rPr>
            </w:pPr>
            <w:proofErr w:type="spellStart"/>
            <w:r w:rsidRPr="00D2095A">
              <w:rPr>
                <w:rFonts w:ascii="Bahnschrift" w:hAnsi="Bahnschrift"/>
                <w:b/>
                <w:bCs/>
              </w:rPr>
              <w:t>Github</w:t>
            </w:r>
            <w:proofErr w:type="spellEnd"/>
            <w:r w:rsidRPr="00D2095A">
              <w:rPr>
                <w:rFonts w:ascii="Bahnschrift" w:hAnsi="Bahnschrift"/>
                <w:b/>
                <w:bCs/>
              </w:rPr>
              <w:t xml:space="preserve"> pages</w:t>
            </w:r>
            <w:r w:rsidRPr="00D2095A">
              <w:rPr>
                <w:rFonts w:ascii="Bahnschrift" w:hAnsi="Bahnschrift"/>
              </w:rPr>
              <w:t xml:space="preserve"> – provide </w:t>
            </w:r>
            <w:r w:rsidRPr="00D2095A">
              <w:rPr>
                <w:rFonts w:ascii="Bahnschrift" w:hAnsi="Bahnschrift"/>
                <w:u w:val="single"/>
              </w:rPr>
              <w:t>ONE (1) screenshot</w:t>
            </w:r>
            <w:r w:rsidRPr="00D2095A">
              <w:rPr>
                <w:rFonts w:ascii="Bahnschrift" w:hAnsi="Bahnschrift"/>
              </w:rPr>
              <w:t xml:space="preserve"> of your dashboard or repository that you plan to host your website </w:t>
            </w:r>
            <w:proofErr w:type="gramStart"/>
            <w:r w:rsidRPr="00D2095A">
              <w:rPr>
                <w:rFonts w:ascii="Bahnschrift" w:hAnsi="Bahnschrift"/>
              </w:rPr>
              <w:t>from;</w:t>
            </w:r>
            <w:proofErr w:type="gramEnd"/>
          </w:p>
          <w:p w14:paraId="2C2E0E89" w14:textId="77777777" w:rsidR="003B0960" w:rsidRPr="00D2095A" w:rsidRDefault="003B0960" w:rsidP="003B3F5B">
            <w:pPr>
              <w:pStyle w:val="SFnumbullet1"/>
              <w:numPr>
                <w:ilvl w:val="0"/>
                <w:numId w:val="0"/>
              </w:numPr>
              <w:ind w:left="720"/>
              <w:rPr>
                <w:rFonts w:ascii="Bahnschrift" w:hAnsi="Bahnschrift"/>
              </w:rPr>
            </w:pPr>
          </w:p>
          <w:p w14:paraId="7DF0780E" w14:textId="77777777" w:rsidR="003B0960" w:rsidRPr="00D2095A" w:rsidRDefault="003B0960" w:rsidP="00A16A84">
            <w:pPr>
              <w:pStyle w:val="SFnumbullet1"/>
              <w:numPr>
                <w:ilvl w:val="0"/>
                <w:numId w:val="52"/>
              </w:numPr>
              <w:rPr>
                <w:rFonts w:ascii="Bahnschrift" w:hAnsi="Bahnschrift"/>
              </w:rPr>
            </w:pPr>
            <w:r w:rsidRPr="00D2095A">
              <w:rPr>
                <w:rFonts w:ascii="Bahnschrift" w:hAnsi="Bahnschrift"/>
                <w:b/>
                <w:bCs/>
              </w:rPr>
              <w:lastRenderedPageBreak/>
              <w:t>Render</w:t>
            </w:r>
            <w:r w:rsidRPr="00D2095A">
              <w:rPr>
                <w:rFonts w:ascii="Bahnschrift" w:hAnsi="Bahnschrift"/>
              </w:rPr>
              <w:t xml:space="preserve"> – provide </w:t>
            </w:r>
            <w:r w:rsidRPr="00D2095A">
              <w:rPr>
                <w:rFonts w:ascii="Bahnschrift" w:hAnsi="Bahnschrift"/>
                <w:u w:val="single"/>
              </w:rPr>
              <w:t>ONE (1) screenshot</w:t>
            </w:r>
            <w:r w:rsidRPr="00D2095A">
              <w:rPr>
                <w:rFonts w:ascii="Bahnschrift" w:hAnsi="Bahnschrift"/>
              </w:rPr>
              <w:t xml:space="preserve"> of your logged in Dashboard for </w:t>
            </w:r>
            <w:proofErr w:type="gramStart"/>
            <w:r w:rsidRPr="00D2095A">
              <w:rPr>
                <w:rFonts w:ascii="Bahnschrift" w:hAnsi="Bahnschrift"/>
              </w:rPr>
              <w:t>render;</w:t>
            </w:r>
            <w:proofErr w:type="gramEnd"/>
            <w:r w:rsidRPr="00D2095A">
              <w:rPr>
                <w:rFonts w:ascii="Bahnschrift" w:hAnsi="Bahnschrift"/>
              </w:rPr>
              <w:t xml:space="preserve"> </w:t>
            </w:r>
            <w:r w:rsidRPr="00D2095A">
              <w:rPr>
                <w:rFonts w:ascii="Bahnschrift" w:hAnsi="Bahnschrift"/>
                <w:b/>
                <w:bCs/>
              </w:rPr>
              <w:t>OR</w:t>
            </w:r>
          </w:p>
          <w:p w14:paraId="0D3AAC92" w14:textId="77777777" w:rsidR="003B0960" w:rsidRPr="00D2095A" w:rsidRDefault="003B0960" w:rsidP="003B3F5B">
            <w:pPr>
              <w:pStyle w:val="SFnumbullet1"/>
              <w:numPr>
                <w:ilvl w:val="0"/>
                <w:numId w:val="0"/>
              </w:numPr>
              <w:ind w:left="720"/>
              <w:rPr>
                <w:rFonts w:ascii="Bahnschrift" w:hAnsi="Bahnschrift"/>
                <w:lang w:val="en-US"/>
              </w:rPr>
            </w:pPr>
          </w:p>
          <w:p w14:paraId="1EFB1DB4" w14:textId="77777777" w:rsidR="003B0960" w:rsidRPr="00D2095A" w:rsidRDefault="003B0960" w:rsidP="00A16A84">
            <w:pPr>
              <w:pStyle w:val="SFnumbullet1"/>
              <w:numPr>
                <w:ilvl w:val="0"/>
                <w:numId w:val="52"/>
              </w:numPr>
              <w:rPr>
                <w:rFonts w:ascii="Bahnschrift" w:hAnsi="Bahnschrift"/>
                <w:lang w:val="en-US"/>
              </w:rPr>
            </w:pPr>
            <w:proofErr w:type="spellStart"/>
            <w:r w:rsidRPr="00D2095A">
              <w:rPr>
                <w:rFonts w:ascii="Bahnschrift" w:hAnsi="Bahnschrift"/>
                <w:b/>
                <w:bCs/>
                <w:lang w:val="en-US"/>
              </w:rPr>
              <w:t>CloudFlare</w:t>
            </w:r>
            <w:proofErr w:type="spellEnd"/>
            <w:r w:rsidRPr="00D2095A">
              <w:rPr>
                <w:rFonts w:ascii="Bahnschrift" w:hAnsi="Bahnschrift"/>
                <w:b/>
                <w:bCs/>
                <w:lang w:val="en-US"/>
              </w:rPr>
              <w:t xml:space="preserve"> Pages </w:t>
            </w:r>
            <w:r w:rsidRPr="00D2095A">
              <w:rPr>
                <w:rFonts w:ascii="Bahnschrift" w:hAnsi="Bahnschrift"/>
                <w:lang w:val="en-US"/>
              </w:rPr>
              <w:t xml:space="preserve">– provide </w:t>
            </w:r>
            <w:r w:rsidRPr="00D2095A">
              <w:rPr>
                <w:rFonts w:ascii="Bahnschrift" w:hAnsi="Bahnschrift"/>
                <w:u w:val="single"/>
                <w:lang w:val="en-US"/>
              </w:rPr>
              <w:t>ONE (1) screenshot</w:t>
            </w:r>
            <w:r w:rsidRPr="00D2095A">
              <w:rPr>
                <w:rFonts w:ascii="Bahnschrift" w:hAnsi="Bahnschrift"/>
                <w:lang w:val="en-US"/>
              </w:rPr>
              <w:t xml:space="preserve"> of your logged in Dashboard for </w:t>
            </w:r>
            <w:proofErr w:type="spellStart"/>
            <w:r w:rsidRPr="00D2095A">
              <w:rPr>
                <w:rFonts w:ascii="Bahnschrift" w:hAnsi="Bahnschrift"/>
                <w:lang w:val="en-US"/>
              </w:rPr>
              <w:t>CloudFlare</w:t>
            </w:r>
            <w:proofErr w:type="spellEnd"/>
            <w:r w:rsidRPr="00D2095A">
              <w:rPr>
                <w:rFonts w:ascii="Bahnschrift" w:hAnsi="Bahnschrift"/>
                <w:lang w:val="en-US"/>
              </w:rPr>
              <w:t xml:space="preserve"> Pages.</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2AF52DE" w14:textId="77777777" w:rsidR="003B0960" w:rsidRPr="00D2095A" w:rsidRDefault="003B0960" w:rsidP="003B3F5B">
            <w:pPr>
              <w:spacing w:before="60" w:after="60"/>
              <w:jc w:val="center"/>
              <w:rPr>
                <w:rFonts w:ascii="Bahnschrift" w:eastAsia="ヒラギノ角ゴ Pro W3" w:hAnsi="Bahnschrift" w:cs="Arial"/>
                <w:szCs w:val="20"/>
              </w:rPr>
            </w:pPr>
            <w:r w:rsidRPr="00D2095A">
              <w:rPr>
                <w:rFonts w:ascii="Bahnschrift" w:eastAsia="ヒラギノ角ゴ Pro W3" w:hAnsi="Bahnschrift" w:cs="Arial"/>
                <w:szCs w:val="20"/>
                <w:lang w:val="en-US"/>
              </w:rPr>
              <w:lastRenderedPageBreak/>
              <w:t xml:space="preserve">&lt; Insert </w:t>
            </w:r>
            <w:r w:rsidRPr="00D2095A">
              <w:rPr>
                <w:rFonts w:ascii="Bahnschrift" w:eastAsia="ヒラギノ角ゴ Pro W3" w:hAnsi="Bahnschrift" w:cs="Arial"/>
                <w:b/>
                <w:bCs/>
                <w:szCs w:val="20"/>
                <w:lang w:val="en-US"/>
              </w:rPr>
              <w:t>ONE (1)</w:t>
            </w:r>
            <w:r w:rsidRPr="00D2095A">
              <w:rPr>
                <w:rFonts w:ascii="Bahnschrift" w:eastAsia="ヒラギノ角ゴ Pro W3" w:hAnsi="Bahnschrift" w:cs="Arial"/>
                <w:szCs w:val="20"/>
                <w:lang w:val="en-US"/>
              </w:rPr>
              <w:t xml:space="preserve"> screenshot of your </w:t>
            </w:r>
            <w:r w:rsidRPr="00D2095A">
              <w:rPr>
                <w:rFonts w:ascii="Bahnschrift" w:eastAsia="ヒラギノ角ゴ Pro W3" w:hAnsi="Bahnschrift" w:cs="Arial"/>
                <w:szCs w:val="20"/>
                <w:u w:val="single"/>
                <w:lang w:val="en-US"/>
              </w:rPr>
              <w:t>chosen</w:t>
            </w:r>
            <w:r w:rsidRPr="00D2095A">
              <w:rPr>
                <w:rFonts w:ascii="Bahnschrift" w:eastAsia="ヒラギノ角ゴ Pro W3" w:hAnsi="Bahnschrift" w:cs="Arial"/>
                <w:szCs w:val="20"/>
                <w:lang w:val="en-US"/>
              </w:rPr>
              <w:t xml:space="preserve"> logged-in web host “dashboard” &gt;</w:t>
            </w:r>
          </w:p>
        </w:tc>
      </w:tr>
      <w:tr w:rsidR="00066AC9" w:rsidRPr="00D2095A" w14:paraId="6FF12EBD" w14:textId="77777777" w:rsidTr="003B3F5B">
        <w:trPr>
          <w:trHeight w:val="1079"/>
        </w:trPr>
        <w:tc>
          <w:tcPr>
            <w:tcW w:w="4962" w:type="dxa"/>
            <w:gridSpan w:val="5"/>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73ED1DE"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 xml:space="preserve">State the </w:t>
            </w:r>
            <w:r w:rsidRPr="00D2095A">
              <w:rPr>
                <w:rFonts w:ascii="Bahnschrift" w:hAnsi="Bahnschrift"/>
                <w:u w:val="single"/>
              </w:rPr>
              <w:t>public URL</w:t>
            </w:r>
            <w:r w:rsidRPr="00D2095A">
              <w:rPr>
                <w:rFonts w:ascii="Bahnschrift" w:hAnsi="Bahnschrift"/>
              </w:rPr>
              <w:t xml:space="preserve"> of your hosted server-side rendered website, to confirm the successful launch of your website</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005F768" w14:textId="77777777" w:rsidR="003B0960" w:rsidRPr="00D2095A" w:rsidRDefault="003B0960" w:rsidP="003B3F5B">
            <w:pPr>
              <w:spacing w:before="60" w:after="60"/>
              <w:jc w:val="center"/>
              <w:rPr>
                <w:rFonts w:ascii="Bahnschrift" w:hAnsi="Bahnschrift" w:cs="Arial"/>
                <w:szCs w:val="20"/>
              </w:rPr>
            </w:pPr>
            <w:r w:rsidRPr="00D2095A">
              <w:rPr>
                <w:rFonts w:ascii="Bahnschrift" w:hAnsi="Bahnschrift" w:cs="Arial"/>
                <w:szCs w:val="20"/>
              </w:rPr>
              <w:t xml:space="preserve">&lt; Confirm </w:t>
            </w:r>
            <w:r w:rsidRPr="00D2095A">
              <w:rPr>
                <w:rFonts w:ascii="Bahnschrift" w:hAnsi="Bahnschrift" w:cs="Arial"/>
                <w:b/>
                <w:bCs/>
                <w:szCs w:val="20"/>
              </w:rPr>
              <w:t>URL</w:t>
            </w:r>
            <w:r w:rsidRPr="00D2095A">
              <w:rPr>
                <w:rFonts w:ascii="Bahnschrift" w:hAnsi="Bahnschrift" w:cs="Arial"/>
                <w:szCs w:val="20"/>
              </w:rPr>
              <w:t xml:space="preserve"> of launched website &gt;</w:t>
            </w:r>
          </w:p>
        </w:tc>
      </w:tr>
      <w:tr w:rsidR="00066AC9" w:rsidRPr="00D2095A" w14:paraId="3DFE9FAE" w14:textId="77777777" w:rsidTr="003B3F5B">
        <w:trPr>
          <w:trHeight w:val="514"/>
        </w:trPr>
        <w:tc>
          <w:tcPr>
            <w:tcW w:w="4962" w:type="dxa"/>
            <w:gridSpan w:val="5"/>
            <w:vMerge w:val="restart"/>
            <w:tcBorders>
              <w:left w:val="single" w:sz="4" w:space="0" w:color="7F7F7F" w:themeColor="text1" w:themeTint="80"/>
              <w:right w:val="single" w:sz="4" w:space="0" w:color="7F7F7F" w:themeColor="text1" w:themeTint="80"/>
            </w:tcBorders>
            <w:vAlign w:val="center"/>
          </w:tcPr>
          <w:p w14:paraId="129B0053"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Using Google Search Console, correctly verify your website domain &amp; index your website on Google Search.</w:t>
            </w:r>
          </w:p>
          <w:p w14:paraId="5F6826C6" w14:textId="77777777" w:rsidR="003B0960" w:rsidRPr="00D2095A" w:rsidRDefault="003B0960" w:rsidP="003B3F5B">
            <w:pPr>
              <w:pStyle w:val="SFnumbullet1"/>
              <w:numPr>
                <w:ilvl w:val="0"/>
                <w:numId w:val="0"/>
              </w:numPr>
              <w:rPr>
                <w:rFonts w:ascii="Bahnschrift" w:hAnsi="Bahnschrift"/>
              </w:rPr>
            </w:pPr>
          </w:p>
          <w:p w14:paraId="39A463BB" w14:textId="77777777" w:rsidR="003B0960" w:rsidRPr="00D2095A" w:rsidRDefault="003B0960" w:rsidP="003B3F5B">
            <w:pPr>
              <w:pStyle w:val="SFnumbullet1"/>
              <w:numPr>
                <w:ilvl w:val="0"/>
                <w:numId w:val="0"/>
              </w:numPr>
              <w:ind w:left="360"/>
              <w:rPr>
                <w:rFonts w:ascii="Bahnschrift" w:hAnsi="Bahnschrift"/>
              </w:rPr>
            </w:pPr>
            <w:r w:rsidRPr="00D2095A">
              <w:rPr>
                <w:rFonts w:ascii="Bahnschrift" w:hAnsi="Bahnschrift"/>
              </w:rPr>
              <w:t xml:space="preserve">Insert </w:t>
            </w:r>
            <w:r w:rsidRPr="00D2095A">
              <w:rPr>
                <w:rFonts w:ascii="Bahnschrift" w:hAnsi="Bahnschrift"/>
                <w:b/>
                <w:bCs/>
              </w:rPr>
              <w:t>ONE (1) screenshot of each</w:t>
            </w:r>
            <w:r w:rsidRPr="00D2095A">
              <w:rPr>
                <w:rFonts w:ascii="Bahnschrift" w:hAnsi="Bahnschrift"/>
              </w:rPr>
              <w:t xml:space="preserve"> of the following: </w:t>
            </w:r>
          </w:p>
          <w:p w14:paraId="7292C2B0" w14:textId="77777777" w:rsidR="003B0960" w:rsidRPr="00D2095A" w:rsidRDefault="003B0960" w:rsidP="003B3F5B">
            <w:pPr>
              <w:pStyle w:val="SFnumbullet1"/>
              <w:numPr>
                <w:ilvl w:val="0"/>
                <w:numId w:val="0"/>
              </w:numPr>
              <w:ind w:left="720"/>
              <w:rPr>
                <w:rFonts w:ascii="Bahnschrift" w:hAnsi="Bahnschrift"/>
              </w:rPr>
            </w:pPr>
          </w:p>
          <w:p w14:paraId="0343DE44" w14:textId="77777777" w:rsidR="003B0960" w:rsidRPr="00D2095A" w:rsidRDefault="003B0960" w:rsidP="00A16A84">
            <w:pPr>
              <w:pStyle w:val="SFnumbullet1"/>
              <w:numPr>
                <w:ilvl w:val="0"/>
                <w:numId w:val="54"/>
              </w:numPr>
              <w:rPr>
                <w:rFonts w:ascii="Bahnschrift" w:hAnsi="Bahnschrift"/>
              </w:rPr>
            </w:pPr>
            <w:r w:rsidRPr="00D2095A">
              <w:rPr>
                <w:rFonts w:ascii="Bahnschrift" w:hAnsi="Bahnschrift"/>
              </w:rPr>
              <w:t xml:space="preserve">A screenshot of the Google Search Console URL Inspection confirming the URL is available to Google with Indexing Requested; </w:t>
            </w:r>
            <w:r w:rsidRPr="00D2095A">
              <w:rPr>
                <w:rFonts w:ascii="Bahnschrift" w:hAnsi="Bahnschrift"/>
                <w:u w:val="single"/>
              </w:rPr>
              <w:t>AND</w:t>
            </w:r>
          </w:p>
          <w:p w14:paraId="5DB281A3" w14:textId="77777777" w:rsidR="003B0960" w:rsidRPr="00D2095A" w:rsidRDefault="003B0960" w:rsidP="003B3F5B">
            <w:pPr>
              <w:pStyle w:val="SFnumbullet1"/>
              <w:numPr>
                <w:ilvl w:val="0"/>
                <w:numId w:val="0"/>
              </w:numPr>
              <w:ind w:left="720"/>
              <w:rPr>
                <w:rFonts w:ascii="Bahnschrift" w:hAnsi="Bahnschrift"/>
              </w:rPr>
            </w:pPr>
          </w:p>
          <w:p w14:paraId="24242721" w14:textId="77777777" w:rsidR="003B0960" w:rsidRPr="00D2095A" w:rsidRDefault="003B0960" w:rsidP="00A16A84">
            <w:pPr>
              <w:pStyle w:val="SFnumbullet1"/>
              <w:numPr>
                <w:ilvl w:val="0"/>
                <w:numId w:val="54"/>
              </w:numPr>
              <w:rPr>
                <w:rFonts w:ascii="Bahnschrift" w:hAnsi="Bahnschrift"/>
              </w:rPr>
            </w:pPr>
            <w:r w:rsidRPr="00D2095A">
              <w:rPr>
                <w:rFonts w:ascii="Bahnschrift" w:hAnsi="Bahnschrift"/>
              </w:rPr>
              <w:t>A screenshot of a “site:” website search, confirming the status of your Google indexing prior to SEO optimisation.</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19FDF076" w14:textId="77777777" w:rsidR="003B0960" w:rsidRPr="00D2095A" w:rsidRDefault="003B0960"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Google Search Console URL Inspection</w:t>
            </w:r>
          </w:p>
        </w:tc>
      </w:tr>
      <w:tr w:rsidR="00066AC9" w:rsidRPr="00D2095A" w14:paraId="78129B7C" w14:textId="77777777" w:rsidTr="003B3F5B">
        <w:trPr>
          <w:trHeight w:val="1107"/>
        </w:trPr>
        <w:tc>
          <w:tcPr>
            <w:tcW w:w="4962" w:type="dxa"/>
            <w:gridSpan w:val="5"/>
            <w:vMerge/>
            <w:tcBorders>
              <w:left w:val="single" w:sz="4" w:space="0" w:color="7F7F7F" w:themeColor="text1" w:themeTint="80"/>
              <w:right w:val="single" w:sz="4" w:space="0" w:color="7F7F7F" w:themeColor="text1" w:themeTint="80"/>
            </w:tcBorders>
            <w:vAlign w:val="center"/>
          </w:tcPr>
          <w:p w14:paraId="6C40B49E" w14:textId="77777777" w:rsidR="003B0960" w:rsidRPr="00D2095A" w:rsidRDefault="003B0960" w:rsidP="00A16A84">
            <w:pPr>
              <w:pStyle w:val="SFnumbullet1"/>
              <w:numPr>
                <w:ilvl w:val="0"/>
                <w:numId w:val="57"/>
              </w:numPr>
              <w:rPr>
                <w:rFonts w:ascii="Bahnschrift" w:hAnsi="Bahnschrift"/>
              </w:rPr>
            </w:pP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95E0C82" w14:textId="77777777" w:rsidR="003B0960" w:rsidRPr="00D2095A" w:rsidRDefault="003B0960" w:rsidP="003B3F5B">
            <w:pPr>
              <w:spacing w:before="60" w:after="60"/>
              <w:jc w:val="center"/>
              <w:rPr>
                <w:rFonts w:ascii="Bahnschrift" w:hAnsi="Bahnschrift" w:cs="Arial"/>
                <w:bCs/>
                <w:szCs w:val="20"/>
              </w:rPr>
            </w:pPr>
            <w:r w:rsidRPr="00D2095A">
              <w:rPr>
                <w:rFonts w:ascii="Bahnschrift" w:hAnsi="Bahnschrift" w:cs="Arial"/>
                <w:bCs/>
                <w:szCs w:val="20"/>
              </w:rPr>
              <w:t>&lt;Screenshot of Google Search Console&gt;</w:t>
            </w:r>
          </w:p>
        </w:tc>
      </w:tr>
      <w:tr w:rsidR="00066AC9" w:rsidRPr="00D2095A" w14:paraId="5008BE9C" w14:textId="77777777" w:rsidTr="003B3F5B">
        <w:trPr>
          <w:trHeight w:val="605"/>
        </w:trPr>
        <w:tc>
          <w:tcPr>
            <w:tcW w:w="4962" w:type="dxa"/>
            <w:gridSpan w:val="5"/>
            <w:vMerge/>
            <w:tcBorders>
              <w:left w:val="single" w:sz="4" w:space="0" w:color="7F7F7F" w:themeColor="text1" w:themeTint="80"/>
              <w:right w:val="single" w:sz="4" w:space="0" w:color="7F7F7F" w:themeColor="text1" w:themeTint="80"/>
            </w:tcBorders>
            <w:vAlign w:val="center"/>
          </w:tcPr>
          <w:p w14:paraId="7CE3D017" w14:textId="77777777" w:rsidR="003B0960" w:rsidRPr="00D2095A" w:rsidRDefault="003B0960" w:rsidP="00A16A84">
            <w:pPr>
              <w:pStyle w:val="SFnumbullet1"/>
              <w:numPr>
                <w:ilvl w:val="0"/>
                <w:numId w:val="57"/>
              </w:numPr>
              <w:rPr>
                <w:rFonts w:ascii="Bahnschrift" w:hAnsi="Bahnschrift"/>
              </w:rPr>
            </w:pP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AB2FFB6" w14:textId="77777777" w:rsidR="003B0960" w:rsidRPr="00D2095A" w:rsidRDefault="003B0960"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 xml:space="preserve">Website </w:t>
            </w:r>
            <w:proofErr w:type="gramStart"/>
            <w:r w:rsidRPr="00D2095A">
              <w:rPr>
                <w:rFonts w:ascii="Bahnschrift" w:eastAsia="ヒラギノ角ゴ Pro W3" w:hAnsi="Bahnschrift" w:cs="Arial"/>
                <w:b/>
                <w:bCs/>
                <w:szCs w:val="20"/>
                <w:lang w:val="en-US"/>
              </w:rPr>
              <w:t>“:site</w:t>
            </w:r>
            <w:proofErr w:type="gramEnd"/>
            <w:r w:rsidRPr="00D2095A">
              <w:rPr>
                <w:rFonts w:ascii="Bahnschrift" w:eastAsia="ヒラギノ角ゴ Pro W3" w:hAnsi="Bahnschrift" w:cs="Arial"/>
                <w:b/>
                <w:bCs/>
                <w:szCs w:val="20"/>
                <w:lang w:val="en-US"/>
              </w:rPr>
              <w:t>” Google search</w:t>
            </w:r>
          </w:p>
        </w:tc>
      </w:tr>
      <w:tr w:rsidR="00066AC9" w:rsidRPr="00D2095A" w14:paraId="2B4D46B4" w14:textId="77777777" w:rsidTr="003B3F5B">
        <w:trPr>
          <w:trHeight w:val="76"/>
        </w:trPr>
        <w:tc>
          <w:tcPr>
            <w:tcW w:w="4962" w:type="dxa"/>
            <w:gridSpan w:val="5"/>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7A854A2C" w14:textId="77777777" w:rsidR="003B0960" w:rsidRPr="00D2095A" w:rsidRDefault="003B0960" w:rsidP="00A16A84">
            <w:pPr>
              <w:pStyle w:val="SFnumbullet1"/>
              <w:numPr>
                <w:ilvl w:val="0"/>
                <w:numId w:val="57"/>
              </w:numPr>
              <w:rPr>
                <w:rFonts w:ascii="Bahnschrift" w:hAnsi="Bahnschrift"/>
              </w:rPr>
            </w:pP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7B8294" w14:textId="77777777" w:rsidR="003B0960" w:rsidRPr="00D2095A" w:rsidRDefault="003B0960" w:rsidP="003B3F5B">
            <w:pPr>
              <w:spacing w:before="60" w:after="60"/>
              <w:jc w:val="center"/>
              <w:rPr>
                <w:rFonts w:ascii="Bahnschrift" w:hAnsi="Bahnschrift" w:cs="Arial"/>
                <w:bCs/>
                <w:szCs w:val="20"/>
              </w:rPr>
            </w:pPr>
            <w:r w:rsidRPr="00D2095A">
              <w:rPr>
                <w:rFonts w:ascii="Bahnschrift" w:hAnsi="Bahnschrift" w:cs="Arial"/>
                <w:bCs/>
                <w:szCs w:val="20"/>
              </w:rPr>
              <w:t>&lt;Screenshot of Google “site:” search&gt;</w:t>
            </w:r>
          </w:p>
        </w:tc>
      </w:tr>
      <w:tr w:rsidR="00066AC9" w:rsidRPr="00D2095A" w14:paraId="5D934B23" w14:textId="77777777" w:rsidTr="003B3F5B">
        <w:trPr>
          <w:trHeight w:val="1974"/>
        </w:trPr>
        <w:tc>
          <w:tcPr>
            <w:tcW w:w="4962" w:type="dxa"/>
            <w:gridSpan w:val="5"/>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4E9E2030"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 xml:space="preserve">Confirm you have integrated </w:t>
            </w:r>
            <w:r w:rsidRPr="00D2095A">
              <w:rPr>
                <w:rFonts w:ascii="Bahnschrift" w:hAnsi="Bahnschrift"/>
                <w:u w:val="single"/>
              </w:rPr>
              <w:t>Google Analytics</w:t>
            </w:r>
            <w:r w:rsidRPr="00D2095A">
              <w:rPr>
                <w:rFonts w:ascii="Bahnschrift" w:hAnsi="Bahnschrift"/>
              </w:rPr>
              <w:t xml:space="preserve"> into your website, </w:t>
            </w:r>
            <w:r w:rsidRPr="00D2095A">
              <w:rPr>
                <w:rFonts w:ascii="Bahnschrift" w:hAnsi="Bahnschrift"/>
                <w:b/>
                <w:bCs/>
              </w:rPr>
              <w:t xml:space="preserve">by providing ONE (1) screenshot </w:t>
            </w:r>
            <w:r w:rsidRPr="00D2095A">
              <w:rPr>
                <w:rFonts w:ascii="Bahnschrift" w:hAnsi="Bahnschrift"/>
              </w:rPr>
              <w:t>of a reading of either:</w:t>
            </w:r>
          </w:p>
          <w:p w14:paraId="23459F24" w14:textId="77777777" w:rsidR="003B0960" w:rsidRPr="00D2095A" w:rsidRDefault="003B0960" w:rsidP="00A16A84">
            <w:pPr>
              <w:pStyle w:val="SFnumbullet1"/>
              <w:numPr>
                <w:ilvl w:val="0"/>
                <w:numId w:val="55"/>
              </w:numPr>
              <w:rPr>
                <w:rFonts w:ascii="Bahnschrift" w:hAnsi="Bahnschrift"/>
              </w:rPr>
            </w:pPr>
            <w:r w:rsidRPr="00D2095A">
              <w:rPr>
                <w:rFonts w:ascii="Bahnschrift" w:hAnsi="Bahnschrift"/>
              </w:rPr>
              <w:t xml:space="preserve">Live traffic currently accessing the website; </w:t>
            </w:r>
            <w:r w:rsidRPr="00D2095A">
              <w:rPr>
                <w:rFonts w:ascii="Bahnschrift" w:hAnsi="Bahnschrift"/>
                <w:b/>
                <w:bCs/>
              </w:rPr>
              <w:t>OR</w:t>
            </w:r>
          </w:p>
          <w:p w14:paraId="40F6E96A" w14:textId="77777777" w:rsidR="003B0960" w:rsidRPr="00D2095A" w:rsidRDefault="003B0960" w:rsidP="00A16A84">
            <w:pPr>
              <w:pStyle w:val="SFnumbullet1"/>
              <w:numPr>
                <w:ilvl w:val="0"/>
                <w:numId w:val="55"/>
              </w:numPr>
              <w:rPr>
                <w:rFonts w:ascii="Bahnschrift" w:hAnsi="Bahnschrift"/>
              </w:rPr>
            </w:pPr>
            <w:r w:rsidRPr="00D2095A">
              <w:rPr>
                <w:rFonts w:ascii="Bahnschrift" w:hAnsi="Bahnschrift"/>
              </w:rPr>
              <w:t xml:space="preserve">Over-time traffic </w:t>
            </w:r>
            <w:r w:rsidRPr="00D2095A">
              <w:rPr>
                <w:rFonts w:ascii="Bahnschrift" w:hAnsi="Bahnschrift"/>
                <w:u w:val="single"/>
              </w:rPr>
              <w:t>after ONE day</w:t>
            </w:r>
            <w:r w:rsidRPr="00D2095A">
              <w:rPr>
                <w:rFonts w:ascii="Bahnschrift" w:hAnsi="Bahnschrift"/>
              </w:rPr>
              <w:t xml:space="preserve"> has elapsed.</w:t>
            </w:r>
          </w:p>
        </w:tc>
        <w:tc>
          <w:tcPr>
            <w:tcW w:w="553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B657055" w14:textId="77777777" w:rsidR="003B0960" w:rsidRPr="00D2095A" w:rsidRDefault="003B0960" w:rsidP="003B3F5B">
            <w:pPr>
              <w:spacing w:before="60" w:after="60"/>
              <w:jc w:val="center"/>
              <w:rPr>
                <w:rFonts w:ascii="Bahnschrift" w:eastAsia="ヒラギノ角ゴ Pro W3" w:hAnsi="Bahnschrift" w:cs="Arial"/>
                <w:szCs w:val="20"/>
              </w:rPr>
            </w:pPr>
            <w:r w:rsidRPr="00D2095A">
              <w:rPr>
                <w:rFonts w:ascii="Bahnschrift" w:hAnsi="Bahnschrift" w:cs="Arial"/>
                <w:bCs/>
                <w:szCs w:val="20"/>
              </w:rPr>
              <w:t xml:space="preserve">&lt;Screenshot of </w:t>
            </w:r>
            <w:r w:rsidRPr="00D2095A">
              <w:rPr>
                <w:rFonts w:ascii="Bahnschrift" w:hAnsi="Bahnschrift" w:cs="Arial"/>
                <w:b/>
                <w:szCs w:val="20"/>
                <w:u w:val="single"/>
              </w:rPr>
              <w:t>Google Analytics</w:t>
            </w:r>
            <w:r w:rsidRPr="00D2095A">
              <w:rPr>
                <w:rFonts w:ascii="Bahnschrift" w:hAnsi="Bahnschrift" w:cs="Arial"/>
                <w:bCs/>
                <w:szCs w:val="20"/>
              </w:rPr>
              <w:t xml:space="preserve"> “Day 1” traffic recording&gt;</w:t>
            </w:r>
          </w:p>
        </w:tc>
      </w:tr>
      <w:tr w:rsidR="00066AC9" w:rsidRPr="00D2095A" w14:paraId="20953C92" w14:textId="77777777" w:rsidTr="003B3F5B">
        <w:trPr>
          <w:trHeight w:val="2760"/>
        </w:trPr>
        <w:tc>
          <w:tcPr>
            <w:tcW w:w="4962" w:type="dxa"/>
            <w:gridSpan w:val="5"/>
            <w:tcBorders>
              <w:left w:val="single" w:sz="4" w:space="0" w:color="7F7F7F" w:themeColor="text1" w:themeTint="80"/>
              <w:bottom w:val="single" w:sz="8" w:space="0" w:color="auto"/>
              <w:right w:val="single" w:sz="4" w:space="0" w:color="7F7F7F" w:themeColor="text1" w:themeTint="80"/>
            </w:tcBorders>
            <w:vAlign w:val="center"/>
          </w:tcPr>
          <w:p w14:paraId="76B66AE2"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On review of your recent website launch, briefly evaluate:</w:t>
            </w:r>
          </w:p>
          <w:p w14:paraId="4F2F52E4" w14:textId="77777777" w:rsidR="003B0960" w:rsidRPr="00D2095A" w:rsidRDefault="003B0960" w:rsidP="003B3F5B">
            <w:pPr>
              <w:pStyle w:val="SFnumbullet1"/>
              <w:numPr>
                <w:ilvl w:val="0"/>
                <w:numId w:val="0"/>
              </w:numPr>
              <w:ind w:left="360"/>
              <w:rPr>
                <w:rFonts w:ascii="Bahnschrift" w:hAnsi="Bahnschrift"/>
              </w:rPr>
            </w:pPr>
          </w:p>
          <w:p w14:paraId="658BD928" w14:textId="77777777" w:rsidR="003B0960" w:rsidRPr="00D2095A" w:rsidRDefault="003B0960" w:rsidP="00A16A84">
            <w:pPr>
              <w:pStyle w:val="SFnumbullet1"/>
              <w:numPr>
                <w:ilvl w:val="0"/>
                <w:numId w:val="56"/>
              </w:numPr>
              <w:rPr>
                <w:rFonts w:ascii="Bahnschrift" w:hAnsi="Bahnschrift"/>
              </w:rPr>
            </w:pPr>
            <w:r w:rsidRPr="00D2095A">
              <w:rPr>
                <w:rFonts w:ascii="Bahnschrift" w:hAnsi="Bahnschrift"/>
              </w:rPr>
              <w:t>Your Google Search rankings (high or low</w:t>
            </w:r>
            <w:proofErr w:type="gramStart"/>
            <w:r w:rsidRPr="00D2095A">
              <w:rPr>
                <w:rFonts w:ascii="Bahnschrift" w:hAnsi="Bahnschrift"/>
              </w:rPr>
              <w:t>);</w:t>
            </w:r>
            <w:proofErr w:type="gramEnd"/>
          </w:p>
          <w:p w14:paraId="4116B5B0" w14:textId="77777777" w:rsidR="003B0960" w:rsidRPr="00D2095A" w:rsidRDefault="003B0960" w:rsidP="003B3F5B">
            <w:pPr>
              <w:pStyle w:val="SFnumbullet1"/>
              <w:numPr>
                <w:ilvl w:val="0"/>
                <w:numId w:val="0"/>
              </w:numPr>
              <w:ind w:left="720"/>
              <w:rPr>
                <w:rFonts w:ascii="Bahnschrift" w:hAnsi="Bahnschrift"/>
              </w:rPr>
            </w:pPr>
          </w:p>
          <w:p w14:paraId="1F44F8D5" w14:textId="77777777" w:rsidR="003B0960" w:rsidRPr="00D2095A" w:rsidRDefault="003B0960" w:rsidP="00A16A84">
            <w:pPr>
              <w:pStyle w:val="SFnumbullet1"/>
              <w:numPr>
                <w:ilvl w:val="0"/>
                <w:numId w:val="56"/>
              </w:numPr>
              <w:rPr>
                <w:rFonts w:ascii="Bahnschrift" w:hAnsi="Bahnschrift"/>
              </w:rPr>
            </w:pPr>
            <w:r w:rsidRPr="00D2095A">
              <w:rPr>
                <w:rFonts w:ascii="Bahnschrift" w:hAnsi="Bahnschrift"/>
              </w:rPr>
              <w:t xml:space="preserve">Your overall traffic numbers (high or low); </w:t>
            </w:r>
            <w:r w:rsidRPr="00D2095A">
              <w:rPr>
                <w:rFonts w:ascii="Bahnschrift" w:hAnsi="Bahnschrift"/>
                <w:b/>
                <w:bCs/>
              </w:rPr>
              <w:t>AND</w:t>
            </w:r>
          </w:p>
          <w:p w14:paraId="340AB954" w14:textId="77777777" w:rsidR="003B0960" w:rsidRPr="00D2095A" w:rsidRDefault="003B0960" w:rsidP="003B3F5B">
            <w:pPr>
              <w:pStyle w:val="SFnumbullet1"/>
              <w:numPr>
                <w:ilvl w:val="0"/>
                <w:numId w:val="0"/>
              </w:numPr>
              <w:ind w:left="720"/>
              <w:rPr>
                <w:rFonts w:ascii="Bahnschrift" w:hAnsi="Bahnschrift"/>
              </w:rPr>
            </w:pPr>
          </w:p>
          <w:p w14:paraId="1A749CF7" w14:textId="77777777" w:rsidR="003B0960" w:rsidRPr="00D2095A" w:rsidRDefault="003B0960" w:rsidP="00A16A84">
            <w:pPr>
              <w:pStyle w:val="SFnumbullet1"/>
              <w:numPr>
                <w:ilvl w:val="0"/>
                <w:numId w:val="56"/>
              </w:numPr>
              <w:rPr>
                <w:rFonts w:ascii="Bahnschrift" w:hAnsi="Bahnschrift"/>
                <w:lang w:val="en-US"/>
              </w:rPr>
            </w:pPr>
            <w:r w:rsidRPr="00D2095A">
              <w:rPr>
                <w:rFonts w:ascii="Bahnschrift" w:hAnsi="Bahnschrift"/>
              </w:rPr>
              <w:t xml:space="preserve">What </w:t>
            </w:r>
            <w:proofErr w:type="gramStart"/>
            <w:r w:rsidRPr="00D2095A">
              <w:rPr>
                <w:rFonts w:ascii="Bahnschrift" w:hAnsi="Bahnschrift"/>
              </w:rPr>
              <w:t>you might</w:t>
            </w:r>
            <w:proofErr w:type="gramEnd"/>
            <w:r w:rsidRPr="00D2095A">
              <w:rPr>
                <w:rFonts w:ascii="Bahnschrift" w:hAnsi="Bahnschrift"/>
              </w:rPr>
              <w:t xml:space="preserve"> need to improve to drive up search performance?</w:t>
            </w:r>
          </w:p>
        </w:tc>
        <w:tc>
          <w:tcPr>
            <w:tcW w:w="5531" w:type="dxa"/>
            <w:gridSpan w:val="6"/>
            <w:tcBorders>
              <w:top w:val="single" w:sz="4" w:space="0" w:color="7F7F7F" w:themeColor="text1" w:themeTint="80"/>
              <w:left w:val="single" w:sz="4" w:space="0" w:color="7F7F7F" w:themeColor="text1" w:themeTint="80"/>
              <w:bottom w:val="single" w:sz="8" w:space="0" w:color="auto"/>
              <w:right w:val="single" w:sz="4" w:space="0" w:color="7F7F7F" w:themeColor="text1" w:themeTint="80"/>
            </w:tcBorders>
            <w:vAlign w:val="center"/>
          </w:tcPr>
          <w:p w14:paraId="06B67438" w14:textId="77777777" w:rsidR="003B0960" w:rsidRPr="00D2095A" w:rsidRDefault="003B0960" w:rsidP="003B3F5B">
            <w:pPr>
              <w:spacing w:before="60" w:after="60"/>
              <w:rPr>
                <w:rFonts w:ascii="Bahnschrift" w:eastAsia="ヒラギノ角ゴ Pro W3" w:hAnsi="Bahnschrift" w:cs="Arial"/>
                <w:szCs w:val="20"/>
              </w:rPr>
            </w:pPr>
            <w:r w:rsidRPr="00D2095A">
              <w:rPr>
                <w:rFonts w:ascii="Bahnschrift" w:eastAsia="ヒラギノ角ゴ Pro W3" w:hAnsi="Bahnschrift" w:cs="Arial"/>
                <w:szCs w:val="20"/>
                <w:lang w:val="en-US"/>
              </w:rPr>
              <w:t>&lt; Evaluate your initial website launch &amp; traffic here &gt;</w:t>
            </w:r>
          </w:p>
        </w:tc>
      </w:tr>
      <w:tr w:rsidR="00066AC9" w:rsidRPr="00D2095A" w14:paraId="55EA014C" w14:textId="77777777" w:rsidTr="004403AA">
        <w:trPr>
          <w:trHeight w:val="1382"/>
        </w:trPr>
        <w:tc>
          <w:tcPr>
            <w:tcW w:w="10493" w:type="dxa"/>
            <w:gridSpan w:val="11"/>
            <w:tcBorders>
              <w:top w:val="single" w:sz="8"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6E498BA" w14:textId="77777777" w:rsidR="003B0960" w:rsidRPr="00D2095A" w:rsidRDefault="003B0960" w:rsidP="003B3F5B">
            <w:pPr>
              <w:spacing w:before="60" w:after="60"/>
              <w:rPr>
                <w:rFonts w:ascii="Bahnschrift" w:hAnsi="Bahnschrift" w:cs="Arial"/>
                <w:b/>
                <w:bCs/>
                <w:szCs w:val="20"/>
              </w:rPr>
            </w:pPr>
            <w:r w:rsidRPr="00D2095A">
              <w:rPr>
                <w:rFonts w:ascii="Bahnschrift" w:hAnsi="Bahnschrift" w:cs="Arial"/>
                <w:b/>
                <w:bCs/>
                <w:szCs w:val="20"/>
              </w:rPr>
              <w:t>Sign Off</w:t>
            </w:r>
          </w:p>
          <w:p w14:paraId="1AC40CD6" w14:textId="77777777" w:rsidR="003B0960" w:rsidRPr="00D2095A" w:rsidRDefault="003B0960" w:rsidP="003B3F5B">
            <w:pPr>
              <w:spacing w:before="60" w:after="60"/>
              <w:rPr>
                <w:rFonts w:ascii="Bahnschrift" w:hAnsi="Bahnschrift" w:cs="Arial"/>
                <w:szCs w:val="20"/>
              </w:rPr>
            </w:pPr>
            <w:r w:rsidRPr="00D2095A">
              <w:rPr>
                <w:rFonts w:ascii="Bahnschrift" w:hAnsi="Bahnschrift" w:cs="Arial"/>
                <w:szCs w:val="20"/>
              </w:rPr>
              <w:t>Assessment Documentation</w:t>
            </w:r>
          </w:p>
          <w:p w14:paraId="6E2D2B7B" w14:textId="77777777" w:rsidR="003B0960" w:rsidRPr="00D2095A" w:rsidRDefault="003B0960"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38E3A0DC"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9"/>
            <w:vMerge w:val="restart"/>
            <w:shd w:val="clear" w:color="auto" w:fill="D8D8D9" w:themeFill="accent1" w:themeFillTint="33"/>
            <w:vAlign w:val="center"/>
          </w:tcPr>
          <w:p w14:paraId="0D40A4F1" w14:textId="77777777" w:rsidR="003B0960" w:rsidRPr="00D2095A" w:rsidRDefault="003B0960" w:rsidP="003B3F5B">
            <w:pPr>
              <w:spacing w:before="80" w:after="80"/>
              <w:rPr>
                <w:rFonts w:ascii="Bahnschrift" w:hAnsi="Bahnschrift" w:cs="Arial"/>
              </w:rPr>
            </w:pPr>
            <w:r w:rsidRPr="00D2095A">
              <w:rPr>
                <w:rFonts w:ascii="Bahnschrift" w:hAnsi="Bahnschrift" w:cs="Arial"/>
                <w:b/>
              </w:rPr>
              <w:lastRenderedPageBreak/>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Part 5 – Production Environment &amp; Deployment.  Each of the skills must be observed on at least one occasion by the facilitator.</w:t>
            </w:r>
          </w:p>
        </w:tc>
        <w:tc>
          <w:tcPr>
            <w:tcW w:w="2278" w:type="dxa"/>
            <w:gridSpan w:val="2"/>
            <w:shd w:val="clear" w:color="auto" w:fill="D8D8D9" w:themeFill="accent1" w:themeFillTint="33"/>
            <w:vAlign w:val="center"/>
          </w:tcPr>
          <w:p w14:paraId="04046D59" w14:textId="77777777" w:rsidR="003B0960" w:rsidRPr="00D2095A" w:rsidRDefault="003B0960"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25B7A31A"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9"/>
            <w:vMerge/>
            <w:shd w:val="clear" w:color="auto" w:fill="D8D8D9" w:themeFill="accent1" w:themeFillTint="33"/>
            <w:vAlign w:val="center"/>
          </w:tcPr>
          <w:p w14:paraId="0F9EF43D" w14:textId="77777777" w:rsidR="003B0960" w:rsidRPr="00D2095A" w:rsidRDefault="003B0960" w:rsidP="003B3F5B">
            <w:pPr>
              <w:spacing w:before="80" w:after="80"/>
              <w:rPr>
                <w:rFonts w:ascii="Bahnschrift" w:hAnsi="Bahnschrift" w:cs="Arial"/>
                <w:b/>
              </w:rPr>
            </w:pPr>
          </w:p>
        </w:tc>
        <w:tc>
          <w:tcPr>
            <w:tcW w:w="1134" w:type="dxa"/>
            <w:shd w:val="clear" w:color="auto" w:fill="D8D8D9" w:themeFill="accent1" w:themeFillTint="33"/>
            <w:vAlign w:val="center"/>
          </w:tcPr>
          <w:p w14:paraId="600C733E" w14:textId="77777777" w:rsidR="003B0960" w:rsidRPr="00D2095A" w:rsidRDefault="003B0960"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58ADFC5F" w14:textId="77777777" w:rsidR="003B0960" w:rsidRPr="00D2095A" w:rsidRDefault="003B0960"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781A79DC"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10F8E714"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The learner has demonstrated that the web host has reporting systems in place to monitor website performance/uptime</w:t>
            </w:r>
          </w:p>
        </w:tc>
        <w:tc>
          <w:tcPr>
            <w:tcW w:w="1134" w:type="dxa"/>
            <w:shd w:val="clear" w:color="auto" w:fill="FEFFFF" w:themeFill="background1"/>
            <w:vAlign w:val="center"/>
          </w:tcPr>
          <w:p w14:paraId="37C59A72" w14:textId="77777777" w:rsidR="003B0960" w:rsidRPr="00D2095A" w:rsidRDefault="002267EA" w:rsidP="003B3F5B">
            <w:pPr>
              <w:spacing w:before="80" w:after="80"/>
              <w:jc w:val="center"/>
              <w:rPr>
                <w:rFonts w:ascii="Bahnschrift" w:hAnsi="Bahnschrift"/>
                <w:szCs w:val="20"/>
              </w:rPr>
            </w:pPr>
            <w:sdt>
              <w:sdtPr>
                <w:rPr>
                  <w:rFonts w:ascii="Bahnschrift" w:hAnsi="Bahnschrift" w:cs="Arial"/>
                  <w:szCs w:val="20"/>
                </w:rPr>
                <w:id w:val="-353576871"/>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32C2D963" w14:textId="77777777" w:rsidR="003B0960" w:rsidRPr="00D2095A" w:rsidRDefault="002267EA" w:rsidP="003B3F5B">
            <w:pPr>
              <w:spacing w:before="80" w:after="80"/>
              <w:jc w:val="center"/>
              <w:rPr>
                <w:rFonts w:ascii="Bahnschrift" w:hAnsi="Bahnschrift"/>
                <w:szCs w:val="20"/>
              </w:rPr>
            </w:pPr>
            <w:sdt>
              <w:sdtPr>
                <w:rPr>
                  <w:rFonts w:ascii="Bahnschrift" w:hAnsi="Bahnschrift" w:cs="Arial"/>
                  <w:szCs w:val="20"/>
                </w:rPr>
                <w:id w:val="669460872"/>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626EC901"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2AC1F764" w14:textId="77777777" w:rsidR="003B0960" w:rsidRPr="00D2095A" w:rsidRDefault="003B0960" w:rsidP="00A16A84">
            <w:pPr>
              <w:pStyle w:val="SFnumbullet1"/>
              <w:numPr>
                <w:ilvl w:val="0"/>
                <w:numId w:val="57"/>
              </w:numPr>
              <w:rPr>
                <w:rFonts w:ascii="Bahnschrift" w:hAnsi="Bahnschrift"/>
                <w:lang w:val="en-US"/>
              </w:rPr>
            </w:pPr>
            <w:r w:rsidRPr="00D2095A">
              <w:rPr>
                <w:rFonts w:ascii="Bahnschrift" w:hAnsi="Bahnschrift"/>
              </w:rPr>
              <w:t>The learner has confirmed that the web host’s server environment supports the required features and technologies needed to run the client website</w:t>
            </w:r>
          </w:p>
        </w:tc>
        <w:tc>
          <w:tcPr>
            <w:tcW w:w="1134" w:type="dxa"/>
            <w:shd w:val="clear" w:color="auto" w:fill="FEFFFF" w:themeFill="background1"/>
            <w:vAlign w:val="center"/>
          </w:tcPr>
          <w:p w14:paraId="6E3C8494" w14:textId="77777777" w:rsidR="003B0960" w:rsidRPr="00D2095A" w:rsidRDefault="002267EA" w:rsidP="003B3F5B">
            <w:pPr>
              <w:spacing w:before="80" w:after="80"/>
              <w:jc w:val="center"/>
              <w:rPr>
                <w:rFonts w:ascii="Bahnschrift" w:hAnsi="Bahnschrift"/>
                <w:szCs w:val="20"/>
              </w:rPr>
            </w:pPr>
            <w:sdt>
              <w:sdtPr>
                <w:rPr>
                  <w:rFonts w:ascii="Bahnschrift" w:hAnsi="Bahnschrift" w:cs="Arial"/>
                  <w:szCs w:val="20"/>
                </w:rPr>
                <w:id w:val="-2028322045"/>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22B70606" w14:textId="77777777" w:rsidR="003B0960" w:rsidRPr="00D2095A" w:rsidRDefault="002267EA" w:rsidP="003B3F5B">
            <w:pPr>
              <w:spacing w:before="80" w:after="80"/>
              <w:jc w:val="center"/>
              <w:rPr>
                <w:rFonts w:ascii="Bahnschrift" w:hAnsi="Bahnschrift"/>
                <w:szCs w:val="20"/>
              </w:rPr>
            </w:pPr>
            <w:sdt>
              <w:sdtPr>
                <w:rPr>
                  <w:rFonts w:ascii="Bahnschrift" w:hAnsi="Bahnschrift" w:cs="Arial"/>
                  <w:szCs w:val="20"/>
                </w:rPr>
                <w:id w:val="193584873"/>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0F690B80"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4F220760"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The learner has discussed the extent the web host supports dynamic features such as PHP, MySQL and/or WordPress support, and how these align with the web build’s required technologies.</w:t>
            </w:r>
          </w:p>
        </w:tc>
        <w:tc>
          <w:tcPr>
            <w:tcW w:w="1134" w:type="dxa"/>
            <w:shd w:val="clear" w:color="auto" w:fill="FEFFFF" w:themeFill="background1"/>
            <w:vAlign w:val="center"/>
          </w:tcPr>
          <w:p w14:paraId="6781C9CF"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218053013"/>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79280587"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640149378"/>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49688DA5"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4BEADFED"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The learner has confirmed support services perform adequately by outlining community/customer feedback and testimonials on the service</w:t>
            </w:r>
          </w:p>
        </w:tc>
        <w:tc>
          <w:tcPr>
            <w:tcW w:w="1134" w:type="dxa"/>
            <w:shd w:val="clear" w:color="auto" w:fill="FEFFFF" w:themeFill="background1"/>
            <w:vAlign w:val="center"/>
          </w:tcPr>
          <w:p w14:paraId="0C9D6A4E"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856545406"/>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0E03F8B2"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827587339"/>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7BC652FD"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4B0EC9A2"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The learner has discussed competing web hosting services with the client &amp; evaluated a single provider that aligns with client selection criteria and business needs</w:t>
            </w:r>
          </w:p>
        </w:tc>
        <w:tc>
          <w:tcPr>
            <w:tcW w:w="1134" w:type="dxa"/>
            <w:shd w:val="clear" w:color="auto" w:fill="FEFFFF" w:themeFill="background1"/>
            <w:vAlign w:val="center"/>
          </w:tcPr>
          <w:p w14:paraId="115A2BC3"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860396573"/>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4B4D9E7F"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859351528"/>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1D0CD3F0"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9"/>
            <w:shd w:val="clear" w:color="auto" w:fill="FEFFFF" w:themeFill="background1"/>
            <w:vAlign w:val="center"/>
          </w:tcPr>
          <w:p w14:paraId="026AA07C" w14:textId="77777777" w:rsidR="003B0960" w:rsidRPr="00D2095A" w:rsidRDefault="003B0960" w:rsidP="00A16A84">
            <w:pPr>
              <w:pStyle w:val="SFnumbullet1"/>
              <w:numPr>
                <w:ilvl w:val="0"/>
                <w:numId w:val="57"/>
              </w:numPr>
              <w:rPr>
                <w:rFonts w:ascii="Bahnschrift" w:hAnsi="Bahnschrift"/>
              </w:rPr>
            </w:pPr>
            <w:r w:rsidRPr="00D2095A">
              <w:rPr>
                <w:rFonts w:ascii="Bahnschrift" w:hAnsi="Bahnschrift"/>
              </w:rPr>
              <w:t>The learner has successfully launched their website on their chosen web hosting platform &amp; recorded initial performance/traffic results</w:t>
            </w:r>
          </w:p>
        </w:tc>
        <w:tc>
          <w:tcPr>
            <w:tcW w:w="1134" w:type="dxa"/>
            <w:shd w:val="clear" w:color="auto" w:fill="FEFFFF" w:themeFill="background1"/>
            <w:vAlign w:val="center"/>
          </w:tcPr>
          <w:p w14:paraId="4F9B702A"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066765815"/>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192AE12A" w14:textId="77777777" w:rsidR="003B0960" w:rsidRPr="00D2095A" w:rsidRDefault="002267EA" w:rsidP="003B3F5B">
            <w:pPr>
              <w:spacing w:before="80" w:after="80"/>
              <w:jc w:val="center"/>
              <w:rPr>
                <w:rFonts w:ascii="Bahnschrift" w:hAnsi="Bahnschrift" w:cs="Arial"/>
                <w:szCs w:val="20"/>
              </w:rPr>
            </w:pPr>
            <w:sdt>
              <w:sdtPr>
                <w:rPr>
                  <w:rFonts w:ascii="Bahnschrift" w:hAnsi="Bahnschrift" w:cs="Arial"/>
                  <w:szCs w:val="20"/>
                </w:rPr>
                <w:id w:val="-1439286380"/>
                <w14:checkbox>
                  <w14:checked w14:val="0"/>
                  <w14:checkedState w14:val="2612" w14:font="MS Gothic"/>
                  <w14:uncheckedState w14:val="2610" w14:font="MS Gothic"/>
                </w14:checkbox>
              </w:sdtPr>
              <w:sdtEndPr/>
              <w:sdtContent>
                <w:r w:rsidR="003B0960" w:rsidRPr="00D2095A">
                  <w:rPr>
                    <w:rFonts w:ascii="Segoe UI Symbol" w:eastAsia="MS Gothic" w:hAnsi="Segoe UI Symbol" w:cs="Segoe UI Symbol"/>
                    <w:szCs w:val="20"/>
                  </w:rPr>
                  <w:t>☐</w:t>
                </w:r>
              </w:sdtContent>
            </w:sdt>
          </w:p>
        </w:tc>
      </w:tr>
      <w:tr w:rsidR="00066AC9" w:rsidRPr="00D2095A" w14:paraId="5BFE1631" w14:textId="77777777" w:rsidTr="004403AA">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102B6333" w14:textId="77777777" w:rsidR="003B0960" w:rsidRPr="00D2095A" w:rsidRDefault="003B0960"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gridSpan w:val="2"/>
            <w:shd w:val="clear" w:color="auto" w:fill="FEFFFF" w:themeFill="background1"/>
            <w:vAlign w:val="center"/>
          </w:tcPr>
          <w:p w14:paraId="6B895A2A" w14:textId="77777777" w:rsidR="003B0960" w:rsidRPr="00D2095A" w:rsidRDefault="003B0960"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gridSpan w:val="3"/>
            <w:shd w:val="clear" w:color="auto" w:fill="FEFFFF" w:themeFill="background1"/>
            <w:vAlign w:val="center"/>
          </w:tcPr>
          <w:p w14:paraId="0F54F7C5" w14:textId="77777777" w:rsidR="003B0960" w:rsidRPr="00D2095A" w:rsidRDefault="003B0960"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49B1F371" w14:textId="77777777" w:rsidR="003B0960" w:rsidRPr="00D2095A" w:rsidRDefault="003B0960"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gridSpan w:val="2"/>
            <w:shd w:val="clear" w:color="auto" w:fill="FEFFFF" w:themeFill="background1"/>
            <w:vAlign w:val="center"/>
          </w:tcPr>
          <w:p w14:paraId="4AD51CB4" w14:textId="77777777" w:rsidR="003B0960" w:rsidRPr="00D2095A" w:rsidRDefault="003B0960"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6CBAF962" w14:textId="77777777" w:rsidR="003B0960" w:rsidRPr="00D2095A" w:rsidRDefault="003B0960" w:rsidP="003B3F5B">
            <w:pPr>
              <w:spacing w:before="80" w:after="80"/>
              <w:rPr>
                <w:rFonts w:ascii="Bahnschrift" w:hAnsi="Bahnschrift"/>
                <w:sz w:val="18"/>
                <w:szCs w:val="18"/>
              </w:rPr>
            </w:pPr>
            <w:r w:rsidRPr="00D2095A">
              <w:rPr>
                <w:rFonts w:ascii="Bahnschrift" w:hAnsi="Bahnschrift"/>
                <w:sz w:val="18"/>
                <w:szCs w:val="18"/>
              </w:rPr>
              <w:t>Insert Date</w:t>
            </w:r>
          </w:p>
        </w:tc>
      </w:tr>
    </w:tbl>
    <w:p w14:paraId="52FA1187" w14:textId="77777777" w:rsidR="003B0960" w:rsidRPr="00D2095A" w:rsidRDefault="003B0960" w:rsidP="00AF593F">
      <w:pPr>
        <w:tabs>
          <w:tab w:val="left" w:pos="5096"/>
          <w:tab w:val="left" w:pos="11119"/>
        </w:tabs>
        <w:rPr>
          <w:rFonts w:ascii="Bahnschrift" w:hAnsi="Bahnschrift"/>
        </w:rPr>
      </w:pPr>
    </w:p>
    <w:p w14:paraId="4D91FC3A" w14:textId="77777777" w:rsidR="00070762" w:rsidRPr="00D2095A" w:rsidRDefault="00070762" w:rsidP="00AF593F">
      <w:pPr>
        <w:tabs>
          <w:tab w:val="left" w:pos="5096"/>
          <w:tab w:val="left" w:pos="11119"/>
        </w:tabs>
        <w:rPr>
          <w:rFonts w:ascii="Bahnschrift" w:hAnsi="Bahnschrift"/>
        </w:rPr>
      </w:pPr>
    </w:p>
    <w:p w14:paraId="70EC3829" w14:textId="77777777" w:rsidR="001F7C4A" w:rsidRPr="00D2095A" w:rsidRDefault="001F7C4A">
      <w:pPr>
        <w:rPr>
          <w:rFonts w:ascii="Bahnschrift" w:hAnsi="Bahnschrift"/>
        </w:rPr>
      </w:pPr>
      <w:r w:rsidRPr="00D2095A">
        <w:rPr>
          <w:rFonts w:ascii="Bahnschrift" w:hAnsi="Bahnschrift"/>
        </w:rPr>
        <w:br w:type="page"/>
      </w:r>
    </w:p>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1134"/>
        <w:gridCol w:w="1144"/>
      </w:tblGrid>
      <w:tr w:rsidR="00066AC9" w:rsidRPr="00D2095A" w14:paraId="13A8330C" w14:textId="77777777" w:rsidTr="001F7C4A">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277B0443" w14:textId="4F2C48A8" w:rsidR="001F7C4A" w:rsidRPr="00D2095A" w:rsidRDefault="001F7C4A" w:rsidP="003B3F5B">
            <w:pPr>
              <w:spacing w:before="60" w:after="60"/>
              <w:rPr>
                <w:rFonts w:ascii="Bahnschrift" w:hAnsi="Bahnschrift" w:cs="Arial"/>
                <w:b/>
                <w:bCs/>
                <w:szCs w:val="20"/>
              </w:rPr>
            </w:pPr>
          </w:p>
          <w:p w14:paraId="355F4BD1" w14:textId="77777777" w:rsidR="001F7C4A" w:rsidRPr="00D2095A" w:rsidRDefault="001F7C4A" w:rsidP="003B3F5B">
            <w:pPr>
              <w:spacing w:before="60" w:after="60"/>
              <w:rPr>
                <w:rFonts w:ascii="Bahnschrift" w:hAnsi="Bahnschrift" w:cs="Arial"/>
                <w:b/>
                <w:bCs/>
                <w:szCs w:val="20"/>
              </w:rPr>
            </w:pPr>
            <w:r w:rsidRPr="00D2095A">
              <w:rPr>
                <w:rFonts w:ascii="Bahnschrift" w:hAnsi="Bahnschrift" w:cs="Arial"/>
                <w:b/>
                <w:bCs/>
                <w:szCs w:val="20"/>
              </w:rPr>
              <w:t>Part 6 – SEO Research and Analysis</w:t>
            </w:r>
          </w:p>
          <w:p w14:paraId="23EC63B9" w14:textId="77777777" w:rsidR="001F7C4A" w:rsidRPr="00D2095A" w:rsidRDefault="001F7C4A" w:rsidP="003B3F5B">
            <w:pPr>
              <w:spacing w:before="60" w:after="60"/>
              <w:rPr>
                <w:rFonts w:ascii="Bahnschrift" w:hAnsi="Bahnschrift" w:cs="Arial"/>
                <w:szCs w:val="20"/>
              </w:rPr>
            </w:pPr>
            <w:r w:rsidRPr="00D2095A">
              <w:rPr>
                <w:rFonts w:ascii="Bahnschrift" w:hAnsi="Bahnschrift" w:cs="Arial"/>
                <w:szCs w:val="20"/>
              </w:rPr>
              <w:t>Assessment Documentation &amp; Working Files</w:t>
            </w:r>
          </w:p>
          <w:p w14:paraId="3EBA7F08" w14:textId="77777777" w:rsidR="001F7C4A" w:rsidRPr="00D2095A" w:rsidRDefault="001F7C4A" w:rsidP="003B3F5B">
            <w:pPr>
              <w:spacing w:before="60" w:after="60"/>
              <w:rPr>
                <w:rFonts w:ascii="Bahnschrift" w:hAnsi="Bahnschrift" w:cs="Arial"/>
                <w:b/>
                <w:bCs/>
              </w:rPr>
            </w:pPr>
          </w:p>
        </w:tc>
      </w:tr>
      <w:tr w:rsidR="00066AC9" w:rsidRPr="00D2095A" w14:paraId="0D50B113" w14:textId="77777777" w:rsidTr="003B3F5B">
        <w:trPr>
          <w:trHeight w:val="938"/>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36BAFE5E" w14:textId="77777777" w:rsidR="001F7C4A" w:rsidRPr="00D2095A" w:rsidRDefault="001F7C4A" w:rsidP="003B3F5B">
            <w:pPr>
              <w:spacing w:before="120" w:after="120"/>
              <w:rPr>
                <w:rFonts w:ascii="Bahnschrift" w:hAnsi="Bahnschrift" w:cs="Arial"/>
                <w:b/>
                <w:bCs/>
                <w:szCs w:val="20"/>
                <w:lang w:val="en-US"/>
              </w:rPr>
            </w:pPr>
            <w:r w:rsidRPr="00D2095A">
              <w:rPr>
                <w:rFonts w:ascii="Bahnschrift" w:hAnsi="Bahnschrift" w:cs="Arial"/>
                <w:b/>
                <w:bCs/>
                <w:szCs w:val="20"/>
                <w:lang w:val="en-US"/>
              </w:rPr>
              <w:t>Competitor SEO Analysis</w:t>
            </w:r>
          </w:p>
          <w:p w14:paraId="3EBD4007" w14:textId="77777777" w:rsidR="001F7C4A" w:rsidRPr="00D2095A" w:rsidRDefault="001F7C4A" w:rsidP="003B3F5B">
            <w:pPr>
              <w:rPr>
                <w:rFonts w:ascii="Bahnschrift" w:eastAsia="Palatino Linotype" w:hAnsi="Bahnschrift"/>
                <w:bCs/>
                <w:lang w:val="en-US"/>
              </w:rPr>
            </w:pPr>
            <w:r w:rsidRPr="00D2095A">
              <w:rPr>
                <w:rFonts w:ascii="Bahnschrift" w:hAnsi="Bahnschrift" w:cs="Arial"/>
                <w:bCs/>
                <w:szCs w:val="20"/>
              </w:rPr>
              <w:t xml:space="preserve">In addition to working on the Local Café website build &amp; launch, you had also been previously approached </w:t>
            </w:r>
            <w:r w:rsidRPr="00D2095A">
              <w:rPr>
                <w:rFonts w:ascii="Bahnschrift" w:eastAsia="Palatino Linotype" w:hAnsi="Bahnschrift"/>
                <w:bCs/>
                <w:lang w:val="en-US"/>
              </w:rPr>
              <w:t>by “</w:t>
            </w:r>
            <w:hyperlink r:id="rId51" w:history="1">
              <w:r w:rsidRPr="00D2095A">
                <w:rPr>
                  <w:rStyle w:val="Hyperlink"/>
                  <w:rFonts w:ascii="Bahnschrift" w:eastAsia="Palatino Linotype" w:hAnsi="Bahnschrift"/>
                  <w:bCs/>
                  <w:color w:val="auto"/>
                  <w:lang w:val="en-US"/>
                </w:rPr>
                <w:t>The Coffee Movement</w:t>
              </w:r>
            </w:hyperlink>
            <w:r w:rsidRPr="00D2095A">
              <w:rPr>
                <w:rFonts w:ascii="Bahnschrift" w:eastAsia="Palatino Linotype" w:hAnsi="Bahnschrift"/>
                <w:bCs/>
                <w:lang w:val="en-US"/>
              </w:rPr>
              <w:t>”, a competing café chain situated in Moorabbin.  They had asked for your input in helping them to drive up their user engagement and overall website traffic through effective SEO planning and implementation.</w:t>
            </w:r>
          </w:p>
          <w:p w14:paraId="7D4E2B40" w14:textId="77777777" w:rsidR="001F7C4A" w:rsidRPr="00D2095A" w:rsidRDefault="001F7C4A" w:rsidP="003B3F5B">
            <w:pPr>
              <w:rPr>
                <w:rFonts w:ascii="Bahnschrift" w:eastAsia="Palatino Linotype" w:hAnsi="Bahnschrift"/>
                <w:bCs/>
                <w:lang w:val="en-US"/>
              </w:rPr>
            </w:pPr>
          </w:p>
          <w:p w14:paraId="3ADE26DE" w14:textId="77777777" w:rsidR="001F7C4A" w:rsidRPr="00D2095A" w:rsidRDefault="001F7C4A" w:rsidP="003B3F5B">
            <w:pPr>
              <w:rPr>
                <w:rFonts w:ascii="Bahnschrift" w:eastAsia="Palatino Linotype" w:hAnsi="Bahnschrift"/>
                <w:bCs/>
                <w:lang w:val="en-US"/>
              </w:rPr>
            </w:pPr>
            <w:r w:rsidRPr="00D2095A">
              <w:rPr>
                <w:rFonts w:ascii="Bahnschrift" w:eastAsia="Palatino Linotype" w:hAnsi="Bahnschrift"/>
                <w:bCs/>
                <w:lang w:val="en-US"/>
              </w:rPr>
              <w:t xml:space="preserve">Despite not completing the work for this café rival, </w:t>
            </w:r>
            <w:r w:rsidRPr="00D2095A">
              <w:rPr>
                <w:rFonts w:ascii="Bahnschrift" w:eastAsia="Palatino Linotype" w:hAnsi="Bahnschrift"/>
                <w:b/>
                <w:lang w:val="en-US"/>
              </w:rPr>
              <w:t>you will now complete the SEO research and analysis to aid your own SEO approach in Part 7</w:t>
            </w:r>
            <w:r w:rsidRPr="00D2095A">
              <w:rPr>
                <w:rFonts w:ascii="Bahnschrift" w:eastAsia="Palatino Linotype" w:hAnsi="Bahnschrift"/>
                <w:bCs/>
                <w:lang w:val="en-US"/>
              </w:rPr>
              <w:t>,</w:t>
            </w:r>
            <w:r w:rsidRPr="00D2095A">
              <w:rPr>
                <w:rFonts w:ascii="Bahnschrift" w:eastAsia="Palatino Linotype" w:hAnsi="Bahnschrift"/>
                <w:b/>
                <w:lang w:val="en-US"/>
              </w:rPr>
              <w:t xml:space="preserve"> </w:t>
            </w:r>
            <w:r w:rsidRPr="00D2095A">
              <w:rPr>
                <w:rFonts w:ascii="Bahnschrift" w:eastAsia="Palatino Linotype" w:hAnsi="Bahnschrift"/>
                <w:bCs/>
                <w:lang w:val="en-US"/>
              </w:rPr>
              <w:t xml:space="preserve">assisted by reviewing the previously provided </w:t>
            </w:r>
            <w:r w:rsidRPr="00D2095A">
              <w:rPr>
                <w:rFonts w:ascii="Bahnschrift" w:eastAsia="Palatino Linotype" w:hAnsi="Bahnschrift"/>
                <w:b/>
                <w:bCs/>
                <w:lang w:val="en-US"/>
              </w:rPr>
              <w:t>SEO Report for April 2024</w:t>
            </w:r>
            <w:r w:rsidRPr="00D2095A">
              <w:rPr>
                <w:rFonts w:ascii="Bahnschrift" w:eastAsia="Palatino Linotype" w:hAnsi="Bahnschrift"/>
                <w:bCs/>
                <w:lang w:val="en-US"/>
              </w:rPr>
              <w:t>.</w:t>
            </w:r>
          </w:p>
          <w:p w14:paraId="7785ECC9" w14:textId="77777777" w:rsidR="001F7C4A" w:rsidRPr="00D2095A" w:rsidRDefault="001F7C4A" w:rsidP="003B3F5B">
            <w:pPr>
              <w:rPr>
                <w:rFonts w:ascii="Bahnschrift" w:eastAsia="Palatino Linotype" w:hAnsi="Bahnschrift"/>
                <w:bCs/>
                <w:lang w:val="en-US"/>
              </w:rPr>
            </w:pPr>
          </w:p>
          <w:p w14:paraId="67D9C890" w14:textId="77777777" w:rsidR="001F7C4A" w:rsidRPr="00D2095A" w:rsidRDefault="001F7C4A" w:rsidP="003B3F5B">
            <w:pPr>
              <w:spacing w:after="120"/>
              <w:rPr>
                <w:rFonts w:ascii="Bahnschrift" w:eastAsia="Palatino Linotype" w:hAnsi="Bahnschrift"/>
                <w:b/>
                <w:lang w:val="en-US"/>
              </w:rPr>
            </w:pPr>
            <w:r w:rsidRPr="00D2095A">
              <w:rPr>
                <w:rFonts w:ascii="Bahnschrift" w:eastAsia="Palatino Linotype" w:hAnsi="Bahnschrift"/>
                <w:b/>
                <w:lang w:val="en-US"/>
              </w:rPr>
              <w:t>Requirements for Completion of SEO Analysis</w:t>
            </w:r>
          </w:p>
          <w:p w14:paraId="28F02B95" w14:textId="77777777" w:rsidR="001F7C4A" w:rsidRPr="00D2095A" w:rsidRDefault="001F7C4A" w:rsidP="00A16A84">
            <w:pPr>
              <w:pStyle w:val="ListParagraph"/>
              <w:numPr>
                <w:ilvl w:val="0"/>
                <w:numId w:val="71"/>
              </w:numPr>
              <w:rPr>
                <w:rFonts w:ascii="Bahnschrift" w:eastAsia="Palatino Linotype" w:hAnsi="Bahnschrift"/>
                <w:bCs/>
                <w:lang w:val="en-US"/>
              </w:rPr>
            </w:pPr>
            <w:proofErr w:type="gramStart"/>
            <w:r w:rsidRPr="00D2095A">
              <w:rPr>
                <w:rFonts w:ascii="Bahnschrift" w:eastAsia="Palatino Linotype" w:hAnsi="Bahnschrift"/>
                <w:bCs/>
                <w:lang w:val="en-US"/>
              </w:rPr>
              <w:t>Review</w:t>
            </w:r>
            <w:proofErr w:type="gramEnd"/>
            <w:r w:rsidRPr="00D2095A">
              <w:rPr>
                <w:rFonts w:ascii="Bahnschrift" w:eastAsia="Palatino Linotype" w:hAnsi="Bahnschrift"/>
                <w:bCs/>
                <w:lang w:val="en-US"/>
              </w:rPr>
              <w:t xml:space="preserve"> the SEO Report for April 2024</w:t>
            </w:r>
          </w:p>
          <w:p w14:paraId="20C4C2DB" w14:textId="77777777" w:rsidR="001F7C4A" w:rsidRPr="00D2095A" w:rsidRDefault="001F7C4A" w:rsidP="00A16A84">
            <w:pPr>
              <w:pStyle w:val="ListParagraph"/>
              <w:numPr>
                <w:ilvl w:val="0"/>
                <w:numId w:val="71"/>
              </w:numPr>
              <w:rPr>
                <w:rFonts w:ascii="Bahnschrift" w:eastAsia="Palatino Linotype" w:hAnsi="Bahnschrift"/>
                <w:bCs/>
                <w:lang w:val="en-US"/>
              </w:rPr>
            </w:pPr>
            <w:r w:rsidRPr="00D2095A">
              <w:rPr>
                <w:rFonts w:ascii="Bahnschrift" w:eastAsia="Palatino Linotype" w:hAnsi="Bahnschrift"/>
                <w:bCs/>
                <w:lang w:val="en-US"/>
              </w:rPr>
              <w:t xml:space="preserve">Prepare the Client Recommendations Report </w:t>
            </w:r>
          </w:p>
          <w:p w14:paraId="3774093A" w14:textId="77777777" w:rsidR="001F7C4A" w:rsidRPr="00D2095A" w:rsidRDefault="001F7C4A" w:rsidP="00A16A84">
            <w:pPr>
              <w:pStyle w:val="ListParagraph"/>
              <w:numPr>
                <w:ilvl w:val="0"/>
                <w:numId w:val="71"/>
              </w:numPr>
              <w:rPr>
                <w:rFonts w:ascii="Bahnschrift" w:eastAsia="Palatino Linotype" w:hAnsi="Bahnschrift"/>
                <w:bCs/>
                <w:lang w:val="en-US"/>
              </w:rPr>
            </w:pPr>
            <w:r w:rsidRPr="00D2095A">
              <w:rPr>
                <w:rFonts w:ascii="Bahnschrift" w:eastAsia="Palatino Linotype" w:hAnsi="Bahnschrift"/>
                <w:bCs/>
                <w:lang w:val="en-US"/>
              </w:rPr>
              <w:t>Prepare the SEO Action Plan to cover next 12 months</w:t>
            </w:r>
          </w:p>
          <w:p w14:paraId="7992BC5A" w14:textId="77777777" w:rsidR="001F7C4A" w:rsidRPr="00D2095A" w:rsidRDefault="001F7C4A" w:rsidP="003B3F5B">
            <w:pPr>
              <w:rPr>
                <w:rFonts w:ascii="Bahnschrift" w:hAnsi="Bahnschrift" w:cs="Arial"/>
                <w:bCs/>
                <w:szCs w:val="20"/>
              </w:rPr>
            </w:pPr>
          </w:p>
        </w:tc>
      </w:tr>
      <w:tr w:rsidR="00066AC9" w:rsidRPr="00D2095A" w14:paraId="306510E1" w14:textId="77777777" w:rsidTr="003B3F5B">
        <w:trPr>
          <w:trHeight w:val="938"/>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EFFFF" w:themeFill="background1"/>
          </w:tcPr>
          <w:p w14:paraId="6BA5DA6D" w14:textId="77777777" w:rsidR="001F7C4A" w:rsidRPr="00D2095A" w:rsidRDefault="001F7C4A" w:rsidP="003B3F5B">
            <w:pPr>
              <w:rPr>
                <w:rFonts w:ascii="Bahnschrift" w:eastAsia="Palatino Linotype" w:hAnsi="Bahnschrift"/>
                <w:b/>
                <w:szCs w:val="20"/>
                <w:lang w:val="en-US"/>
              </w:rPr>
            </w:pPr>
          </w:p>
          <w:p w14:paraId="54B96E19" w14:textId="77777777" w:rsidR="001F7C4A" w:rsidRPr="00D2095A" w:rsidRDefault="001F7C4A" w:rsidP="003B3F5B">
            <w:pPr>
              <w:rPr>
                <w:rFonts w:ascii="Bahnschrift" w:eastAsia="Palatino Linotype" w:hAnsi="Bahnschrift"/>
                <w:b/>
                <w:sz w:val="44"/>
                <w:szCs w:val="46"/>
                <w:lang w:val="en-US"/>
              </w:rPr>
            </w:pPr>
            <w:r w:rsidRPr="00D2095A">
              <w:rPr>
                <w:rFonts w:ascii="Bahnschrift" w:eastAsia="Palatino Linotype" w:hAnsi="Bahnschrift"/>
                <w:b/>
                <w:sz w:val="44"/>
                <w:szCs w:val="46"/>
                <w:lang w:val="en-US"/>
              </w:rPr>
              <w:t>SEO Report for April 2024</w:t>
            </w:r>
          </w:p>
          <w:p w14:paraId="68C1A180" w14:textId="77777777" w:rsidR="001F7C4A" w:rsidRPr="00D2095A" w:rsidRDefault="001F7C4A" w:rsidP="003B3F5B">
            <w:pPr>
              <w:spacing w:before="240" w:after="240"/>
              <w:rPr>
                <w:rFonts w:ascii="Bahnschrift" w:eastAsia="Times New Roman" w:hAnsi="Bahnschrift"/>
                <w:sz w:val="24"/>
                <w:szCs w:val="24"/>
                <w:lang w:eastAsia="en-GB"/>
              </w:rPr>
            </w:pPr>
            <w:r w:rsidRPr="00D2095A">
              <w:rPr>
                <w:rFonts w:ascii="Bahnschrift" w:eastAsia="Times New Roman" w:hAnsi="Bahnschrift" w:cs="Arial"/>
                <w:b/>
                <w:bCs/>
                <w:lang w:eastAsia="en-GB"/>
              </w:rPr>
              <w:t>Executive Summary</w:t>
            </w:r>
          </w:p>
          <w:p w14:paraId="675DA555" w14:textId="77777777" w:rsidR="001F7C4A" w:rsidRPr="00D2095A" w:rsidRDefault="001F7C4A" w:rsidP="003B3F5B">
            <w:pPr>
              <w:spacing w:before="240" w:after="240"/>
              <w:rPr>
                <w:rFonts w:ascii="Bahnschrift" w:eastAsia="Times New Roman" w:hAnsi="Bahnschrift"/>
                <w:sz w:val="24"/>
                <w:szCs w:val="24"/>
                <w:lang w:eastAsia="en-GB"/>
              </w:rPr>
            </w:pPr>
            <w:r w:rsidRPr="00D2095A">
              <w:rPr>
                <w:rFonts w:ascii="Bahnschrift" w:eastAsia="Times New Roman" w:hAnsi="Bahnschrift" w:cs="Arial"/>
                <w:lang w:eastAsia="en-GB"/>
              </w:rPr>
              <w:t>Overall, our website's SEO performance remained stable in April 2024. We saw a slight increase in organic traffic and engagement, while our top-performing pages remained consistent.</w:t>
            </w:r>
          </w:p>
          <w:p w14:paraId="0E9C950F" w14:textId="77777777" w:rsidR="001F7C4A" w:rsidRPr="00D2095A" w:rsidRDefault="001F7C4A" w:rsidP="003B3F5B">
            <w:pPr>
              <w:spacing w:before="240" w:after="240"/>
              <w:rPr>
                <w:rFonts w:ascii="Bahnschrift" w:eastAsia="Times New Roman" w:hAnsi="Bahnschrift"/>
                <w:sz w:val="24"/>
                <w:szCs w:val="24"/>
                <w:lang w:eastAsia="en-GB"/>
              </w:rPr>
            </w:pPr>
            <w:r w:rsidRPr="00D2095A">
              <w:rPr>
                <w:rFonts w:ascii="Bahnschrift" w:eastAsia="Times New Roman" w:hAnsi="Bahnschrift" w:cs="Arial"/>
                <w:b/>
                <w:bCs/>
                <w:lang w:eastAsia="en-GB"/>
              </w:rPr>
              <w:t>Traffic Sources</w:t>
            </w:r>
          </w:p>
          <w:p w14:paraId="280F187F" w14:textId="77777777" w:rsidR="001F7C4A" w:rsidRPr="00D2095A" w:rsidRDefault="001F7C4A" w:rsidP="00A16A84">
            <w:pPr>
              <w:numPr>
                <w:ilvl w:val="0"/>
                <w:numId w:val="67"/>
              </w:numPr>
              <w:spacing w:before="240"/>
              <w:textAlignment w:val="baseline"/>
              <w:rPr>
                <w:rFonts w:ascii="Bahnschrift" w:eastAsia="Times New Roman" w:hAnsi="Bahnschrift" w:cs="Arial"/>
                <w:lang w:eastAsia="en-GB"/>
              </w:rPr>
            </w:pPr>
            <w:r w:rsidRPr="00D2095A">
              <w:rPr>
                <w:rFonts w:ascii="Bahnschrift" w:eastAsia="Times New Roman" w:hAnsi="Bahnschrift" w:cs="Arial"/>
                <w:lang w:eastAsia="en-GB"/>
              </w:rPr>
              <w:t>Organic search remained our primary traffic source, accounting for 52% of all website visits.</w:t>
            </w:r>
          </w:p>
          <w:p w14:paraId="662B94E1" w14:textId="77777777" w:rsidR="001F7C4A" w:rsidRPr="00D2095A" w:rsidRDefault="001F7C4A" w:rsidP="00A16A84">
            <w:pPr>
              <w:numPr>
                <w:ilvl w:val="0"/>
                <w:numId w:val="67"/>
              </w:numPr>
              <w:textAlignment w:val="baseline"/>
              <w:rPr>
                <w:rFonts w:ascii="Bahnschrift" w:eastAsia="Times New Roman" w:hAnsi="Bahnschrift" w:cs="Arial"/>
                <w:lang w:eastAsia="en-GB"/>
              </w:rPr>
            </w:pPr>
            <w:r w:rsidRPr="00D2095A">
              <w:rPr>
                <w:rFonts w:ascii="Bahnschrift" w:eastAsia="Times New Roman" w:hAnsi="Bahnschrift" w:cs="Arial"/>
                <w:lang w:eastAsia="en-GB"/>
              </w:rPr>
              <w:t>Direct traffic also remained steady at 25%.</w:t>
            </w:r>
          </w:p>
          <w:p w14:paraId="30FB664A" w14:textId="77777777" w:rsidR="001F7C4A" w:rsidRPr="00D2095A" w:rsidRDefault="001F7C4A" w:rsidP="00A16A84">
            <w:pPr>
              <w:numPr>
                <w:ilvl w:val="0"/>
                <w:numId w:val="67"/>
              </w:numPr>
              <w:textAlignment w:val="baseline"/>
              <w:rPr>
                <w:rFonts w:ascii="Bahnschrift" w:eastAsia="Times New Roman" w:hAnsi="Bahnschrift" w:cs="Arial"/>
                <w:lang w:eastAsia="en-GB"/>
              </w:rPr>
            </w:pPr>
            <w:r w:rsidRPr="00D2095A">
              <w:rPr>
                <w:rFonts w:ascii="Bahnschrift" w:eastAsia="Times New Roman" w:hAnsi="Bahnschrift" w:cs="Arial"/>
                <w:lang w:eastAsia="en-GB"/>
              </w:rPr>
              <w:t>Social media traffic increased slightly to 18%, driven primarily by our Instagram and Facebook campaigns.</w:t>
            </w:r>
          </w:p>
          <w:p w14:paraId="378FE399" w14:textId="77777777" w:rsidR="001F7C4A" w:rsidRPr="00D2095A" w:rsidRDefault="001F7C4A" w:rsidP="00A16A84">
            <w:pPr>
              <w:numPr>
                <w:ilvl w:val="0"/>
                <w:numId w:val="67"/>
              </w:numPr>
              <w:spacing w:after="240"/>
              <w:textAlignment w:val="baseline"/>
              <w:rPr>
                <w:rFonts w:ascii="Bahnschrift" w:eastAsia="Times New Roman" w:hAnsi="Bahnschrift" w:cs="Arial"/>
                <w:lang w:eastAsia="en-GB"/>
              </w:rPr>
            </w:pPr>
            <w:r w:rsidRPr="00D2095A">
              <w:rPr>
                <w:rFonts w:ascii="Bahnschrift" w:eastAsia="Times New Roman" w:hAnsi="Bahnschrift" w:cs="Arial"/>
                <w:lang w:eastAsia="en-GB"/>
              </w:rPr>
              <w:t>Referral traffic remained relatively low at 5%.</w:t>
            </w:r>
          </w:p>
          <w:p w14:paraId="261B3FB2" w14:textId="77777777" w:rsidR="001F7C4A" w:rsidRPr="00D2095A" w:rsidRDefault="001F7C4A" w:rsidP="003B3F5B">
            <w:pPr>
              <w:rPr>
                <w:rFonts w:ascii="Bahnschrift" w:eastAsia="Times New Roman" w:hAnsi="Bahnschrift"/>
                <w:sz w:val="24"/>
                <w:szCs w:val="24"/>
                <w:lang w:eastAsia="en-GB"/>
              </w:rPr>
            </w:pPr>
            <w:r w:rsidRPr="00D2095A">
              <w:rPr>
                <w:rFonts w:ascii="Bahnschrift" w:eastAsia="Times New Roman" w:hAnsi="Bahnschrift" w:cs="Arial"/>
                <w:b/>
                <w:bCs/>
                <w:lang w:eastAsia="en-GB"/>
              </w:rPr>
              <w:t>Top Organic Keywords</w:t>
            </w:r>
          </w:p>
          <w:p w14:paraId="7E6764B4" w14:textId="77777777" w:rsidR="001F7C4A" w:rsidRPr="00D2095A" w:rsidRDefault="001F7C4A" w:rsidP="00A16A84">
            <w:pPr>
              <w:numPr>
                <w:ilvl w:val="0"/>
                <w:numId w:val="68"/>
              </w:numPr>
              <w:spacing w:before="240"/>
              <w:textAlignment w:val="baseline"/>
              <w:rPr>
                <w:rFonts w:ascii="Bahnschrift" w:eastAsia="Times New Roman" w:hAnsi="Bahnschrift" w:cs="Arial"/>
                <w:lang w:eastAsia="en-GB"/>
              </w:rPr>
            </w:pPr>
            <w:r w:rsidRPr="00D2095A">
              <w:rPr>
                <w:rFonts w:ascii="Bahnschrift" w:eastAsia="Times New Roman" w:hAnsi="Bahnschrift" w:cs="Arial"/>
                <w:lang w:eastAsia="en-GB"/>
              </w:rPr>
              <w:t xml:space="preserve">"Best coffee </w:t>
            </w:r>
            <w:proofErr w:type="spellStart"/>
            <w:r w:rsidRPr="00D2095A">
              <w:rPr>
                <w:rFonts w:ascii="Bahnschrift" w:eastAsia="Times New Roman" w:hAnsi="Bahnschrift" w:cs="Arial"/>
                <w:lang w:eastAsia="en-GB"/>
              </w:rPr>
              <w:t>moorabbin</w:t>
            </w:r>
            <w:proofErr w:type="spellEnd"/>
            <w:r w:rsidRPr="00D2095A">
              <w:rPr>
                <w:rFonts w:ascii="Bahnschrift" w:eastAsia="Times New Roman" w:hAnsi="Bahnschrift" w:cs="Arial"/>
                <w:lang w:eastAsia="en-GB"/>
              </w:rPr>
              <w:t>" continued to be our top-performing organic keyword, driving 56 visits to our website.</w:t>
            </w:r>
          </w:p>
          <w:p w14:paraId="5F8F53CF" w14:textId="77777777" w:rsidR="001F7C4A" w:rsidRPr="00D2095A" w:rsidRDefault="001F7C4A" w:rsidP="00A16A84">
            <w:pPr>
              <w:numPr>
                <w:ilvl w:val="0"/>
                <w:numId w:val="68"/>
              </w:numPr>
              <w:textAlignment w:val="baseline"/>
              <w:rPr>
                <w:rFonts w:ascii="Bahnschrift" w:eastAsia="Times New Roman" w:hAnsi="Bahnschrift" w:cs="Arial"/>
                <w:lang w:eastAsia="en-GB"/>
              </w:rPr>
            </w:pPr>
            <w:r w:rsidRPr="00D2095A">
              <w:rPr>
                <w:rFonts w:ascii="Bahnschrift" w:eastAsia="Times New Roman" w:hAnsi="Bahnschrift" w:cs="Arial"/>
                <w:lang w:eastAsia="en-GB"/>
              </w:rPr>
              <w:t xml:space="preserve">"Cafe </w:t>
            </w:r>
            <w:proofErr w:type="spellStart"/>
            <w:r w:rsidRPr="00D2095A">
              <w:rPr>
                <w:rFonts w:ascii="Bahnschrift" w:eastAsia="Times New Roman" w:hAnsi="Bahnschrift" w:cs="Arial"/>
                <w:lang w:eastAsia="en-GB"/>
              </w:rPr>
              <w:t>moorabbin</w:t>
            </w:r>
            <w:proofErr w:type="spellEnd"/>
            <w:r w:rsidRPr="00D2095A">
              <w:rPr>
                <w:rFonts w:ascii="Bahnschrift" w:eastAsia="Times New Roman" w:hAnsi="Bahnschrift" w:cs="Arial"/>
                <w:lang w:eastAsia="en-GB"/>
              </w:rPr>
              <w:t>" and "coffee near me" also performed well, with 32 and 28 visits, respectively.</w:t>
            </w:r>
          </w:p>
          <w:p w14:paraId="188F2729" w14:textId="77777777" w:rsidR="001F7C4A" w:rsidRPr="00D2095A" w:rsidRDefault="001F7C4A" w:rsidP="00A16A84">
            <w:pPr>
              <w:numPr>
                <w:ilvl w:val="0"/>
                <w:numId w:val="68"/>
              </w:numPr>
              <w:spacing w:after="240"/>
              <w:textAlignment w:val="baseline"/>
              <w:rPr>
                <w:rFonts w:ascii="Bahnschrift" w:eastAsia="Times New Roman" w:hAnsi="Bahnschrift" w:cs="Arial"/>
                <w:lang w:eastAsia="en-GB"/>
              </w:rPr>
            </w:pPr>
            <w:r w:rsidRPr="00D2095A">
              <w:rPr>
                <w:rFonts w:ascii="Bahnschrift" w:eastAsia="Times New Roman" w:hAnsi="Bahnschrift" w:cs="Arial"/>
                <w:lang w:eastAsia="en-GB"/>
              </w:rPr>
              <w:t xml:space="preserve">New keywords such as "breakfast </w:t>
            </w:r>
            <w:proofErr w:type="spellStart"/>
            <w:r w:rsidRPr="00D2095A">
              <w:rPr>
                <w:rFonts w:ascii="Bahnschrift" w:eastAsia="Times New Roman" w:hAnsi="Bahnschrift" w:cs="Arial"/>
                <w:lang w:eastAsia="en-GB"/>
              </w:rPr>
              <w:t>moorabbin</w:t>
            </w:r>
            <w:proofErr w:type="spellEnd"/>
            <w:r w:rsidRPr="00D2095A">
              <w:rPr>
                <w:rFonts w:ascii="Bahnschrift" w:eastAsia="Times New Roman" w:hAnsi="Bahnschrift" w:cs="Arial"/>
                <w:lang w:eastAsia="en-GB"/>
              </w:rPr>
              <w:t xml:space="preserve">" and "latte art </w:t>
            </w:r>
            <w:proofErr w:type="spellStart"/>
            <w:r w:rsidRPr="00D2095A">
              <w:rPr>
                <w:rFonts w:ascii="Bahnschrift" w:eastAsia="Times New Roman" w:hAnsi="Bahnschrift" w:cs="Arial"/>
                <w:lang w:eastAsia="en-GB"/>
              </w:rPr>
              <w:t>moorabbin</w:t>
            </w:r>
            <w:proofErr w:type="spellEnd"/>
            <w:r w:rsidRPr="00D2095A">
              <w:rPr>
                <w:rFonts w:ascii="Bahnschrift" w:eastAsia="Times New Roman" w:hAnsi="Bahnschrift" w:cs="Arial"/>
                <w:lang w:eastAsia="en-GB"/>
              </w:rPr>
              <w:t>" also emerged in the top 5.</w:t>
            </w:r>
          </w:p>
          <w:p w14:paraId="46DE0624" w14:textId="77777777" w:rsidR="001F7C4A" w:rsidRPr="00D2095A" w:rsidRDefault="001F7C4A" w:rsidP="003B3F5B">
            <w:pPr>
              <w:rPr>
                <w:rFonts w:ascii="Bahnschrift" w:eastAsia="Times New Roman" w:hAnsi="Bahnschrift"/>
                <w:sz w:val="24"/>
                <w:szCs w:val="24"/>
                <w:lang w:eastAsia="en-GB"/>
              </w:rPr>
            </w:pPr>
            <w:r w:rsidRPr="00D2095A">
              <w:rPr>
                <w:rFonts w:ascii="Bahnschrift" w:eastAsia="Times New Roman" w:hAnsi="Bahnschrift" w:cs="Arial"/>
                <w:b/>
                <w:bCs/>
                <w:lang w:eastAsia="en-GB"/>
              </w:rPr>
              <w:t>Engagement</w:t>
            </w:r>
          </w:p>
          <w:p w14:paraId="4E9E8066" w14:textId="77777777" w:rsidR="001F7C4A" w:rsidRPr="00D2095A" w:rsidRDefault="001F7C4A" w:rsidP="00A16A84">
            <w:pPr>
              <w:numPr>
                <w:ilvl w:val="0"/>
                <w:numId w:val="69"/>
              </w:numPr>
              <w:spacing w:before="240"/>
              <w:textAlignment w:val="baseline"/>
              <w:rPr>
                <w:rFonts w:ascii="Bahnschrift" w:eastAsia="Times New Roman" w:hAnsi="Bahnschrift" w:cs="Arial"/>
                <w:lang w:eastAsia="en-GB"/>
              </w:rPr>
            </w:pPr>
            <w:r w:rsidRPr="00D2095A">
              <w:rPr>
                <w:rFonts w:ascii="Bahnschrift" w:eastAsia="Times New Roman" w:hAnsi="Bahnschrift" w:cs="Arial"/>
                <w:lang w:eastAsia="en-GB"/>
              </w:rPr>
              <w:t>Average session duration increased slightly to 03:22 minutes, indicating that users are spending more time on our website.</w:t>
            </w:r>
          </w:p>
          <w:p w14:paraId="31B0A36B" w14:textId="77777777" w:rsidR="001F7C4A" w:rsidRPr="00D2095A" w:rsidRDefault="001F7C4A" w:rsidP="00A16A84">
            <w:pPr>
              <w:numPr>
                <w:ilvl w:val="0"/>
                <w:numId w:val="69"/>
              </w:numPr>
              <w:spacing w:after="240"/>
              <w:textAlignment w:val="baseline"/>
              <w:rPr>
                <w:rFonts w:ascii="Bahnschrift" w:eastAsia="Times New Roman" w:hAnsi="Bahnschrift" w:cs="Arial"/>
                <w:lang w:eastAsia="en-GB"/>
              </w:rPr>
            </w:pPr>
            <w:r w:rsidRPr="00D2095A">
              <w:rPr>
                <w:rFonts w:ascii="Bahnschrift" w:eastAsia="Times New Roman" w:hAnsi="Bahnschrift" w:cs="Arial"/>
                <w:lang w:eastAsia="en-GB"/>
              </w:rPr>
              <w:t>Bounce rate decreased slightly to 35%, suggesting that users are finding our content more engaging.</w:t>
            </w:r>
          </w:p>
          <w:p w14:paraId="607A1BF5" w14:textId="77777777" w:rsidR="001F7C4A" w:rsidRPr="00D2095A" w:rsidRDefault="001F7C4A" w:rsidP="003B3F5B">
            <w:pPr>
              <w:rPr>
                <w:rFonts w:ascii="Bahnschrift" w:eastAsia="Times New Roman" w:hAnsi="Bahnschrift"/>
                <w:sz w:val="24"/>
                <w:szCs w:val="24"/>
                <w:lang w:eastAsia="en-GB"/>
              </w:rPr>
            </w:pPr>
            <w:r w:rsidRPr="00D2095A">
              <w:rPr>
                <w:rFonts w:ascii="Bahnschrift" w:eastAsia="Times New Roman" w:hAnsi="Bahnschrift" w:cs="Arial"/>
                <w:b/>
                <w:bCs/>
                <w:lang w:eastAsia="en-GB"/>
              </w:rPr>
              <w:t>Top Performing Pages</w:t>
            </w:r>
          </w:p>
          <w:p w14:paraId="478F68E9" w14:textId="77777777" w:rsidR="001F7C4A" w:rsidRPr="00D2095A" w:rsidRDefault="001F7C4A" w:rsidP="00A16A84">
            <w:pPr>
              <w:numPr>
                <w:ilvl w:val="0"/>
                <w:numId w:val="70"/>
              </w:numPr>
              <w:spacing w:before="240"/>
              <w:textAlignment w:val="baseline"/>
              <w:rPr>
                <w:rFonts w:ascii="Bahnschrift" w:eastAsia="Times New Roman" w:hAnsi="Bahnschrift" w:cs="Arial"/>
                <w:lang w:eastAsia="en-GB"/>
              </w:rPr>
            </w:pPr>
            <w:r w:rsidRPr="00D2095A">
              <w:rPr>
                <w:rFonts w:ascii="Bahnschrift" w:eastAsia="Times New Roman" w:hAnsi="Bahnschrift" w:cs="Arial"/>
                <w:lang w:eastAsia="en-GB"/>
              </w:rPr>
              <w:t>Our homepage continued to be the most popular page, with 542 visits.</w:t>
            </w:r>
          </w:p>
          <w:p w14:paraId="63B8837E" w14:textId="77777777" w:rsidR="001F7C4A" w:rsidRPr="00D2095A" w:rsidRDefault="001F7C4A" w:rsidP="00A16A84">
            <w:pPr>
              <w:numPr>
                <w:ilvl w:val="0"/>
                <w:numId w:val="70"/>
              </w:numPr>
              <w:spacing w:after="240"/>
              <w:textAlignment w:val="baseline"/>
              <w:rPr>
                <w:rFonts w:ascii="Bahnschrift" w:eastAsia="Times New Roman" w:hAnsi="Bahnschrift" w:cs="Arial"/>
                <w:lang w:eastAsia="en-GB"/>
              </w:rPr>
            </w:pPr>
            <w:r w:rsidRPr="00D2095A">
              <w:rPr>
                <w:rFonts w:ascii="Bahnschrift" w:eastAsia="Times New Roman" w:hAnsi="Bahnschrift" w:cs="Arial"/>
                <w:lang w:eastAsia="en-GB"/>
              </w:rPr>
              <w:t>About Us, Menu, Contact Us, and Gallery also performed well, with over 150 visits each.</w:t>
            </w:r>
          </w:p>
          <w:p w14:paraId="3899523D" w14:textId="77777777" w:rsidR="001F7C4A" w:rsidRPr="00D2095A" w:rsidRDefault="001F7C4A" w:rsidP="003B3F5B">
            <w:pPr>
              <w:spacing w:after="240"/>
              <w:textAlignment w:val="baseline"/>
              <w:rPr>
                <w:rFonts w:ascii="Bahnschrift" w:eastAsia="Times New Roman" w:hAnsi="Bahnschrift" w:cs="Arial"/>
                <w:b/>
                <w:bCs/>
                <w:sz w:val="44"/>
                <w:szCs w:val="44"/>
                <w:lang w:eastAsia="en-GB"/>
              </w:rPr>
            </w:pPr>
            <w:r w:rsidRPr="00D2095A">
              <w:rPr>
                <w:rFonts w:ascii="Bahnschrift" w:eastAsia="Times New Roman" w:hAnsi="Bahnschrift" w:cs="Arial"/>
                <w:b/>
                <w:bCs/>
                <w:sz w:val="44"/>
                <w:szCs w:val="44"/>
                <w:lang w:eastAsia="en-GB"/>
              </w:rPr>
              <w:lastRenderedPageBreak/>
              <w:t>Summary</w:t>
            </w:r>
          </w:p>
          <w:tbl>
            <w:tblPr>
              <w:tblW w:w="10170" w:type="dxa"/>
              <w:jc w:val="center"/>
              <w:tblBorders>
                <w:top w:val="nil"/>
                <w:left w:val="nil"/>
                <w:bottom w:val="nil"/>
                <w:right w:val="nil"/>
                <w:insideH w:val="nil"/>
                <w:insideV w:val="nil"/>
              </w:tblBorders>
              <w:tblLayout w:type="fixed"/>
              <w:tblLook w:val="0600" w:firstRow="0" w:lastRow="0" w:firstColumn="0" w:lastColumn="0" w:noHBand="1" w:noVBand="1"/>
            </w:tblPr>
            <w:tblGrid>
              <w:gridCol w:w="6315"/>
              <w:gridCol w:w="3855"/>
            </w:tblGrid>
            <w:tr w:rsidR="00066AC9" w:rsidRPr="00D2095A" w14:paraId="1C9FEFA8" w14:textId="77777777" w:rsidTr="003B3F5B">
              <w:trPr>
                <w:trHeight w:val="315"/>
                <w:jc w:val="center"/>
              </w:trPr>
              <w:tc>
                <w:tcPr>
                  <w:tcW w:w="6315" w:type="dxa"/>
                  <w:tcBorders>
                    <w:top w:val="single" w:sz="6" w:space="0" w:color="674EA7"/>
                    <w:left w:val="single" w:sz="6" w:space="0" w:color="674EA7"/>
                    <w:bottom w:val="single" w:sz="6" w:space="0" w:color="6AA84F"/>
                    <w:right w:val="single" w:sz="6" w:space="0" w:color="674EA7"/>
                  </w:tcBorders>
                  <w:shd w:val="clear" w:color="auto" w:fill="B4A7D6"/>
                  <w:tcMar>
                    <w:top w:w="40" w:type="dxa"/>
                    <w:left w:w="40" w:type="dxa"/>
                    <w:bottom w:w="40" w:type="dxa"/>
                    <w:right w:w="40" w:type="dxa"/>
                  </w:tcMar>
                  <w:vAlign w:val="bottom"/>
                </w:tcPr>
                <w:p w14:paraId="6CF4C35A" w14:textId="77777777" w:rsidR="001F7C4A" w:rsidRPr="00D2095A" w:rsidRDefault="001F7C4A" w:rsidP="003B3F5B">
                  <w:pPr>
                    <w:widowControl w:val="0"/>
                    <w:rPr>
                      <w:rFonts w:ascii="Bahnschrift" w:hAnsi="Bahnschrift"/>
                      <w:sz w:val="32"/>
                      <w:szCs w:val="32"/>
                    </w:rPr>
                  </w:pPr>
                  <w:r w:rsidRPr="00D2095A">
                    <w:rPr>
                      <w:rFonts w:ascii="Bahnschrift" w:hAnsi="Bahnschrift"/>
                      <w:b/>
                      <w:sz w:val="32"/>
                      <w:szCs w:val="32"/>
                    </w:rPr>
                    <w:t>Metric</w:t>
                  </w:r>
                </w:p>
              </w:tc>
              <w:tc>
                <w:tcPr>
                  <w:tcW w:w="3855" w:type="dxa"/>
                  <w:tcBorders>
                    <w:top w:val="single" w:sz="6" w:space="0" w:color="674EA7"/>
                    <w:left w:val="single" w:sz="6" w:space="0" w:color="674EA7"/>
                    <w:bottom w:val="single" w:sz="6" w:space="0" w:color="6AA84F"/>
                    <w:right w:val="single" w:sz="6" w:space="0" w:color="674EA7"/>
                  </w:tcBorders>
                  <w:shd w:val="clear" w:color="auto" w:fill="B4A7D6"/>
                  <w:tcMar>
                    <w:top w:w="40" w:type="dxa"/>
                    <w:left w:w="40" w:type="dxa"/>
                    <w:bottom w:w="40" w:type="dxa"/>
                    <w:right w:w="40" w:type="dxa"/>
                  </w:tcMar>
                  <w:vAlign w:val="bottom"/>
                </w:tcPr>
                <w:p w14:paraId="04F741B2" w14:textId="77777777" w:rsidR="001F7C4A" w:rsidRPr="00D2095A" w:rsidRDefault="001F7C4A" w:rsidP="003B3F5B">
                  <w:pPr>
                    <w:widowControl w:val="0"/>
                    <w:rPr>
                      <w:rFonts w:ascii="Bahnschrift" w:hAnsi="Bahnschrift"/>
                      <w:sz w:val="32"/>
                      <w:szCs w:val="32"/>
                    </w:rPr>
                  </w:pPr>
                  <w:r w:rsidRPr="00D2095A">
                    <w:rPr>
                      <w:rFonts w:ascii="Bahnschrift" w:hAnsi="Bahnschrift"/>
                      <w:b/>
                      <w:sz w:val="32"/>
                      <w:szCs w:val="32"/>
                    </w:rPr>
                    <w:t>Data</w:t>
                  </w:r>
                </w:p>
              </w:tc>
            </w:tr>
            <w:tr w:rsidR="00066AC9" w:rsidRPr="00D2095A" w14:paraId="6614E8CE" w14:textId="77777777" w:rsidTr="003B3F5B">
              <w:trPr>
                <w:trHeight w:val="315"/>
                <w:jc w:val="center"/>
              </w:trPr>
              <w:tc>
                <w:tcPr>
                  <w:tcW w:w="6315" w:type="dxa"/>
                  <w:tcBorders>
                    <w:top w:val="single" w:sz="6" w:space="0" w:color="6AA84F"/>
                    <w:left w:val="single" w:sz="6" w:space="0" w:color="6AA84F"/>
                    <w:bottom w:val="single" w:sz="6" w:space="0" w:color="6AA84F"/>
                    <w:right w:val="single" w:sz="6" w:space="0" w:color="6AA84F"/>
                  </w:tcBorders>
                  <w:shd w:val="clear" w:color="auto" w:fill="93C47D"/>
                  <w:tcMar>
                    <w:top w:w="40" w:type="dxa"/>
                    <w:left w:w="40" w:type="dxa"/>
                    <w:bottom w:w="40" w:type="dxa"/>
                    <w:right w:w="40" w:type="dxa"/>
                  </w:tcMar>
                  <w:vAlign w:val="bottom"/>
                </w:tcPr>
                <w:p w14:paraId="3EB9B707" w14:textId="77777777" w:rsidR="001F7C4A" w:rsidRPr="00D2095A" w:rsidRDefault="001F7C4A" w:rsidP="003B3F5B">
                  <w:pPr>
                    <w:widowControl w:val="0"/>
                    <w:rPr>
                      <w:rFonts w:ascii="Bahnschrift" w:hAnsi="Bahnschrift"/>
                      <w:szCs w:val="20"/>
                    </w:rPr>
                  </w:pPr>
                  <w:r w:rsidRPr="00D2095A">
                    <w:rPr>
                      <w:rFonts w:ascii="Bahnschrift" w:hAnsi="Bahnschrift"/>
                      <w:b/>
                      <w:szCs w:val="20"/>
                    </w:rPr>
                    <w:t>Traffic Sources</w:t>
                  </w:r>
                </w:p>
              </w:tc>
              <w:tc>
                <w:tcPr>
                  <w:tcW w:w="3855" w:type="dxa"/>
                  <w:tcBorders>
                    <w:top w:val="single" w:sz="6" w:space="0" w:color="6AA84F"/>
                    <w:left w:val="single" w:sz="6" w:space="0" w:color="6AA84F"/>
                    <w:bottom w:val="single" w:sz="6" w:space="0" w:color="6AA84F"/>
                    <w:right w:val="single" w:sz="6" w:space="0" w:color="6AA84F"/>
                  </w:tcBorders>
                  <w:shd w:val="clear" w:color="auto" w:fill="93C47D"/>
                  <w:tcMar>
                    <w:top w:w="40" w:type="dxa"/>
                    <w:left w:w="40" w:type="dxa"/>
                    <w:bottom w:w="40" w:type="dxa"/>
                    <w:right w:w="40" w:type="dxa"/>
                  </w:tcMar>
                  <w:vAlign w:val="bottom"/>
                </w:tcPr>
                <w:p w14:paraId="75AF6DD1" w14:textId="77777777" w:rsidR="001F7C4A" w:rsidRPr="00D2095A" w:rsidRDefault="001F7C4A" w:rsidP="003B3F5B">
                  <w:pPr>
                    <w:widowControl w:val="0"/>
                    <w:rPr>
                      <w:rFonts w:ascii="Bahnschrift" w:hAnsi="Bahnschrift"/>
                      <w:szCs w:val="20"/>
                    </w:rPr>
                  </w:pPr>
                </w:p>
              </w:tc>
            </w:tr>
            <w:tr w:rsidR="00066AC9" w:rsidRPr="00D2095A" w14:paraId="1E3CE4F6" w14:textId="77777777" w:rsidTr="003B3F5B">
              <w:trPr>
                <w:trHeight w:val="315"/>
                <w:jc w:val="center"/>
              </w:trPr>
              <w:tc>
                <w:tcPr>
                  <w:tcW w:w="6315"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3406AB" w14:textId="77777777" w:rsidR="001F7C4A" w:rsidRPr="00D2095A" w:rsidRDefault="001F7C4A" w:rsidP="003B3F5B">
                  <w:pPr>
                    <w:widowControl w:val="0"/>
                    <w:rPr>
                      <w:rFonts w:ascii="Bahnschrift" w:hAnsi="Bahnschrift"/>
                      <w:szCs w:val="20"/>
                    </w:rPr>
                  </w:pPr>
                  <w:r w:rsidRPr="00D2095A">
                    <w:rPr>
                      <w:rFonts w:ascii="Bahnschrift" w:hAnsi="Bahnschrift"/>
                      <w:szCs w:val="20"/>
                    </w:rPr>
                    <w:t>Organic Search</w:t>
                  </w:r>
                </w:p>
              </w:tc>
              <w:tc>
                <w:tcPr>
                  <w:tcW w:w="3855"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F0B42D" w14:textId="77777777" w:rsidR="001F7C4A" w:rsidRPr="00D2095A" w:rsidRDefault="001F7C4A" w:rsidP="003B3F5B">
                  <w:pPr>
                    <w:widowControl w:val="0"/>
                    <w:rPr>
                      <w:rFonts w:ascii="Bahnschrift" w:hAnsi="Bahnschrift"/>
                      <w:szCs w:val="20"/>
                    </w:rPr>
                  </w:pPr>
                  <w:r w:rsidRPr="00D2095A">
                    <w:rPr>
                      <w:rFonts w:ascii="Bahnschrift" w:hAnsi="Bahnschrift"/>
                      <w:szCs w:val="20"/>
                    </w:rPr>
                    <w:t>52%</w:t>
                  </w:r>
                </w:p>
              </w:tc>
            </w:tr>
            <w:tr w:rsidR="00066AC9" w:rsidRPr="00D2095A" w14:paraId="2F8A89AE"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1287734" w14:textId="77777777" w:rsidR="001F7C4A" w:rsidRPr="00D2095A" w:rsidRDefault="001F7C4A" w:rsidP="003B3F5B">
                  <w:pPr>
                    <w:widowControl w:val="0"/>
                    <w:rPr>
                      <w:rFonts w:ascii="Bahnschrift" w:hAnsi="Bahnschrift"/>
                      <w:szCs w:val="20"/>
                    </w:rPr>
                  </w:pPr>
                  <w:r w:rsidRPr="00D2095A">
                    <w:rPr>
                      <w:rFonts w:ascii="Bahnschrift" w:hAnsi="Bahnschrift"/>
                      <w:szCs w:val="20"/>
                    </w:rPr>
                    <w:t>Direct</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871C475" w14:textId="77777777" w:rsidR="001F7C4A" w:rsidRPr="00D2095A" w:rsidRDefault="001F7C4A" w:rsidP="003B3F5B">
                  <w:pPr>
                    <w:widowControl w:val="0"/>
                    <w:rPr>
                      <w:rFonts w:ascii="Bahnschrift" w:hAnsi="Bahnschrift"/>
                      <w:szCs w:val="20"/>
                    </w:rPr>
                  </w:pPr>
                  <w:r w:rsidRPr="00D2095A">
                    <w:rPr>
                      <w:rFonts w:ascii="Bahnschrift" w:hAnsi="Bahnschrift"/>
                      <w:szCs w:val="20"/>
                    </w:rPr>
                    <w:t>25%</w:t>
                  </w:r>
                </w:p>
              </w:tc>
            </w:tr>
            <w:tr w:rsidR="00066AC9" w:rsidRPr="00D2095A" w14:paraId="667DF90D"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D0B57E" w14:textId="77777777" w:rsidR="001F7C4A" w:rsidRPr="00D2095A" w:rsidRDefault="001F7C4A" w:rsidP="003B3F5B">
                  <w:pPr>
                    <w:widowControl w:val="0"/>
                    <w:rPr>
                      <w:rFonts w:ascii="Bahnschrift" w:hAnsi="Bahnschrift"/>
                      <w:szCs w:val="20"/>
                    </w:rPr>
                  </w:pPr>
                  <w:proofErr w:type="gramStart"/>
                  <w:r w:rsidRPr="00D2095A">
                    <w:rPr>
                      <w:rFonts w:ascii="Bahnschrift" w:hAnsi="Bahnschrift"/>
                      <w:szCs w:val="20"/>
                    </w:rPr>
                    <w:t>Social Media</w:t>
                  </w:r>
                  <w:proofErr w:type="gramEnd"/>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CFA873" w14:textId="77777777" w:rsidR="001F7C4A" w:rsidRPr="00D2095A" w:rsidRDefault="001F7C4A" w:rsidP="003B3F5B">
                  <w:pPr>
                    <w:widowControl w:val="0"/>
                    <w:rPr>
                      <w:rFonts w:ascii="Bahnschrift" w:hAnsi="Bahnschrift"/>
                      <w:szCs w:val="20"/>
                    </w:rPr>
                  </w:pPr>
                  <w:r w:rsidRPr="00D2095A">
                    <w:rPr>
                      <w:rFonts w:ascii="Bahnschrift" w:hAnsi="Bahnschrift"/>
                      <w:szCs w:val="20"/>
                    </w:rPr>
                    <w:t>18%</w:t>
                  </w:r>
                </w:p>
              </w:tc>
            </w:tr>
            <w:tr w:rsidR="00066AC9" w:rsidRPr="00D2095A" w14:paraId="65885CBC" w14:textId="77777777" w:rsidTr="003B3F5B">
              <w:trPr>
                <w:trHeight w:val="315"/>
                <w:jc w:val="center"/>
              </w:trPr>
              <w:tc>
                <w:tcPr>
                  <w:tcW w:w="6315" w:type="dxa"/>
                  <w:tcBorders>
                    <w:top w:val="single" w:sz="6" w:space="0" w:color="CCCCCC"/>
                    <w:left w:val="single" w:sz="6" w:space="0" w:color="CCCCCC"/>
                    <w:bottom w:val="single" w:sz="6" w:space="0" w:color="F6B26B"/>
                    <w:right w:val="single" w:sz="6" w:space="0" w:color="CCCCCC"/>
                  </w:tcBorders>
                  <w:shd w:val="clear" w:color="auto" w:fill="F3F3F3"/>
                  <w:tcMar>
                    <w:top w:w="40" w:type="dxa"/>
                    <w:left w:w="40" w:type="dxa"/>
                    <w:bottom w:w="40" w:type="dxa"/>
                    <w:right w:w="40" w:type="dxa"/>
                  </w:tcMar>
                  <w:vAlign w:val="bottom"/>
                </w:tcPr>
                <w:p w14:paraId="09C8472F" w14:textId="77777777" w:rsidR="001F7C4A" w:rsidRPr="00D2095A" w:rsidRDefault="001F7C4A" w:rsidP="003B3F5B">
                  <w:pPr>
                    <w:widowControl w:val="0"/>
                    <w:rPr>
                      <w:rFonts w:ascii="Bahnschrift" w:hAnsi="Bahnschrift"/>
                      <w:szCs w:val="20"/>
                    </w:rPr>
                  </w:pPr>
                  <w:r w:rsidRPr="00D2095A">
                    <w:rPr>
                      <w:rFonts w:ascii="Bahnschrift" w:hAnsi="Bahnschrift"/>
                      <w:szCs w:val="20"/>
                    </w:rPr>
                    <w:t>Referral</w:t>
                  </w:r>
                </w:p>
              </w:tc>
              <w:tc>
                <w:tcPr>
                  <w:tcW w:w="3855" w:type="dxa"/>
                  <w:tcBorders>
                    <w:top w:val="single" w:sz="6" w:space="0" w:color="CCCCCC"/>
                    <w:left w:val="single" w:sz="6" w:space="0" w:color="CCCCCC"/>
                    <w:bottom w:val="single" w:sz="6" w:space="0" w:color="F6B26B"/>
                    <w:right w:val="single" w:sz="6" w:space="0" w:color="CCCCCC"/>
                  </w:tcBorders>
                  <w:shd w:val="clear" w:color="auto" w:fill="F3F3F3"/>
                  <w:tcMar>
                    <w:top w:w="40" w:type="dxa"/>
                    <w:left w:w="40" w:type="dxa"/>
                    <w:bottom w:w="40" w:type="dxa"/>
                    <w:right w:w="40" w:type="dxa"/>
                  </w:tcMar>
                  <w:vAlign w:val="bottom"/>
                </w:tcPr>
                <w:p w14:paraId="635F9948" w14:textId="77777777" w:rsidR="001F7C4A" w:rsidRPr="00D2095A" w:rsidRDefault="001F7C4A" w:rsidP="003B3F5B">
                  <w:pPr>
                    <w:widowControl w:val="0"/>
                    <w:rPr>
                      <w:rFonts w:ascii="Bahnschrift" w:hAnsi="Bahnschrift"/>
                      <w:szCs w:val="20"/>
                    </w:rPr>
                  </w:pPr>
                  <w:r w:rsidRPr="00D2095A">
                    <w:rPr>
                      <w:rFonts w:ascii="Bahnschrift" w:hAnsi="Bahnschrift"/>
                      <w:szCs w:val="20"/>
                    </w:rPr>
                    <w:t>5%</w:t>
                  </w:r>
                </w:p>
              </w:tc>
            </w:tr>
            <w:tr w:rsidR="00066AC9" w:rsidRPr="00D2095A" w14:paraId="51BC014D" w14:textId="77777777" w:rsidTr="003B3F5B">
              <w:trPr>
                <w:trHeight w:val="315"/>
                <w:jc w:val="center"/>
              </w:trPr>
              <w:tc>
                <w:tcPr>
                  <w:tcW w:w="6315" w:type="dxa"/>
                  <w:tcBorders>
                    <w:top w:val="single" w:sz="6" w:space="0" w:color="F6B26B"/>
                    <w:left w:val="single" w:sz="6" w:space="0" w:color="F6B26B"/>
                    <w:bottom w:val="single" w:sz="6" w:space="0" w:color="F6B26B"/>
                    <w:right w:val="single" w:sz="6" w:space="0" w:color="F6B26B"/>
                  </w:tcBorders>
                  <w:shd w:val="clear" w:color="auto" w:fill="F9CB9C"/>
                  <w:tcMar>
                    <w:top w:w="40" w:type="dxa"/>
                    <w:left w:w="40" w:type="dxa"/>
                    <w:bottom w:w="40" w:type="dxa"/>
                    <w:right w:w="40" w:type="dxa"/>
                  </w:tcMar>
                  <w:vAlign w:val="bottom"/>
                </w:tcPr>
                <w:p w14:paraId="3B5A829F" w14:textId="77777777" w:rsidR="001F7C4A" w:rsidRPr="00D2095A" w:rsidRDefault="001F7C4A" w:rsidP="003B3F5B">
                  <w:pPr>
                    <w:widowControl w:val="0"/>
                    <w:rPr>
                      <w:rFonts w:ascii="Bahnschrift" w:hAnsi="Bahnschrift"/>
                      <w:szCs w:val="20"/>
                    </w:rPr>
                  </w:pPr>
                  <w:r w:rsidRPr="00D2095A">
                    <w:rPr>
                      <w:rFonts w:ascii="Bahnschrift" w:hAnsi="Bahnschrift"/>
                      <w:b/>
                      <w:szCs w:val="20"/>
                    </w:rPr>
                    <w:t>Top Organic Keywords</w:t>
                  </w:r>
                </w:p>
              </w:tc>
              <w:tc>
                <w:tcPr>
                  <w:tcW w:w="3855" w:type="dxa"/>
                  <w:tcBorders>
                    <w:top w:val="single" w:sz="6" w:space="0" w:color="F6B26B"/>
                    <w:left w:val="single" w:sz="6" w:space="0" w:color="F6B26B"/>
                    <w:bottom w:val="single" w:sz="6" w:space="0" w:color="F6B26B"/>
                    <w:right w:val="single" w:sz="6" w:space="0" w:color="F6B26B"/>
                  </w:tcBorders>
                  <w:shd w:val="clear" w:color="auto" w:fill="F9CB9C"/>
                  <w:tcMar>
                    <w:top w:w="40" w:type="dxa"/>
                    <w:left w:w="40" w:type="dxa"/>
                    <w:bottom w:w="40" w:type="dxa"/>
                    <w:right w:w="40" w:type="dxa"/>
                  </w:tcMar>
                  <w:vAlign w:val="bottom"/>
                </w:tcPr>
                <w:p w14:paraId="1A51DDF0" w14:textId="77777777" w:rsidR="001F7C4A" w:rsidRPr="00D2095A" w:rsidRDefault="001F7C4A" w:rsidP="003B3F5B">
                  <w:pPr>
                    <w:widowControl w:val="0"/>
                    <w:rPr>
                      <w:rFonts w:ascii="Bahnschrift" w:hAnsi="Bahnschrift"/>
                      <w:szCs w:val="20"/>
                    </w:rPr>
                  </w:pPr>
                </w:p>
              </w:tc>
            </w:tr>
            <w:tr w:rsidR="00066AC9" w:rsidRPr="00D2095A" w14:paraId="6A94D2D2" w14:textId="77777777" w:rsidTr="003B3F5B">
              <w:trPr>
                <w:trHeight w:val="315"/>
                <w:jc w:val="center"/>
              </w:trPr>
              <w:tc>
                <w:tcPr>
                  <w:tcW w:w="6315" w:type="dxa"/>
                  <w:tcBorders>
                    <w:top w:val="single" w:sz="6" w:space="0" w:color="F6B26B"/>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8ABAE5" w14:textId="77777777" w:rsidR="001F7C4A" w:rsidRPr="00D2095A" w:rsidRDefault="001F7C4A" w:rsidP="003B3F5B">
                  <w:pPr>
                    <w:widowControl w:val="0"/>
                    <w:rPr>
                      <w:rFonts w:ascii="Bahnschrift" w:hAnsi="Bahnschrift"/>
                      <w:szCs w:val="20"/>
                    </w:rPr>
                  </w:pPr>
                  <w:r w:rsidRPr="00D2095A">
                    <w:rPr>
                      <w:rFonts w:ascii="Bahnschrift" w:hAnsi="Bahnschrift"/>
                      <w:szCs w:val="20"/>
                    </w:rPr>
                    <w:t>"</w:t>
                  </w:r>
                  <w:proofErr w:type="gramStart"/>
                  <w:r w:rsidRPr="00D2095A">
                    <w:rPr>
                      <w:rFonts w:ascii="Bahnschrift" w:hAnsi="Bahnschrift"/>
                      <w:szCs w:val="20"/>
                    </w:rPr>
                    <w:t>best</w:t>
                  </w:r>
                  <w:proofErr w:type="gramEnd"/>
                  <w:r w:rsidRPr="00D2095A">
                    <w:rPr>
                      <w:rFonts w:ascii="Bahnschrift" w:hAnsi="Bahnschrift"/>
                      <w:szCs w:val="20"/>
                    </w:rPr>
                    <w:t xml:space="preserve"> coffee </w:t>
                  </w:r>
                  <w:proofErr w:type="spellStart"/>
                  <w:r w:rsidRPr="00D2095A">
                    <w:rPr>
                      <w:rFonts w:ascii="Bahnschrift" w:hAnsi="Bahnschrift"/>
                      <w:szCs w:val="20"/>
                    </w:rPr>
                    <w:t>moorabbin</w:t>
                  </w:r>
                  <w:proofErr w:type="spellEnd"/>
                  <w:r w:rsidRPr="00D2095A">
                    <w:rPr>
                      <w:rFonts w:ascii="Bahnschrift" w:hAnsi="Bahnschrift"/>
                      <w:szCs w:val="20"/>
                    </w:rPr>
                    <w:t>"</w:t>
                  </w:r>
                </w:p>
              </w:tc>
              <w:tc>
                <w:tcPr>
                  <w:tcW w:w="3855" w:type="dxa"/>
                  <w:tcBorders>
                    <w:top w:val="single" w:sz="6" w:space="0" w:color="F6B26B"/>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30A773" w14:textId="77777777" w:rsidR="001F7C4A" w:rsidRPr="00D2095A" w:rsidRDefault="001F7C4A" w:rsidP="003B3F5B">
                  <w:pPr>
                    <w:widowControl w:val="0"/>
                    <w:rPr>
                      <w:rFonts w:ascii="Bahnschrift" w:hAnsi="Bahnschrift"/>
                      <w:szCs w:val="20"/>
                    </w:rPr>
                  </w:pPr>
                  <w:r w:rsidRPr="00D2095A">
                    <w:rPr>
                      <w:rFonts w:ascii="Bahnschrift" w:hAnsi="Bahnschrift"/>
                      <w:szCs w:val="20"/>
                    </w:rPr>
                    <w:t>56</w:t>
                  </w:r>
                </w:p>
              </w:tc>
            </w:tr>
            <w:tr w:rsidR="00066AC9" w:rsidRPr="00D2095A" w14:paraId="6D3A8FF5"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A68BFA4" w14:textId="77777777" w:rsidR="001F7C4A" w:rsidRPr="00D2095A" w:rsidRDefault="001F7C4A" w:rsidP="003B3F5B">
                  <w:pPr>
                    <w:widowControl w:val="0"/>
                    <w:rPr>
                      <w:rFonts w:ascii="Bahnschrift" w:hAnsi="Bahnschrift"/>
                      <w:szCs w:val="20"/>
                    </w:rPr>
                  </w:pPr>
                  <w:r w:rsidRPr="00D2095A">
                    <w:rPr>
                      <w:rFonts w:ascii="Bahnschrift" w:hAnsi="Bahnschrift"/>
                      <w:szCs w:val="20"/>
                    </w:rPr>
                    <w:t>"</w:t>
                  </w:r>
                  <w:proofErr w:type="gramStart"/>
                  <w:r w:rsidRPr="00D2095A">
                    <w:rPr>
                      <w:rFonts w:ascii="Bahnschrift" w:hAnsi="Bahnschrift"/>
                      <w:szCs w:val="20"/>
                    </w:rPr>
                    <w:t>cafe</w:t>
                  </w:r>
                  <w:proofErr w:type="gramEnd"/>
                  <w:r w:rsidRPr="00D2095A">
                    <w:rPr>
                      <w:rFonts w:ascii="Bahnschrift" w:hAnsi="Bahnschrift"/>
                      <w:szCs w:val="20"/>
                    </w:rPr>
                    <w:t xml:space="preserve"> </w:t>
                  </w:r>
                  <w:proofErr w:type="spellStart"/>
                  <w:r w:rsidRPr="00D2095A">
                    <w:rPr>
                      <w:rFonts w:ascii="Bahnschrift" w:hAnsi="Bahnschrift"/>
                      <w:szCs w:val="20"/>
                    </w:rPr>
                    <w:t>moorabbin</w:t>
                  </w:r>
                  <w:proofErr w:type="spellEnd"/>
                  <w:r w:rsidRPr="00D2095A">
                    <w:rPr>
                      <w:rFonts w:ascii="Bahnschrift" w:hAnsi="Bahnschrift"/>
                      <w:szCs w:val="20"/>
                    </w:rPr>
                    <w:t>"</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8CF25C" w14:textId="77777777" w:rsidR="001F7C4A" w:rsidRPr="00D2095A" w:rsidRDefault="001F7C4A" w:rsidP="003B3F5B">
                  <w:pPr>
                    <w:widowControl w:val="0"/>
                    <w:rPr>
                      <w:rFonts w:ascii="Bahnschrift" w:hAnsi="Bahnschrift"/>
                      <w:szCs w:val="20"/>
                    </w:rPr>
                  </w:pPr>
                  <w:r w:rsidRPr="00D2095A">
                    <w:rPr>
                      <w:rFonts w:ascii="Bahnschrift" w:hAnsi="Bahnschrift"/>
                      <w:szCs w:val="20"/>
                    </w:rPr>
                    <w:t>32</w:t>
                  </w:r>
                </w:p>
              </w:tc>
            </w:tr>
            <w:tr w:rsidR="00066AC9" w:rsidRPr="00D2095A" w14:paraId="3FA29D49"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AB1905A" w14:textId="77777777" w:rsidR="001F7C4A" w:rsidRPr="00D2095A" w:rsidRDefault="001F7C4A" w:rsidP="003B3F5B">
                  <w:pPr>
                    <w:widowControl w:val="0"/>
                    <w:rPr>
                      <w:rFonts w:ascii="Bahnschrift" w:hAnsi="Bahnschrift"/>
                      <w:szCs w:val="20"/>
                    </w:rPr>
                  </w:pPr>
                  <w:r w:rsidRPr="00D2095A">
                    <w:rPr>
                      <w:rFonts w:ascii="Bahnschrift" w:hAnsi="Bahnschrift"/>
                      <w:szCs w:val="20"/>
                    </w:rPr>
                    <w:t>"</w:t>
                  </w:r>
                  <w:proofErr w:type="gramStart"/>
                  <w:r w:rsidRPr="00D2095A">
                    <w:rPr>
                      <w:rFonts w:ascii="Bahnschrift" w:hAnsi="Bahnschrift"/>
                      <w:szCs w:val="20"/>
                    </w:rPr>
                    <w:t>coffee</w:t>
                  </w:r>
                  <w:proofErr w:type="gramEnd"/>
                  <w:r w:rsidRPr="00D2095A">
                    <w:rPr>
                      <w:rFonts w:ascii="Bahnschrift" w:hAnsi="Bahnschrift"/>
                      <w:szCs w:val="20"/>
                    </w:rPr>
                    <w:t xml:space="preserve"> near me"</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FBD18C" w14:textId="77777777" w:rsidR="001F7C4A" w:rsidRPr="00D2095A" w:rsidRDefault="001F7C4A" w:rsidP="003B3F5B">
                  <w:pPr>
                    <w:widowControl w:val="0"/>
                    <w:rPr>
                      <w:rFonts w:ascii="Bahnschrift" w:hAnsi="Bahnschrift"/>
                      <w:szCs w:val="20"/>
                    </w:rPr>
                  </w:pPr>
                  <w:r w:rsidRPr="00D2095A">
                    <w:rPr>
                      <w:rFonts w:ascii="Bahnschrift" w:hAnsi="Bahnschrift"/>
                      <w:szCs w:val="20"/>
                    </w:rPr>
                    <w:t>28</w:t>
                  </w:r>
                </w:p>
              </w:tc>
            </w:tr>
            <w:tr w:rsidR="00066AC9" w:rsidRPr="00D2095A" w14:paraId="0357998E"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C78C08D" w14:textId="77777777" w:rsidR="001F7C4A" w:rsidRPr="00D2095A" w:rsidRDefault="001F7C4A" w:rsidP="003B3F5B">
                  <w:pPr>
                    <w:widowControl w:val="0"/>
                    <w:rPr>
                      <w:rFonts w:ascii="Bahnschrift" w:hAnsi="Bahnschrift"/>
                      <w:szCs w:val="20"/>
                    </w:rPr>
                  </w:pPr>
                  <w:r w:rsidRPr="00D2095A">
                    <w:rPr>
                      <w:rFonts w:ascii="Bahnschrift" w:hAnsi="Bahnschrift"/>
                      <w:szCs w:val="20"/>
                    </w:rPr>
                    <w:t>"</w:t>
                  </w:r>
                  <w:proofErr w:type="gramStart"/>
                  <w:r w:rsidRPr="00D2095A">
                    <w:rPr>
                      <w:rFonts w:ascii="Bahnschrift" w:hAnsi="Bahnschrift"/>
                      <w:szCs w:val="20"/>
                    </w:rPr>
                    <w:t>breakfast</w:t>
                  </w:r>
                  <w:proofErr w:type="gramEnd"/>
                  <w:r w:rsidRPr="00D2095A">
                    <w:rPr>
                      <w:rFonts w:ascii="Bahnschrift" w:hAnsi="Bahnschrift"/>
                      <w:szCs w:val="20"/>
                    </w:rPr>
                    <w:t xml:space="preserve"> </w:t>
                  </w:r>
                  <w:proofErr w:type="spellStart"/>
                  <w:r w:rsidRPr="00D2095A">
                    <w:rPr>
                      <w:rFonts w:ascii="Bahnschrift" w:hAnsi="Bahnschrift"/>
                      <w:szCs w:val="20"/>
                    </w:rPr>
                    <w:t>moorabbin</w:t>
                  </w:r>
                  <w:proofErr w:type="spellEnd"/>
                  <w:r w:rsidRPr="00D2095A">
                    <w:rPr>
                      <w:rFonts w:ascii="Bahnschrift" w:hAnsi="Bahnschrift"/>
                      <w:szCs w:val="20"/>
                    </w:rPr>
                    <w:t>"</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7FC28F" w14:textId="77777777" w:rsidR="001F7C4A" w:rsidRPr="00D2095A" w:rsidRDefault="001F7C4A" w:rsidP="003B3F5B">
                  <w:pPr>
                    <w:widowControl w:val="0"/>
                    <w:rPr>
                      <w:rFonts w:ascii="Bahnschrift" w:hAnsi="Bahnschrift"/>
                      <w:szCs w:val="20"/>
                    </w:rPr>
                  </w:pPr>
                  <w:r w:rsidRPr="00D2095A">
                    <w:rPr>
                      <w:rFonts w:ascii="Bahnschrift" w:hAnsi="Bahnschrift"/>
                      <w:szCs w:val="20"/>
                    </w:rPr>
                    <w:t>20</w:t>
                  </w:r>
                </w:p>
              </w:tc>
            </w:tr>
            <w:tr w:rsidR="00066AC9" w:rsidRPr="00D2095A" w14:paraId="3CB397A9"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2AA9980" w14:textId="77777777" w:rsidR="001F7C4A" w:rsidRPr="00D2095A" w:rsidRDefault="001F7C4A" w:rsidP="003B3F5B">
                  <w:pPr>
                    <w:widowControl w:val="0"/>
                    <w:rPr>
                      <w:rFonts w:ascii="Bahnschrift" w:hAnsi="Bahnschrift"/>
                      <w:szCs w:val="20"/>
                    </w:rPr>
                  </w:pPr>
                  <w:r w:rsidRPr="00D2095A">
                    <w:rPr>
                      <w:rFonts w:ascii="Bahnschrift" w:hAnsi="Bahnschrift"/>
                      <w:szCs w:val="20"/>
                    </w:rPr>
                    <w:t>"</w:t>
                  </w:r>
                  <w:proofErr w:type="gramStart"/>
                  <w:r w:rsidRPr="00D2095A">
                    <w:rPr>
                      <w:rFonts w:ascii="Bahnschrift" w:hAnsi="Bahnschrift"/>
                      <w:szCs w:val="20"/>
                    </w:rPr>
                    <w:t>latte</w:t>
                  </w:r>
                  <w:proofErr w:type="gramEnd"/>
                  <w:r w:rsidRPr="00D2095A">
                    <w:rPr>
                      <w:rFonts w:ascii="Bahnschrift" w:hAnsi="Bahnschrift"/>
                      <w:szCs w:val="20"/>
                    </w:rPr>
                    <w:t xml:space="preserve"> art </w:t>
                  </w:r>
                  <w:proofErr w:type="spellStart"/>
                  <w:r w:rsidRPr="00D2095A">
                    <w:rPr>
                      <w:rFonts w:ascii="Bahnschrift" w:hAnsi="Bahnschrift"/>
                      <w:szCs w:val="20"/>
                    </w:rPr>
                    <w:t>moorabbin</w:t>
                  </w:r>
                  <w:proofErr w:type="spellEnd"/>
                  <w:r w:rsidRPr="00D2095A">
                    <w:rPr>
                      <w:rFonts w:ascii="Bahnschrift" w:hAnsi="Bahnschrift"/>
                      <w:szCs w:val="20"/>
                    </w:rPr>
                    <w:t>"</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CFB730" w14:textId="77777777" w:rsidR="001F7C4A" w:rsidRPr="00D2095A" w:rsidRDefault="001F7C4A" w:rsidP="003B3F5B">
                  <w:pPr>
                    <w:widowControl w:val="0"/>
                    <w:rPr>
                      <w:rFonts w:ascii="Bahnschrift" w:hAnsi="Bahnschrift"/>
                      <w:szCs w:val="20"/>
                    </w:rPr>
                  </w:pPr>
                  <w:r w:rsidRPr="00D2095A">
                    <w:rPr>
                      <w:rFonts w:ascii="Bahnschrift" w:hAnsi="Bahnschrift"/>
                      <w:szCs w:val="20"/>
                    </w:rPr>
                    <w:t>18</w:t>
                  </w:r>
                </w:p>
              </w:tc>
            </w:tr>
            <w:tr w:rsidR="00066AC9" w:rsidRPr="00D2095A" w14:paraId="328A6BEC"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CE0589" w14:textId="77777777" w:rsidR="001F7C4A" w:rsidRPr="00D2095A" w:rsidRDefault="001F7C4A" w:rsidP="003B3F5B">
                  <w:pPr>
                    <w:widowControl w:val="0"/>
                    <w:rPr>
                      <w:rFonts w:ascii="Bahnschrift" w:hAnsi="Bahnschrift"/>
                      <w:szCs w:val="20"/>
                    </w:rPr>
                  </w:pPr>
                  <w:r w:rsidRPr="00D2095A">
                    <w:rPr>
                      <w:rFonts w:ascii="Bahnschrift" w:hAnsi="Bahnschrift"/>
                      <w:szCs w:val="20"/>
                    </w:rPr>
                    <w:t>Engagement</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AB73C21" w14:textId="77777777" w:rsidR="001F7C4A" w:rsidRPr="00D2095A" w:rsidRDefault="001F7C4A" w:rsidP="003B3F5B">
                  <w:pPr>
                    <w:widowControl w:val="0"/>
                    <w:rPr>
                      <w:rFonts w:ascii="Bahnschrift" w:hAnsi="Bahnschrift"/>
                      <w:szCs w:val="20"/>
                    </w:rPr>
                  </w:pPr>
                </w:p>
              </w:tc>
            </w:tr>
            <w:tr w:rsidR="00066AC9" w:rsidRPr="00D2095A" w14:paraId="208C3BEC"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5AFD7A" w14:textId="77777777" w:rsidR="001F7C4A" w:rsidRPr="00D2095A" w:rsidRDefault="001F7C4A" w:rsidP="003B3F5B">
                  <w:pPr>
                    <w:widowControl w:val="0"/>
                    <w:rPr>
                      <w:rFonts w:ascii="Bahnschrift" w:hAnsi="Bahnschrift"/>
                      <w:szCs w:val="20"/>
                    </w:rPr>
                  </w:pPr>
                  <w:r w:rsidRPr="00D2095A">
                    <w:rPr>
                      <w:rFonts w:ascii="Bahnschrift" w:hAnsi="Bahnschrift"/>
                      <w:szCs w:val="20"/>
                    </w:rPr>
                    <w:t>Average Session Duration</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BAE266" w14:textId="77777777" w:rsidR="001F7C4A" w:rsidRPr="00D2095A" w:rsidRDefault="001F7C4A" w:rsidP="003B3F5B">
                  <w:pPr>
                    <w:widowControl w:val="0"/>
                    <w:rPr>
                      <w:rFonts w:ascii="Bahnschrift" w:hAnsi="Bahnschrift"/>
                      <w:szCs w:val="20"/>
                    </w:rPr>
                  </w:pPr>
                  <w:r w:rsidRPr="00D2095A">
                    <w:rPr>
                      <w:rFonts w:ascii="Bahnschrift" w:hAnsi="Bahnschrift"/>
                      <w:szCs w:val="20"/>
                    </w:rPr>
                    <w:t>03:22</w:t>
                  </w:r>
                </w:p>
              </w:tc>
            </w:tr>
            <w:tr w:rsidR="00066AC9" w:rsidRPr="00D2095A" w14:paraId="4A5C4170" w14:textId="77777777" w:rsidTr="003B3F5B">
              <w:trPr>
                <w:trHeight w:val="315"/>
                <w:jc w:val="center"/>
              </w:trPr>
              <w:tc>
                <w:tcPr>
                  <w:tcW w:w="6315" w:type="dxa"/>
                  <w:tcBorders>
                    <w:top w:val="single" w:sz="6" w:space="0" w:color="CCCCCC"/>
                    <w:left w:val="single" w:sz="6" w:space="0" w:color="CCCCCC"/>
                    <w:bottom w:val="single" w:sz="6" w:space="0" w:color="3D85C6"/>
                    <w:right w:val="single" w:sz="6" w:space="0" w:color="CCCCCC"/>
                  </w:tcBorders>
                  <w:shd w:val="clear" w:color="auto" w:fill="F3F3F3"/>
                  <w:tcMar>
                    <w:top w:w="40" w:type="dxa"/>
                    <w:left w:w="40" w:type="dxa"/>
                    <w:bottom w:w="40" w:type="dxa"/>
                    <w:right w:w="40" w:type="dxa"/>
                  </w:tcMar>
                  <w:vAlign w:val="bottom"/>
                </w:tcPr>
                <w:p w14:paraId="3EE3908B" w14:textId="77777777" w:rsidR="001F7C4A" w:rsidRPr="00D2095A" w:rsidRDefault="001F7C4A" w:rsidP="003B3F5B">
                  <w:pPr>
                    <w:widowControl w:val="0"/>
                    <w:rPr>
                      <w:rFonts w:ascii="Bahnschrift" w:hAnsi="Bahnschrift"/>
                      <w:szCs w:val="20"/>
                    </w:rPr>
                  </w:pPr>
                  <w:r w:rsidRPr="00D2095A">
                    <w:rPr>
                      <w:rFonts w:ascii="Bahnschrift" w:hAnsi="Bahnschrift"/>
                      <w:szCs w:val="20"/>
                    </w:rPr>
                    <w:t>Bounce Rate</w:t>
                  </w:r>
                </w:p>
              </w:tc>
              <w:tc>
                <w:tcPr>
                  <w:tcW w:w="3855" w:type="dxa"/>
                  <w:tcBorders>
                    <w:top w:val="single" w:sz="6" w:space="0" w:color="CCCCCC"/>
                    <w:left w:val="single" w:sz="6" w:space="0" w:color="CCCCCC"/>
                    <w:bottom w:val="single" w:sz="6" w:space="0" w:color="3D85C6"/>
                    <w:right w:val="single" w:sz="6" w:space="0" w:color="CCCCCC"/>
                  </w:tcBorders>
                  <w:shd w:val="clear" w:color="auto" w:fill="F3F3F3"/>
                  <w:tcMar>
                    <w:top w:w="40" w:type="dxa"/>
                    <w:left w:w="40" w:type="dxa"/>
                    <w:bottom w:w="40" w:type="dxa"/>
                    <w:right w:w="40" w:type="dxa"/>
                  </w:tcMar>
                  <w:vAlign w:val="bottom"/>
                </w:tcPr>
                <w:p w14:paraId="3B2D0D19" w14:textId="77777777" w:rsidR="001F7C4A" w:rsidRPr="00D2095A" w:rsidRDefault="001F7C4A" w:rsidP="003B3F5B">
                  <w:pPr>
                    <w:widowControl w:val="0"/>
                    <w:rPr>
                      <w:rFonts w:ascii="Bahnschrift" w:hAnsi="Bahnschrift"/>
                      <w:szCs w:val="20"/>
                    </w:rPr>
                  </w:pPr>
                  <w:r w:rsidRPr="00D2095A">
                    <w:rPr>
                      <w:rFonts w:ascii="Bahnschrift" w:hAnsi="Bahnschrift"/>
                      <w:szCs w:val="20"/>
                    </w:rPr>
                    <w:t>35%</w:t>
                  </w:r>
                </w:p>
              </w:tc>
            </w:tr>
            <w:tr w:rsidR="00066AC9" w:rsidRPr="00D2095A" w14:paraId="29EA489A" w14:textId="77777777" w:rsidTr="003B3F5B">
              <w:trPr>
                <w:trHeight w:val="315"/>
                <w:jc w:val="center"/>
              </w:trPr>
              <w:tc>
                <w:tcPr>
                  <w:tcW w:w="6315" w:type="dxa"/>
                  <w:tcBorders>
                    <w:top w:val="single" w:sz="6" w:space="0" w:color="3D85C6"/>
                    <w:left w:val="single" w:sz="6" w:space="0" w:color="3D85C6"/>
                    <w:bottom w:val="single" w:sz="6" w:space="0" w:color="3D85C6"/>
                    <w:right w:val="single" w:sz="6" w:space="0" w:color="3D85C6"/>
                  </w:tcBorders>
                  <w:shd w:val="clear" w:color="auto" w:fill="9FC5E8"/>
                  <w:tcMar>
                    <w:top w:w="40" w:type="dxa"/>
                    <w:left w:w="40" w:type="dxa"/>
                    <w:bottom w:w="40" w:type="dxa"/>
                    <w:right w:w="40" w:type="dxa"/>
                  </w:tcMar>
                  <w:vAlign w:val="bottom"/>
                </w:tcPr>
                <w:p w14:paraId="504738DB" w14:textId="77777777" w:rsidR="001F7C4A" w:rsidRPr="00D2095A" w:rsidRDefault="001F7C4A" w:rsidP="003B3F5B">
                  <w:pPr>
                    <w:widowControl w:val="0"/>
                    <w:rPr>
                      <w:rFonts w:ascii="Bahnschrift" w:hAnsi="Bahnschrift"/>
                      <w:szCs w:val="20"/>
                    </w:rPr>
                  </w:pPr>
                  <w:r w:rsidRPr="00D2095A">
                    <w:rPr>
                      <w:rFonts w:ascii="Bahnschrift" w:hAnsi="Bahnschrift"/>
                      <w:b/>
                      <w:szCs w:val="20"/>
                    </w:rPr>
                    <w:t>Top Performing Pages</w:t>
                  </w:r>
                </w:p>
              </w:tc>
              <w:tc>
                <w:tcPr>
                  <w:tcW w:w="3855" w:type="dxa"/>
                  <w:tcBorders>
                    <w:top w:val="single" w:sz="6" w:space="0" w:color="3D85C6"/>
                    <w:left w:val="single" w:sz="6" w:space="0" w:color="3D85C6"/>
                    <w:bottom w:val="single" w:sz="6" w:space="0" w:color="3D85C6"/>
                    <w:right w:val="single" w:sz="6" w:space="0" w:color="3D85C6"/>
                  </w:tcBorders>
                  <w:shd w:val="clear" w:color="auto" w:fill="9FC5E8"/>
                  <w:tcMar>
                    <w:top w:w="40" w:type="dxa"/>
                    <w:left w:w="40" w:type="dxa"/>
                    <w:bottom w:w="40" w:type="dxa"/>
                    <w:right w:w="40" w:type="dxa"/>
                  </w:tcMar>
                  <w:vAlign w:val="bottom"/>
                </w:tcPr>
                <w:p w14:paraId="575D1B39" w14:textId="77777777" w:rsidR="001F7C4A" w:rsidRPr="00D2095A" w:rsidRDefault="001F7C4A" w:rsidP="003B3F5B">
                  <w:pPr>
                    <w:widowControl w:val="0"/>
                    <w:rPr>
                      <w:rFonts w:ascii="Bahnschrift" w:hAnsi="Bahnschrift"/>
                      <w:szCs w:val="20"/>
                    </w:rPr>
                  </w:pPr>
                </w:p>
              </w:tc>
            </w:tr>
            <w:tr w:rsidR="00066AC9" w:rsidRPr="00D2095A" w14:paraId="4B2DA650" w14:textId="77777777" w:rsidTr="003B3F5B">
              <w:trPr>
                <w:trHeight w:val="315"/>
                <w:jc w:val="center"/>
              </w:trPr>
              <w:tc>
                <w:tcPr>
                  <w:tcW w:w="6315" w:type="dxa"/>
                  <w:tcBorders>
                    <w:top w:val="single" w:sz="6" w:space="0" w:color="3D85C6"/>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F00F31" w14:textId="77777777" w:rsidR="001F7C4A" w:rsidRPr="00D2095A" w:rsidRDefault="001F7C4A" w:rsidP="003B3F5B">
                  <w:pPr>
                    <w:widowControl w:val="0"/>
                    <w:rPr>
                      <w:rFonts w:ascii="Bahnschrift" w:hAnsi="Bahnschrift"/>
                      <w:szCs w:val="20"/>
                    </w:rPr>
                  </w:pPr>
                  <w:r w:rsidRPr="00D2095A">
                    <w:rPr>
                      <w:rFonts w:ascii="Bahnschrift" w:hAnsi="Bahnschrift"/>
                      <w:szCs w:val="20"/>
                    </w:rPr>
                    <w:t>Homepage</w:t>
                  </w:r>
                </w:p>
              </w:tc>
              <w:tc>
                <w:tcPr>
                  <w:tcW w:w="3855" w:type="dxa"/>
                  <w:tcBorders>
                    <w:top w:val="single" w:sz="6" w:space="0" w:color="3D85C6"/>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839D12" w14:textId="77777777" w:rsidR="001F7C4A" w:rsidRPr="00D2095A" w:rsidRDefault="001F7C4A" w:rsidP="003B3F5B">
                  <w:pPr>
                    <w:widowControl w:val="0"/>
                    <w:rPr>
                      <w:rFonts w:ascii="Bahnschrift" w:hAnsi="Bahnschrift"/>
                      <w:szCs w:val="20"/>
                    </w:rPr>
                  </w:pPr>
                  <w:r w:rsidRPr="00D2095A">
                    <w:rPr>
                      <w:rFonts w:ascii="Bahnschrift" w:hAnsi="Bahnschrift"/>
                      <w:szCs w:val="20"/>
                    </w:rPr>
                    <w:t>542</w:t>
                  </w:r>
                </w:p>
              </w:tc>
            </w:tr>
            <w:tr w:rsidR="00066AC9" w:rsidRPr="00D2095A" w14:paraId="7F16BC51"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521EAF" w14:textId="77777777" w:rsidR="001F7C4A" w:rsidRPr="00D2095A" w:rsidRDefault="001F7C4A" w:rsidP="003B3F5B">
                  <w:pPr>
                    <w:widowControl w:val="0"/>
                    <w:rPr>
                      <w:rFonts w:ascii="Bahnschrift" w:hAnsi="Bahnschrift"/>
                      <w:szCs w:val="20"/>
                    </w:rPr>
                  </w:pPr>
                  <w:r w:rsidRPr="00D2095A">
                    <w:rPr>
                      <w:rFonts w:ascii="Bahnschrift" w:hAnsi="Bahnschrift"/>
                      <w:szCs w:val="20"/>
                    </w:rPr>
                    <w:t>About Us</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6FEE53" w14:textId="77777777" w:rsidR="001F7C4A" w:rsidRPr="00D2095A" w:rsidRDefault="001F7C4A" w:rsidP="003B3F5B">
                  <w:pPr>
                    <w:widowControl w:val="0"/>
                    <w:rPr>
                      <w:rFonts w:ascii="Bahnschrift" w:hAnsi="Bahnschrift"/>
                      <w:szCs w:val="20"/>
                    </w:rPr>
                  </w:pPr>
                  <w:r w:rsidRPr="00D2095A">
                    <w:rPr>
                      <w:rFonts w:ascii="Bahnschrift" w:hAnsi="Bahnschrift"/>
                      <w:szCs w:val="20"/>
                    </w:rPr>
                    <w:t>287</w:t>
                  </w:r>
                </w:p>
              </w:tc>
            </w:tr>
            <w:tr w:rsidR="00066AC9" w:rsidRPr="00D2095A" w14:paraId="1C5EF180"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436B49" w14:textId="77777777" w:rsidR="001F7C4A" w:rsidRPr="00D2095A" w:rsidRDefault="001F7C4A" w:rsidP="003B3F5B">
                  <w:pPr>
                    <w:widowControl w:val="0"/>
                    <w:rPr>
                      <w:rFonts w:ascii="Bahnschrift" w:hAnsi="Bahnschrift"/>
                      <w:szCs w:val="20"/>
                    </w:rPr>
                  </w:pPr>
                  <w:r w:rsidRPr="00D2095A">
                    <w:rPr>
                      <w:rFonts w:ascii="Bahnschrift" w:hAnsi="Bahnschrift"/>
                      <w:szCs w:val="20"/>
                    </w:rPr>
                    <w:t>Menu</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778CBD" w14:textId="77777777" w:rsidR="001F7C4A" w:rsidRPr="00D2095A" w:rsidRDefault="001F7C4A" w:rsidP="003B3F5B">
                  <w:pPr>
                    <w:widowControl w:val="0"/>
                    <w:rPr>
                      <w:rFonts w:ascii="Bahnschrift" w:hAnsi="Bahnschrift"/>
                      <w:szCs w:val="20"/>
                    </w:rPr>
                  </w:pPr>
                  <w:r w:rsidRPr="00D2095A">
                    <w:rPr>
                      <w:rFonts w:ascii="Bahnschrift" w:hAnsi="Bahnschrift"/>
                      <w:szCs w:val="20"/>
                    </w:rPr>
                    <w:t>254</w:t>
                  </w:r>
                </w:p>
              </w:tc>
            </w:tr>
            <w:tr w:rsidR="00066AC9" w:rsidRPr="00D2095A" w14:paraId="2FA837DA"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36FE1" w14:textId="77777777" w:rsidR="001F7C4A" w:rsidRPr="00D2095A" w:rsidRDefault="001F7C4A" w:rsidP="003B3F5B">
                  <w:pPr>
                    <w:widowControl w:val="0"/>
                    <w:rPr>
                      <w:rFonts w:ascii="Bahnschrift" w:hAnsi="Bahnschrift"/>
                      <w:szCs w:val="20"/>
                    </w:rPr>
                  </w:pPr>
                  <w:r w:rsidRPr="00D2095A">
                    <w:rPr>
                      <w:rFonts w:ascii="Bahnschrift" w:hAnsi="Bahnschrift"/>
                      <w:szCs w:val="20"/>
                    </w:rPr>
                    <w:t>Contact Us</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C7BCF0" w14:textId="77777777" w:rsidR="001F7C4A" w:rsidRPr="00D2095A" w:rsidRDefault="001F7C4A" w:rsidP="003B3F5B">
                  <w:pPr>
                    <w:widowControl w:val="0"/>
                    <w:rPr>
                      <w:rFonts w:ascii="Bahnschrift" w:hAnsi="Bahnschrift"/>
                      <w:szCs w:val="20"/>
                    </w:rPr>
                  </w:pPr>
                  <w:r w:rsidRPr="00D2095A">
                    <w:rPr>
                      <w:rFonts w:ascii="Bahnschrift" w:hAnsi="Bahnschrift"/>
                      <w:szCs w:val="20"/>
                    </w:rPr>
                    <w:t>189</w:t>
                  </w:r>
                </w:p>
              </w:tc>
            </w:tr>
            <w:tr w:rsidR="00066AC9" w:rsidRPr="00D2095A" w14:paraId="60B5B699" w14:textId="77777777" w:rsidTr="003B3F5B">
              <w:trPr>
                <w:trHeight w:val="315"/>
                <w:jc w:val="center"/>
              </w:trPr>
              <w:tc>
                <w:tcPr>
                  <w:tcW w:w="631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738461" w14:textId="77777777" w:rsidR="001F7C4A" w:rsidRPr="00D2095A" w:rsidRDefault="001F7C4A" w:rsidP="003B3F5B">
                  <w:pPr>
                    <w:widowControl w:val="0"/>
                    <w:rPr>
                      <w:rFonts w:ascii="Bahnschrift" w:hAnsi="Bahnschrift"/>
                      <w:szCs w:val="20"/>
                    </w:rPr>
                  </w:pPr>
                  <w:r w:rsidRPr="00D2095A">
                    <w:rPr>
                      <w:rFonts w:ascii="Bahnschrift" w:hAnsi="Bahnschrift"/>
                      <w:szCs w:val="20"/>
                    </w:rPr>
                    <w:t>Gallery</w:t>
                  </w:r>
                </w:p>
              </w:tc>
              <w:tc>
                <w:tcPr>
                  <w:tcW w:w="38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AA6370" w14:textId="77777777" w:rsidR="001F7C4A" w:rsidRPr="00D2095A" w:rsidRDefault="001F7C4A" w:rsidP="003B3F5B">
                  <w:pPr>
                    <w:widowControl w:val="0"/>
                    <w:rPr>
                      <w:rFonts w:ascii="Bahnschrift" w:hAnsi="Bahnschrift"/>
                      <w:szCs w:val="20"/>
                    </w:rPr>
                  </w:pPr>
                  <w:r w:rsidRPr="00D2095A">
                    <w:rPr>
                      <w:rFonts w:ascii="Bahnschrift" w:hAnsi="Bahnschrift"/>
                      <w:szCs w:val="20"/>
                    </w:rPr>
                    <w:t>154</w:t>
                  </w:r>
                </w:p>
              </w:tc>
            </w:tr>
          </w:tbl>
          <w:p w14:paraId="362AEF8A" w14:textId="77777777" w:rsidR="001F7C4A" w:rsidRPr="00D2095A" w:rsidRDefault="001F7C4A" w:rsidP="003B3F5B">
            <w:pPr>
              <w:pStyle w:val="Title"/>
              <w:rPr>
                <w:rFonts w:ascii="Bahnschrift" w:hAnsi="Bahnschrift" w:cs="Arial"/>
                <w:b/>
                <w:sz w:val="44"/>
                <w:szCs w:val="44"/>
              </w:rPr>
            </w:pPr>
          </w:p>
          <w:p w14:paraId="28344073" w14:textId="77777777" w:rsidR="001F7C4A" w:rsidRPr="00D2095A" w:rsidRDefault="001F7C4A" w:rsidP="003B3F5B">
            <w:pPr>
              <w:pStyle w:val="Title"/>
              <w:rPr>
                <w:rFonts w:ascii="Bahnschrift" w:hAnsi="Bahnschrift" w:cs="Arial"/>
                <w:b/>
                <w:sz w:val="44"/>
                <w:szCs w:val="44"/>
              </w:rPr>
            </w:pPr>
            <w:r w:rsidRPr="00D2095A">
              <w:rPr>
                <w:rFonts w:ascii="Bahnschrift" w:hAnsi="Bahnschrift" w:cs="Arial"/>
                <w:b/>
                <w:sz w:val="44"/>
                <w:szCs w:val="44"/>
              </w:rPr>
              <w:t xml:space="preserve"> Traffic Report April </w:t>
            </w:r>
          </w:p>
          <w:p w14:paraId="779941E8" w14:textId="77777777" w:rsidR="001F7C4A" w:rsidRPr="00D2095A" w:rsidRDefault="001F7C4A" w:rsidP="003B3F5B">
            <w:pPr>
              <w:rPr>
                <w:rFonts w:ascii="Bahnschrift" w:hAnsi="Bahnschrift"/>
              </w:rPr>
            </w:pPr>
          </w:p>
          <w:tbl>
            <w:tblPr>
              <w:tblW w:w="10185" w:type="dxa"/>
              <w:jc w:val="center"/>
              <w:tblBorders>
                <w:top w:val="nil"/>
                <w:left w:val="nil"/>
                <w:bottom w:val="nil"/>
                <w:right w:val="nil"/>
                <w:insideH w:val="nil"/>
                <w:insideV w:val="nil"/>
              </w:tblBorders>
              <w:tblLayout w:type="fixed"/>
              <w:tblLook w:val="0600" w:firstRow="0" w:lastRow="0" w:firstColumn="0" w:lastColumn="0" w:noHBand="1" w:noVBand="1"/>
            </w:tblPr>
            <w:tblGrid>
              <w:gridCol w:w="2625"/>
              <w:gridCol w:w="1500"/>
              <w:gridCol w:w="1500"/>
              <w:gridCol w:w="1635"/>
              <w:gridCol w:w="2925"/>
            </w:tblGrid>
            <w:tr w:rsidR="00066AC9" w:rsidRPr="00D2095A" w14:paraId="66C2336C" w14:textId="77777777" w:rsidTr="003B3F5B">
              <w:trPr>
                <w:trHeight w:val="315"/>
                <w:jc w:val="center"/>
              </w:trPr>
              <w:tc>
                <w:tcPr>
                  <w:tcW w:w="2625" w:type="dxa"/>
                  <w:tcBorders>
                    <w:top w:val="single" w:sz="6" w:space="0" w:color="6AA84F"/>
                    <w:left w:val="single" w:sz="6" w:space="0" w:color="6AA84F"/>
                    <w:bottom w:val="single" w:sz="6" w:space="0" w:color="6AA84F"/>
                    <w:right w:val="single" w:sz="6" w:space="0" w:color="6AA84F"/>
                  </w:tcBorders>
                  <w:shd w:val="clear" w:color="auto" w:fill="B6D7A8"/>
                  <w:tcMar>
                    <w:top w:w="40" w:type="dxa"/>
                    <w:left w:w="40" w:type="dxa"/>
                    <w:bottom w:w="40" w:type="dxa"/>
                    <w:right w:w="40" w:type="dxa"/>
                  </w:tcMar>
                  <w:vAlign w:val="bottom"/>
                </w:tcPr>
                <w:p w14:paraId="4D826215" w14:textId="77777777" w:rsidR="001F7C4A" w:rsidRPr="00D2095A" w:rsidRDefault="001F7C4A" w:rsidP="003B3F5B">
                  <w:pPr>
                    <w:widowControl w:val="0"/>
                    <w:rPr>
                      <w:rFonts w:ascii="Bahnschrift" w:hAnsi="Bahnschrift"/>
                      <w:szCs w:val="20"/>
                    </w:rPr>
                  </w:pPr>
                  <w:r w:rsidRPr="00D2095A">
                    <w:rPr>
                      <w:rFonts w:ascii="Bahnschrift" w:hAnsi="Bahnschrift"/>
                      <w:b/>
                      <w:szCs w:val="20"/>
                    </w:rPr>
                    <w:t>Date</w:t>
                  </w:r>
                </w:p>
              </w:tc>
              <w:tc>
                <w:tcPr>
                  <w:tcW w:w="1500" w:type="dxa"/>
                  <w:tcBorders>
                    <w:top w:val="single" w:sz="6" w:space="0" w:color="6AA84F"/>
                    <w:left w:val="single" w:sz="6" w:space="0" w:color="6AA84F"/>
                    <w:bottom w:val="single" w:sz="6" w:space="0" w:color="6AA84F"/>
                    <w:right w:val="single" w:sz="6" w:space="0" w:color="6AA84F"/>
                  </w:tcBorders>
                  <w:shd w:val="clear" w:color="auto" w:fill="B6D7A8"/>
                  <w:tcMar>
                    <w:top w:w="40" w:type="dxa"/>
                    <w:left w:w="40" w:type="dxa"/>
                    <w:bottom w:w="40" w:type="dxa"/>
                    <w:right w:w="40" w:type="dxa"/>
                  </w:tcMar>
                  <w:vAlign w:val="bottom"/>
                </w:tcPr>
                <w:p w14:paraId="1DF9A2C3" w14:textId="77777777" w:rsidR="001F7C4A" w:rsidRPr="00D2095A" w:rsidRDefault="001F7C4A" w:rsidP="003B3F5B">
                  <w:pPr>
                    <w:widowControl w:val="0"/>
                    <w:rPr>
                      <w:rFonts w:ascii="Bahnschrift" w:hAnsi="Bahnschrift"/>
                      <w:szCs w:val="20"/>
                    </w:rPr>
                  </w:pPr>
                  <w:r w:rsidRPr="00D2095A">
                    <w:rPr>
                      <w:rFonts w:ascii="Bahnschrift" w:hAnsi="Bahnschrift"/>
                      <w:b/>
                      <w:szCs w:val="20"/>
                    </w:rPr>
                    <w:t>Users</w:t>
                  </w:r>
                </w:p>
              </w:tc>
              <w:tc>
                <w:tcPr>
                  <w:tcW w:w="1500" w:type="dxa"/>
                  <w:tcBorders>
                    <w:top w:val="single" w:sz="6" w:space="0" w:color="6AA84F"/>
                    <w:left w:val="single" w:sz="6" w:space="0" w:color="6AA84F"/>
                    <w:bottom w:val="single" w:sz="6" w:space="0" w:color="6AA84F"/>
                    <w:right w:val="single" w:sz="6" w:space="0" w:color="6AA84F"/>
                  </w:tcBorders>
                  <w:shd w:val="clear" w:color="auto" w:fill="B6D7A8"/>
                  <w:tcMar>
                    <w:top w:w="40" w:type="dxa"/>
                    <w:left w:w="40" w:type="dxa"/>
                    <w:bottom w:w="40" w:type="dxa"/>
                    <w:right w:w="40" w:type="dxa"/>
                  </w:tcMar>
                  <w:vAlign w:val="bottom"/>
                </w:tcPr>
                <w:p w14:paraId="0CE5D23C" w14:textId="77777777" w:rsidR="001F7C4A" w:rsidRPr="00D2095A" w:rsidRDefault="001F7C4A" w:rsidP="003B3F5B">
                  <w:pPr>
                    <w:widowControl w:val="0"/>
                    <w:rPr>
                      <w:rFonts w:ascii="Bahnschrift" w:hAnsi="Bahnschrift"/>
                      <w:szCs w:val="20"/>
                    </w:rPr>
                  </w:pPr>
                  <w:r w:rsidRPr="00D2095A">
                    <w:rPr>
                      <w:rFonts w:ascii="Bahnschrift" w:hAnsi="Bahnschrift"/>
                      <w:b/>
                      <w:szCs w:val="20"/>
                    </w:rPr>
                    <w:t>Sessions</w:t>
                  </w:r>
                </w:p>
              </w:tc>
              <w:tc>
                <w:tcPr>
                  <w:tcW w:w="1635" w:type="dxa"/>
                  <w:tcBorders>
                    <w:top w:val="single" w:sz="6" w:space="0" w:color="6AA84F"/>
                    <w:left w:val="single" w:sz="6" w:space="0" w:color="6AA84F"/>
                    <w:bottom w:val="single" w:sz="6" w:space="0" w:color="6AA84F"/>
                    <w:right w:val="single" w:sz="6" w:space="0" w:color="6AA84F"/>
                  </w:tcBorders>
                  <w:shd w:val="clear" w:color="auto" w:fill="B6D7A8"/>
                  <w:tcMar>
                    <w:top w:w="40" w:type="dxa"/>
                    <w:left w:w="40" w:type="dxa"/>
                    <w:bottom w:w="40" w:type="dxa"/>
                    <w:right w:w="40" w:type="dxa"/>
                  </w:tcMar>
                  <w:vAlign w:val="bottom"/>
                </w:tcPr>
                <w:p w14:paraId="67BEEE88" w14:textId="77777777" w:rsidR="001F7C4A" w:rsidRPr="00D2095A" w:rsidRDefault="001F7C4A" w:rsidP="003B3F5B">
                  <w:pPr>
                    <w:widowControl w:val="0"/>
                    <w:rPr>
                      <w:rFonts w:ascii="Bahnschrift" w:hAnsi="Bahnschrift"/>
                      <w:szCs w:val="20"/>
                    </w:rPr>
                  </w:pPr>
                  <w:r w:rsidRPr="00D2095A">
                    <w:rPr>
                      <w:rFonts w:ascii="Bahnschrift" w:hAnsi="Bahnschrift"/>
                      <w:b/>
                      <w:szCs w:val="20"/>
                    </w:rPr>
                    <w:t>Pageviews</w:t>
                  </w:r>
                </w:p>
              </w:tc>
              <w:tc>
                <w:tcPr>
                  <w:tcW w:w="2925" w:type="dxa"/>
                  <w:tcBorders>
                    <w:top w:val="single" w:sz="6" w:space="0" w:color="6AA84F"/>
                    <w:left w:val="single" w:sz="6" w:space="0" w:color="6AA84F"/>
                    <w:bottom w:val="single" w:sz="6" w:space="0" w:color="6AA84F"/>
                    <w:right w:val="single" w:sz="6" w:space="0" w:color="6AA84F"/>
                  </w:tcBorders>
                  <w:shd w:val="clear" w:color="auto" w:fill="B6D7A8"/>
                  <w:tcMar>
                    <w:top w:w="40" w:type="dxa"/>
                    <w:left w:w="40" w:type="dxa"/>
                    <w:bottom w:w="40" w:type="dxa"/>
                    <w:right w:w="40" w:type="dxa"/>
                  </w:tcMar>
                  <w:vAlign w:val="bottom"/>
                </w:tcPr>
                <w:p w14:paraId="22D1D417" w14:textId="77777777" w:rsidR="001F7C4A" w:rsidRPr="00D2095A" w:rsidRDefault="001F7C4A" w:rsidP="003B3F5B">
                  <w:pPr>
                    <w:widowControl w:val="0"/>
                    <w:rPr>
                      <w:rFonts w:ascii="Bahnschrift" w:hAnsi="Bahnschrift"/>
                      <w:szCs w:val="20"/>
                    </w:rPr>
                  </w:pPr>
                  <w:r w:rsidRPr="00D2095A">
                    <w:rPr>
                      <w:rFonts w:ascii="Bahnschrift" w:hAnsi="Bahnschrift"/>
                      <w:b/>
                      <w:szCs w:val="20"/>
                    </w:rPr>
                    <w:t>Bounce Rate</w:t>
                  </w:r>
                </w:p>
              </w:tc>
            </w:tr>
            <w:tr w:rsidR="00066AC9" w:rsidRPr="00D2095A" w14:paraId="78CF41D0" w14:textId="77777777" w:rsidTr="003B3F5B">
              <w:trPr>
                <w:trHeight w:val="315"/>
                <w:jc w:val="center"/>
              </w:trPr>
              <w:tc>
                <w:tcPr>
                  <w:tcW w:w="2625"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3B917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1-4-2024</w:t>
                  </w:r>
                </w:p>
              </w:tc>
              <w:tc>
                <w:tcPr>
                  <w:tcW w:w="1500"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49981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136</w:t>
                  </w:r>
                </w:p>
              </w:tc>
              <w:tc>
                <w:tcPr>
                  <w:tcW w:w="1500"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5D8EB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182</w:t>
                  </w:r>
                </w:p>
              </w:tc>
              <w:tc>
                <w:tcPr>
                  <w:tcW w:w="1635"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38D7D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262</w:t>
                  </w:r>
                </w:p>
              </w:tc>
              <w:tc>
                <w:tcPr>
                  <w:tcW w:w="2925" w:type="dxa"/>
                  <w:tcBorders>
                    <w:top w:val="single" w:sz="6" w:space="0" w:color="6AA84F"/>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BC8F3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33.8</w:t>
                  </w:r>
                </w:p>
              </w:tc>
            </w:tr>
            <w:tr w:rsidR="00066AC9" w:rsidRPr="00D2095A" w14:paraId="0D6EA821"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1CCD0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B18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125</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90768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124</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2022F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272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EB06C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36.6</w:t>
                  </w:r>
                </w:p>
              </w:tc>
            </w:tr>
            <w:tr w:rsidR="00066AC9" w:rsidRPr="00D2095A" w14:paraId="4F513037"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34C33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830EC6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84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EA55F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F05B5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269</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EDE40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36.8</w:t>
                  </w:r>
                </w:p>
              </w:tc>
            </w:tr>
            <w:tr w:rsidR="00066AC9" w:rsidRPr="00D2095A" w14:paraId="30FC0F33"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8B381B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4-4-2024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857F7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130</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76B9B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BE722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314</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2DF42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32.4</w:t>
                  </w:r>
                </w:p>
              </w:tc>
            </w:tr>
            <w:tr w:rsidR="00066AC9" w:rsidRPr="00D2095A" w14:paraId="69C9BC7A"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DFF69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lastRenderedPageBreak/>
                    <w:t>5-4-2024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04ABC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3E6A0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184</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7650A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205</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00124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35</w:t>
                  </w:r>
                </w:p>
              </w:tc>
            </w:tr>
            <w:tr w:rsidR="00066AC9" w:rsidRPr="00D2095A" w14:paraId="7B9E8C24"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50853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6-4-2024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1444B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136</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9DB66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6AE8D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322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73DAD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32.5</w:t>
                  </w:r>
                </w:p>
              </w:tc>
            </w:tr>
            <w:tr w:rsidR="00066AC9" w:rsidRPr="00D2095A" w14:paraId="731DC73B"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7349D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7-4-2024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E3EA2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121</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9AFDC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07E30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267</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9CCAD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36.3</w:t>
                  </w:r>
                </w:p>
              </w:tc>
            </w:tr>
            <w:tr w:rsidR="00066AC9" w:rsidRPr="00D2095A" w14:paraId="0D85AE3A"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7126A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8-4-2024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E5D1FB"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145</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54BD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189</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2A95A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266</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BAE8E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38.9</w:t>
                  </w:r>
                </w:p>
              </w:tc>
            </w:tr>
            <w:tr w:rsidR="00066AC9" w:rsidRPr="00D2095A" w14:paraId="6082BE0C"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C79A56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9-4-2024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CB8BC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92</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8BE3AF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125</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E80DB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303</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563CB8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34.2</w:t>
                  </w:r>
                </w:p>
              </w:tc>
            </w:tr>
            <w:tr w:rsidR="00066AC9" w:rsidRPr="00D2095A" w14:paraId="20B51C97"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C1B65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C00B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143</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353F2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144</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C4BBF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296</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6BFC2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37.4</w:t>
                  </w:r>
                </w:p>
              </w:tc>
            </w:tr>
            <w:tr w:rsidR="00066AC9" w:rsidRPr="00D2095A" w14:paraId="043D0DE1"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169E1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11-4-2024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BB3B3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6DB473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140</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4785C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238</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3E35B9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35.3</w:t>
                  </w:r>
                </w:p>
              </w:tc>
            </w:tr>
            <w:tr w:rsidR="00066AC9" w:rsidRPr="00D2095A" w14:paraId="1BF0F3D9"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54A291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16FB3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129</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B179F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133</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A045DB"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270</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FA4AF9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37.5</w:t>
                  </w:r>
                </w:p>
              </w:tc>
            </w:tr>
            <w:tr w:rsidR="00066AC9" w:rsidRPr="00D2095A" w14:paraId="58010957"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5C783F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21E035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126</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737A1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144</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20DCB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203</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C0301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37.7</w:t>
                  </w:r>
                </w:p>
              </w:tc>
            </w:tr>
            <w:tr w:rsidR="00066AC9" w:rsidRPr="00D2095A" w14:paraId="28655871"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D0308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E2E11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106</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E3249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142</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FEEBB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212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60D9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33.5</w:t>
                  </w:r>
                </w:p>
              </w:tc>
            </w:tr>
            <w:tr w:rsidR="00066AC9" w:rsidRPr="00D2095A" w14:paraId="28C75018"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2FEAC0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15-4-2024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F1BA07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109</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E7564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184</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E607B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326</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C1A44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34.6</w:t>
                  </w:r>
                </w:p>
              </w:tc>
            </w:tr>
            <w:tr w:rsidR="00066AC9" w:rsidRPr="00D2095A" w14:paraId="0090DB61"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58739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16-4-2024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56937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92</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64E80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155</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25E34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335</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8DF8D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31.3</w:t>
                  </w:r>
                </w:p>
              </w:tc>
            </w:tr>
            <w:tr w:rsidR="00066AC9" w:rsidRPr="00D2095A" w14:paraId="77431DA7"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3CC85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17-4-2024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EA2F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129</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1F08F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143</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A6E14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269</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01CADC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31.7</w:t>
                  </w:r>
                </w:p>
              </w:tc>
            </w:tr>
            <w:tr w:rsidR="00066AC9" w:rsidRPr="00D2095A" w14:paraId="7FF3CA7F"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D58D9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FA6F3A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118</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DD9D1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170</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E146C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280</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F648FF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37.5</w:t>
                  </w:r>
                </w:p>
              </w:tc>
            </w:tr>
            <w:tr w:rsidR="00066AC9" w:rsidRPr="00D2095A" w14:paraId="0D03115D"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C6D3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19-4-2024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E5987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143</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615DDE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156</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FEE98E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340</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6C68F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31.2</w:t>
                  </w:r>
                </w:p>
              </w:tc>
            </w:tr>
            <w:tr w:rsidR="00066AC9" w:rsidRPr="00D2095A" w14:paraId="463A21FD"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BDE38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20-4-2024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CE2AC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121</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4BD66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139</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6C2905"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212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6E803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39.1</w:t>
                  </w:r>
                </w:p>
              </w:tc>
            </w:tr>
            <w:tr w:rsidR="00066AC9" w:rsidRPr="00D2095A" w14:paraId="1C627885"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36B67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21-4-2024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03892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86</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FB0F89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170</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3E139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242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81A9F9"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30.2</w:t>
                  </w:r>
                </w:p>
              </w:tc>
            </w:tr>
            <w:tr w:rsidR="00066AC9" w:rsidRPr="00D2095A" w14:paraId="5FB897B6"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B64F9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22-4-2024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186CC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136</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22A7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200</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F31F9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300</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0EFAC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37.6</w:t>
                  </w:r>
                </w:p>
              </w:tc>
            </w:tr>
            <w:tr w:rsidR="00066AC9" w:rsidRPr="00D2095A" w14:paraId="0580BE05"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A10A0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23-4-2024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0A20AF"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140</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949C4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135</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3B832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274</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22DCE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32.7</w:t>
                  </w:r>
                </w:p>
              </w:tc>
            </w:tr>
            <w:tr w:rsidR="00066AC9" w:rsidRPr="00D2095A" w14:paraId="43011088"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06793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24-4-2024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5240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122</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24BDD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211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194E1DC"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333</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A9AA8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30.8</w:t>
                  </w:r>
                </w:p>
              </w:tc>
            </w:tr>
            <w:tr w:rsidR="00066AC9" w:rsidRPr="00D2095A" w14:paraId="2A84EDC8"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AE4107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25-4-2024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59788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91</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570D8B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199</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359A0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203</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62B9F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36.8</w:t>
                  </w:r>
                </w:p>
              </w:tc>
            </w:tr>
            <w:tr w:rsidR="00066AC9" w:rsidRPr="00D2095A" w14:paraId="5EF5ECBD"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A2DC36"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26-4-2024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E6D33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105</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40D4E4"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165</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63423B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331</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4B0B1B"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33.2</w:t>
                  </w:r>
                </w:p>
              </w:tc>
            </w:tr>
            <w:tr w:rsidR="00066AC9" w:rsidRPr="00D2095A" w14:paraId="3A9F2D02"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87F803"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27-4-2024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424D6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103</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A038B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181</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ADA01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285</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E2C4A7"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36.4</w:t>
                  </w:r>
                </w:p>
              </w:tc>
            </w:tr>
            <w:tr w:rsidR="00066AC9" w:rsidRPr="00D2095A" w14:paraId="2080B3F4"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8E869D"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28-4-2024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CEE33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144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8EEA471"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213</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627747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302</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2ACF6B0"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36.8</w:t>
                  </w:r>
                </w:p>
              </w:tc>
            </w:tr>
            <w:tr w:rsidR="00066AC9" w:rsidRPr="00D2095A" w14:paraId="0890C4C2" w14:textId="77777777" w:rsidTr="003B3F5B">
              <w:trPr>
                <w:trHeight w:val="315"/>
                <w:jc w:val="center"/>
              </w:trPr>
              <w:tc>
                <w:tcPr>
                  <w:tcW w:w="26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844E5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29-4-2024</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2BE2A02"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85</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5E76BA"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129</w:t>
                  </w:r>
                </w:p>
              </w:tc>
              <w:tc>
                <w:tcPr>
                  <w:tcW w:w="16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FD9BE8"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241</w:t>
                  </w:r>
                </w:p>
              </w:tc>
              <w:tc>
                <w:tcPr>
                  <w:tcW w:w="292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A52E10E" w14:textId="77777777" w:rsidR="001F7C4A" w:rsidRPr="00D2095A" w:rsidRDefault="001F7C4A" w:rsidP="003B3F5B">
                  <w:pPr>
                    <w:widowControl w:val="0"/>
                    <w:jc w:val="right"/>
                    <w:rPr>
                      <w:rFonts w:ascii="Bahnschrift" w:hAnsi="Bahnschrift"/>
                      <w:szCs w:val="20"/>
                    </w:rPr>
                  </w:pPr>
                  <w:r w:rsidRPr="00D2095A">
                    <w:rPr>
                      <w:rFonts w:ascii="Bahnschrift" w:hAnsi="Bahnschrift"/>
                      <w:szCs w:val="20"/>
                    </w:rPr>
                    <w:t>38</w:t>
                  </w:r>
                </w:p>
              </w:tc>
            </w:tr>
          </w:tbl>
          <w:p w14:paraId="34D904D1" w14:textId="77777777" w:rsidR="001F7C4A" w:rsidRPr="00D2095A" w:rsidRDefault="001F7C4A" w:rsidP="003B3F5B">
            <w:pPr>
              <w:rPr>
                <w:rFonts w:ascii="Bahnschrift" w:eastAsia="Palatino Linotype" w:hAnsi="Bahnschrift"/>
                <w:bCs/>
                <w:lang w:val="en-US"/>
              </w:rPr>
            </w:pPr>
          </w:p>
          <w:p w14:paraId="049AA490" w14:textId="77777777" w:rsidR="001F7C4A" w:rsidRPr="00D2095A" w:rsidRDefault="001F7C4A" w:rsidP="003B3F5B">
            <w:pPr>
              <w:rPr>
                <w:rFonts w:ascii="Bahnschrift" w:eastAsia="Palatino Linotype" w:hAnsi="Bahnschrift"/>
                <w:bCs/>
                <w:lang w:val="en-US"/>
              </w:rPr>
            </w:pPr>
            <w:r w:rsidRPr="00D2095A">
              <w:rPr>
                <w:rFonts w:ascii="Bahnschrift" w:hAnsi="Bahnschrift" w:cs="Arial"/>
                <w:sz w:val="22"/>
                <w:bdr w:val="none" w:sz="0" w:space="0" w:color="auto" w:frame="1"/>
              </w:rPr>
              <w:lastRenderedPageBreak/>
              <w:fldChar w:fldCharType="begin"/>
            </w:r>
            <w:r w:rsidRPr="00D2095A">
              <w:rPr>
                <w:rFonts w:ascii="Bahnschrift" w:hAnsi="Bahnschrift" w:cs="Arial"/>
                <w:sz w:val="22"/>
                <w:bdr w:val="none" w:sz="0" w:space="0" w:color="auto" w:frame="1"/>
              </w:rPr>
              <w:instrText xml:space="preserve"> INCLUDEPICTURE "https://lh7-us.googleusercontent.com/kFu4B1m58XPLszU2KuCWH0BEijxZdPwZyRoykywhz2r0pTIFQFoLjXsP3MiUr_KzwXJP1o9zPa4kVc9JHpRh_vQa3ofS-4f_zYCeQK4Qen0kElHbU6oiQ8gtudpjVlCGFLcWv7R5hjQrjbuNnyxysXE" \* MERGEFORMATINET </w:instrText>
            </w:r>
            <w:r w:rsidRPr="00D2095A">
              <w:rPr>
                <w:rFonts w:ascii="Bahnschrift" w:hAnsi="Bahnschrift" w:cs="Arial"/>
                <w:sz w:val="22"/>
                <w:bdr w:val="none" w:sz="0" w:space="0" w:color="auto" w:frame="1"/>
              </w:rPr>
              <w:fldChar w:fldCharType="separate"/>
            </w:r>
            <w:r w:rsidRPr="00D2095A">
              <w:rPr>
                <w:rFonts w:ascii="Bahnschrift" w:hAnsi="Bahnschrift" w:cs="Arial"/>
                <w:noProof/>
                <w:sz w:val="22"/>
                <w:bdr w:val="none" w:sz="0" w:space="0" w:color="auto" w:frame="1"/>
              </w:rPr>
              <w:drawing>
                <wp:inline distT="0" distB="0" distL="0" distR="0" wp14:anchorId="5F03FC1F" wp14:editId="0B9ED428">
                  <wp:extent cx="6616065" cy="4095750"/>
                  <wp:effectExtent l="0" t="0" r="635" b="6350"/>
                  <wp:docPr id="127841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16065" cy="4095750"/>
                          </a:xfrm>
                          <a:prstGeom prst="rect">
                            <a:avLst/>
                          </a:prstGeom>
                          <a:noFill/>
                          <a:ln>
                            <a:noFill/>
                          </a:ln>
                        </pic:spPr>
                      </pic:pic>
                    </a:graphicData>
                  </a:graphic>
                </wp:inline>
              </w:drawing>
            </w:r>
            <w:r w:rsidRPr="00D2095A">
              <w:rPr>
                <w:rFonts w:ascii="Bahnschrift" w:hAnsi="Bahnschrift" w:cs="Arial"/>
                <w:sz w:val="22"/>
                <w:bdr w:val="none" w:sz="0" w:space="0" w:color="auto" w:frame="1"/>
              </w:rPr>
              <w:fldChar w:fldCharType="end"/>
            </w:r>
          </w:p>
          <w:p w14:paraId="3BA7EB99" w14:textId="77777777" w:rsidR="001F7C4A" w:rsidRPr="00D2095A" w:rsidRDefault="001F7C4A" w:rsidP="003B3F5B">
            <w:pPr>
              <w:pStyle w:val="NormalWeb"/>
              <w:spacing w:before="0" w:beforeAutospacing="0" w:after="60" w:afterAutospacing="0"/>
              <w:jc w:val="center"/>
              <w:rPr>
                <w:rFonts w:ascii="Bahnschrift" w:hAnsi="Bahnschrift"/>
                <w:b/>
                <w:bCs/>
                <w:sz w:val="44"/>
                <w:szCs w:val="44"/>
              </w:rPr>
            </w:pPr>
            <w:r w:rsidRPr="00D2095A">
              <w:rPr>
                <w:rFonts w:ascii="Bahnschrift" w:hAnsi="Bahnschrift" w:cs="Arial"/>
                <w:b/>
                <w:bCs/>
                <w:sz w:val="44"/>
                <w:szCs w:val="44"/>
              </w:rPr>
              <w:t>Keyword Rankings</w:t>
            </w:r>
          </w:p>
          <w:tbl>
            <w:tblPr>
              <w:tblW w:w="9360" w:type="dxa"/>
              <w:jc w:val="center"/>
              <w:tblLayout w:type="fixed"/>
              <w:tblCellMar>
                <w:top w:w="15" w:type="dxa"/>
                <w:left w:w="15" w:type="dxa"/>
                <w:bottom w:w="15" w:type="dxa"/>
                <w:right w:w="15" w:type="dxa"/>
              </w:tblCellMar>
              <w:tblLook w:val="04A0" w:firstRow="1" w:lastRow="0" w:firstColumn="1" w:lastColumn="0" w:noHBand="0" w:noVBand="1"/>
            </w:tblPr>
            <w:tblGrid>
              <w:gridCol w:w="4998"/>
              <w:gridCol w:w="2245"/>
              <w:gridCol w:w="2117"/>
            </w:tblGrid>
            <w:tr w:rsidR="00066AC9" w:rsidRPr="00D2095A" w14:paraId="229E878C" w14:textId="77777777" w:rsidTr="003B3F5B">
              <w:trPr>
                <w:trHeight w:val="515"/>
                <w:jc w:val="center"/>
              </w:trPr>
              <w:tc>
                <w:tcPr>
                  <w:tcW w:w="4998" w:type="dxa"/>
                  <w:tcBorders>
                    <w:top w:val="single" w:sz="8" w:space="0" w:color="F1C232"/>
                    <w:left w:val="single" w:sz="8" w:space="0" w:color="F1C232"/>
                    <w:bottom w:val="single" w:sz="8" w:space="0" w:color="B7B7B7"/>
                    <w:right w:val="single" w:sz="8" w:space="0" w:color="F1C232"/>
                  </w:tcBorders>
                  <w:shd w:val="clear" w:color="auto" w:fill="FFF2CC"/>
                  <w:tcMar>
                    <w:top w:w="100" w:type="dxa"/>
                    <w:left w:w="100" w:type="dxa"/>
                    <w:bottom w:w="100" w:type="dxa"/>
                    <w:right w:w="100" w:type="dxa"/>
                  </w:tcMar>
                  <w:hideMark/>
                </w:tcPr>
                <w:p w14:paraId="34062AC5"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b/>
                      <w:bCs/>
                      <w:sz w:val="22"/>
                      <w:szCs w:val="22"/>
                    </w:rPr>
                    <w:t>Keyword</w:t>
                  </w:r>
                </w:p>
              </w:tc>
              <w:tc>
                <w:tcPr>
                  <w:tcW w:w="2245" w:type="dxa"/>
                  <w:tcBorders>
                    <w:top w:val="single" w:sz="8" w:space="0" w:color="F1C232"/>
                    <w:left w:val="single" w:sz="8" w:space="0" w:color="F1C232"/>
                    <w:bottom w:val="single" w:sz="8" w:space="0" w:color="B7B7B7"/>
                    <w:right w:val="single" w:sz="8" w:space="0" w:color="F1C232"/>
                  </w:tcBorders>
                  <w:shd w:val="clear" w:color="auto" w:fill="FFF2CC"/>
                  <w:tcMar>
                    <w:top w:w="100" w:type="dxa"/>
                    <w:left w:w="100" w:type="dxa"/>
                    <w:bottom w:w="100" w:type="dxa"/>
                    <w:right w:w="100" w:type="dxa"/>
                  </w:tcMar>
                  <w:hideMark/>
                </w:tcPr>
                <w:p w14:paraId="6BA38767"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b/>
                      <w:bCs/>
                      <w:sz w:val="22"/>
                      <w:szCs w:val="22"/>
                    </w:rPr>
                    <w:t>Position</w:t>
                  </w:r>
                </w:p>
              </w:tc>
              <w:tc>
                <w:tcPr>
                  <w:tcW w:w="2117" w:type="dxa"/>
                  <w:tcBorders>
                    <w:top w:val="single" w:sz="8" w:space="0" w:color="F1C232"/>
                    <w:left w:val="single" w:sz="8" w:space="0" w:color="F1C232"/>
                    <w:bottom w:val="single" w:sz="8" w:space="0" w:color="B7B7B7"/>
                    <w:right w:val="single" w:sz="8" w:space="0" w:color="F1C232"/>
                  </w:tcBorders>
                  <w:shd w:val="clear" w:color="auto" w:fill="FFF2CC"/>
                  <w:tcMar>
                    <w:top w:w="100" w:type="dxa"/>
                    <w:left w:w="100" w:type="dxa"/>
                    <w:bottom w:w="100" w:type="dxa"/>
                    <w:right w:w="100" w:type="dxa"/>
                  </w:tcMar>
                  <w:hideMark/>
                </w:tcPr>
                <w:p w14:paraId="7B8E7153"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b/>
                      <w:bCs/>
                      <w:sz w:val="22"/>
                      <w:szCs w:val="22"/>
                    </w:rPr>
                    <w:t>Change</w:t>
                  </w:r>
                </w:p>
              </w:tc>
            </w:tr>
            <w:tr w:rsidR="00066AC9" w:rsidRPr="00D2095A" w14:paraId="11C6FD61" w14:textId="77777777" w:rsidTr="003B3F5B">
              <w:trPr>
                <w:trHeight w:val="515"/>
                <w:jc w:val="center"/>
              </w:trPr>
              <w:tc>
                <w:tcPr>
                  <w:tcW w:w="4998"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36C2CC38"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 xml:space="preserve">best coffee </w:t>
                  </w:r>
                  <w:proofErr w:type="spellStart"/>
                  <w:r w:rsidRPr="00D2095A">
                    <w:rPr>
                      <w:rFonts w:ascii="Bahnschrift" w:hAnsi="Bahnschrift" w:cs="Arial"/>
                      <w:sz w:val="22"/>
                      <w:szCs w:val="22"/>
                    </w:rPr>
                    <w:t>moorabbin</w:t>
                  </w:r>
                  <w:proofErr w:type="spellEnd"/>
                </w:p>
              </w:tc>
              <w:tc>
                <w:tcPr>
                  <w:tcW w:w="2245"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6A214952"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1</w:t>
                  </w:r>
                </w:p>
              </w:tc>
              <w:tc>
                <w:tcPr>
                  <w:tcW w:w="2117"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1A06CBD9"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0</w:t>
                  </w:r>
                </w:p>
              </w:tc>
            </w:tr>
            <w:tr w:rsidR="00066AC9" w:rsidRPr="00D2095A" w14:paraId="43892415" w14:textId="77777777" w:rsidTr="003B3F5B">
              <w:trPr>
                <w:trHeight w:val="515"/>
                <w:jc w:val="center"/>
              </w:trPr>
              <w:tc>
                <w:tcPr>
                  <w:tcW w:w="4998"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19F338E6"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 xml:space="preserve">cafe </w:t>
                  </w:r>
                  <w:proofErr w:type="spellStart"/>
                  <w:r w:rsidRPr="00D2095A">
                    <w:rPr>
                      <w:rFonts w:ascii="Bahnschrift" w:hAnsi="Bahnschrift" w:cs="Arial"/>
                      <w:sz w:val="22"/>
                      <w:szCs w:val="22"/>
                    </w:rPr>
                    <w:t>moorabbin</w:t>
                  </w:r>
                  <w:proofErr w:type="spellEnd"/>
                </w:p>
              </w:tc>
              <w:tc>
                <w:tcPr>
                  <w:tcW w:w="2245"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22DA8E0C"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2</w:t>
                  </w:r>
                </w:p>
              </w:tc>
              <w:tc>
                <w:tcPr>
                  <w:tcW w:w="2117"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35882891"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0</w:t>
                  </w:r>
                </w:p>
              </w:tc>
            </w:tr>
            <w:tr w:rsidR="00066AC9" w:rsidRPr="00D2095A" w14:paraId="3DB2AACF" w14:textId="77777777" w:rsidTr="003B3F5B">
              <w:trPr>
                <w:trHeight w:val="515"/>
                <w:jc w:val="center"/>
              </w:trPr>
              <w:tc>
                <w:tcPr>
                  <w:tcW w:w="4998"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7F3A188F"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coffee near me</w:t>
                  </w:r>
                </w:p>
              </w:tc>
              <w:tc>
                <w:tcPr>
                  <w:tcW w:w="2245"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72CD2B78"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3</w:t>
                  </w:r>
                </w:p>
              </w:tc>
              <w:tc>
                <w:tcPr>
                  <w:tcW w:w="2117"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44098EA8"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+1</w:t>
                  </w:r>
                </w:p>
              </w:tc>
            </w:tr>
            <w:tr w:rsidR="00066AC9" w:rsidRPr="00D2095A" w14:paraId="20809464" w14:textId="77777777" w:rsidTr="003B3F5B">
              <w:trPr>
                <w:trHeight w:val="515"/>
                <w:jc w:val="center"/>
              </w:trPr>
              <w:tc>
                <w:tcPr>
                  <w:tcW w:w="4998"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0A4F90A2"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 xml:space="preserve">breakfast </w:t>
                  </w:r>
                  <w:proofErr w:type="spellStart"/>
                  <w:r w:rsidRPr="00D2095A">
                    <w:rPr>
                      <w:rFonts w:ascii="Bahnschrift" w:hAnsi="Bahnschrift" w:cs="Arial"/>
                      <w:sz w:val="22"/>
                      <w:szCs w:val="22"/>
                    </w:rPr>
                    <w:t>moorabbin</w:t>
                  </w:r>
                  <w:proofErr w:type="spellEnd"/>
                </w:p>
              </w:tc>
              <w:tc>
                <w:tcPr>
                  <w:tcW w:w="2245"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296C4AA1"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4</w:t>
                  </w:r>
                </w:p>
              </w:tc>
              <w:tc>
                <w:tcPr>
                  <w:tcW w:w="2117"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3A77C9AC"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+2</w:t>
                  </w:r>
                </w:p>
              </w:tc>
            </w:tr>
            <w:tr w:rsidR="00066AC9" w:rsidRPr="00D2095A" w14:paraId="2DC46B03" w14:textId="77777777" w:rsidTr="003B3F5B">
              <w:trPr>
                <w:trHeight w:val="549"/>
                <w:jc w:val="center"/>
              </w:trPr>
              <w:tc>
                <w:tcPr>
                  <w:tcW w:w="4998"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7FC9900C"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 xml:space="preserve">latte art </w:t>
                  </w:r>
                  <w:proofErr w:type="spellStart"/>
                  <w:r w:rsidRPr="00D2095A">
                    <w:rPr>
                      <w:rFonts w:ascii="Bahnschrift" w:hAnsi="Bahnschrift" w:cs="Arial"/>
                      <w:sz w:val="22"/>
                      <w:szCs w:val="22"/>
                    </w:rPr>
                    <w:t>moorabbin</w:t>
                  </w:r>
                  <w:proofErr w:type="spellEnd"/>
                </w:p>
              </w:tc>
              <w:tc>
                <w:tcPr>
                  <w:tcW w:w="2245"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72A826C0"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5</w:t>
                  </w:r>
                </w:p>
              </w:tc>
              <w:tc>
                <w:tcPr>
                  <w:tcW w:w="2117" w:type="dxa"/>
                  <w:tcBorders>
                    <w:top w:val="single" w:sz="8" w:space="0" w:color="B7B7B7"/>
                    <w:left w:val="single" w:sz="8" w:space="0" w:color="B7B7B7"/>
                    <w:bottom w:val="single" w:sz="8" w:space="0" w:color="B7B7B7"/>
                    <w:right w:val="single" w:sz="8" w:space="0" w:color="B7B7B7"/>
                  </w:tcBorders>
                  <w:shd w:val="clear" w:color="auto" w:fill="F3F3F3"/>
                  <w:tcMar>
                    <w:top w:w="100" w:type="dxa"/>
                    <w:left w:w="100" w:type="dxa"/>
                    <w:bottom w:w="100" w:type="dxa"/>
                    <w:right w:w="100" w:type="dxa"/>
                  </w:tcMar>
                  <w:hideMark/>
                </w:tcPr>
                <w:p w14:paraId="37E38079" w14:textId="77777777" w:rsidR="001F7C4A" w:rsidRPr="00D2095A" w:rsidRDefault="001F7C4A" w:rsidP="003B3F5B">
                  <w:pPr>
                    <w:pStyle w:val="NormalWeb"/>
                    <w:spacing w:before="0" w:beforeAutospacing="0" w:after="0" w:afterAutospacing="0"/>
                    <w:jc w:val="center"/>
                    <w:rPr>
                      <w:rFonts w:ascii="Bahnschrift" w:hAnsi="Bahnschrift"/>
                    </w:rPr>
                  </w:pPr>
                  <w:r w:rsidRPr="00D2095A">
                    <w:rPr>
                      <w:rFonts w:ascii="Bahnschrift" w:hAnsi="Bahnschrift" w:cs="Arial"/>
                      <w:sz w:val="22"/>
                      <w:szCs w:val="22"/>
                    </w:rPr>
                    <w:t>+3</w:t>
                  </w:r>
                </w:p>
              </w:tc>
            </w:tr>
          </w:tbl>
          <w:p w14:paraId="634A2FC0" w14:textId="77777777" w:rsidR="001F7C4A" w:rsidRPr="00D2095A" w:rsidRDefault="001F7C4A" w:rsidP="003B3F5B">
            <w:pPr>
              <w:rPr>
                <w:rFonts w:ascii="Bahnschrift" w:eastAsia="Palatino Linotype" w:hAnsi="Bahnschrift"/>
                <w:bCs/>
                <w:lang w:val="en-US"/>
              </w:rPr>
            </w:pPr>
          </w:p>
          <w:p w14:paraId="3016B48A" w14:textId="77777777" w:rsidR="001F7C4A" w:rsidRPr="00D2095A" w:rsidRDefault="001F7C4A" w:rsidP="003B3F5B">
            <w:pPr>
              <w:rPr>
                <w:rFonts w:ascii="Bahnschrift" w:eastAsia="Palatino Linotype" w:hAnsi="Bahnschrift"/>
                <w:bCs/>
                <w:lang w:val="en-US"/>
              </w:rPr>
            </w:pPr>
          </w:p>
          <w:p w14:paraId="7218D929" w14:textId="77777777" w:rsidR="001F7C4A" w:rsidRPr="00D2095A" w:rsidRDefault="001F7C4A" w:rsidP="003B3F5B">
            <w:pPr>
              <w:pStyle w:val="NormalWeb"/>
              <w:spacing w:before="0" w:beforeAutospacing="0" w:after="60" w:afterAutospacing="0"/>
              <w:ind w:left="720"/>
              <w:rPr>
                <w:rFonts w:ascii="Bahnschrift" w:hAnsi="Bahnschrift" w:cs="Arial"/>
                <w:b/>
                <w:bCs/>
                <w:sz w:val="52"/>
                <w:szCs w:val="52"/>
              </w:rPr>
            </w:pPr>
          </w:p>
          <w:p w14:paraId="3E500197" w14:textId="77777777" w:rsidR="001F7C4A" w:rsidRPr="00D2095A" w:rsidRDefault="001F7C4A" w:rsidP="003B3F5B">
            <w:pPr>
              <w:pStyle w:val="NormalWeb"/>
              <w:spacing w:before="0" w:beforeAutospacing="0" w:after="60" w:afterAutospacing="0"/>
              <w:ind w:left="720"/>
              <w:rPr>
                <w:rFonts w:ascii="Bahnschrift" w:hAnsi="Bahnschrift" w:cs="Arial"/>
                <w:b/>
                <w:bCs/>
                <w:sz w:val="52"/>
                <w:szCs w:val="52"/>
              </w:rPr>
            </w:pPr>
          </w:p>
          <w:p w14:paraId="1E59D5E6" w14:textId="77777777" w:rsidR="001F7C4A" w:rsidRPr="00D2095A" w:rsidRDefault="001F7C4A" w:rsidP="003B3F5B">
            <w:pPr>
              <w:pStyle w:val="NormalWeb"/>
              <w:spacing w:before="0" w:beforeAutospacing="0" w:after="60" w:afterAutospacing="0"/>
              <w:ind w:left="720"/>
              <w:rPr>
                <w:rFonts w:ascii="Bahnschrift" w:hAnsi="Bahnschrift"/>
                <w:b/>
                <w:bCs/>
              </w:rPr>
            </w:pPr>
            <w:r w:rsidRPr="00D2095A">
              <w:rPr>
                <w:rFonts w:ascii="Bahnschrift" w:hAnsi="Bahnschrift" w:cs="Arial"/>
                <w:b/>
                <w:bCs/>
                <w:sz w:val="52"/>
                <w:szCs w:val="52"/>
              </w:rPr>
              <w:t>User Profile Data</w:t>
            </w:r>
          </w:p>
          <w:p w14:paraId="776F9C70" w14:textId="77777777" w:rsidR="001F7C4A" w:rsidRPr="00D2095A" w:rsidRDefault="001F7C4A" w:rsidP="003B3F5B">
            <w:pPr>
              <w:rPr>
                <w:rFonts w:ascii="Bahnschrift" w:hAnsi="Bahnschrift"/>
              </w:rPr>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992"/>
              <w:gridCol w:w="781"/>
              <w:gridCol w:w="592"/>
              <w:gridCol w:w="781"/>
              <w:gridCol w:w="2716"/>
              <w:gridCol w:w="1192"/>
              <w:gridCol w:w="1139"/>
              <w:gridCol w:w="1184"/>
            </w:tblGrid>
            <w:tr w:rsidR="00066AC9" w:rsidRPr="00D2095A" w14:paraId="0F3D5D4A" w14:textId="77777777" w:rsidTr="003B3F5B">
              <w:trPr>
                <w:trHeight w:val="315"/>
                <w:jc w:val="center"/>
              </w:trPr>
              <w:tc>
                <w:tcPr>
                  <w:tcW w:w="992"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0FD16442"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Date</w:t>
                  </w:r>
                </w:p>
              </w:tc>
              <w:tc>
                <w:tcPr>
                  <w:tcW w:w="781"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6EFFFD4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User ID</w:t>
                  </w:r>
                </w:p>
              </w:tc>
              <w:tc>
                <w:tcPr>
                  <w:tcW w:w="592"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6DA4B40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Age</w:t>
                  </w:r>
                </w:p>
              </w:tc>
              <w:tc>
                <w:tcPr>
                  <w:tcW w:w="781"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629B80E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Gender</w:t>
                  </w:r>
                </w:p>
              </w:tc>
              <w:tc>
                <w:tcPr>
                  <w:tcW w:w="2716"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02AE053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Location</w:t>
                  </w:r>
                </w:p>
              </w:tc>
              <w:tc>
                <w:tcPr>
                  <w:tcW w:w="1192"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690A4E1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Device type</w:t>
                  </w:r>
                </w:p>
              </w:tc>
              <w:tc>
                <w:tcPr>
                  <w:tcW w:w="1139"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4B62BD0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Latitude</w:t>
                  </w:r>
                </w:p>
              </w:tc>
              <w:tc>
                <w:tcPr>
                  <w:tcW w:w="1184" w:type="dxa"/>
                  <w:tcBorders>
                    <w:top w:val="single" w:sz="6" w:space="0" w:color="674EA7"/>
                    <w:left w:val="single" w:sz="6" w:space="0" w:color="674EA7"/>
                    <w:bottom w:val="single" w:sz="6" w:space="0" w:color="674EA7"/>
                    <w:right w:val="single" w:sz="6" w:space="0" w:color="674EA7"/>
                  </w:tcBorders>
                  <w:shd w:val="clear" w:color="auto" w:fill="B4A7D6"/>
                  <w:tcMar>
                    <w:top w:w="40" w:type="dxa"/>
                    <w:left w:w="40" w:type="dxa"/>
                    <w:bottom w:w="40" w:type="dxa"/>
                    <w:right w:w="40" w:type="dxa"/>
                  </w:tcMar>
                  <w:vAlign w:val="bottom"/>
                  <w:hideMark/>
                </w:tcPr>
                <w:p w14:paraId="25FA528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b/>
                      <w:bCs/>
                      <w:sz w:val="20"/>
                      <w:szCs w:val="20"/>
                    </w:rPr>
                    <w:t>Longitude</w:t>
                  </w:r>
                </w:p>
              </w:tc>
            </w:tr>
            <w:tr w:rsidR="00066AC9" w:rsidRPr="00D2095A" w14:paraId="1FD3CF0C" w14:textId="77777777" w:rsidTr="003B3F5B">
              <w:trPr>
                <w:trHeight w:val="315"/>
                <w:jc w:val="center"/>
              </w:trPr>
              <w:tc>
                <w:tcPr>
                  <w:tcW w:w="992"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0309B9A"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1-4-2024</w:t>
                  </w:r>
                </w:p>
              </w:tc>
              <w:tc>
                <w:tcPr>
                  <w:tcW w:w="781"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3CE33DF"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1001</w:t>
                  </w:r>
                </w:p>
              </w:tc>
              <w:tc>
                <w:tcPr>
                  <w:tcW w:w="592"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8A8AC1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25-34</w:t>
                  </w:r>
                </w:p>
              </w:tc>
              <w:tc>
                <w:tcPr>
                  <w:tcW w:w="781"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9DE72B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5E32B6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Moorabbin, Melbourne</w:t>
                  </w:r>
                </w:p>
              </w:tc>
              <w:tc>
                <w:tcPr>
                  <w:tcW w:w="1192"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704B0E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A02BD3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-37.9011° S</w:t>
                  </w:r>
                </w:p>
              </w:tc>
              <w:tc>
                <w:tcPr>
                  <w:tcW w:w="1184" w:type="dxa"/>
                  <w:tcBorders>
                    <w:top w:val="single" w:sz="6" w:space="0" w:color="674EA7"/>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621F57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145.0972° E</w:t>
                  </w:r>
                </w:p>
              </w:tc>
            </w:tr>
            <w:tr w:rsidR="00066AC9" w:rsidRPr="00D2095A" w14:paraId="597A8C2D"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BBAC4E5"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7204E3F"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1002</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D66A48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35-44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C36AA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4DF295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Dingley Village,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041A99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213447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-37.9286°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8358D4D"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145.1333° E</w:t>
                  </w:r>
                </w:p>
              </w:tc>
            </w:tr>
            <w:tr w:rsidR="00066AC9" w:rsidRPr="00D2095A" w14:paraId="3C6D14B3"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D6085F2"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FF6876"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1003</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3573EA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18-24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0B409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BB9DC5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Cheltenham,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446B64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7CB458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-37.9136°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C379C1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145.1239° E</w:t>
                  </w:r>
                </w:p>
              </w:tc>
            </w:tr>
            <w:tr w:rsidR="00066AC9" w:rsidRPr="00D2095A" w14:paraId="16E9FE3A"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BFDCC9"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85E8FB"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1004</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247B67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45-54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430699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04FCF0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Carrum Downs,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C6EF9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Desktop</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E2C48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-37.9072°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89A6A3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145.0891° E</w:t>
                  </w:r>
                </w:p>
              </w:tc>
            </w:tr>
            <w:tr w:rsidR="00066AC9" w:rsidRPr="00D2095A" w14:paraId="6DD1D727"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9CAB1AA"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00EA23E"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1005</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C731C6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55-64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715B39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697CB0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Oakleigh South,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8557CB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29EBEA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-37.9000°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F056A7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145.1467° E</w:t>
                  </w:r>
                </w:p>
              </w:tc>
            </w:tr>
            <w:tr w:rsidR="00066AC9" w:rsidRPr="00D2095A" w14:paraId="5E20E9DD"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37EC67"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A750136"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1006</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5BC4DA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25-34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3FB119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1DEFAF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Clayton,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24DB9A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AD82E3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-37.9100°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272833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145.0300° E</w:t>
                  </w:r>
                </w:p>
              </w:tc>
            </w:tr>
            <w:tr w:rsidR="00066AC9" w:rsidRPr="00D2095A" w14:paraId="50B273EC"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FB89A0E"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7FACB99"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1007</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61957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35-44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9B074E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81F7B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Springvale,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08347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D19A0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-37.9217°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70F4AB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145.1111° E</w:t>
                  </w:r>
                </w:p>
              </w:tc>
            </w:tr>
            <w:tr w:rsidR="00066AC9" w:rsidRPr="00D2095A" w14:paraId="6D63A067"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91600F8"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C301AF0"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1008</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C8631C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18-24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33112F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CB1358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Highett,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55EF41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6C7598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-37.9583°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8C30A0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145.0578° E</w:t>
                  </w:r>
                </w:p>
              </w:tc>
            </w:tr>
            <w:tr w:rsidR="00066AC9" w:rsidRPr="00D2095A" w14:paraId="7BD89B96"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20D79BE"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A043E45"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1009</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FD5CB8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45-54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7ED306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6630F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Sandringham,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87135E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A2D549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-37.9100°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812948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145.0300° E</w:t>
                  </w:r>
                </w:p>
              </w:tc>
            </w:tr>
            <w:tr w:rsidR="00066AC9" w:rsidRPr="00D2095A" w14:paraId="0415A0F1"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D5D1A3"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8D835B5"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1010</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9910BE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55-64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C82DB7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2A145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Mentone,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05AF23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C0C2DE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-37.9333°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A4A0102"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145.0750° E</w:t>
                  </w:r>
                </w:p>
              </w:tc>
            </w:tr>
            <w:tr w:rsidR="00066AC9" w:rsidRPr="00D2095A" w14:paraId="10A6AAA3"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CCBF0BA"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3-4-2024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6DEEBBB"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1011</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1064EC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18-24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A0A27E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2AA88F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Edithvale,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35430D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E3415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-37.8917°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C4D684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145.0694° E</w:t>
                  </w:r>
                </w:p>
              </w:tc>
            </w:tr>
            <w:tr w:rsidR="00066AC9" w:rsidRPr="00D2095A" w14:paraId="237D35A2"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4ECFB31"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3-4-2024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6D67AE"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1012</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A2F791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25-34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A45635D"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301B1D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Chelsea,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11454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89B6E0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-37.9072°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DD946C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145.0891° E</w:t>
                  </w:r>
                </w:p>
              </w:tc>
            </w:tr>
            <w:tr w:rsidR="00066AC9" w:rsidRPr="00D2095A" w14:paraId="0014BA09"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57F4C90"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3-4-2024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FA8F971"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1013</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7648A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35-44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4CF12E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714092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Mordialloc,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6AFAE5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CBF96D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-37.9167°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D0ABD8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145.0917° E</w:t>
                  </w:r>
                </w:p>
              </w:tc>
            </w:tr>
            <w:tr w:rsidR="00066AC9" w:rsidRPr="00D2095A" w14:paraId="2F21414F"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6319947"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3-4-2024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7D20081"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1014</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6A0F7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45-54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5DFD6F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7479FC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Parkdale,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1CA209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2500AD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-37.8833°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3BD458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145.0417° E</w:t>
                  </w:r>
                </w:p>
              </w:tc>
            </w:tr>
            <w:tr w:rsidR="00066AC9" w:rsidRPr="00D2095A" w14:paraId="6E89A3C9"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9D33171"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3-4-2024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1C894E"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1015</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FCC333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55-64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7D61342"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AADA6F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Patterson Lakes,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EC13D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5C240E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-37.9000°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83FB182"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145.0167° E</w:t>
                  </w:r>
                </w:p>
              </w:tc>
            </w:tr>
            <w:tr w:rsidR="00066AC9" w:rsidRPr="00D2095A" w14:paraId="2FD69AD6"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15D54E0"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4-4-2024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48DDCC8"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1016</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15BC27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25-34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84038F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2D5CDC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Heatherton,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F44C6D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C8C83F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-37.9681°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5AE6E9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145.0833° E</w:t>
                  </w:r>
                </w:p>
              </w:tc>
            </w:tr>
            <w:tr w:rsidR="00066AC9" w:rsidRPr="00D2095A" w14:paraId="7F83CB62"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6FECBBF"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4-4-2024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7DB4D96"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1017</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33C15E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35-44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320674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D25EE8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Keysborough,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33C673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F508F6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-37.9136°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09A6E3C"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145.1239° E</w:t>
                  </w:r>
                </w:p>
              </w:tc>
            </w:tr>
            <w:tr w:rsidR="00066AC9" w:rsidRPr="00D2095A" w14:paraId="1E8C9211"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E1E7BC3"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4-4-2024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7EF022"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1018</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CF31C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18-24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9B568A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F7C7B7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Cheltenham East,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599C29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CC3CA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-37.9167°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43FCC4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145.0917° E</w:t>
                  </w:r>
                </w:p>
              </w:tc>
            </w:tr>
            <w:tr w:rsidR="00066AC9" w:rsidRPr="00D2095A" w14:paraId="53BBDCC3"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1CC5A97"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4-4-2024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7BC001C"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1019</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25D274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45-54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AB8F1B0"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41CC26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Dandenong,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5BD97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4B28C7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-37.8833°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0C369BA"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145.0417° E</w:t>
                  </w:r>
                </w:p>
              </w:tc>
            </w:tr>
            <w:tr w:rsidR="00066AC9" w:rsidRPr="00D2095A" w14:paraId="348E1D61"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910F6A9"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4-4-2024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AD398B8"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1020</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296B73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55-64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AFE9F4D"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5323844"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Dandenong North,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2A58D1B"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422F6C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-37.9000°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C625CC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145.0167° E</w:t>
                  </w:r>
                </w:p>
              </w:tc>
            </w:tr>
            <w:tr w:rsidR="00066AC9" w:rsidRPr="00D2095A" w14:paraId="38E4368F"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09D8F8"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lastRenderedPageBreak/>
                    <w:t>29-4-2024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3D58DEA"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1101</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2B2327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18-24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946944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3B38FE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Bentleigh East,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A58E62"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Mobile</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C53EED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-37.9011°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FD77A9"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145.0972° E</w:t>
                  </w:r>
                </w:p>
              </w:tc>
            </w:tr>
            <w:tr w:rsidR="00066AC9" w:rsidRPr="00D2095A" w14:paraId="01448DB0"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0DCD37"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29-4-2024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A867278"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1102</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2E26E5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45-54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3AFC61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9501D7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Hampton,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186B996"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Desktop</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88AB683"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-37.9286°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C88A591"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145.1333° E</w:t>
                  </w:r>
                </w:p>
              </w:tc>
            </w:tr>
            <w:tr w:rsidR="00066AC9" w:rsidRPr="00D2095A" w14:paraId="1382CDA9" w14:textId="77777777" w:rsidTr="003B3F5B">
              <w:trPr>
                <w:trHeight w:val="315"/>
                <w:jc w:val="center"/>
              </w:trPr>
              <w:tc>
                <w:tcPr>
                  <w:tcW w:w="9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DFC3C87"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29-4-2024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0AAEB9A" w14:textId="77777777" w:rsidR="001F7C4A" w:rsidRPr="00D2095A" w:rsidRDefault="001F7C4A" w:rsidP="003B3F5B">
                  <w:pPr>
                    <w:pStyle w:val="NormalWeb"/>
                    <w:spacing w:before="0" w:beforeAutospacing="0" w:after="0" w:afterAutospacing="0"/>
                    <w:jc w:val="right"/>
                    <w:rPr>
                      <w:rFonts w:ascii="Bahnschrift" w:hAnsi="Bahnschrift"/>
                    </w:rPr>
                  </w:pPr>
                  <w:r w:rsidRPr="00D2095A">
                    <w:rPr>
                      <w:rFonts w:ascii="Bahnschrift" w:hAnsi="Bahnschrift" w:cs="Arial"/>
                      <w:sz w:val="20"/>
                      <w:szCs w:val="20"/>
                    </w:rPr>
                    <w:t>1103</w:t>
                  </w:r>
                </w:p>
              </w:tc>
              <w:tc>
                <w:tcPr>
                  <w:tcW w:w="5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81D28BF"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55-64</w:t>
                  </w:r>
                </w:p>
              </w:tc>
              <w:tc>
                <w:tcPr>
                  <w:tcW w:w="7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1B0EAE5"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Female</w:t>
                  </w:r>
                </w:p>
              </w:tc>
              <w:tc>
                <w:tcPr>
                  <w:tcW w:w="27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B304648"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Black Rock, Melbourne</w:t>
                  </w:r>
                </w:p>
              </w:tc>
              <w:tc>
                <w:tcPr>
                  <w:tcW w:w="119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60511F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Tablet</w:t>
                  </w:r>
                </w:p>
              </w:tc>
              <w:tc>
                <w:tcPr>
                  <w:tcW w:w="113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B90354E"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-37.9136° S</w:t>
                  </w:r>
                </w:p>
              </w:tc>
              <w:tc>
                <w:tcPr>
                  <w:tcW w:w="11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659F117" w14:textId="77777777" w:rsidR="001F7C4A" w:rsidRPr="00D2095A" w:rsidRDefault="001F7C4A" w:rsidP="003B3F5B">
                  <w:pPr>
                    <w:pStyle w:val="NormalWeb"/>
                    <w:spacing w:before="0" w:beforeAutospacing="0" w:after="0" w:afterAutospacing="0"/>
                    <w:rPr>
                      <w:rFonts w:ascii="Bahnschrift" w:hAnsi="Bahnschrift"/>
                    </w:rPr>
                  </w:pPr>
                  <w:r w:rsidRPr="00D2095A">
                    <w:rPr>
                      <w:rFonts w:ascii="Bahnschrift" w:hAnsi="Bahnschrift" w:cs="Arial"/>
                      <w:sz w:val="20"/>
                      <w:szCs w:val="20"/>
                    </w:rPr>
                    <w:t>145.1239° E</w:t>
                  </w:r>
                </w:p>
              </w:tc>
            </w:tr>
          </w:tbl>
          <w:p w14:paraId="1C1878C1" w14:textId="77777777" w:rsidR="001F7C4A" w:rsidRPr="00D2095A" w:rsidRDefault="001F7C4A" w:rsidP="003B3F5B">
            <w:pPr>
              <w:rPr>
                <w:rFonts w:ascii="Bahnschrift" w:eastAsia="Palatino Linotype" w:hAnsi="Bahnschrift"/>
                <w:bCs/>
                <w:lang w:val="en-US"/>
              </w:rPr>
            </w:pPr>
          </w:p>
          <w:p w14:paraId="71DD4BF8" w14:textId="77777777" w:rsidR="001F7C4A" w:rsidRPr="00D2095A" w:rsidRDefault="001F7C4A" w:rsidP="003B3F5B">
            <w:pPr>
              <w:rPr>
                <w:rFonts w:ascii="Bahnschrift" w:eastAsia="Palatino Linotype" w:hAnsi="Bahnschrift"/>
                <w:bCs/>
                <w:lang w:val="en-US"/>
              </w:rPr>
            </w:pPr>
          </w:p>
          <w:p w14:paraId="51B84A5A" w14:textId="77777777" w:rsidR="001F7C4A" w:rsidRPr="00D2095A" w:rsidRDefault="001F7C4A" w:rsidP="003B3F5B">
            <w:pPr>
              <w:jc w:val="center"/>
              <w:rPr>
                <w:rFonts w:ascii="Bahnschrift" w:hAnsi="Bahnschrift" w:cs="Arial"/>
                <w:sz w:val="22"/>
                <w:bdr w:val="none" w:sz="0" w:space="0" w:color="auto" w:frame="1"/>
              </w:rPr>
            </w:pPr>
            <w:r w:rsidRPr="00D2095A">
              <w:rPr>
                <w:rFonts w:ascii="Bahnschrift" w:hAnsi="Bahnschrift" w:cs="Arial"/>
                <w:sz w:val="22"/>
                <w:bdr w:val="none" w:sz="0" w:space="0" w:color="auto" w:frame="1"/>
              </w:rPr>
              <w:fldChar w:fldCharType="begin"/>
            </w:r>
            <w:r w:rsidRPr="00D2095A">
              <w:rPr>
                <w:rFonts w:ascii="Bahnschrift" w:hAnsi="Bahnschrift" w:cs="Arial"/>
                <w:sz w:val="22"/>
                <w:bdr w:val="none" w:sz="0" w:space="0" w:color="auto" w:frame="1"/>
              </w:rPr>
              <w:instrText xml:space="preserve"> INCLUDEPICTURE "https://lh7-us.googleusercontent.com/pfu7p9TGQJYl9cQPbdI_o_kBdojIHZ3kYj23mWCJoqPLEyrIL6OdzPcKLKGDOJgTR-h0WiBL6wWMMfzli7ShEZ_YRAmyN1wj3SacHMSDzfMfTFY4CKd-5EIrqIWIhop95wkqj5WEBzU6mewhbVZe32Y" \* MERGEFORMATINET </w:instrText>
            </w:r>
            <w:r w:rsidRPr="00D2095A">
              <w:rPr>
                <w:rFonts w:ascii="Bahnschrift" w:hAnsi="Bahnschrift" w:cs="Arial"/>
                <w:sz w:val="22"/>
                <w:bdr w:val="none" w:sz="0" w:space="0" w:color="auto" w:frame="1"/>
              </w:rPr>
              <w:fldChar w:fldCharType="separate"/>
            </w:r>
            <w:r w:rsidRPr="00D2095A">
              <w:rPr>
                <w:rFonts w:ascii="Bahnschrift" w:hAnsi="Bahnschrift" w:cs="Arial"/>
                <w:noProof/>
                <w:sz w:val="22"/>
                <w:bdr w:val="none" w:sz="0" w:space="0" w:color="auto" w:frame="1"/>
              </w:rPr>
              <w:drawing>
                <wp:inline distT="0" distB="0" distL="0" distR="0" wp14:anchorId="1A69BF7D" wp14:editId="65E3D927">
                  <wp:extent cx="4140000" cy="2558543"/>
                  <wp:effectExtent l="0" t="0" r="635" b="0"/>
                  <wp:docPr id="1115060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0000" cy="2558543"/>
                          </a:xfrm>
                          <a:prstGeom prst="rect">
                            <a:avLst/>
                          </a:prstGeom>
                          <a:noFill/>
                          <a:ln>
                            <a:noFill/>
                          </a:ln>
                        </pic:spPr>
                      </pic:pic>
                    </a:graphicData>
                  </a:graphic>
                </wp:inline>
              </w:drawing>
            </w:r>
            <w:r w:rsidRPr="00D2095A">
              <w:rPr>
                <w:rFonts w:ascii="Bahnschrift" w:hAnsi="Bahnschrift" w:cs="Arial"/>
                <w:sz w:val="22"/>
                <w:bdr w:val="none" w:sz="0" w:space="0" w:color="auto" w:frame="1"/>
              </w:rPr>
              <w:fldChar w:fldCharType="end"/>
            </w:r>
          </w:p>
          <w:p w14:paraId="26092FB2" w14:textId="77777777" w:rsidR="001F7C4A" w:rsidRPr="00D2095A" w:rsidRDefault="001F7C4A" w:rsidP="003B3F5B">
            <w:pPr>
              <w:rPr>
                <w:rFonts w:ascii="Bahnschrift" w:hAnsi="Bahnschrift" w:cs="Arial"/>
                <w:sz w:val="22"/>
                <w:bdr w:val="none" w:sz="0" w:space="0" w:color="auto" w:frame="1"/>
              </w:rPr>
            </w:pPr>
          </w:p>
          <w:p w14:paraId="497780B4" w14:textId="77777777" w:rsidR="001F7C4A" w:rsidRPr="00D2095A" w:rsidRDefault="001F7C4A" w:rsidP="003B3F5B">
            <w:pPr>
              <w:jc w:val="center"/>
              <w:rPr>
                <w:rFonts w:ascii="Bahnschrift" w:hAnsi="Bahnschrift" w:cs="Arial"/>
                <w:sz w:val="22"/>
                <w:bdr w:val="none" w:sz="0" w:space="0" w:color="auto" w:frame="1"/>
              </w:rPr>
            </w:pPr>
            <w:r w:rsidRPr="00D2095A">
              <w:rPr>
                <w:rFonts w:ascii="Bahnschrift" w:hAnsi="Bahnschrift" w:cs="Arial"/>
                <w:sz w:val="22"/>
                <w:bdr w:val="none" w:sz="0" w:space="0" w:color="auto" w:frame="1"/>
              </w:rPr>
              <w:fldChar w:fldCharType="begin"/>
            </w:r>
            <w:r w:rsidRPr="00D2095A">
              <w:rPr>
                <w:rFonts w:ascii="Bahnschrift" w:hAnsi="Bahnschrift" w:cs="Arial"/>
                <w:sz w:val="22"/>
                <w:bdr w:val="none" w:sz="0" w:space="0" w:color="auto" w:frame="1"/>
              </w:rPr>
              <w:instrText xml:space="preserve"> INCLUDEPICTURE "https://lh7-us.googleusercontent.com/alrIXcnYUexEoZ0_6dtxcIFKIFywnVara8yQoaVf33oL5_zhmWcotYr57mUUE-vOKqPF8YHSvFVt1e29bWOLZP8YZfcSvCIqYraFAlRH7Yh3ly8yG1myhwOUJhVB55mcS89zv_8AX0rSz_hF_eED1cg" \* MERGEFORMATINET </w:instrText>
            </w:r>
            <w:r w:rsidRPr="00D2095A">
              <w:rPr>
                <w:rFonts w:ascii="Bahnschrift" w:hAnsi="Bahnschrift" w:cs="Arial"/>
                <w:sz w:val="22"/>
                <w:bdr w:val="none" w:sz="0" w:space="0" w:color="auto" w:frame="1"/>
              </w:rPr>
              <w:fldChar w:fldCharType="separate"/>
            </w:r>
            <w:r w:rsidRPr="00D2095A">
              <w:rPr>
                <w:rFonts w:ascii="Bahnschrift" w:hAnsi="Bahnschrift" w:cs="Arial"/>
                <w:noProof/>
                <w:sz w:val="22"/>
                <w:bdr w:val="none" w:sz="0" w:space="0" w:color="auto" w:frame="1"/>
              </w:rPr>
              <w:drawing>
                <wp:inline distT="0" distB="0" distL="0" distR="0" wp14:anchorId="710E9697" wp14:editId="57A6433E">
                  <wp:extent cx="4140000" cy="2551392"/>
                  <wp:effectExtent l="0" t="0" r="635" b="1905"/>
                  <wp:docPr id="223417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40000" cy="2551392"/>
                          </a:xfrm>
                          <a:prstGeom prst="rect">
                            <a:avLst/>
                          </a:prstGeom>
                          <a:noFill/>
                          <a:ln>
                            <a:noFill/>
                          </a:ln>
                        </pic:spPr>
                      </pic:pic>
                    </a:graphicData>
                  </a:graphic>
                </wp:inline>
              </w:drawing>
            </w:r>
            <w:r w:rsidRPr="00D2095A">
              <w:rPr>
                <w:rFonts w:ascii="Bahnschrift" w:hAnsi="Bahnschrift" w:cs="Arial"/>
                <w:sz w:val="22"/>
                <w:bdr w:val="none" w:sz="0" w:space="0" w:color="auto" w:frame="1"/>
              </w:rPr>
              <w:fldChar w:fldCharType="end"/>
            </w:r>
          </w:p>
          <w:p w14:paraId="08914658" w14:textId="77777777" w:rsidR="001F7C4A" w:rsidRPr="00D2095A" w:rsidRDefault="001F7C4A" w:rsidP="003B3F5B">
            <w:pPr>
              <w:rPr>
                <w:rFonts w:ascii="Bahnschrift" w:hAnsi="Bahnschrift" w:cs="Arial"/>
                <w:sz w:val="22"/>
                <w:bdr w:val="none" w:sz="0" w:space="0" w:color="auto" w:frame="1"/>
              </w:rPr>
            </w:pPr>
          </w:p>
          <w:p w14:paraId="48446659" w14:textId="77777777" w:rsidR="001F7C4A" w:rsidRPr="00D2095A" w:rsidRDefault="001F7C4A" w:rsidP="003B3F5B">
            <w:pPr>
              <w:jc w:val="center"/>
              <w:rPr>
                <w:rFonts w:ascii="Bahnschrift" w:eastAsia="Palatino Linotype" w:hAnsi="Bahnschrift"/>
                <w:bCs/>
                <w:lang w:val="en-US"/>
              </w:rPr>
            </w:pPr>
            <w:r w:rsidRPr="00D2095A">
              <w:rPr>
                <w:rFonts w:ascii="Bahnschrift" w:hAnsi="Bahnschrift" w:cs="Arial"/>
                <w:sz w:val="22"/>
                <w:bdr w:val="none" w:sz="0" w:space="0" w:color="auto" w:frame="1"/>
              </w:rPr>
              <w:lastRenderedPageBreak/>
              <w:fldChar w:fldCharType="begin"/>
            </w:r>
            <w:r w:rsidRPr="00D2095A">
              <w:rPr>
                <w:rFonts w:ascii="Bahnschrift" w:hAnsi="Bahnschrift" w:cs="Arial"/>
                <w:sz w:val="22"/>
                <w:bdr w:val="none" w:sz="0" w:space="0" w:color="auto" w:frame="1"/>
              </w:rPr>
              <w:instrText xml:space="preserve"> INCLUDEPICTURE "https://lh7-us.googleusercontent.com/kgsS_aYskSKBjlwS0R7hrLWZzEsT0i3IdJi0t1YT29cm4t5wtLFZqcqgB0bp5urC4LkVPdMShVUx-sLCp7KHLLZv0xqU6zXRyDkRShNR1RioblYgHftEcQ2vHVtwQNPQVwBXfYDLJppWMVLMero1q4k" \* MERGEFORMATINET </w:instrText>
            </w:r>
            <w:r w:rsidRPr="00D2095A">
              <w:rPr>
                <w:rFonts w:ascii="Bahnschrift" w:hAnsi="Bahnschrift" w:cs="Arial"/>
                <w:sz w:val="22"/>
                <w:bdr w:val="none" w:sz="0" w:space="0" w:color="auto" w:frame="1"/>
              </w:rPr>
              <w:fldChar w:fldCharType="separate"/>
            </w:r>
            <w:r w:rsidRPr="00D2095A">
              <w:rPr>
                <w:rFonts w:ascii="Bahnschrift" w:hAnsi="Bahnschrift" w:cs="Arial"/>
                <w:noProof/>
                <w:sz w:val="22"/>
                <w:bdr w:val="none" w:sz="0" w:space="0" w:color="auto" w:frame="1"/>
              </w:rPr>
              <w:drawing>
                <wp:inline distT="0" distB="0" distL="0" distR="0" wp14:anchorId="319D10B4" wp14:editId="53B81263">
                  <wp:extent cx="4140000" cy="2551391"/>
                  <wp:effectExtent l="0" t="0" r="635" b="1905"/>
                  <wp:docPr id="32984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0000" cy="2551391"/>
                          </a:xfrm>
                          <a:prstGeom prst="rect">
                            <a:avLst/>
                          </a:prstGeom>
                          <a:noFill/>
                          <a:ln>
                            <a:noFill/>
                          </a:ln>
                        </pic:spPr>
                      </pic:pic>
                    </a:graphicData>
                  </a:graphic>
                </wp:inline>
              </w:drawing>
            </w:r>
            <w:r w:rsidRPr="00D2095A">
              <w:rPr>
                <w:rFonts w:ascii="Bahnschrift" w:hAnsi="Bahnschrift" w:cs="Arial"/>
                <w:sz w:val="22"/>
                <w:bdr w:val="none" w:sz="0" w:space="0" w:color="auto" w:frame="1"/>
              </w:rPr>
              <w:fldChar w:fldCharType="end"/>
            </w:r>
          </w:p>
          <w:p w14:paraId="03175002" w14:textId="77777777" w:rsidR="001F7C4A" w:rsidRPr="00D2095A" w:rsidRDefault="001F7C4A" w:rsidP="003B3F5B">
            <w:pPr>
              <w:jc w:val="center"/>
              <w:rPr>
                <w:rFonts w:ascii="Bahnschrift" w:eastAsia="Palatino Linotype" w:hAnsi="Bahnschrift"/>
                <w:bCs/>
                <w:lang w:val="en-US"/>
              </w:rPr>
            </w:pPr>
          </w:p>
        </w:tc>
      </w:tr>
      <w:tr w:rsidR="00066AC9" w:rsidRPr="00D2095A" w14:paraId="28CC76BD" w14:textId="77777777" w:rsidTr="003B3F5B">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0454B67" w14:textId="77777777" w:rsidR="001F7C4A" w:rsidRPr="00D2095A" w:rsidRDefault="001F7C4A" w:rsidP="003B3F5B">
            <w:pPr>
              <w:spacing w:before="60" w:after="60"/>
              <w:rPr>
                <w:rFonts w:ascii="Bahnschrift" w:hAnsi="Bahnschrift" w:cs="Arial"/>
                <w:b/>
                <w:bCs/>
              </w:rPr>
            </w:pPr>
            <w:r w:rsidRPr="00D2095A">
              <w:rPr>
                <w:rFonts w:ascii="Bahnschrift" w:hAnsi="Bahnschrift" w:cs="Arial"/>
                <w:b/>
                <w:bCs/>
              </w:rPr>
              <w:lastRenderedPageBreak/>
              <w:t xml:space="preserve">                         Question / Criteria</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6D6A79B8" w14:textId="77777777" w:rsidR="001F7C4A" w:rsidRPr="00D2095A" w:rsidRDefault="001F7C4A" w:rsidP="003B3F5B">
            <w:pPr>
              <w:spacing w:before="60" w:after="60"/>
              <w:jc w:val="center"/>
              <w:rPr>
                <w:rFonts w:ascii="Bahnschrift" w:hAnsi="Bahnschrift" w:cs="Arial"/>
                <w:b/>
                <w:bCs/>
              </w:rPr>
            </w:pPr>
            <w:r w:rsidRPr="00D2095A">
              <w:rPr>
                <w:rFonts w:ascii="Bahnschrift" w:hAnsi="Bahnschrift" w:cs="Arial"/>
                <w:b/>
                <w:bCs/>
              </w:rPr>
              <w:t>Answer/satisfactory response</w:t>
            </w:r>
          </w:p>
        </w:tc>
      </w:tr>
      <w:tr w:rsidR="00066AC9" w:rsidRPr="00D2095A" w14:paraId="494258FD" w14:textId="77777777" w:rsidTr="003B3F5B">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46F403E8" w14:textId="77777777" w:rsidR="001F7C4A" w:rsidRPr="00D2095A" w:rsidRDefault="001F7C4A" w:rsidP="003B3F5B">
            <w:pPr>
              <w:spacing w:before="60" w:after="60"/>
              <w:rPr>
                <w:rFonts w:ascii="Bahnschrift" w:hAnsi="Bahnschrift" w:cs="Arial"/>
                <w:b/>
                <w:bCs/>
              </w:rPr>
            </w:pPr>
            <w:r w:rsidRPr="00D2095A">
              <w:rPr>
                <w:rFonts w:ascii="Bahnschrift" w:hAnsi="Bahnschrift" w:cs="Arial"/>
                <w:b/>
                <w:bCs/>
              </w:rPr>
              <w:t>1. CLIENT RECOMMENDATIONS REPORT</w:t>
            </w:r>
          </w:p>
          <w:p w14:paraId="1A46AD8E" w14:textId="77777777" w:rsidR="001F7C4A" w:rsidRPr="00D2095A" w:rsidRDefault="001F7C4A" w:rsidP="003B3F5B">
            <w:pPr>
              <w:spacing w:before="60" w:after="60"/>
              <w:rPr>
                <w:rFonts w:ascii="Bahnschrift" w:hAnsi="Bahnschrift" w:cs="Arial"/>
                <w:b/>
                <w:bCs/>
              </w:rPr>
            </w:pPr>
          </w:p>
          <w:p w14:paraId="247CE4FF" w14:textId="77777777" w:rsidR="001F7C4A" w:rsidRPr="00D2095A" w:rsidRDefault="001F7C4A" w:rsidP="003B3F5B">
            <w:pPr>
              <w:spacing w:before="60" w:after="60"/>
              <w:rPr>
                <w:rFonts w:ascii="Bahnschrift" w:hAnsi="Bahnschrift" w:cs="Arial"/>
              </w:rPr>
            </w:pPr>
            <w:r w:rsidRPr="00D2095A">
              <w:rPr>
                <w:rFonts w:ascii="Bahnschrift" w:hAnsi="Bahnschrift" w:cs="Arial"/>
              </w:rPr>
              <w:t xml:space="preserve">On review of the SEO Report, identify and recommend areas for improvement or potential opportunities for growth in relation to: </w:t>
            </w:r>
          </w:p>
          <w:p w14:paraId="6669DE41" w14:textId="77777777" w:rsidR="001F7C4A" w:rsidRPr="00D2095A" w:rsidRDefault="001F7C4A" w:rsidP="00A16A84">
            <w:pPr>
              <w:pStyle w:val="ListParagraph"/>
              <w:numPr>
                <w:ilvl w:val="1"/>
                <w:numId w:val="66"/>
              </w:numPr>
              <w:spacing w:before="60" w:after="60" w:line="276" w:lineRule="auto"/>
              <w:rPr>
                <w:rFonts w:ascii="Bahnschrift" w:hAnsi="Bahnschrift" w:cs="Arial"/>
              </w:rPr>
            </w:pPr>
            <w:r w:rsidRPr="00D2095A">
              <w:rPr>
                <w:rFonts w:ascii="Bahnschrift" w:hAnsi="Bahnschrift" w:cs="Arial"/>
              </w:rPr>
              <w:t xml:space="preserve">search engine </w:t>
            </w:r>
            <w:proofErr w:type="gramStart"/>
            <w:r w:rsidRPr="00D2095A">
              <w:rPr>
                <w:rFonts w:ascii="Bahnschrift" w:hAnsi="Bahnschrift" w:cs="Arial"/>
              </w:rPr>
              <w:t>optimisation;</w:t>
            </w:r>
            <w:proofErr w:type="gramEnd"/>
          </w:p>
          <w:p w14:paraId="068058BB" w14:textId="77777777" w:rsidR="001F7C4A" w:rsidRPr="00D2095A" w:rsidRDefault="001F7C4A" w:rsidP="00A16A84">
            <w:pPr>
              <w:pStyle w:val="ListParagraph"/>
              <w:numPr>
                <w:ilvl w:val="1"/>
                <w:numId w:val="66"/>
              </w:numPr>
              <w:spacing w:before="60" w:after="60" w:line="276" w:lineRule="auto"/>
              <w:rPr>
                <w:rFonts w:ascii="Bahnschrift" w:hAnsi="Bahnschrift" w:cs="Arial"/>
              </w:rPr>
            </w:pPr>
            <w:r w:rsidRPr="00D2095A">
              <w:rPr>
                <w:rFonts w:ascii="Bahnschrift" w:hAnsi="Bahnschrift" w:cs="Arial"/>
              </w:rPr>
              <w:t>search engine marketing; and</w:t>
            </w:r>
          </w:p>
          <w:p w14:paraId="04D8ADBE" w14:textId="77777777" w:rsidR="001F7C4A" w:rsidRPr="00D2095A" w:rsidRDefault="001F7C4A" w:rsidP="00A16A84">
            <w:pPr>
              <w:pStyle w:val="ListParagraph"/>
              <w:numPr>
                <w:ilvl w:val="1"/>
                <w:numId w:val="66"/>
              </w:numPr>
              <w:spacing w:before="60" w:after="60" w:line="276" w:lineRule="auto"/>
              <w:rPr>
                <w:rFonts w:ascii="Bahnschrift" w:hAnsi="Bahnschrift" w:cs="Arial"/>
              </w:rPr>
            </w:pPr>
            <w:r w:rsidRPr="00D2095A">
              <w:rPr>
                <w:rFonts w:ascii="Bahnschrift" w:hAnsi="Bahnschrift" w:cs="Arial"/>
              </w:rPr>
              <w:t>social network marketing.</w:t>
            </w:r>
          </w:p>
          <w:p w14:paraId="078E0128" w14:textId="77777777" w:rsidR="001F7C4A" w:rsidRPr="00D2095A" w:rsidRDefault="001F7C4A" w:rsidP="003B3F5B">
            <w:pPr>
              <w:spacing w:before="60" w:after="60"/>
              <w:rPr>
                <w:rFonts w:ascii="Bahnschrift" w:hAnsi="Bahnschrift" w:cs="Arial"/>
              </w:rPr>
            </w:pPr>
          </w:p>
          <w:p w14:paraId="6DCF18AC" w14:textId="77777777" w:rsidR="001F7C4A" w:rsidRPr="00D2095A" w:rsidRDefault="001F7C4A" w:rsidP="003B3F5B">
            <w:pPr>
              <w:spacing w:before="60" w:after="60"/>
              <w:rPr>
                <w:rFonts w:ascii="Bahnschrift" w:hAnsi="Bahnschrift" w:cs="Arial"/>
              </w:rPr>
            </w:pPr>
            <w:r w:rsidRPr="00D2095A">
              <w:rPr>
                <w:rFonts w:ascii="Bahnschrift" w:hAnsi="Bahnschrift" w:cs="Arial"/>
                <w:b/>
                <w:bCs/>
              </w:rPr>
              <w:t>You must provide TWO (2) recommendations for EACH of the methods listed above.</w:t>
            </w:r>
            <w:r w:rsidRPr="00D2095A">
              <w:rPr>
                <w:rFonts w:ascii="Bahnschrift" w:hAnsi="Bahnschrift" w:cs="Arial"/>
              </w:rPr>
              <w:t xml:space="preserve">  Moreover, EACH of these recommendations must: </w:t>
            </w:r>
          </w:p>
          <w:p w14:paraId="3CF260B7" w14:textId="77777777" w:rsidR="001F7C4A" w:rsidRPr="00D2095A" w:rsidRDefault="001F7C4A" w:rsidP="00A16A84">
            <w:pPr>
              <w:pStyle w:val="ListParagraph"/>
              <w:numPr>
                <w:ilvl w:val="0"/>
                <w:numId w:val="72"/>
              </w:numPr>
              <w:spacing w:before="60" w:after="60" w:line="276" w:lineRule="auto"/>
              <w:rPr>
                <w:rFonts w:ascii="Bahnschrift" w:hAnsi="Bahnschrift" w:cs="Arial"/>
              </w:rPr>
            </w:pPr>
            <w:r w:rsidRPr="00D2095A">
              <w:rPr>
                <w:rFonts w:ascii="Bahnschrift" w:hAnsi="Bahnschrift" w:cs="Arial"/>
              </w:rPr>
              <w:t xml:space="preserve">state </w:t>
            </w:r>
            <w:r w:rsidRPr="00D2095A">
              <w:rPr>
                <w:rFonts w:ascii="Bahnschrift" w:hAnsi="Bahnschrift" w:cs="Arial"/>
                <w:b/>
                <w:bCs/>
              </w:rPr>
              <w:t>at least TWO (2) suggestions/opportunities</w:t>
            </w:r>
            <w:r w:rsidRPr="00D2095A">
              <w:rPr>
                <w:rFonts w:ascii="Bahnschrift" w:hAnsi="Bahnschrift" w:cs="Arial"/>
              </w:rPr>
              <w:t xml:space="preserve"> for each method </w:t>
            </w:r>
            <w:proofErr w:type="gramStart"/>
            <w:r w:rsidRPr="00D2095A">
              <w:rPr>
                <w:rFonts w:ascii="Bahnschrift" w:hAnsi="Bahnschrift" w:cs="Arial"/>
              </w:rPr>
              <w:t>category;</w:t>
            </w:r>
            <w:proofErr w:type="gramEnd"/>
            <w:r w:rsidRPr="00D2095A">
              <w:rPr>
                <w:rFonts w:ascii="Bahnschrift" w:hAnsi="Bahnschrift" w:cs="Arial"/>
              </w:rPr>
              <w:t xml:space="preserve"> </w:t>
            </w:r>
          </w:p>
          <w:p w14:paraId="39752B6A" w14:textId="77777777" w:rsidR="001F7C4A" w:rsidRPr="00D2095A" w:rsidRDefault="001F7C4A" w:rsidP="00A16A84">
            <w:pPr>
              <w:pStyle w:val="ListParagraph"/>
              <w:numPr>
                <w:ilvl w:val="0"/>
                <w:numId w:val="72"/>
              </w:numPr>
              <w:spacing w:before="60" w:after="60" w:line="276" w:lineRule="auto"/>
              <w:rPr>
                <w:rFonts w:ascii="Bahnschrift" w:hAnsi="Bahnschrift" w:cs="Arial"/>
              </w:rPr>
            </w:pPr>
            <w:r w:rsidRPr="00D2095A">
              <w:rPr>
                <w:rFonts w:ascii="Bahnschrift" w:hAnsi="Bahnschrift" w:cs="Arial"/>
              </w:rPr>
              <w:t xml:space="preserve">each category must </w:t>
            </w:r>
            <w:r w:rsidRPr="00D2095A">
              <w:rPr>
                <w:rFonts w:ascii="Bahnschrift" w:hAnsi="Bahnschrift" w:cs="Arial"/>
                <w:b/>
                <w:bCs/>
              </w:rPr>
              <w:t>include at least ONE (1) “implementation suggestion”</w:t>
            </w:r>
            <w:r w:rsidRPr="00D2095A">
              <w:rPr>
                <w:rFonts w:ascii="Bahnschrift" w:hAnsi="Bahnschrift" w:cs="Arial"/>
              </w:rPr>
              <w:t>, being an example of how the website’s code/structure could be adjusted; and</w:t>
            </w:r>
          </w:p>
          <w:p w14:paraId="5F0F60AA" w14:textId="77777777" w:rsidR="001F7C4A" w:rsidRPr="00D2095A" w:rsidRDefault="001F7C4A" w:rsidP="00A16A84">
            <w:pPr>
              <w:pStyle w:val="ListParagraph"/>
              <w:numPr>
                <w:ilvl w:val="0"/>
                <w:numId w:val="72"/>
              </w:numPr>
              <w:spacing w:before="60" w:after="60" w:line="276" w:lineRule="auto"/>
              <w:rPr>
                <w:rFonts w:ascii="Bahnschrift" w:hAnsi="Bahnschrift" w:cs="Arial"/>
              </w:rPr>
            </w:pPr>
            <w:r w:rsidRPr="00D2095A">
              <w:rPr>
                <w:rFonts w:ascii="Bahnschrift" w:hAnsi="Bahnschrift" w:cs="Arial"/>
              </w:rPr>
              <w:t xml:space="preserve">each category must </w:t>
            </w:r>
            <w:r w:rsidRPr="00D2095A">
              <w:rPr>
                <w:rFonts w:ascii="Bahnschrift" w:hAnsi="Bahnschrift" w:cs="Arial"/>
                <w:u w:val="single"/>
              </w:rPr>
              <w:t>briefly assess the current state</w:t>
            </w:r>
            <w:r w:rsidRPr="00D2095A">
              <w:rPr>
                <w:rFonts w:ascii="Bahnschrift" w:hAnsi="Bahnschrift" w:cs="Arial"/>
              </w:rPr>
              <w:t xml:space="preserve"> of its relevant marketing method; and </w:t>
            </w:r>
          </w:p>
          <w:p w14:paraId="6BFC4DD2" w14:textId="77777777" w:rsidR="001F7C4A" w:rsidRPr="00D2095A" w:rsidRDefault="001F7C4A" w:rsidP="00A16A84">
            <w:pPr>
              <w:pStyle w:val="ListParagraph"/>
              <w:numPr>
                <w:ilvl w:val="0"/>
                <w:numId w:val="72"/>
              </w:numPr>
              <w:spacing w:before="60" w:after="60" w:line="276" w:lineRule="auto"/>
              <w:rPr>
                <w:rFonts w:ascii="Bahnschrift" w:hAnsi="Bahnschrift" w:cs="Arial"/>
              </w:rPr>
            </w:pPr>
            <w:r w:rsidRPr="00D2095A">
              <w:rPr>
                <w:rFonts w:ascii="Bahnschrift" w:hAnsi="Bahnschrift" w:cs="Arial"/>
              </w:rPr>
              <w:t xml:space="preserve">your suggestions should refer to concepts such as </w:t>
            </w:r>
            <w:r w:rsidRPr="00D2095A">
              <w:rPr>
                <w:rFonts w:ascii="Bahnschrift" w:hAnsi="Bahnschrift" w:cs="Arial"/>
                <w:b/>
                <w:bCs/>
              </w:rPr>
              <w:t>keywords, keyword density, search terms and search engine rankings</w:t>
            </w:r>
            <w:r w:rsidRPr="00D2095A">
              <w:rPr>
                <w:rFonts w:ascii="Bahnschrift" w:hAnsi="Bahnschrift" w:cs="Arial"/>
              </w:rPr>
              <w:t>.</w:t>
            </w:r>
          </w:p>
        </w:tc>
      </w:tr>
      <w:tr w:rsidR="00066AC9" w:rsidRPr="00D2095A" w14:paraId="223C1840" w14:textId="77777777" w:rsidTr="0065609A">
        <w:trPr>
          <w:trHeight w:val="1457"/>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15CCABD" w14:textId="77777777" w:rsidR="00041925" w:rsidRPr="00D2095A" w:rsidRDefault="00041925" w:rsidP="00A16A84">
            <w:pPr>
              <w:pStyle w:val="SFnumbullet1"/>
              <w:numPr>
                <w:ilvl w:val="0"/>
                <w:numId w:val="73"/>
              </w:numPr>
              <w:rPr>
                <w:rFonts w:ascii="Bahnschrift" w:hAnsi="Bahnschrift"/>
                <w:lang w:val="en-US"/>
              </w:rPr>
            </w:pPr>
            <w:r w:rsidRPr="00D2095A">
              <w:rPr>
                <w:rFonts w:ascii="Bahnschrift" w:hAnsi="Bahnschrift"/>
                <w:lang w:val="en-US"/>
              </w:rPr>
              <w:t xml:space="preserve">Search engine </w:t>
            </w:r>
            <w:proofErr w:type="spellStart"/>
            <w:r w:rsidRPr="00D2095A">
              <w:rPr>
                <w:rFonts w:ascii="Bahnschrift" w:hAnsi="Bahnschrift"/>
                <w:lang w:val="en-US"/>
              </w:rPr>
              <w:t>optimisation</w:t>
            </w:r>
            <w:proofErr w:type="spellEnd"/>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2898EE7" w14:textId="7BD176EF" w:rsidR="00041925" w:rsidRPr="00D2095A" w:rsidRDefault="00041925" w:rsidP="00041925">
            <w:pPr>
              <w:spacing w:before="80" w:after="80"/>
              <w:rPr>
                <w:rFonts w:ascii="Bahnschrift" w:hAnsi="Bahnschrift"/>
                <w:szCs w:val="20"/>
              </w:rPr>
            </w:pPr>
            <w:r w:rsidRPr="00D2095A">
              <w:rPr>
                <w:rFonts w:ascii="Bahnschrift" w:eastAsia="ヒラギノ角ゴ Pro W3" w:hAnsi="Bahnschrift" w:cs="Arial"/>
                <w:szCs w:val="20"/>
                <w:lang w:val="en-US"/>
              </w:rPr>
              <w:t xml:space="preserve">&lt; Detail </w:t>
            </w:r>
            <w:r w:rsidRPr="00D2095A">
              <w:rPr>
                <w:rFonts w:ascii="Bahnschrift" w:eastAsia="ヒラギノ角ゴ Pro W3" w:hAnsi="Bahnschrift" w:cs="Arial"/>
                <w:b/>
                <w:bCs/>
                <w:szCs w:val="20"/>
                <w:lang w:val="en-US"/>
              </w:rPr>
              <w:t>TWO opportunities</w:t>
            </w:r>
            <w:r w:rsidRPr="00D2095A">
              <w:rPr>
                <w:rFonts w:ascii="Bahnschrift" w:eastAsia="ヒラギノ角ゴ Pro W3" w:hAnsi="Bahnschrift" w:cs="Arial"/>
                <w:szCs w:val="20"/>
                <w:lang w:val="en-US"/>
              </w:rPr>
              <w:t xml:space="preserve"> for this strategy, ensuring you meet </w:t>
            </w:r>
            <w:r w:rsidRPr="00D2095A">
              <w:rPr>
                <w:rFonts w:ascii="Bahnschrift" w:eastAsia="ヒラギノ角ゴ Pro W3" w:hAnsi="Bahnschrift" w:cs="Arial"/>
                <w:b/>
                <w:bCs/>
                <w:szCs w:val="20"/>
                <w:lang w:val="en-US"/>
              </w:rPr>
              <w:t>all</w:t>
            </w:r>
            <w:r w:rsidRPr="00D2095A">
              <w:rPr>
                <w:rFonts w:ascii="Bahnschrift" w:eastAsia="ヒラギノ角ゴ Pro W3" w:hAnsi="Bahnschrift" w:cs="Arial"/>
                <w:szCs w:val="20"/>
                <w:lang w:val="en-US"/>
              </w:rPr>
              <w:t xml:space="preserve"> the requirements &gt;</w:t>
            </w:r>
          </w:p>
        </w:tc>
      </w:tr>
      <w:tr w:rsidR="00066AC9" w:rsidRPr="00D2095A" w14:paraId="170156AC" w14:textId="77777777" w:rsidTr="0065609A">
        <w:trPr>
          <w:trHeight w:val="139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67B0B1D" w14:textId="77777777" w:rsidR="00041925" w:rsidRPr="00D2095A" w:rsidRDefault="00041925" w:rsidP="00A16A84">
            <w:pPr>
              <w:pStyle w:val="SFnumbullet1"/>
              <w:numPr>
                <w:ilvl w:val="0"/>
                <w:numId w:val="73"/>
              </w:numPr>
              <w:rPr>
                <w:rFonts w:ascii="Bahnschrift" w:hAnsi="Bahnschrift"/>
                <w:lang w:val="en-US"/>
              </w:rPr>
            </w:pPr>
            <w:r w:rsidRPr="00D2095A">
              <w:rPr>
                <w:rFonts w:ascii="Bahnschrift" w:hAnsi="Bahnschrift"/>
                <w:lang w:val="en-US"/>
              </w:rPr>
              <w:t>Search engine marketing</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9665CC1" w14:textId="2DCCA211" w:rsidR="00041925" w:rsidRPr="00D2095A" w:rsidRDefault="00041925" w:rsidP="00041925">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Detail </w:t>
            </w:r>
            <w:r w:rsidRPr="00D2095A">
              <w:rPr>
                <w:rFonts w:ascii="Bahnschrift" w:eastAsia="ヒラギノ角ゴ Pro W3" w:hAnsi="Bahnschrift" w:cs="Arial"/>
                <w:b/>
                <w:bCs/>
                <w:szCs w:val="20"/>
                <w:lang w:val="en-US"/>
              </w:rPr>
              <w:t>TWO opportunities</w:t>
            </w:r>
            <w:r w:rsidRPr="00D2095A">
              <w:rPr>
                <w:rFonts w:ascii="Bahnschrift" w:eastAsia="ヒラギノ角ゴ Pro W3" w:hAnsi="Bahnschrift" w:cs="Arial"/>
                <w:szCs w:val="20"/>
                <w:lang w:val="en-US"/>
              </w:rPr>
              <w:t xml:space="preserve"> for this strategy, ensuring you meet </w:t>
            </w:r>
            <w:r w:rsidRPr="00D2095A">
              <w:rPr>
                <w:rFonts w:ascii="Bahnschrift" w:eastAsia="ヒラギノ角ゴ Pro W3" w:hAnsi="Bahnschrift" w:cs="Arial"/>
                <w:b/>
                <w:bCs/>
                <w:szCs w:val="20"/>
                <w:lang w:val="en-US"/>
              </w:rPr>
              <w:t>all</w:t>
            </w:r>
            <w:r w:rsidRPr="00D2095A">
              <w:rPr>
                <w:rFonts w:ascii="Bahnschrift" w:eastAsia="ヒラギノ角ゴ Pro W3" w:hAnsi="Bahnschrift" w:cs="Arial"/>
                <w:szCs w:val="20"/>
                <w:lang w:val="en-US"/>
              </w:rPr>
              <w:t xml:space="preserve"> the requirements &gt;</w:t>
            </w:r>
          </w:p>
        </w:tc>
      </w:tr>
      <w:tr w:rsidR="00066AC9" w:rsidRPr="00D2095A" w14:paraId="246758B9" w14:textId="77777777" w:rsidTr="0065609A">
        <w:trPr>
          <w:trHeight w:val="154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966AFF2" w14:textId="77777777" w:rsidR="00041925" w:rsidRPr="00D2095A" w:rsidRDefault="00041925" w:rsidP="00A16A84">
            <w:pPr>
              <w:pStyle w:val="SFnumbullet1"/>
              <w:numPr>
                <w:ilvl w:val="0"/>
                <w:numId w:val="73"/>
              </w:numPr>
              <w:rPr>
                <w:rFonts w:ascii="Bahnschrift" w:hAnsi="Bahnschrift"/>
                <w:lang w:val="en-US"/>
              </w:rPr>
            </w:pPr>
            <w:r w:rsidRPr="00D2095A">
              <w:rPr>
                <w:rFonts w:ascii="Bahnschrift" w:hAnsi="Bahnschrift"/>
                <w:lang w:val="en-US"/>
              </w:rPr>
              <w:lastRenderedPageBreak/>
              <w:t>Social network marketing</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37897E0" w14:textId="1E722797" w:rsidR="00041925" w:rsidRPr="00D2095A" w:rsidRDefault="00041925" w:rsidP="00041925">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Detail </w:t>
            </w:r>
            <w:r w:rsidRPr="00D2095A">
              <w:rPr>
                <w:rFonts w:ascii="Bahnschrift" w:eastAsia="ヒラギノ角ゴ Pro W3" w:hAnsi="Bahnschrift" w:cs="Arial"/>
                <w:b/>
                <w:bCs/>
                <w:szCs w:val="20"/>
                <w:lang w:val="en-US"/>
              </w:rPr>
              <w:t>TWO opportunities</w:t>
            </w:r>
            <w:r w:rsidRPr="00D2095A">
              <w:rPr>
                <w:rFonts w:ascii="Bahnschrift" w:eastAsia="ヒラギノ角ゴ Pro W3" w:hAnsi="Bahnschrift" w:cs="Arial"/>
                <w:szCs w:val="20"/>
                <w:lang w:val="en-US"/>
              </w:rPr>
              <w:t xml:space="preserve"> for this strategy, ensuring you meet </w:t>
            </w:r>
            <w:r w:rsidRPr="00D2095A">
              <w:rPr>
                <w:rFonts w:ascii="Bahnschrift" w:eastAsia="ヒラギノ角ゴ Pro W3" w:hAnsi="Bahnschrift" w:cs="Arial"/>
                <w:b/>
                <w:bCs/>
                <w:szCs w:val="20"/>
                <w:lang w:val="en-US"/>
              </w:rPr>
              <w:t>all</w:t>
            </w:r>
            <w:r w:rsidRPr="00D2095A">
              <w:rPr>
                <w:rFonts w:ascii="Bahnschrift" w:eastAsia="ヒラギノ角ゴ Pro W3" w:hAnsi="Bahnschrift" w:cs="Arial"/>
                <w:szCs w:val="20"/>
                <w:lang w:val="en-US"/>
              </w:rPr>
              <w:t xml:space="preserve"> the requirements &gt;</w:t>
            </w:r>
          </w:p>
        </w:tc>
      </w:tr>
      <w:tr w:rsidR="00066AC9" w:rsidRPr="00D2095A" w14:paraId="328DF9C5" w14:textId="77777777" w:rsidTr="003B3F5B">
        <w:trPr>
          <w:trHeight w:val="557"/>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vAlign w:val="center"/>
          </w:tcPr>
          <w:p w14:paraId="2BC37DB6" w14:textId="77777777" w:rsidR="001F7C4A" w:rsidRPr="00D2095A" w:rsidRDefault="001F7C4A" w:rsidP="003B3F5B">
            <w:pPr>
              <w:spacing w:before="80" w:after="80"/>
              <w:rPr>
                <w:rFonts w:ascii="Bahnschrift" w:hAnsi="Bahnschrift"/>
                <w:b/>
                <w:bCs/>
                <w:szCs w:val="20"/>
              </w:rPr>
            </w:pPr>
            <w:r w:rsidRPr="00D2095A">
              <w:rPr>
                <w:rFonts w:ascii="Bahnschrift" w:hAnsi="Bahnschrift"/>
                <w:b/>
                <w:bCs/>
                <w:szCs w:val="20"/>
              </w:rPr>
              <w:t xml:space="preserve">2. SEO ACTION PLAN: </w:t>
            </w:r>
          </w:p>
          <w:p w14:paraId="05BA740E" w14:textId="77777777" w:rsidR="001F7C4A" w:rsidRPr="00D2095A" w:rsidRDefault="001F7C4A" w:rsidP="003B3F5B">
            <w:pPr>
              <w:spacing w:before="80" w:after="80"/>
              <w:rPr>
                <w:rFonts w:ascii="Bahnschrift" w:hAnsi="Bahnschrift"/>
                <w:b/>
                <w:bCs/>
                <w:szCs w:val="20"/>
              </w:rPr>
            </w:pPr>
          </w:p>
          <w:p w14:paraId="5D02F4C2" w14:textId="77777777" w:rsidR="001F7C4A" w:rsidRPr="00D2095A" w:rsidRDefault="001F7C4A" w:rsidP="003B3F5B">
            <w:pPr>
              <w:spacing w:before="80" w:after="80"/>
              <w:rPr>
                <w:rFonts w:ascii="Bahnschrift" w:hAnsi="Bahnschrift"/>
                <w:szCs w:val="20"/>
              </w:rPr>
            </w:pPr>
            <w:r w:rsidRPr="00D2095A">
              <w:rPr>
                <w:rFonts w:ascii="Bahnschrift" w:hAnsi="Bahnschrift"/>
                <w:szCs w:val="20"/>
              </w:rPr>
              <w:t xml:space="preserve">Based on your analysis of the SEO Report, </w:t>
            </w:r>
            <w:r w:rsidRPr="00D2095A">
              <w:rPr>
                <w:rFonts w:ascii="Bahnschrift" w:hAnsi="Bahnschrift"/>
                <w:b/>
                <w:bCs/>
                <w:szCs w:val="20"/>
              </w:rPr>
              <w:t>create a clear plan that The Coffee Movement could follow across the next 12 months</w:t>
            </w:r>
            <w:r w:rsidRPr="00D2095A">
              <w:rPr>
                <w:rFonts w:ascii="Bahnschrift" w:hAnsi="Bahnschrift"/>
                <w:szCs w:val="20"/>
              </w:rPr>
              <w:t xml:space="preserve">, which </w:t>
            </w:r>
            <w:r w:rsidRPr="00D2095A">
              <w:rPr>
                <w:rFonts w:ascii="Bahnschrift" w:hAnsi="Bahnschrift"/>
                <w:szCs w:val="20"/>
                <w:u w:val="single"/>
              </w:rPr>
              <w:t>reflect your recommendations above</w:t>
            </w:r>
            <w:r w:rsidRPr="00D2095A">
              <w:rPr>
                <w:rFonts w:ascii="Bahnschrift" w:hAnsi="Bahnschrift"/>
                <w:szCs w:val="20"/>
              </w:rPr>
              <w:t>.</w:t>
            </w:r>
          </w:p>
          <w:p w14:paraId="55748EBE" w14:textId="77777777" w:rsidR="001F7C4A" w:rsidRPr="00D2095A" w:rsidRDefault="001F7C4A" w:rsidP="003B3F5B">
            <w:pPr>
              <w:spacing w:before="80" w:after="80"/>
              <w:rPr>
                <w:rFonts w:ascii="Bahnschrift" w:hAnsi="Bahnschrift"/>
                <w:szCs w:val="20"/>
              </w:rPr>
            </w:pPr>
          </w:p>
          <w:p w14:paraId="7394E7D0" w14:textId="77777777" w:rsidR="001F7C4A" w:rsidRPr="00D2095A" w:rsidRDefault="001F7C4A" w:rsidP="003B3F5B">
            <w:pPr>
              <w:spacing w:before="80" w:after="80"/>
              <w:rPr>
                <w:rFonts w:ascii="Bahnschrift" w:hAnsi="Bahnschrift"/>
                <w:b/>
                <w:bCs/>
                <w:szCs w:val="20"/>
              </w:rPr>
            </w:pPr>
            <w:r w:rsidRPr="00D2095A">
              <w:rPr>
                <w:rFonts w:ascii="Bahnschrift" w:hAnsi="Bahnschrift"/>
                <w:b/>
                <w:bCs/>
                <w:szCs w:val="20"/>
              </w:rPr>
              <w:t>Complete the following five sub-questions</w:t>
            </w:r>
            <w:r w:rsidRPr="00D2095A">
              <w:rPr>
                <w:rFonts w:ascii="Bahnschrift" w:hAnsi="Bahnschrift"/>
                <w:szCs w:val="20"/>
              </w:rPr>
              <w:t>, which will guide you through the necessary points needed to form this short-medium term SEO action plan:</w:t>
            </w:r>
          </w:p>
        </w:tc>
      </w:tr>
      <w:tr w:rsidR="00066AC9" w:rsidRPr="00D2095A" w14:paraId="4E3FD3AA" w14:textId="77777777" w:rsidTr="003B3F5B">
        <w:trPr>
          <w:trHeight w:val="146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BB3C0ED" w14:textId="77777777" w:rsidR="005E373F" w:rsidRPr="00D2095A" w:rsidRDefault="005E373F" w:rsidP="00A16A84">
            <w:pPr>
              <w:pStyle w:val="SFnumbullet1"/>
              <w:numPr>
                <w:ilvl w:val="0"/>
                <w:numId w:val="74"/>
              </w:numPr>
              <w:rPr>
                <w:rFonts w:ascii="Bahnschrift" w:hAnsi="Bahnschrift"/>
                <w:lang w:val="en-US"/>
              </w:rPr>
            </w:pPr>
            <w:r w:rsidRPr="00D2095A">
              <w:rPr>
                <w:rFonts w:ascii="Bahnschrift" w:hAnsi="Bahnschrift"/>
                <w:lang w:val="en-US"/>
              </w:rPr>
              <w:t xml:space="preserve">Set </w:t>
            </w:r>
            <w:r w:rsidRPr="00D2095A">
              <w:rPr>
                <w:rFonts w:ascii="Bahnschrift" w:hAnsi="Bahnschrift"/>
                <w:b/>
                <w:bCs/>
                <w:lang w:val="en-US"/>
              </w:rPr>
              <w:t>at least TWO (2) measurable goals</w:t>
            </w:r>
            <w:r w:rsidRPr="00D2095A">
              <w:rPr>
                <w:rFonts w:ascii="Bahnschrift" w:hAnsi="Bahnschrift"/>
                <w:lang w:val="en-US"/>
              </w:rPr>
              <w:t xml:space="preserve"> for the set timeframe.</w:t>
            </w:r>
          </w:p>
          <w:p w14:paraId="09FD0D15" w14:textId="77777777" w:rsidR="005E373F" w:rsidRPr="00D2095A" w:rsidRDefault="005E373F" w:rsidP="005E373F">
            <w:pPr>
              <w:pStyle w:val="SFnumbullet1"/>
              <w:numPr>
                <w:ilvl w:val="0"/>
                <w:numId w:val="0"/>
              </w:numPr>
              <w:ind w:left="360"/>
              <w:rPr>
                <w:rFonts w:ascii="Bahnschrift" w:hAnsi="Bahnschrift"/>
                <w:lang w:val="en-US"/>
              </w:rPr>
            </w:pPr>
          </w:p>
          <w:p w14:paraId="4BEB8EF5" w14:textId="77777777" w:rsidR="005E373F" w:rsidRPr="00D2095A" w:rsidRDefault="005E373F" w:rsidP="005E373F">
            <w:pPr>
              <w:pStyle w:val="SFnumbullet1"/>
              <w:numPr>
                <w:ilvl w:val="0"/>
                <w:numId w:val="0"/>
              </w:numPr>
              <w:ind w:left="360"/>
              <w:rPr>
                <w:rFonts w:ascii="Bahnschrift" w:hAnsi="Bahnschrift"/>
                <w:lang w:val="en-US"/>
              </w:rPr>
            </w:pPr>
            <w:r w:rsidRPr="00D2095A">
              <w:rPr>
                <w:rFonts w:ascii="Bahnschrift" w:hAnsi="Bahnschrift"/>
                <w:lang w:val="en-US"/>
              </w:rPr>
              <w:t>“What do you want to accomplish in the next 12 months?”</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6D82CEA" w14:textId="2E050530" w:rsidR="005E373F" w:rsidRPr="00D2095A" w:rsidRDefault="005E373F" w:rsidP="005E373F">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Set </w:t>
            </w:r>
            <w:r w:rsidRPr="00D2095A">
              <w:rPr>
                <w:rFonts w:ascii="Bahnschrift" w:eastAsia="ヒラギノ角ゴ Pro W3" w:hAnsi="Bahnschrift" w:cs="Arial"/>
                <w:b/>
                <w:bCs/>
                <w:szCs w:val="20"/>
                <w:lang w:val="en-US"/>
              </w:rPr>
              <w:t>TWO measurable goals</w:t>
            </w:r>
            <w:r w:rsidRPr="00D2095A">
              <w:rPr>
                <w:rFonts w:ascii="Bahnschrift" w:eastAsia="ヒラギノ角ゴ Pro W3" w:hAnsi="Bahnschrift" w:cs="Arial"/>
                <w:szCs w:val="20"/>
                <w:lang w:val="en-US"/>
              </w:rPr>
              <w:t xml:space="preserve"> to target in the timeframe &gt;</w:t>
            </w:r>
          </w:p>
        </w:tc>
      </w:tr>
      <w:tr w:rsidR="00066AC9" w:rsidRPr="00D2095A" w14:paraId="58005BF6" w14:textId="77777777" w:rsidTr="003B3F5B">
        <w:trPr>
          <w:trHeight w:val="155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1A8059E" w14:textId="77777777" w:rsidR="005E373F" w:rsidRPr="00D2095A" w:rsidRDefault="005E373F" w:rsidP="00A16A84">
            <w:pPr>
              <w:pStyle w:val="SFnumbullet1"/>
              <w:numPr>
                <w:ilvl w:val="0"/>
                <w:numId w:val="74"/>
              </w:numPr>
              <w:rPr>
                <w:rFonts w:ascii="Bahnschrift" w:hAnsi="Bahnschrift"/>
                <w:lang w:val="en-US"/>
              </w:rPr>
            </w:pPr>
            <w:r w:rsidRPr="00D2095A">
              <w:rPr>
                <w:rFonts w:ascii="Bahnschrift" w:hAnsi="Bahnschrift"/>
                <w:lang w:val="en-US"/>
              </w:rPr>
              <w:t xml:space="preserve">Identify </w:t>
            </w:r>
            <w:r w:rsidRPr="00D2095A">
              <w:rPr>
                <w:rFonts w:ascii="Bahnschrift" w:hAnsi="Bahnschrift"/>
                <w:b/>
                <w:bCs/>
                <w:lang w:val="en-US"/>
              </w:rPr>
              <w:t>at least FOUR (4) specific strategies</w:t>
            </w:r>
            <w:r w:rsidRPr="00D2095A">
              <w:rPr>
                <w:rFonts w:ascii="Bahnschrift" w:hAnsi="Bahnschrift"/>
                <w:lang w:val="en-US"/>
              </w:rPr>
              <w:t xml:space="preserve"> to pursue.</w:t>
            </w:r>
          </w:p>
          <w:p w14:paraId="25EC1E3F" w14:textId="77777777" w:rsidR="005E373F" w:rsidRPr="00D2095A" w:rsidRDefault="005E373F" w:rsidP="005E373F">
            <w:pPr>
              <w:pStyle w:val="SFnumbullet1"/>
              <w:numPr>
                <w:ilvl w:val="0"/>
                <w:numId w:val="0"/>
              </w:numPr>
              <w:ind w:left="360"/>
              <w:rPr>
                <w:rFonts w:ascii="Bahnschrift" w:hAnsi="Bahnschrift"/>
                <w:lang w:val="en-US"/>
              </w:rPr>
            </w:pPr>
          </w:p>
          <w:p w14:paraId="6E5111EE" w14:textId="77777777" w:rsidR="005E373F" w:rsidRPr="00D2095A" w:rsidRDefault="005E373F" w:rsidP="005E373F">
            <w:pPr>
              <w:pStyle w:val="SFnumbullet1"/>
              <w:numPr>
                <w:ilvl w:val="0"/>
                <w:numId w:val="0"/>
              </w:numPr>
              <w:ind w:left="360"/>
              <w:rPr>
                <w:rFonts w:ascii="Bahnschrift" w:hAnsi="Bahnschrift"/>
                <w:lang w:val="en-US"/>
              </w:rPr>
            </w:pPr>
            <w:r w:rsidRPr="00D2095A">
              <w:rPr>
                <w:rFonts w:ascii="Bahnschrift" w:hAnsi="Bahnschrift"/>
                <w:lang w:val="en-US"/>
              </w:rPr>
              <w:t>“What actions will help you reach your goals in (a)”</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729C1E6" w14:textId="11A4D6CF" w:rsidR="005E373F" w:rsidRPr="00D2095A" w:rsidRDefault="005E373F" w:rsidP="005E373F">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Identify </w:t>
            </w:r>
            <w:r w:rsidRPr="00D2095A">
              <w:rPr>
                <w:rFonts w:ascii="Bahnschrift" w:eastAsia="ヒラギノ角ゴ Pro W3" w:hAnsi="Bahnschrift" w:cs="Arial"/>
                <w:b/>
                <w:bCs/>
                <w:szCs w:val="20"/>
                <w:lang w:val="en-US"/>
              </w:rPr>
              <w:t xml:space="preserve">FOUR specific actions </w:t>
            </w:r>
            <w:r w:rsidRPr="00D2095A">
              <w:rPr>
                <w:rFonts w:ascii="Bahnschrift" w:eastAsia="ヒラギノ角ゴ Pro W3" w:hAnsi="Bahnschrift" w:cs="Arial"/>
                <w:szCs w:val="20"/>
                <w:lang w:val="en-US"/>
              </w:rPr>
              <w:t>to pursue to achieve the above goals&gt;</w:t>
            </w:r>
          </w:p>
        </w:tc>
      </w:tr>
      <w:tr w:rsidR="00066AC9" w:rsidRPr="00D2095A" w14:paraId="42360999" w14:textId="77777777" w:rsidTr="003B3F5B">
        <w:trPr>
          <w:trHeight w:val="749"/>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0D4CA2E" w14:textId="77777777" w:rsidR="005E373F" w:rsidRPr="00D2095A" w:rsidRDefault="005E373F" w:rsidP="00A16A84">
            <w:pPr>
              <w:pStyle w:val="SFnumbullet1"/>
              <w:numPr>
                <w:ilvl w:val="0"/>
                <w:numId w:val="74"/>
              </w:numPr>
              <w:rPr>
                <w:rFonts w:ascii="Bahnschrift" w:hAnsi="Bahnschrift"/>
                <w:lang w:val="en-US"/>
              </w:rPr>
            </w:pPr>
            <w:r w:rsidRPr="00D2095A">
              <w:rPr>
                <w:rFonts w:ascii="Bahnschrift" w:hAnsi="Bahnschrift"/>
                <w:lang w:val="en-US"/>
              </w:rPr>
              <w:t xml:space="preserve">Re-order your strategies into a </w:t>
            </w:r>
            <w:r w:rsidRPr="00D2095A">
              <w:rPr>
                <w:rFonts w:ascii="Bahnschrift" w:hAnsi="Bahnschrift"/>
                <w:b/>
                <w:bCs/>
                <w:lang w:val="en-US"/>
              </w:rPr>
              <w:t>priority list</w:t>
            </w:r>
            <w:r w:rsidRPr="00D2095A">
              <w:rPr>
                <w:rFonts w:ascii="Bahnschrift" w:hAnsi="Bahnschrift"/>
                <w:lang w:val="en-US"/>
              </w:rPr>
              <w:t>.</w:t>
            </w:r>
          </w:p>
          <w:p w14:paraId="1E5D0A13" w14:textId="77777777" w:rsidR="005E373F" w:rsidRPr="00D2095A" w:rsidRDefault="005E373F" w:rsidP="005E373F">
            <w:pPr>
              <w:pStyle w:val="SFnumbullet1"/>
              <w:numPr>
                <w:ilvl w:val="0"/>
                <w:numId w:val="0"/>
              </w:numPr>
              <w:ind w:left="360"/>
              <w:rPr>
                <w:rFonts w:ascii="Bahnschrift" w:hAnsi="Bahnschrift"/>
                <w:lang w:val="en-US"/>
              </w:rPr>
            </w:pPr>
          </w:p>
          <w:p w14:paraId="725839B1" w14:textId="77777777" w:rsidR="005E373F" w:rsidRPr="00D2095A" w:rsidRDefault="005E373F" w:rsidP="005E373F">
            <w:pPr>
              <w:pStyle w:val="SFnumbullet1"/>
              <w:numPr>
                <w:ilvl w:val="0"/>
                <w:numId w:val="0"/>
              </w:numPr>
              <w:ind w:left="360"/>
              <w:rPr>
                <w:rFonts w:ascii="Bahnschrift" w:hAnsi="Bahnschrift"/>
                <w:lang w:val="en-US"/>
              </w:rPr>
            </w:pPr>
            <w:r w:rsidRPr="00D2095A">
              <w:rPr>
                <w:rFonts w:ascii="Bahnschrift" w:hAnsi="Bahnschrift"/>
                <w:lang w:val="en-US"/>
              </w:rPr>
              <w:t>“Which tasks are most important and should be completed first?”</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DAA1D62" w14:textId="7BD18AE7" w:rsidR="005E373F" w:rsidRPr="00D2095A" w:rsidRDefault="005E373F" w:rsidP="005E373F">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Re-order your list into a </w:t>
            </w:r>
            <w:r w:rsidRPr="00D2095A">
              <w:rPr>
                <w:rFonts w:ascii="Bahnschrift" w:eastAsia="ヒラギノ角ゴ Pro W3" w:hAnsi="Bahnschrift" w:cs="Arial"/>
                <w:b/>
                <w:bCs/>
                <w:szCs w:val="20"/>
                <w:lang w:val="en-US"/>
              </w:rPr>
              <w:t>set of numbered priorities</w:t>
            </w:r>
            <w:r w:rsidRPr="00D2095A">
              <w:rPr>
                <w:rFonts w:ascii="Bahnschrift" w:eastAsia="ヒラギノ角ゴ Pro W3" w:hAnsi="Bahnschrift" w:cs="Arial"/>
                <w:szCs w:val="20"/>
                <w:lang w:val="en-US"/>
              </w:rPr>
              <w:t xml:space="preserve"> – the most important task should be first! &gt;</w:t>
            </w:r>
          </w:p>
        </w:tc>
      </w:tr>
      <w:tr w:rsidR="00066AC9" w:rsidRPr="00D2095A" w14:paraId="39A12CA9" w14:textId="77777777" w:rsidTr="003B3F5B">
        <w:trPr>
          <w:trHeight w:val="1539"/>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E1B19FC" w14:textId="77777777" w:rsidR="005E373F" w:rsidRPr="00D2095A" w:rsidRDefault="005E373F" w:rsidP="00A16A84">
            <w:pPr>
              <w:pStyle w:val="SFnumbullet1"/>
              <w:numPr>
                <w:ilvl w:val="0"/>
                <w:numId w:val="74"/>
              </w:numPr>
              <w:rPr>
                <w:rFonts w:ascii="Bahnschrift" w:hAnsi="Bahnschrift"/>
                <w:lang w:val="en-US"/>
              </w:rPr>
            </w:pPr>
            <w:r w:rsidRPr="00D2095A">
              <w:rPr>
                <w:rFonts w:ascii="Bahnschrift" w:hAnsi="Bahnschrift"/>
                <w:lang w:val="en-US"/>
              </w:rPr>
              <w:t xml:space="preserve">Create a </w:t>
            </w:r>
            <w:r w:rsidRPr="00D2095A">
              <w:rPr>
                <w:rFonts w:ascii="Bahnschrift" w:hAnsi="Bahnschrift"/>
                <w:b/>
                <w:bCs/>
                <w:lang w:val="en-US"/>
              </w:rPr>
              <w:t>schedule for completion</w:t>
            </w:r>
            <w:r w:rsidRPr="00D2095A">
              <w:rPr>
                <w:rFonts w:ascii="Bahnschrift" w:hAnsi="Bahnschrift"/>
                <w:lang w:val="en-US"/>
              </w:rPr>
              <w:t xml:space="preserve"> of each strategy.</w:t>
            </w:r>
          </w:p>
          <w:p w14:paraId="60C0A57F" w14:textId="77777777" w:rsidR="005E373F" w:rsidRPr="00D2095A" w:rsidRDefault="005E373F" w:rsidP="005E373F">
            <w:pPr>
              <w:pStyle w:val="SFnumbullet1"/>
              <w:numPr>
                <w:ilvl w:val="0"/>
                <w:numId w:val="0"/>
              </w:numPr>
              <w:ind w:left="360"/>
              <w:rPr>
                <w:rFonts w:ascii="Bahnschrift" w:hAnsi="Bahnschrift"/>
                <w:lang w:val="en-US"/>
              </w:rPr>
            </w:pPr>
          </w:p>
          <w:p w14:paraId="5999E7E1" w14:textId="77777777" w:rsidR="005E373F" w:rsidRPr="00D2095A" w:rsidRDefault="005E373F" w:rsidP="005E373F">
            <w:pPr>
              <w:pStyle w:val="SFnumbullet1"/>
              <w:numPr>
                <w:ilvl w:val="0"/>
                <w:numId w:val="0"/>
              </w:numPr>
              <w:ind w:left="360"/>
              <w:rPr>
                <w:rFonts w:ascii="Bahnschrift" w:hAnsi="Bahnschrift"/>
                <w:lang w:val="en-US"/>
              </w:rPr>
            </w:pPr>
            <w:r w:rsidRPr="00D2095A">
              <w:rPr>
                <w:rFonts w:ascii="Bahnschrift" w:hAnsi="Bahnschrift"/>
                <w:lang w:val="en-US"/>
              </w:rPr>
              <w:t>“When should each task be completed – set deadlines to keep you on track”</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0618E6A" w14:textId="30CAB99A" w:rsidR="005E373F" w:rsidRPr="00D2095A" w:rsidRDefault="005E373F" w:rsidP="005E373F">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Determine a scheduled </w:t>
            </w:r>
            <w:r w:rsidRPr="00D2095A">
              <w:rPr>
                <w:rFonts w:ascii="Bahnschrift" w:eastAsia="ヒラギノ角ゴ Pro W3" w:hAnsi="Bahnschrift" w:cs="Arial"/>
                <w:b/>
                <w:bCs/>
                <w:szCs w:val="20"/>
                <w:lang w:val="en-US"/>
              </w:rPr>
              <w:t>completion date</w:t>
            </w:r>
            <w:r w:rsidRPr="00D2095A">
              <w:rPr>
                <w:rFonts w:ascii="Bahnschrift" w:eastAsia="ヒラギノ角ゴ Pro W3" w:hAnsi="Bahnschrift" w:cs="Arial"/>
                <w:szCs w:val="20"/>
                <w:lang w:val="en-US"/>
              </w:rPr>
              <w:t xml:space="preserve"> for each listed action &gt;</w:t>
            </w:r>
          </w:p>
        </w:tc>
      </w:tr>
      <w:tr w:rsidR="00066AC9" w:rsidRPr="00D2095A" w14:paraId="79FB3E63" w14:textId="77777777" w:rsidTr="003B3F5B">
        <w:trPr>
          <w:trHeight w:val="1689"/>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3B130E" w14:textId="77777777" w:rsidR="005E373F" w:rsidRPr="00D2095A" w:rsidRDefault="005E373F" w:rsidP="00A16A84">
            <w:pPr>
              <w:pStyle w:val="SFnumbullet1"/>
              <w:numPr>
                <w:ilvl w:val="0"/>
                <w:numId w:val="74"/>
              </w:numPr>
              <w:rPr>
                <w:rFonts w:ascii="Bahnschrift" w:hAnsi="Bahnschrift"/>
                <w:lang w:val="en-US"/>
              </w:rPr>
            </w:pPr>
            <w:r w:rsidRPr="00D2095A">
              <w:rPr>
                <w:rFonts w:ascii="Bahnschrift" w:hAnsi="Bahnschrift"/>
                <w:lang w:val="en-US"/>
              </w:rPr>
              <w:t xml:space="preserve">List </w:t>
            </w:r>
            <w:r w:rsidRPr="00D2095A">
              <w:rPr>
                <w:rFonts w:ascii="Bahnschrift" w:hAnsi="Bahnschrift"/>
                <w:b/>
                <w:bCs/>
                <w:lang w:val="en-US"/>
              </w:rPr>
              <w:t>at least TWO (2) roles</w:t>
            </w:r>
            <w:r w:rsidRPr="00D2095A">
              <w:rPr>
                <w:rFonts w:ascii="Bahnschrift" w:hAnsi="Bahnschrift"/>
                <w:lang w:val="en-US"/>
              </w:rPr>
              <w:t xml:space="preserve"> that you could allocate responsibility of the actions to. </w:t>
            </w:r>
          </w:p>
          <w:p w14:paraId="3056E923" w14:textId="77777777" w:rsidR="005E373F" w:rsidRPr="00D2095A" w:rsidRDefault="005E373F" w:rsidP="005E373F">
            <w:pPr>
              <w:pStyle w:val="SFnumbullet1"/>
              <w:numPr>
                <w:ilvl w:val="0"/>
                <w:numId w:val="0"/>
              </w:numPr>
              <w:ind w:left="360"/>
              <w:rPr>
                <w:rFonts w:ascii="Bahnschrift" w:hAnsi="Bahnschrift"/>
                <w:lang w:val="en-US"/>
              </w:rPr>
            </w:pPr>
          </w:p>
          <w:p w14:paraId="113AB085" w14:textId="77777777" w:rsidR="005E373F" w:rsidRPr="00D2095A" w:rsidRDefault="005E373F" w:rsidP="005E373F">
            <w:pPr>
              <w:pStyle w:val="SFnumbullet1"/>
              <w:numPr>
                <w:ilvl w:val="0"/>
                <w:numId w:val="0"/>
              </w:numPr>
              <w:ind w:left="360"/>
              <w:rPr>
                <w:rFonts w:ascii="Bahnschrift" w:hAnsi="Bahnschrift"/>
                <w:lang w:val="en-US"/>
              </w:rPr>
            </w:pPr>
            <w:r w:rsidRPr="00D2095A">
              <w:rPr>
                <w:rFonts w:ascii="Bahnschrift" w:hAnsi="Bahnschrift"/>
                <w:lang w:val="en-US"/>
              </w:rPr>
              <w:t>“Who will be responsible for each task? What type of web/marketing role could cover the actions determined”</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39298C3" w14:textId="6C3F222F" w:rsidR="005E373F" w:rsidRPr="00D2095A" w:rsidRDefault="005E373F" w:rsidP="005E373F">
            <w:pPr>
              <w:spacing w:before="80" w:after="80"/>
              <w:rPr>
                <w:rFonts w:ascii="Bahnschrift" w:hAnsi="Bahnschrift"/>
                <w:b/>
                <w:bCs/>
                <w:szCs w:val="20"/>
              </w:rPr>
            </w:pPr>
            <w:r w:rsidRPr="00D2095A">
              <w:rPr>
                <w:rFonts w:ascii="Bahnschrift" w:eastAsia="ヒラギノ角ゴ Pro W3" w:hAnsi="Bahnschrift" w:cs="Arial"/>
                <w:szCs w:val="20"/>
                <w:lang w:val="en-US"/>
              </w:rPr>
              <w:t xml:space="preserve">&lt; List at least </w:t>
            </w:r>
            <w:r w:rsidRPr="00D2095A">
              <w:rPr>
                <w:rFonts w:ascii="Bahnschrift" w:eastAsia="ヒラギノ角ゴ Pro W3" w:hAnsi="Bahnschrift" w:cs="Arial"/>
                <w:b/>
                <w:bCs/>
                <w:szCs w:val="20"/>
                <w:lang w:val="en-US"/>
              </w:rPr>
              <w:t>THREE (3) types</w:t>
            </w:r>
            <w:r w:rsidRPr="00D2095A">
              <w:rPr>
                <w:rFonts w:ascii="Bahnschrift" w:eastAsia="ヒラギノ角ゴ Pro W3" w:hAnsi="Bahnschrift" w:cs="Arial"/>
                <w:szCs w:val="20"/>
                <w:lang w:val="en-US"/>
              </w:rPr>
              <w:t xml:space="preserve"> of </w:t>
            </w:r>
            <w:r w:rsidRPr="00D2095A">
              <w:rPr>
                <w:rFonts w:ascii="Bahnschrift" w:eastAsia="ヒラギノ角ゴ Pro W3" w:hAnsi="Bahnschrift" w:cs="Arial"/>
                <w:b/>
                <w:bCs/>
                <w:szCs w:val="20"/>
                <w:lang w:val="en-US"/>
              </w:rPr>
              <w:t>web roles</w:t>
            </w:r>
            <w:r w:rsidRPr="00D2095A">
              <w:rPr>
                <w:rFonts w:ascii="Bahnschrift" w:eastAsia="ヒラギノ角ゴ Pro W3" w:hAnsi="Bahnschrift" w:cs="Arial"/>
                <w:szCs w:val="20"/>
                <w:lang w:val="en-US"/>
              </w:rPr>
              <w:t xml:space="preserve"> that could be allocated responsibility over these actions &gt;</w:t>
            </w:r>
          </w:p>
        </w:tc>
      </w:tr>
      <w:tr w:rsidR="00066AC9" w:rsidRPr="00D2095A" w14:paraId="0F3E503E" w14:textId="77777777" w:rsidTr="003B3F5B">
        <w:trPr>
          <w:trHeight w:val="1382"/>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36955C18" w14:textId="77777777" w:rsidR="001F7C4A" w:rsidRPr="00D2095A" w:rsidRDefault="001F7C4A" w:rsidP="003B3F5B">
            <w:pPr>
              <w:spacing w:before="60" w:after="60"/>
              <w:rPr>
                <w:rFonts w:ascii="Bahnschrift" w:hAnsi="Bahnschrift" w:cs="Arial"/>
                <w:b/>
                <w:bCs/>
                <w:szCs w:val="20"/>
              </w:rPr>
            </w:pPr>
            <w:r w:rsidRPr="00D2095A">
              <w:rPr>
                <w:rFonts w:ascii="Bahnschrift" w:hAnsi="Bahnschrift" w:cs="Arial"/>
                <w:b/>
                <w:bCs/>
                <w:szCs w:val="20"/>
              </w:rPr>
              <w:t>Sign Off</w:t>
            </w:r>
          </w:p>
          <w:p w14:paraId="1AFACF6D" w14:textId="77777777" w:rsidR="001F7C4A" w:rsidRPr="00D2095A" w:rsidRDefault="001F7C4A" w:rsidP="003B3F5B">
            <w:pPr>
              <w:spacing w:before="60" w:after="60"/>
              <w:rPr>
                <w:rFonts w:ascii="Bahnschrift" w:hAnsi="Bahnschrift" w:cs="Arial"/>
                <w:szCs w:val="20"/>
              </w:rPr>
            </w:pPr>
            <w:r w:rsidRPr="00D2095A">
              <w:rPr>
                <w:rFonts w:ascii="Bahnschrift" w:hAnsi="Bahnschrift" w:cs="Arial"/>
                <w:szCs w:val="20"/>
              </w:rPr>
              <w:t>Assessment Documentation</w:t>
            </w:r>
          </w:p>
          <w:p w14:paraId="22F43FBF" w14:textId="77777777" w:rsidR="001F7C4A" w:rsidRPr="00D2095A" w:rsidRDefault="001F7C4A"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068E384B"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6499036F" w14:textId="737F9159" w:rsidR="001F7C4A" w:rsidRPr="00D2095A" w:rsidRDefault="001F7C4A" w:rsidP="003B3F5B">
            <w:pPr>
              <w:spacing w:before="80" w:after="80"/>
              <w:rPr>
                <w:rFonts w:ascii="Bahnschrift" w:hAnsi="Bahnschrift" w:cs="Arial"/>
              </w:rPr>
            </w:pPr>
            <w:r w:rsidRPr="00D2095A">
              <w:rPr>
                <w:rFonts w:ascii="Bahnschrift" w:hAnsi="Bahnschrift" w:cs="Arial"/>
                <w:b/>
              </w:rPr>
              <w:lastRenderedPageBreak/>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 xml:space="preserve">The following tasks are to be completed in relation to Part </w:t>
            </w:r>
            <w:r w:rsidR="00397C22" w:rsidRPr="00D2095A">
              <w:rPr>
                <w:rFonts w:ascii="Bahnschrift" w:hAnsi="Bahnschrift" w:cs="Arial"/>
              </w:rPr>
              <w:t>6</w:t>
            </w:r>
            <w:r w:rsidRPr="00D2095A">
              <w:rPr>
                <w:rFonts w:ascii="Bahnschrift" w:hAnsi="Bahnschrift" w:cs="Arial"/>
              </w:rPr>
              <w:t xml:space="preserve"> – SEO Research and Analysis. Each of the skills must be observed on at least one occasion by the facilitator.</w:t>
            </w:r>
          </w:p>
        </w:tc>
        <w:tc>
          <w:tcPr>
            <w:tcW w:w="2278" w:type="dxa"/>
            <w:gridSpan w:val="2"/>
            <w:shd w:val="clear" w:color="auto" w:fill="D8D8D9" w:themeFill="accent1" w:themeFillTint="33"/>
            <w:vAlign w:val="center"/>
          </w:tcPr>
          <w:p w14:paraId="5D2599E8" w14:textId="77777777" w:rsidR="001F7C4A" w:rsidRPr="00D2095A" w:rsidRDefault="001F7C4A" w:rsidP="003B3F5B">
            <w:pPr>
              <w:spacing w:before="80" w:after="80"/>
              <w:jc w:val="center"/>
              <w:rPr>
                <w:rFonts w:ascii="Bahnschrift" w:hAnsi="Bahnschrift"/>
                <w:szCs w:val="24"/>
              </w:rPr>
            </w:pPr>
            <w:r w:rsidRPr="00D2095A">
              <w:rPr>
                <w:rFonts w:ascii="Bahnschrift" w:hAnsi="Bahnschrift" w:cs="Arial"/>
                <w:b/>
                <w:szCs w:val="24"/>
              </w:rPr>
              <w:t>Satisfactory</w:t>
            </w:r>
          </w:p>
        </w:tc>
      </w:tr>
      <w:tr w:rsidR="00066AC9" w:rsidRPr="00D2095A" w14:paraId="55B7908B"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19125503" w14:textId="77777777" w:rsidR="001F7C4A" w:rsidRPr="00D2095A" w:rsidRDefault="001F7C4A" w:rsidP="003B3F5B">
            <w:pPr>
              <w:spacing w:before="80" w:after="80"/>
              <w:rPr>
                <w:rFonts w:ascii="Bahnschrift" w:hAnsi="Bahnschrift" w:cs="Arial"/>
                <w:b/>
              </w:rPr>
            </w:pPr>
          </w:p>
        </w:tc>
        <w:tc>
          <w:tcPr>
            <w:tcW w:w="1134" w:type="dxa"/>
            <w:shd w:val="clear" w:color="auto" w:fill="D8D8D9" w:themeFill="accent1" w:themeFillTint="33"/>
            <w:vAlign w:val="center"/>
          </w:tcPr>
          <w:p w14:paraId="6F541DAB" w14:textId="77777777" w:rsidR="001F7C4A" w:rsidRPr="00D2095A" w:rsidRDefault="001F7C4A"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09031133" w14:textId="77777777" w:rsidR="001F7C4A" w:rsidRPr="00D2095A" w:rsidRDefault="001F7C4A"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270FBA36"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7E30F51E" w14:textId="71A9E20B" w:rsidR="001F7C4A" w:rsidRPr="00D2095A" w:rsidRDefault="001F7C4A" w:rsidP="00A16A84">
            <w:pPr>
              <w:pStyle w:val="SFnumbullet1"/>
              <w:numPr>
                <w:ilvl w:val="0"/>
                <w:numId w:val="75"/>
              </w:numPr>
              <w:rPr>
                <w:rFonts w:ascii="Bahnschrift" w:hAnsi="Bahnschrift"/>
              </w:rPr>
            </w:pPr>
            <w:r w:rsidRPr="00D2095A">
              <w:rPr>
                <w:rFonts w:ascii="Bahnschrift" w:hAnsi="Bahnschrift"/>
              </w:rPr>
              <w:t>The learner has successfully met documentation &amp; brief requirements, has presented their findings effectively, and has achieved sign off for their reports, ahead of Part 7 implementation.</w:t>
            </w:r>
          </w:p>
        </w:tc>
        <w:tc>
          <w:tcPr>
            <w:tcW w:w="1134" w:type="dxa"/>
            <w:shd w:val="clear" w:color="auto" w:fill="FEFFFF" w:themeFill="background1"/>
            <w:vAlign w:val="center"/>
          </w:tcPr>
          <w:p w14:paraId="37386AD2" w14:textId="77777777" w:rsidR="001F7C4A" w:rsidRPr="00D2095A" w:rsidRDefault="002267EA" w:rsidP="003B3F5B">
            <w:pPr>
              <w:spacing w:before="80" w:after="80"/>
              <w:jc w:val="center"/>
              <w:rPr>
                <w:rFonts w:ascii="Bahnschrift" w:hAnsi="Bahnschrift"/>
                <w:szCs w:val="20"/>
              </w:rPr>
            </w:pPr>
            <w:sdt>
              <w:sdtPr>
                <w:rPr>
                  <w:rFonts w:ascii="Bahnschrift" w:hAnsi="Bahnschrift" w:cs="Arial"/>
                  <w:szCs w:val="20"/>
                </w:rPr>
                <w:id w:val="1765114406"/>
                <w14:checkbox>
                  <w14:checked w14:val="0"/>
                  <w14:checkedState w14:val="2612" w14:font="MS Gothic"/>
                  <w14:uncheckedState w14:val="2610" w14:font="MS Gothic"/>
                </w14:checkbox>
              </w:sdtPr>
              <w:sdtEndPr/>
              <w:sdtContent>
                <w:r w:rsidR="001F7C4A"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0A66DBED" w14:textId="77777777" w:rsidR="001F7C4A" w:rsidRPr="00D2095A" w:rsidRDefault="002267EA" w:rsidP="003B3F5B">
            <w:pPr>
              <w:spacing w:before="80" w:after="80"/>
              <w:jc w:val="center"/>
              <w:rPr>
                <w:rFonts w:ascii="Bahnschrift" w:hAnsi="Bahnschrift"/>
                <w:szCs w:val="20"/>
              </w:rPr>
            </w:pPr>
            <w:sdt>
              <w:sdtPr>
                <w:rPr>
                  <w:rFonts w:ascii="Bahnschrift" w:hAnsi="Bahnschrift" w:cs="Arial"/>
                  <w:szCs w:val="20"/>
                </w:rPr>
                <w:id w:val="1487745331"/>
                <w14:checkbox>
                  <w14:checked w14:val="0"/>
                  <w14:checkedState w14:val="2612" w14:font="MS Gothic"/>
                  <w14:uncheckedState w14:val="2610" w14:font="MS Gothic"/>
                </w14:checkbox>
              </w:sdtPr>
              <w:sdtEndPr/>
              <w:sdtContent>
                <w:r w:rsidR="001F7C4A" w:rsidRPr="00D2095A">
                  <w:rPr>
                    <w:rFonts w:ascii="Segoe UI Symbol" w:eastAsia="MS Gothic" w:hAnsi="Segoe UI Symbol" w:cs="Segoe UI Symbol"/>
                    <w:szCs w:val="20"/>
                  </w:rPr>
                  <w:t>☐</w:t>
                </w:r>
              </w:sdtContent>
            </w:sdt>
          </w:p>
        </w:tc>
      </w:tr>
      <w:tr w:rsidR="00066AC9" w:rsidRPr="00D2095A" w14:paraId="5FEB4005"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21677C6A" w14:textId="77777777" w:rsidR="001F7C4A" w:rsidRPr="00D2095A" w:rsidRDefault="001F7C4A"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shd w:val="clear" w:color="auto" w:fill="FEFFFF" w:themeFill="background1"/>
            <w:vAlign w:val="center"/>
          </w:tcPr>
          <w:p w14:paraId="1A1CBD56" w14:textId="77777777" w:rsidR="001F7C4A" w:rsidRPr="00D2095A" w:rsidRDefault="001F7C4A"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gridSpan w:val="2"/>
            <w:shd w:val="clear" w:color="auto" w:fill="FEFFFF" w:themeFill="background1"/>
            <w:vAlign w:val="center"/>
          </w:tcPr>
          <w:p w14:paraId="5B984303" w14:textId="77777777" w:rsidR="001F7C4A" w:rsidRPr="00D2095A" w:rsidRDefault="001F7C4A"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7B4FC1D2" w14:textId="77777777" w:rsidR="001F7C4A" w:rsidRPr="00D2095A" w:rsidRDefault="001F7C4A"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EFFFF" w:themeFill="background1"/>
            <w:vAlign w:val="center"/>
          </w:tcPr>
          <w:p w14:paraId="3DCB9F88" w14:textId="77777777" w:rsidR="001F7C4A" w:rsidRPr="00D2095A" w:rsidRDefault="001F7C4A"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47B40331" w14:textId="77777777" w:rsidR="001F7C4A" w:rsidRPr="00D2095A" w:rsidRDefault="001F7C4A" w:rsidP="003B3F5B">
            <w:pPr>
              <w:spacing w:before="80" w:after="80"/>
              <w:rPr>
                <w:rFonts w:ascii="Bahnschrift" w:hAnsi="Bahnschrift"/>
                <w:sz w:val="18"/>
                <w:szCs w:val="18"/>
              </w:rPr>
            </w:pPr>
            <w:r w:rsidRPr="00D2095A">
              <w:rPr>
                <w:rFonts w:ascii="Bahnschrift" w:hAnsi="Bahnschrift"/>
                <w:sz w:val="18"/>
                <w:szCs w:val="18"/>
              </w:rPr>
              <w:t>Insert Date</w:t>
            </w:r>
          </w:p>
        </w:tc>
      </w:tr>
    </w:tbl>
    <w:p w14:paraId="5F10B0A7" w14:textId="77777777" w:rsidR="00C44F36" w:rsidRPr="00D2095A" w:rsidRDefault="00C44F36" w:rsidP="00AF593F">
      <w:pPr>
        <w:tabs>
          <w:tab w:val="left" w:pos="5096"/>
          <w:tab w:val="left" w:pos="11119"/>
        </w:tabs>
        <w:rPr>
          <w:rFonts w:ascii="Bahnschrift" w:hAnsi="Bahnschrift"/>
        </w:rPr>
      </w:pPr>
    </w:p>
    <w:p w14:paraId="76A7C24F" w14:textId="77777777" w:rsidR="00D73BB0" w:rsidRPr="00D2095A" w:rsidRDefault="00D73BB0" w:rsidP="00AF593F">
      <w:pPr>
        <w:tabs>
          <w:tab w:val="left" w:pos="5096"/>
          <w:tab w:val="left" w:pos="11119"/>
        </w:tabs>
        <w:rPr>
          <w:rFonts w:ascii="Bahnschrift" w:hAnsi="Bahnschrift"/>
        </w:rPr>
      </w:pPr>
    </w:p>
    <w:p w14:paraId="61F0C1DC" w14:textId="77777777" w:rsidR="00D73BB0" w:rsidRPr="00D2095A" w:rsidRDefault="00D73BB0">
      <w:pPr>
        <w:rPr>
          <w:rFonts w:ascii="Bahnschrift" w:hAnsi="Bahnschrift"/>
        </w:rPr>
      </w:pPr>
      <w:r w:rsidRPr="00D2095A">
        <w:rPr>
          <w:rFonts w:ascii="Bahnschrift" w:hAnsi="Bahnschrift"/>
        </w:rPr>
        <w:br w:type="page"/>
      </w:r>
    </w:p>
    <w:tbl>
      <w:tblPr>
        <w:tblW w:w="10493"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1134"/>
        <w:gridCol w:w="1144"/>
      </w:tblGrid>
      <w:tr w:rsidR="00066AC9" w:rsidRPr="00D2095A" w14:paraId="2B29C86C" w14:textId="77777777" w:rsidTr="003B3F5B">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2C9A312" w14:textId="1CD63D0C" w:rsidR="00596AC8" w:rsidRPr="00D2095A" w:rsidRDefault="00596AC8" w:rsidP="003B3F5B">
            <w:pPr>
              <w:spacing w:before="60" w:after="60"/>
              <w:rPr>
                <w:rFonts w:ascii="Bahnschrift" w:hAnsi="Bahnschrift" w:cs="Arial"/>
                <w:b/>
                <w:bCs/>
                <w:szCs w:val="20"/>
              </w:rPr>
            </w:pPr>
          </w:p>
          <w:p w14:paraId="1C81DC7B" w14:textId="6578B2D9" w:rsidR="00596AC8" w:rsidRPr="00D2095A" w:rsidRDefault="00596AC8" w:rsidP="003B3F5B">
            <w:pPr>
              <w:spacing w:before="60" w:after="60"/>
              <w:rPr>
                <w:rFonts w:ascii="Bahnschrift" w:hAnsi="Bahnschrift" w:cs="Arial"/>
                <w:b/>
                <w:bCs/>
                <w:szCs w:val="20"/>
              </w:rPr>
            </w:pPr>
            <w:r w:rsidRPr="00D2095A">
              <w:rPr>
                <w:rFonts w:ascii="Bahnschrift" w:hAnsi="Bahnschrift" w:cs="Arial"/>
                <w:b/>
                <w:bCs/>
                <w:szCs w:val="20"/>
              </w:rPr>
              <w:t xml:space="preserve">Part </w:t>
            </w:r>
            <w:r w:rsidR="008548B5" w:rsidRPr="00D2095A">
              <w:rPr>
                <w:rFonts w:ascii="Bahnschrift" w:hAnsi="Bahnschrift" w:cs="Arial"/>
                <w:b/>
                <w:bCs/>
                <w:szCs w:val="20"/>
              </w:rPr>
              <w:t>7</w:t>
            </w:r>
            <w:r w:rsidRPr="00D2095A">
              <w:rPr>
                <w:rFonts w:ascii="Bahnschrift" w:hAnsi="Bahnschrift" w:cs="Arial"/>
                <w:b/>
                <w:bCs/>
                <w:szCs w:val="20"/>
              </w:rPr>
              <w:t xml:space="preserve"> – Optimising the Live Website</w:t>
            </w:r>
          </w:p>
          <w:p w14:paraId="3CF42696" w14:textId="77777777" w:rsidR="00596AC8" w:rsidRPr="00D2095A" w:rsidRDefault="00596AC8" w:rsidP="003B3F5B">
            <w:pPr>
              <w:spacing w:before="60" w:after="60"/>
              <w:rPr>
                <w:rFonts w:ascii="Bahnschrift" w:hAnsi="Bahnschrift" w:cs="Arial"/>
                <w:szCs w:val="20"/>
              </w:rPr>
            </w:pPr>
            <w:r w:rsidRPr="00D2095A">
              <w:rPr>
                <w:rFonts w:ascii="Bahnschrift" w:hAnsi="Bahnschrift" w:cs="Arial"/>
                <w:szCs w:val="20"/>
              </w:rPr>
              <w:t>Assessment Documentation</w:t>
            </w:r>
          </w:p>
          <w:p w14:paraId="7D792267" w14:textId="77777777" w:rsidR="00596AC8" w:rsidRPr="00D2095A" w:rsidRDefault="00596AC8" w:rsidP="003B3F5B">
            <w:pPr>
              <w:spacing w:before="60" w:after="60"/>
              <w:rPr>
                <w:rFonts w:ascii="Bahnschrift" w:hAnsi="Bahnschrift" w:cs="Arial"/>
                <w:b/>
                <w:bCs/>
              </w:rPr>
            </w:pPr>
          </w:p>
        </w:tc>
      </w:tr>
      <w:tr w:rsidR="00066AC9" w:rsidRPr="00D2095A" w14:paraId="73F90993" w14:textId="77777777" w:rsidTr="00596AC8">
        <w:trPr>
          <w:trHeight w:val="3394"/>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7CFAAC93" w14:textId="77777777" w:rsidR="00596AC8" w:rsidRPr="00D2095A" w:rsidRDefault="00596AC8" w:rsidP="003B3F5B">
            <w:pPr>
              <w:spacing w:before="120" w:after="120"/>
              <w:rPr>
                <w:rFonts w:ascii="Bahnschrift" w:hAnsi="Bahnschrift" w:cs="Arial"/>
                <w:b/>
                <w:bCs/>
                <w:szCs w:val="20"/>
              </w:rPr>
            </w:pPr>
            <w:r w:rsidRPr="00D2095A">
              <w:rPr>
                <w:rFonts w:ascii="Bahnschrift" w:hAnsi="Bahnschrift" w:cs="Arial"/>
                <w:b/>
                <w:bCs/>
                <w:szCs w:val="20"/>
              </w:rPr>
              <w:t>Optimise the Live Website for Search</w:t>
            </w:r>
          </w:p>
          <w:p w14:paraId="37BB7F56" w14:textId="77777777" w:rsidR="00596AC8" w:rsidRPr="00D2095A" w:rsidRDefault="00596AC8" w:rsidP="003B3F5B">
            <w:pPr>
              <w:spacing w:before="40" w:after="40"/>
              <w:rPr>
                <w:rFonts w:ascii="Bahnschrift" w:hAnsi="Bahnschrift" w:cs="Arial"/>
                <w:bCs/>
                <w:szCs w:val="20"/>
                <w:u w:val="single"/>
              </w:rPr>
            </w:pPr>
            <w:r w:rsidRPr="00D2095A">
              <w:rPr>
                <w:rFonts w:ascii="Bahnschrift" w:hAnsi="Bahnschrift" w:cs="Arial"/>
                <w:bCs/>
                <w:szCs w:val="20"/>
                <w:u w:val="single"/>
              </w:rPr>
              <w:t>Congratulations on successfully launching your website!</w:t>
            </w:r>
          </w:p>
          <w:p w14:paraId="2F10CA5A" w14:textId="77777777" w:rsidR="00596AC8" w:rsidRPr="00D2095A" w:rsidRDefault="00596AC8" w:rsidP="003B3F5B">
            <w:pPr>
              <w:spacing w:before="40" w:after="40"/>
              <w:rPr>
                <w:rFonts w:ascii="Bahnschrift" w:hAnsi="Bahnschrift" w:cs="Arial"/>
                <w:bCs/>
                <w:szCs w:val="20"/>
              </w:rPr>
            </w:pPr>
            <w:r w:rsidRPr="00D2095A">
              <w:rPr>
                <w:rFonts w:ascii="Bahnschrift" w:hAnsi="Bahnschrift" w:cs="Arial"/>
                <w:bCs/>
                <w:szCs w:val="20"/>
              </w:rPr>
              <w:t xml:space="preserve">However – once a website has been launched and indexed on a search engine, it does not mean that it can be found effectively by your intended users.  At this stage, </w:t>
            </w:r>
            <w:r w:rsidRPr="00D2095A">
              <w:rPr>
                <w:rFonts w:ascii="Bahnschrift" w:hAnsi="Bahnschrift" w:cs="Arial"/>
                <w:b/>
                <w:szCs w:val="20"/>
              </w:rPr>
              <w:t xml:space="preserve">you will need to </w:t>
            </w:r>
            <w:r w:rsidRPr="00D2095A">
              <w:rPr>
                <w:rFonts w:ascii="Bahnschrift" w:hAnsi="Bahnschrift" w:cs="Arial"/>
                <w:b/>
                <w:szCs w:val="20"/>
                <w:u w:val="single"/>
              </w:rPr>
              <w:t>develop</w:t>
            </w:r>
            <w:r w:rsidRPr="00D2095A">
              <w:rPr>
                <w:rFonts w:ascii="Bahnschrift" w:hAnsi="Bahnschrift" w:cs="Arial"/>
                <w:b/>
                <w:szCs w:val="20"/>
              </w:rPr>
              <w:t xml:space="preserve">, </w:t>
            </w:r>
            <w:r w:rsidRPr="00D2095A">
              <w:rPr>
                <w:rFonts w:ascii="Bahnschrift" w:hAnsi="Bahnschrift" w:cs="Arial"/>
                <w:b/>
                <w:szCs w:val="20"/>
                <w:u w:val="single"/>
              </w:rPr>
              <w:t>implement</w:t>
            </w:r>
            <w:r w:rsidRPr="00D2095A">
              <w:rPr>
                <w:rFonts w:ascii="Bahnschrift" w:hAnsi="Bahnschrift" w:cs="Arial"/>
                <w:b/>
                <w:szCs w:val="20"/>
              </w:rPr>
              <w:t xml:space="preserve"> and </w:t>
            </w:r>
            <w:r w:rsidRPr="00D2095A">
              <w:rPr>
                <w:rFonts w:ascii="Bahnschrift" w:hAnsi="Bahnschrift" w:cs="Arial"/>
                <w:b/>
                <w:szCs w:val="20"/>
                <w:u w:val="single"/>
              </w:rPr>
              <w:t>monitor</w:t>
            </w:r>
            <w:r w:rsidRPr="00D2095A">
              <w:rPr>
                <w:rFonts w:ascii="Bahnschrift" w:hAnsi="Bahnschrift" w:cs="Arial"/>
                <w:b/>
                <w:szCs w:val="20"/>
              </w:rPr>
              <w:t xml:space="preserve"> search engine optimisation strategies</w:t>
            </w:r>
            <w:r w:rsidRPr="00D2095A">
              <w:rPr>
                <w:rFonts w:ascii="Bahnschrift" w:hAnsi="Bahnschrift" w:cs="Arial"/>
                <w:bCs/>
                <w:szCs w:val="20"/>
              </w:rPr>
              <w:t xml:space="preserve">, </w:t>
            </w:r>
            <w:proofErr w:type="gramStart"/>
            <w:r w:rsidRPr="00D2095A">
              <w:rPr>
                <w:rFonts w:ascii="Bahnschrift" w:hAnsi="Bahnschrift" w:cs="Arial"/>
                <w:bCs/>
                <w:szCs w:val="20"/>
              </w:rPr>
              <w:t>in order to</w:t>
            </w:r>
            <w:proofErr w:type="gramEnd"/>
            <w:r w:rsidRPr="00D2095A">
              <w:rPr>
                <w:rFonts w:ascii="Bahnschrift" w:hAnsi="Bahnschrift" w:cs="Arial"/>
                <w:bCs/>
                <w:szCs w:val="20"/>
              </w:rPr>
              <w:t xml:space="preserve"> drive more traffic to your website.</w:t>
            </w:r>
          </w:p>
          <w:p w14:paraId="322FBCCE" w14:textId="77777777" w:rsidR="00596AC8" w:rsidRPr="00D2095A" w:rsidRDefault="00596AC8" w:rsidP="003B3F5B">
            <w:pPr>
              <w:spacing w:before="40" w:after="40"/>
              <w:rPr>
                <w:rFonts w:ascii="Bahnschrift" w:hAnsi="Bahnschrift" w:cs="Arial"/>
                <w:bCs/>
                <w:szCs w:val="20"/>
              </w:rPr>
            </w:pPr>
          </w:p>
          <w:p w14:paraId="6C6B0A11" w14:textId="77777777" w:rsidR="00596AC8" w:rsidRPr="00D2095A" w:rsidRDefault="00596AC8" w:rsidP="003B3F5B">
            <w:pPr>
              <w:spacing w:before="40" w:after="40"/>
              <w:rPr>
                <w:rFonts w:ascii="Bahnschrift" w:hAnsi="Bahnschrift" w:cs="Arial"/>
                <w:bCs/>
                <w:szCs w:val="20"/>
              </w:rPr>
            </w:pPr>
            <w:r w:rsidRPr="00D2095A">
              <w:rPr>
                <w:rFonts w:ascii="Bahnschrift" w:hAnsi="Bahnschrift" w:cs="Arial"/>
                <w:bCs/>
                <w:szCs w:val="20"/>
              </w:rPr>
              <w:t>Moreover, you will need to run a series of post-launch tests to check on other various performance metrics, which we initially analysed back in Part 4.</w:t>
            </w:r>
          </w:p>
          <w:p w14:paraId="616E2935" w14:textId="77777777" w:rsidR="00596AC8" w:rsidRPr="00D2095A" w:rsidRDefault="00596AC8" w:rsidP="003B3F5B">
            <w:pPr>
              <w:spacing w:before="40" w:after="40"/>
              <w:rPr>
                <w:rFonts w:ascii="Bahnschrift" w:hAnsi="Bahnschrift" w:cs="Arial"/>
                <w:bCs/>
                <w:szCs w:val="20"/>
              </w:rPr>
            </w:pPr>
          </w:p>
          <w:p w14:paraId="5A2FB9D5" w14:textId="77777777" w:rsidR="00596AC8" w:rsidRPr="00D2095A" w:rsidRDefault="00596AC8" w:rsidP="003B3F5B">
            <w:pPr>
              <w:spacing w:before="40" w:after="40"/>
              <w:rPr>
                <w:rFonts w:ascii="Bahnschrift" w:hAnsi="Bahnschrift" w:cs="Arial"/>
                <w:szCs w:val="20"/>
              </w:rPr>
            </w:pPr>
            <w:r w:rsidRPr="00D2095A">
              <w:rPr>
                <w:rFonts w:ascii="Bahnschrift" w:hAnsi="Bahnschrift" w:cs="Arial"/>
                <w:b/>
                <w:szCs w:val="20"/>
              </w:rPr>
              <w:t>Important Note:</w:t>
            </w:r>
            <w:r w:rsidRPr="00D2095A">
              <w:rPr>
                <w:rFonts w:ascii="Bahnschrift" w:hAnsi="Bahnschrift" w:cs="Arial"/>
                <w:bCs/>
                <w:szCs w:val="20"/>
              </w:rPr>
              <w:t xml:space="preserve"> Make sure to </w:t>
            </w:r>
            <w:r w:rsidRPr="00D2095A">
              <w:rPr>
                <w:rFonts w:ascii="Bahnschrift" w:hAnsi="Bahnschrift" w:cs="Arial"/>
                <w:bCs/>
                <w:szCs w:val="20"/>
                <w:u w:val="single"/>
              </w:rPr>
              <w:t>refer to the SEO strategy report you prepared and delivered in Assessment 1</w:t>
            </w:r>
            <w:r w:rsidRPr="00D2095A">
              <w:rPr>
                <w:rFonts w:ascii="Bahnschrift" w:hAnsi="Bahnschrift" w:cs="Arial"/>
                <w:bCs/>
                <w:szCs w:val="20"/>
              </w:rPr>
              <w:t>, as these covered a website in the same industry – your report’s findings should provide SEO implementation ideas for your developed website.</w:t>
            </w:r>
          </w:p>
        </w:tc>
      </w:tr>
      <w:tr w:rsidR="00066AC9" w:rsidRPr="00D2095A" w14:paraId="1DCCF822" w14:textId="77777777" w:rsidTr="00596AC8">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3F14D81" w14:textId="77777777" w:rsidR="00596AC8" w:rsidRPr="00D2095A" w:rsidRDefault="00596AC8" w:rsidP="003B3F5B">
            <w:pPr>
              <w:spacing w:before="60" w:after="60"/>
              <w:rPr>
                <w:rFonts w:ascii="Bahnschrift" w:hAnsi="Bahnschrift" w:cs="Arial"/>
                <w:b/>
                <w:bCs/>
              </w:rPr>
            </w:pPr>
            <w:r w:rsidRPr="00D2095A">
              <w:rPr>
                <w:rFonts w:ascii="Bahnschrift" w:hAnsi="Bahnschrift" w:cs="Arial"/>
                <w:b/>
                <w:bCs/>
              </w:rPr>
              <w:t xml:space="preserve">                         Question / Criteria</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B372681" w14:textId="77777777" w:rsidR="00596AC8" w:rsidRPr="00D2095A" w:rsidRDefault="00596AC8" w:rsidP="003B3F5B">
            <w:pPr>
              <w:spacing w:before="60" w:after="60"/>
              <w:jc w:val="center"/>
              <w:rPr>
                <w:rFonts w:ascii="Bahnschrift" w:hAnsi="Bahnschrift" w:cs="Arial"/>
                <w:b/>
                <w:bCs/>
              </w:rPr>
            </w:pPr>
            <w:r w:rsidRPr="00D2095A">
              <w:rPr>
                <w:rFonts w:ascii="Bahnschrift" w:hAnsi="Bahnschrift" w:cs="Arial"/>
                <w:b/>
                <w:bCs/>
              </w:rPr>
              <w:t>Answer/satisfactory response</w:t>
            </w:r>
          </w:p>
        </w:tc>
      </w:tr>
      <w:tr w:rsidR="00066AC9" w:rsidRPr="00D2095A" w14:paraId="59DC9EDF" w14:textId="77777777" w:rsidTr="00596AC8">
        <w:trPr>
          <w:trHeight w:val="416"/>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tcPr>
          <w:p w14:paraId="5B57FEF3" w14:textId="77777777" w:rsidR="00596AC8" w:rsidRPr="00D2095A" w:rsidRDefault="00596AC8" w:rsidP="003B3F5B">
            <w:pPr>
              <w:spacing w:before="60" w:after="60"/>
              <w:rPr>
                <w:rFonts w:ascii="Bahnschrift" w:hAnsi="Bahnschrift" w:cs="Arial"/>
                <w:b/>
                <w:bCs/>
              </w:rPr>
            </w:pPr>
            <w:r w:rsidRPr="00D2095A">
              <w:rPr>
                <w:rFonts w:ascii="Bahnschrift" w:hAnsi="Bahnschrift" w:cs="Arial"/>
                <w:b/>
                <w:bCs/>
              </w:rPr>
              <w:t>SEARCH ENGINE OPTIMISATION</w:t>
            </w:r>
          </w:p>
        </w:tc>
      </w:tr>
      <w:tr w:rsidR="00066AC9" w:rsidRPr="00D2095A" w14:paraId="0170B4E3" w14:textId="77777777" w:rsidTr="003B3F5B">
        <w:trPr>
          <w:trHeight w:val="557"/>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7FC7AEBE"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Review your defined audience determined in Part 1 &amp; your competitor SEO analysis from Assessment 1.</w:t>
            </w:r>
          </w:p>
          <w:p w14:paraId="2A87B825" w14:textId="77777777" w:rsidR="00596AC8" w:rsidRPr="00D2095A" w:rsidRDefault="00596AC8" w:rsidP="003B3F5B">
            <w:pPr>
              <w:pStyle w:val="SFnumbullet1"/>
              <w:numPr>
                <w:ilvl w:val="0"/>
                <w:numId w:val="0"/>
              </w:numPr>
              <w:rPr>
                <w:rFonts w:ascii="Bahnschrift" w:hAnsi="Bahnschrift"/>
              </w:rPr>
            </w:pPr>
          </w:p>
          <w:p w14:paraId="33B0265A"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Based on this research, generate keyword suggestions for your website by:</w:t>
            </w:r>
          </w:p>
          <w:p w14:paraId="07BC2C68" w14:textId="77777777" w:rsidR="00596AC8" w:rsidRPr="00D2095A" w:rsidRDefault="00596AC8" w:rsidP="003B3F5B">
            <w:pPr>
              <w:pStyle w:val="SFnumbullet1"/>
              <w:numPr>
                <w:ilvl w:val="0"/>
                <w:numId w:val="0"/>
              </w:numPr>
              <w:ind w:left="720"/>
              <w:rPr>
                <w:rFonts w:ascii="Bahnschrift" w:hAnsi="Bahnschrift"/>
              </w:rPr>
            </w:pPr>
          </w:p>
          <w:p w14:paraId="59003FDC" w14:textId="77777777" w:rsidR="00596AC8" w:rsidRPr="00D2095A" w:rsidRDefault="00596AC8" w:rsidP="00A16A84">
            <w:pPr>
              <w:pStyle w:val="SFnumbullet1"/>
              <w:numPr>
                <w:ilvl w:val="0"/>
                <w:numId w:val="59"/>
              </w:numPr>
              <w:rPr>
                <w:rFonts w:ascii="Bahnschrift" w:hAnsi="Bahnschrift"/>
              </w:rPr>
            </w:pPr>
            <w:r w:rsidRPr="00D2095A">
              <w:rPr>
                <w:rFonts w:ascii="Bahnschrift" w:hAnsi="Bahnschrift"/>
                <w:b/>
                <w:bCs/>
              </w:rPr>
              <w:t>listing at least SIX (6) keywords</w:t>
            </w:r>
            <w:r w:rsidRPr="00D2095A">
              <w:rPr>
                <w:rFonts w:ascii="Bahnschrift" w:hAnsi="Bahnschrift"/>
              </w:rPr>
              <w:t xml:space="preserve"> your intended audience are likely to use when searching for items related to the client’s business; </w:t>
            </w:r>
            <w:r w:rsidRPr="00D2095A">
              <w:rPr>
                <w:rFonts w:ascii="Bahnschrift" w:hAnsi="Bahnschrift"/>
                <w:b/>
                <w:bCs/>
              </w:rPr>
              <w:t>AND</w:t>
            </w:r>
            <w:r w:rsidRPr="00D2095A">
              <w:rPr>
                <w:rFonts w:ascii="Bahnschrift" w:hAnsi="Bahnschrift"/>
              </w:rPr>
              <w:t xml:space="preserve"> </w:t>
            </w:r>
          </w:p>
          <w:p w14:paraId="799ECFF5" w14:textId="77777777" w:rsidR="00596AC8" w:rsidRPr="00D2095A" w:rsidRDefault="00596AC8" w:rsidP="003B3F5B">
            <w:pPr>
              <w:pStyle w:val="SFnumbullet1"/>
              <w:numPr>
                <w:ilvl w:val="0"/>
                <w:numId w:val="0"/>
              </w:numPr>
              <w:ind w:left="720"/>
              <w:rPr>
                <w:rFonts w:ascii="Bahnschrift" w:hAnsi="Bahnschrift"/>
              </w:rPr>
            </w:pPr>
          </w:p>
          <w:p w14:paraId="5C9CDF91" w14:textId="77777777" w:rsidR="00596AC8" w:rsidRPr="00D2095A" w:rsidRDefault="00596AC8" w:rsidP="00A16A84">
            <w:pPr>
              <w:pStyle w:val="SFnumbullet1"/>
              <w:numPr>
                <w:ilvl w:val="0"/>
                <w:numId w:val="59"/>
              </w:numPr>
              <w:rPr>
                <w:rFonts w:ascii="Bahnschrift" w:hAnsi="Bahnschrift"/>
              </w:rPr>
            </w:pPr>
            <w:r w:rsidRPr="00D2095A">
              <w:rPr>
                <w:rFonts w:ascii="Bahnschrift" w:hAnsi="Bahnschrift"/>
              </w:rPr>
              <w:t xml:space="preserve">then </w:t>
            </w:r>
            <w:r w:rsidRPr="00D2095A">
              <w:rPr>
                <w:rFonts w:ascii="Bahnschrift" w:hAnsi="Bahnschrift"/>
                <w:b/>
                <w:bCs/>
              </w:rPr>
              <w:t xml:space="preserve">sort &amp; state which </w:t>
            </w:r>
            <w:r w:rsidRPr="00D2095A">
              <w:rPr>
                <w:rFonts w:ascii="Bahnschrift" w:hAnsi="Bahnschrift"/>
              </w:rPr>
              <w:t xml:space="preserve">keywords are either </w:t>
            </w:r>
            <w:r w:rsidRPr="00D2095A">
              <w:rPr>
                <w:rFonts w:ascii="Bahnschrift" w:hAnsi="Bahnschrift"/>
                <w:u w:val="single"/>
              </w:rPr>
              <w:t>broad keywords</w:t>
            </w:r>
            <w:r w:rsidRPr="00D2095A">
              <w:rPr>
                <w:rFonts w:ascii="Bahnschrift" w:hAnsi="Bahnschrift"/>
              </w:rPr>
              <w:t xml:space="preserve"> (“long-tail”) or </w:t>
            </w:r>
            <w:r w:rsidRPr="00D2095A">
              <w:rPr>
                <w:rFonts w:ascii="Bahnschrift" w:hAnsi="Bahnschrift"/>
                <w:u w:val="single"/>
              </w:rPr>
              <w:t>specific sub-keywords</w:t>
            </w:r>
            <w:r w:rsidRPr="00D2095A">
              <w:rPr>
                <w:rFonts w:ascii="Bahnschrift" w:hAnsi="Bahnschrift"/>
              </w:rPr>
              <w:t xml:space="preserve"> (“short-tail”) (you must have at LEAST ONE (1)</w:t>
            </w:r>
            <w:r w:rsidRPr="00D2095A">
              <w:rPr>
                <w:rFonts w:ascii="Bahnschrift" w:hAnsi="Bahnschrift"/>
                <w:b/>
                <w:bCs/>
              </w:rPr>
              <w:t xml:space="preserve"> </w:t>
            </w:r>
            <w:r w:rsidRPr="00D2095A">
              <w:rPr>
                <w:rFonts w:ascii="Bahnschrift" w:hAnsi="Bahnschrift"/>
              </w:rPr>
              <w:t>example of each type)</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0939975E" w14:textId="77777777" w:rsidR="00596AC8" w:rsidRPr="00D2095A" w:rsidRDefault="00596AC8" w:rsidP="003B3F5B">
            <w:pPr>
              <w:spacing w:before="80" w:after="80"/>
              <w:jc w:val="center"/>
              <w:rPr>
                <w:rFonts w:ascii="Bahnschrift" w:hAnsi="Bahnschrift"/>
                <w:b/>
                <w:bCs/>
                <w:szCs w:val="20"/>
              </w:rPr>
            </w:pPr>
            <w:r w:rsidRPr="00D2095A">
              <w:rPr>
                <w:rFonts w:ascii="Bahnschrift" w:hAnsi="Bahnschrift"/>
                <w:b/>
                <w:bCs/>
                <w:szCs w:val="20"/>
              </w:rPr>
              <w:t>Long-tail Keywords</w:t>
            </w:r>
          </w:p>
        </w:tc>
      </w:tr>
      <w:tr w:rsidR="00066AC9" w:rsidRPr="00D2095A" w14:paraId="598D7A30" w14:textId="77777777" w:rsidTr="003B3F5B">
        <w:trPr>
          <w:trHeight w:val="1384"/>
        </w:trPr>
        <w:tc>
          <w:tcPr>
            <w:tcW w:w="4962" w:type="dxa"/>
            <w:gridSpan w:val="3"/>
            <w:vMerge/>
            <w:tcBorders>
              <w:left w:val="single" w:sz="4" w:space="0" w:color="7F7F7F" w:themeColor="text1" w:themeTint="80"/>
              <w:right w:val="single" w:sz="4" w:space="0" w:color="7F7F7F" w:themeColor="text1" w:themeTint="80"/>
            </w:tcBorders>
            <w:vAlign w:val="center"/>
          </w:tcPr>
          <w:p w14:paraId="5BD823BB"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DDFB0C7" w14:textId="77777777" w:rsidR="00596AC8" w:rsidRPr="00D2095A" w:rsidRDefault="00596AC8" w:rsidP="00A16A84">
            <w:pPr>
              <w:numPr>
                <w:ilvl w:val="0"/>
                <w:numId w:val="58"/>
              </w:numPr>
              <w:spacing w:before="80" w:after="80"/>
              <w:rPr>
                <w:rFonts w:ascii="Bahnschrift" w:hAnsi="Bahnschrift"/>
                <w:bCs/>
                <w:szCs w:val="20"/>
              </w:rPr>
            </w:pPr>
            <w:r w:rsidRPr="00D2095A">
              <w:rPr>
                <w:rFonts w:ascii="Bahnschrift" w:eastAsia="ヒラギノ角ゴ Pro W3" w:hAnsi="Bahnschrift" w:cs="Arial"/>
                <w:szCs w:val="20"/>
                <w:lang w:val="en-US"/>
              </w:rPr>
              <w:t>&lt; List your long-tail keywords here &gt;</w:t>
            </w:r>
          </w:p>
        </w:tc>
      </w:tr>
      <w:tr w:rsidR="00066AC9" w:rsidRPr="00D2095A" w14:paraId="29E7EC6A" w14:textId="77777777" w:rsidTr="003B3F5B">
        <w:trPr>
          <w:trHeight w:val="331"/>
        </w:trPr>
        <w:tc>
          <w:tcPr>
            <w:tcW w:w="4962" w:type="dxa"/>
            <w:gridSpan w:val="3"/>
            <w:vMerge/>
            <w:tcBorders>
              <w:left w:val="single" w:sz="4" w:space="0" w:color="7F7F7F" w:themeColor="text1" w:themeTint="80"/>
              <w:right w:val="single" w:sz="4" w:space="0" w:color="7F7F7F" w:themeColor="text1" w:themeTint="80"/>
            </w:tcBorders>
            <w:vAlign w:val="center"/>
          </w:tcPr>
          <w:p w14:paraId="2395709C"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370DDD19" w14:textId="77777777" w:rsidR="00596AC8" w:rsidRPr="00D2095A" w:rsidRDefault="00596AC8" w:rsidP="003B3F5B">
            <w:pPr>
              <w:spacing w:before="80" w:after="80"/>
              <w:jc w:val="center"/>
              <w:rPr>
                <w:rFonts w:ascii="Bahnschrift" w:hAnsi="Bahnschrift"/>
                <w:b/>
                <w:bCs/>
                <w:szCs w:val="20"/>
              </w:rPr>
            </w:pPr>
            <w:r w:rsidRPr="00D2095A">
              <w:rPr>
                <w:rFonts w:ascii="Bahnschrift" w:hAnsi="Bahnschrift"/>
                <w:b/>
                <w:bCs/>
                <w:szCs w:val="20"/>
              </w:rPr>
              <w:t>Short-tail Keywords</w:t>
            </w:r>
          </w:p>
        </w:tc>
      </w:tr>
      <w:tr w:rsidR="00066AC9" w:rsidRPr="00D2095A" w14:paraId="6374E198" w14:textId="77777777" w:rsidTr="003B3F5B">
        <w:trPr>
          <w:trHeight w:val="1026"/>
        </w:trPr>
        <w:tc>
          <w:tcPr>
            <w:tcW w:w="4962" w:type="dxa"/>
            <w:gridSpan w:val="3"/>
            <w:vMerge/>
            <w:tcBorders>
              <w:left w:val="single" w:sz="4" w:space="0" w:color="7F7F7F" w:themeColor="text1" w:themeTint="80"/>
              <w:right w:val="single" w:sz="4" w:space="0" w:color="7F7F7F" w:themeColor="text1" w:themeTint="80"/>
            </w:tcBorders>
            <w:vAlign w:val="center"/>
          </w:tcPr>
          <w:p w14:paraId="41655A4D"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right w:val="single" w:sz="4" w:space="0" w:color="7F7F7F" w:themeColor="text1" w:themeTint="80"/>
            </w:tcBorders>
            <w:vAlign w:val="center"/>
          </w:tcPr>
          <w:p w14:paraId="684613DD" w14:textId="77777777" w:rsidR="00596AC8" w:rsidRPr="00D2095A" w:rsidRDefault="00596AC8" w:rsidP="00A16A84">
            <w:pPr>
              <w:numPr>
                <w:ilvl w:val="0"/>
                <w:numId w:val="58"/>
              </w:numPr>
              <w:spacing w:before="80" w:after="80"/>
              <w:rPr>
                <w:rFonts w:ascii="Bahnschrift" w:hAnsi="Bahnschrift"/>
                <w:bCs/>
                <w:szCs w:val="20"/>
              </w:rPr>
            </w:pPr>
            <w:r w:rsidRPr="00D2095A">
              <w:rPr>
                <w:rFonts w:ascii="Bahnschrift" w:eastAsia="ヒラギノ角ゴ Pro W3" w:hAnsi="Bahnschrift" w:cs="Arial"/>
                <w:szCs w:val="20"/>
                <w:lang w:val="en-US"/>
              </w:rPr>
              <w:t>&lt; List your short-tail keywords here &gt;</w:t>
            </w:r>
          </w:p>
        </w:tc>
      </w:tr>
      <w:tr w:rsidR="00066AC9" w:rsidRPr="00D2095A" w14:paraId="3B4FA84C" w14:textId="77777777" w:rsidTr="003B3F5B">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15FF7C08"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 xml:space="preserve">Based on your understanding of SEO, your determined keywords &amp; your audience analysis – </w:t>
            </w:r>
            <w:r w:rsidRPr="00D2095A">
              <w:rPr>
                <w:rFonts w:ascii="Bahnschrift" w:hAnsi="Bahnschrift"/>
                <w:b/>
                <w:bCs/>
              </w:rPr>
              <w:t>identify THREE (3) SEO optimisation opportunities</w:t>
            </w:r>
            <w:r w:rsidRPr="00D2095A">
              <w:rPr>
                <w:rFonts w:ascii="Bahnschrift" w:hAnsi="Bahnschrift"/>
              </w:rPr>
              <w:t xml:space="preserve"> for your website.</w:t>
            </w:r>
          </w:p>
          <w:p w14:paraId="05460365" w14:textId="77777777" w:rsidR="00596AC8" w:rsidRPr="00D2095A" w:rsidRDefault="00596AC8" w:rsidP="003B3F5B">
            <w:pPr>
              <w:pStyle w:val="SFnumbullet1"/>
              <w:numPr>
                <w:ilvl w:val="0"/>
                <w:numId w:val="0"/>
              </w:numPr>
              <w:rPr>
                <w:rFonts w:ascii="Bahnschrift" w:hAnsi="Bahnschrift"/>
              </w:rPr>
            </w:pPr>
          </w:p>
          <w:p w14:paraId="69FCEDEA" w14:textId="77777777" w:rsidR="00596AC8" w:rsidRPr="00D2095A" w:rsidRDefault="00596AC8" w:rsidP="003B3F5B">
            <w:pPr>
              <w:pStyle w:val="SFnumbullet1"/>
              <w:numPr>
                <w:ilvl w:val="0"/>
                <w:numId w:val="0"/>
              </w:numPr>
              <w:ind w:left="360"/>
              <w:rPr>
                <w:rFonts w:ascii="Bahnschrift" w:hAnsi="Bahnschrift"/>
                <w:b/>
                <w:bCs/>
              </w:rPr>
            </w:pPr>
            <w:r w:rsidRPr="00D2095A">
              <w:rPr>
                <w:rFonts w:ascii="Bahnschrift" w:hAnsi="Bahnschrift"/>
                <w:b/>
                <w:bCs/>
                <w:u w:val="single"/>
              </w:rPr>
              <w:t>Each opportunity</w:t>
            </w:r>
            <w:r w:rsidRPr="00D2095A">
              <w:rPr>
                <w:rFonts w:ascii="Bahnschrift" w:hAnsi="Bahnschrift"/>
                <w:b/>
                <w:bCs/>
              </w:rPr>
              <w:t xml:space="preserve"> should:</w:t>
            </w:r>
          </w:p>
          <w:p w14:paraId="27401B00" w14:textId="77777777" w:rsidR="00596AC8" w:rsidRPr="00D2095A" w:rsidRDefault="00596AC8" w:rsidP="00A16A84">
            <w:pPr>
              <w:pStyle w:val="SFnumbullet1"/>
              <w:numPr>
                <w:ilvl w:val="0"/>
                <w:numId w:val="60"/>
              </w:numPr>
              <w:rPr>
                <w:rFonts w:ascii="Bahnschrift" w:hAnsi="Bahnschrift"/>
              </w:rPr>
            </w:pPr>
            <w:r w:rsidRPr="00D2095A">
              <w:rPr>
                <w:rFonts w:ascii="Bahnschrift" w:hAnsi="Bahnschrift"/>
              </w:rPr>
              <w:t xml:space="preserve">State what webpage it will </w:t>
            </w:r>
            <w:proofErr w:type="gramStart"/>
            <w:r w:rsidRPr="00D2095A">
              <w:rPr>
                <w:rFonts w:ascii="Bahnschrift" w:hAnsi="Bahnschrift"/>
              </w:rPr>
              <w:t>alter;</w:t>
            </w:r>
            <w:proofErr w:type="gramEnd"/>
            <w:r w:rsidRPr="00D2095A">
              <w:rPr>
                <w:rFonts w:ascii="Bahnschrift" w:hAnsi="Bahnschrift"/>
              </w:rPr>
              <w:t xml:space="preserve"> </w:t>
            </w:r>
          </w:p>
          <w:p w14:paraId="6158A58A" w14:textId="77777777" w:rsidR="00596AC8" w:rsidRPr="00D2095A" w:rsidRDefault="00596AC8" w:rsidP="00A16A84">
            <w:pPr>
              <w:pStyle w:val="SFnumbullet1"/>
              <w:numPr>
                <w:ilvl w:val="0"/>
                <w:numId w:val="60"/>
              </w:numPr>
              <w:rPr>
                <w:rFonts w:ascii="Bahnschrift" w:hAnsi="Bahnschrift"/>
              </w:rPr>
            </w:pPr>
            <w:r w:rsidRPr="00D2095A">
              <w:rPr>
                <w:rFonts w:ascii="Bahnschrift" w:hAnsi="Bahnschrift"/>
              </w:rPr>
              <w:t>Confirm at least ONE (1) long-tail &amp; ONE (1) short-tail keyword to be incorporated; and</w:t>
            </w:r>
          </w:p>
          <w:p w14:paraId="20D39778" w14:textId="77777777" w:rsidR="00596AC8" w:rsidRPr="00D2095A" w:rsidRDefault="00596AC8" w:rsidP="00A16A84">
            <w:pPr>
              <w:pStyle w:val="SFnumbullet1"/>
              <w:numPr>
                <w:ilvl w:val="0"/>
                <w:numId w:val="60"/>
              </w:numPr>
              <w:rPr>
                <w:rFonts w:ascii="Bahnschrift" w:hAnsi="Bahnschrift"/>
              </w:rPr>
            </w:pPr>
            <w:r w:rsidRPr="00D2095A">
              <w:rPr>
                <w:rFonts w:ascii="Bahnschrift" w:hAnsi="Bahnschrift"/>
              </w:rPr>
              <w:t xml:space="preserve">Explain how </w:t>
            </w:r>
            <w:r w:rsidRPr="00D2095A">
              <w:rPr>
                <w:rFonts w:ascii="Bahnschrift" w:hAnsi="Bahnschrift"/>
                <w:b/>
                <w:bCs/>
              </w:rPr>
              <w:t>at least ONE (1) web page element/section/content</w:t>
            </w:r>
            <w:r w:rsidRPr="00D2095A">
              <w:rPr>
                <w:rFonts w:ascii="Bahnschrift" w:hAnsi="Bahnschrift"/>
              </w:rPr>
              <w:t xml:space="preserve"> will incorporate </w:t>
            </w:r>
            <w:r w:rsidRPr="00D2095A">
              <w:rPr>
                <w:rFonts w:ascii="Bahnschrift" w:hAnsi="Bahnschrift"/>
              </w:rPr>
              <w:lastRenderedPageBreak/>
              <w:t>these keywords to improve SEO performance.</w:t>
            </w:r>
          </w:p>
          <w:p w14:paraId="7066A57E" w14:textId="77777777" w:rsidR="00596AC8" w:rsidRPr="00D2095A" w:rsidRDefault="00596AC8" w:rsidP="003B3F5B">
            <w:pPr>
              <w:pStyle w:val="SFnumbullet1"/>
              <w:numPr>
                <w:ilvl w:val="0"/>
                <w:numId w:val="0"/>
              </w:numPr>
              <w:ind w:left="360"/>
              <w:rPr>
                <w:rFonts w:ascii="Bahnschrift" w:hAnsi="Bahnschrift"/>
              </w:rPr>
            </w:pPr>
          </w:p>
          <w:p w14:paraId="2CE7B6E1" w14:textId="77777777" w:rsidR="00596AC8" w:rsidRPr="00D2095A" w:rsidRDefault="00596AC8" w:rsidP="003B3F5B">
            <w:pPr>
              <w:pStyle w:val="SFnumbullet1"/>
              <w:numPr>
                <w:ilvl w:val="0"/>
                <w:numId w:val="0"/>
              </w:numPr>
              <w:ind w:left="360"/>
              <w:rPr>
                <w:rFonts w:ascii="Bahnschrift" w:hAnsi="Bahnschrift"/>
              </w:rPr>
            </w:pPr>
          </w:p>
          <w:p w14:paraId="505FA2FD" w14:textId="77777777" w:rsidR="00596AC8" w:rsidRPr="00D2095A" w:rsidRDefault="00596AC8" w:rsidP="003B3F5B">
            <w:pPr>
              <w:pStyle w:val="SFnumbullet1"/>
              <w:numPr>
                <w:ilvl w:val="0"/>
                <w:numId w:val="0"/>
              </w:numPr>
              <w:ind w:left="357" w:hanging="357"/>
              <w:rPr>
                <w:rFonts w:ascii="Bahnschrift" w:hAnsi="Bahnschrift"/>
              </w:rPr>
            </w:pPr>
            <w:r w:rsidRPr="00D2095A">
              <w:rPr>
                <w:rFonts w:ascii="Bahnschrift" w:hAnsi="Bahnschrift"/>
                <w:u w:val="single"/>
              </w:rPr>
              <w:t>REMINDER - SEO can be improved by updating:</w:t>
            </w:r>
          </w:p>
          <w:p w14:paraId="7FFCA829" w14:textId="77777777" w:rsidR="00596AC8" w:rsidRPr="00D2095A" w:rsidRDefault="00596AC8" w:rsidP="00A16A84">
            <w:pPr>
              <w:pStyle w:val="SFnumbullet1"/>
              <w:numPr>
                <w:ilvl w:val="0"/>
                <w:numId w:val="61"/>
              </w:numPr>
              <w:rPr>
                <w:rFonts w:ascii="Bahnschrift" w:hAnsi="Bahnschrift"/>
              </w:rPr>
            </w:pPr>
            <w:r w:rsidRPr="00D2095A">
              <w:rPr>
                <w:rFonts w:ascii="Bahnschrift" w:hAnsi="Bahnschrift"/>
                <w:b/>
                <w:bCs/>
              </w:rPr>
              <w:t xml:space="preserve">Headers </w:t>
            </w:r>
            <w:r w:rsidRPr="00D2095A">
              <w:rPr>
                <w:rFonts w:ascii="Bahnschrift" w:hAnsi="Bahnschrift"/>
              </w:rPr>
              <w:t xml:space="preserve">– use keywords in </w:t>
            </w:r>
            <w:proofErr w:type="gramStart"/>
            <w:r w:rsidRPr="00D2095A">
              <w:rPr>
                <w:rFonts w:ascii="Bahnschrift" w:hAnsi="Bahnschrift"/>
              </w:rPr>
              <w:t>headers;</w:t>
            </w:r>
            <w:proofErr w:type="gramEnd"/>
            <w:r w:rsidRPr="00D2095A">
              <w:rPr>
                <w:rFonts w:ascii="Bahnschrift" w:hAnsi="Bahnschrift"/>
              </w:rPr>
              <w:t> </w:t>
            </w:r>
          </w:p>
          <w:p w14:paraId="1ACC2E73" w14:textId="77777777" w:rsidR="00596AC8" w:rsidRPr="00D2095A" w:rsidRDefault="00596AC8" w:rsidP="00A16A84">
            <w:pPr>
              <w:pStyle w:val="SFnumbullet1"/>
              <w:numPr>
                <w:ilvl w:val="0"/>
                <w:numId w:val="61"/>
              </w:numPr>
              <w:rPr>
                <w:rFonts w:ascii="Bahnschrift" w:hAnsi="Bahnschrift"/>
              </w:rPr>
            </w:pPr>
            <w:r w:rsidRPr="00D2095A">
              <w:rPr>
                <w:rFonts w:ascii="Bahnschrift" w:hAnsi="Bahnschrift"/>
                <w:b/>
                <w:bCs/>
              </w:rPr>
              <w:t xml:space="preserve">Content </w:t>
            </w:r>
            <w:r w:rsidRPr="00D2095A">
              <w:rPr>
                <w:rFonts w:ascii="Bahnschrift" w:hAnsi="Bahnschrift"/>
              </w:rPr>
              <w:t xml:space="preserve">– incorporate keywords into your written </w:t>
            </w:r>
            <w:proofErr w:type="gramStart"/>
            <w:r w:rsidRPr="00D2095A">
              <w:rPr>
                <w:rFonts w:ascii="Bahnschrift" w:hAnsi="Bahnschrift"/>
              </w:rPr>
              <w:t>content;</w:t>
            </w:r>
            <w:proofErr w:type="gramEnd"/>
          </w:p>
          <w:p w14:paraId="261EA781" w14:textId="77777777" w:rsidR="00596AC8" w:rsidRPr="00D2095A" w:rsidRDefault="00596AC8" w:rsidP="00A16A84">
            <w:pPr>
              <w:pStyle w:val="SFnumbullet1"/>
              <w:numPr>
                <w:ilvl w:val="0"/>
                <w:numId w:val="61"/>
              </w:numPr>
              <w:rPr>
                <w:rFonts w:ascii="Bahnschrift" w:hAnsi="Bahnschrift"/>
              </w:rPr>
            </w:pPr>
            <w:r w:rsidRPr="00D2095A">
              <w:rPr>
                <w:rFonts w:ascii="Bahnschrift" w:hAnsi="Bahnschrift"/>
                <w:b/>
                <w:bCs/>
              </w:rPr>
              <w:t xml:space="preserve">Optimise images </w:t>
            </w:r>
            <w:r w:rsidRPr="00D2095A">
              <w:rPr>
                <w:rFonts w:ascii="Bahnschrift" w:hAnsi="Bahnschrift"/>
              </w:rPr>
              <w:t xml:space="preserve">– include the keyword in image alt </w:t>
            </w:r>
            <w:proofErr w:type="gramStart"/>
            <w:r w:rsidRPr="00D2095A">
              <w:rPr>
                <w:rFonts w:ascii="Bahnschrift" w:hAnsi="Bahnschrift"/>
              </w:rPr>
              <w:t>tags;</w:t>
            </w:r>
            <w:proofErr w:type="gramEnd"/>
          </w:p>
          <w:p w14:paraId="010CBC69" w14:textId="77777777" w:rsidR="00596AC8" w:rsidRPr="00D2095A" w:rsidRDefault="00596AC8" w:rsidP="00A16A84">
            <w:pPr>
              <w:pStyle w:val="SFnumbullet1"/>
              <w:numPr>
                <w:ilvl w:val="0"/>
                <w:numId w:val="61"/>
              </w:numPr>
              <w:rPr>
                <w:rFonts w:ascii="Bahnschrift" w:hAnsi="Bahnschrift"/>
              </w:rPr>
            </w:pPr>
            <w:r w:rsidRPr="00D2095A">
              <w:rPr>
                <w:rFonts w:ascii="Bahnschrift" w:hAnsi="Bahnschrift"/>
                <w:b/>
                <w:bCs/>
              </w:rPr>
              <w:t xml:space="preserve">Webpage </w:t>
            </w:r>
            <w:r w:rsidRPr="00D2095A">
              <w:rPr>
                <w:rFonts w:ascii="Bahnschrift" w:hAnsi="Bahnschrift"/>
              </w:rPr>
              <w:t>– create a dedicated keyword webpage, that targets keywords &amp; offers keyword information on it; and</w:t>
            </w:r>
          </w:p>
          <w:p w14:paraId="60A4B2A1" w14:textId="77777777" w:rsidR="00596AC8" w:rsidRPr="00D2095A" w:rsidRDefault="00596AC8" w:rsidP="00A16A84">
            <w:pPr>
              <w:pStyle w:val="SFnumbullet1"/>
              <w:numPr>
                <w:ilvl w:val="0"/>
                <w:numId w:val="61"/>
              </w:numPr>
              <w:rPr>
                <w:rFonts w:ascii="Bahnschrift" w:hAnsi="Bahnschrift"/>
                <w:lang w:val="en-US"/>
              </w:rPr>
            </w:pPr>
            <w:r w:rsidRPr="00D2095A">
              <w:rPr>
                <w:rFonts w:ascii="Bahnschrift" w:hAnsi="Bahnschrift"/>
                <w:b/>
                <w:bCs/>
              </w:rPr>
              <w:t xml:space="preserve">Blog posts </w:t>
            </w:r>
            <w:r w:rsidRPr="00D2095A">
              <w:rPr>
                <w:rFonts w:ascii="Bahnschrift" w:hAnsi="Bahnschrift"/>
              </w:rPr>
              <w:t>– write articles about keyword topics, making sure to incorporate those same keywords into the content. </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2965A3F5" w14:textId="77777777" w:rsidR="00596AC8" w:rsidRPr="00D2095A" w:rsidRDefault="00596AC8" w:rsidP="003B3F5B">
            <w:pPr>
              <w:spacing w:before="80" w:after="80"/>
              <w:jc w:val="center"/>
              <w:rPr>
                <w:rFonts w:ascii="Bahnschrift" w:hAnsi="Bahnschrift"/>
                <w:b/>
                <w:bCs/>
                <w:szCs w:val="20"/>
              </w:rPr>
            </w:pPr>
            <w:r w:rsidRPr="00D2095A">
              <w:rPr>
                <w:rFonts w:ascii="Bahnschrift" w:hAnsi="Bahnschrift"/>
                <w:b/>
                <w:bCs/>
                <w:szCs w:val="20"/>
              </w:rPr>
              <w:lastRenderedPageBreak/>
              <w:t>Optimisation Opportunity 1</w:t>
            </w:r>
          </w:p>
        </w:tc>
      </w:tr>
      <w:tr w:rsidR="00066AC9" w:rsidRPr="00D2095A" w14:paraId="3D64FD74" w14:textId="77777777" w:rsidTr="003B3F5B">
        <w:trPr>
          <w:trHeight w:val="1795"/>
        </w:trPr>
        <w:tc>
          <w:tcPr>
            <w:tcW w:w="4962" w:type="dxa"/>
            <w:gridSpan w:val="3"/>
            <w:vMerge/>
            <w:tcBorders>
              <w:left w:val="single" w:sz="4" w:space="0" w:color="7F7F7F" w:themeColor="text1" w:themeTint="80"/>
              <w:right w:val="single" w:sz="4" w:space="0" w:color="7F7F7F" w:themeColor="text1" w:themeTint="80"/>
            </w:tcBorders>
            <w:vAlign w:val="center"/>
          </w:tcPr>
          <w:p w14:paraId="79F85195"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5EC980" w14:textId="77777777" w:rsidR="00596AC8" w:rsidRPr="00D2095A" w:rsidRDefault="00596AC8" w:rsidP="003B3F5B">
            <w:pPr>
              <w:spacing w:before="80" w:after="80"/>
              <w:rPr>
                <w:rFonts w:ascii="Bahnschrift" w:hAnsi="Bahnschrift"/>
                <w:szCs w:val="20"/>
              </w:rPr>
            </w:pPr>
            <w:r w:rsidRPr="00D2095A">
              <w:rPr>
                <w:rFonts w:ascii="Bahnschrift" w:eastAsia="ヒラギノ角ゴ Pro W3" w:hAnsi="Bahnschrift" w:cs="Arial"/>
                <w:szCs w:val="20"/>
                <w:lang w:val="en-US"/>
              </w:rPr>
              <w:t xml:space="preserve">&lt; Identify and explain </w:t>
            </w:r>
            <w:r w:rsidRPr="00D2095A">
              <w:rPr>
                <w:rFonts w:ascii="Bahnschrift" w:eastAsia="ヒラギノ角ゴ Pro W3" w:hAnsi="Bahnschrift" w:cs="Arial"/>
                <w:b/>
                <w:bCs/>
                <w:szCs w:val="20"/>
                <w:lang w:val="en-US"/>
              </w:rPr>
              <w:t>FIRST</w:t>
            </w:r>
            <w:r w:rsidRPr="00D2095A">
              <w:rPr>
                <w:rFonts w:ascii="Bahnschrift" w:eastAsia="ヒラギノ角ゴ Pro W3" w:hAnsi="Bahnschrift" w:cs="Arial"/>
                <w:szCs w:val="20"/>
                <w:lang w:val="en-US"/>
              </w:rPr>
              <w:t xml:space="preserve"> </w:t>
            </w:r>
            <w:proofErr w:type="spellStart"/>
            <w:r w:rsidRPr="00D2095A">
              <w:rPr>
                <w:rFonts w:ascii="Bahnschrift" w:eastAsia="ヒラギノ角ゴ Pro W3" w:hAnsi="Bahnschrift" w:cs="Arial"/>
                <w:szCs w:val="20"/>
                <w:lang w:val="en-US"/>
              </w:rPr>
              <w:t>optimisation</w:t>
            </w:r>
            <w:proofErr w:type="spellEnd"/>
            <w:r w:rsidRPr="00D2095A">
              <w:rPr>
                <w:rFonts w:ascii="Bahnschrift" w:eastAsia="ヒラギノ角ゴ Pro W3" w:hAnsi="Bahnschrift" w:cs="Arial"/>
                <w:szCs w:val="20"/>
                <w:lang w:val="en-US"/>
              </w:rPr>
              <w:t xml:space="preserve"> opportunity here, with all relevant details &gt;</w:t>
            </w:r>
          </w:p>
        </w:tc>
      </w:tr>
      <w:tr w:rsidR="00066AC9" w:rsidRPr="00D2095A" w14:paraId="53150B50" w14:textId="77777777" w:rsidTr="003B3F5B">
        <w:trPr>
          <w:trHeight w:val="538"/>
        </w:trPr>
        <w:tc>
          <w:tcPr>
            <w:tcW w:w="4962" w:type="dxa"/>
            <w:gridSpan w:val="3"/>
            <w:vMerge/>
            <w:tcBorders>
              <w:left w:val="single" w:sz="4" w:space="0" w:color="7F7F7F" w:themeColor="text1" w:themeTint="80"/>
              <w:right w:val="single" w:sz="4" w:space="0" w:color="7F7F7F" w:themeColor="text1" w:themeTint="80"/>
            </w:tcBorders>
            <w:vAlign w:val="center"/>
          </w:tcPr>
          <w:p w14:paraId="665C2FB1"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99E905C" w14:textId="77777777" w:rsidR="00596AC8" w:rsidRPr="00D2095A" w:rsidRDefault="00596AC8" w:rsidP="003B3F5B">
            <w:pPr>
              <w:spacing w:before="80" w:after="80"/>
              <w:jc w:val="center"/>
              <w:rPr>
                <w:rFonts w:ascii="Bahnschrift" w:hAnsi="Bahnschrift"/>
                <w:szCs w:val="20"/>
              </w:rPr>
            </w:pPr>
            <w:r w:rsidRPr="00D2095A">
              <w:rPr>
                <w:rFonts w:ascii="Bahnschrift" w:hAnsi="Bahnschrift"/>
                <w:b/>
                <w:bCs/>
                <w:szCs w:val="20"/>
              </w:rPr>
              <w:t>Optimisation Opportunity 2</w:t>
            </w:r>
          </w:p>
        </w:tc>
      </w:tr>
      <w:tr w:rsidR="00066AC9" w:rsidRPr="00D2095A" w14:paraId="1A8BE500" w14:textId="77777777" w:rsidTr="003B3F5B">
        <w:trPr>
          <w:trHeight w:val="1573"/>
        </w:trPr>
        <w:tc>
          <w:tcPr>
            <w:tcW w:w="4962" w:type="dxa"/>
            <w:gridSpan w:val="3"/>
            <w:vMerge/>
            <w:tcBorders>
              <w:left w:val="single" w:sz="4" w:space="0" w:color="7F7F7F" w:themeColor="text1" w:themeTint="80"/>
              <w:right w:val="single" w:sz="4" w:space="0" w:color="7F7F7F" w:themeColor="text1" w:themeTint="80"/>
            </w:tcBorders>
            <w:vAlign w:val="center"/>
          </w:tcPr>
          <w:p w14:paraId="695FD97F"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D27CA62" w14:textId="77777777" w:rsidR="00596AC8" w:rsidRPr="00D2095A" w:rsidRDefault="00596AC8" w:rsidP="003B3F5B">
            <w:pPr>
              <w:spacing w:before="80" w:after="80"/>
              <w:rPr>
                <w:rFonts w:ascii="Bahnschrift" w:hAnsi="Bahnschrift"/>
                <w:szCs w:val="20"/>
              </w:rPr>
            </w:pPr>
            <w:r w:rsidRPr="00D2095A">
              <w:rPr>
                <w:rFonts w:ascii="Bahnschrift" w:eastAsia="ヒラギノ角ゴ Pro W3" w:hAnsi="Bahnschrift" w:cs="Arial"/>
                <w:szCs w:val="20"/>
                <w:lang w:val="en-US"/>
              </w:rPr>
              <w:t xml:space="preserve">&lt; Identify and explain </w:t>
            </w:r>
            <w:r w:rsidRPr="00D2095A">
              <w:rPr>
                <w:rFonts w:ascii="Bahnschrift" w:eastAsia="ヒラギノ角ゴ Pro W3" w:hAnsi="Bahnschrift" w:cs="Arial"/>
                <w:b/>
                <w:bCs/>
                <w:szCs w:val="20"/>
                <w:lang w:val="en-US"/>
              </w:rPr>
              <w:t>SECOND</w:t>
            </w:r>
            <w:r w:rsidRPr="00D2095A">
              <w:rPr>
                <w:rFonts w:ascii="Bahnschrift" w:eastAsia="ヒラギノ角ゴ Pro W3" w:hAnsi="Bahnschrift" w:cs="Arial"/>
                <w:szCs w:val="20"/>
                <w:lang w:val="en-US"/>
              </w:rPr>
              <w:t xml:space="preserve"> </w:t>
            </w:r>
            <w:proofErr w:type="spellStart"/>
            <w:r w:rsidRPr="00D2095A">
              <w:rPr>
                <w:rFonts w:ascii="Bahnschrift" w:eastAsia="ヒラギノ角ゴ Pro W3" w:hAnsi="Bahnschrift" w:cs="Arial"/>
                <w:szCs w:val="20"/>
                <w:lang w:val="en-US"/>
              </w:rPr>
              <w:t>optimisation</w:t>
            </w:r>
            <w:proofErr w:type="spellEnd"/>
            <w:r w:rsidRPr="00D2095A">
              <w:rPr>
                <w:rFonts w:ascii="Bahnschrift" w:eastAsia="ヒラギノ角ゴ Pro W3" w:hAnsi="Bahnschrift" w:cs="Arial"/>
                <w:szCs w:val="20"/>
                <w:lang w:val="en-US"/>
              </w:rPr>
              <w:t xml:space="preserve"> opportunity here, with all relevant details &gt;</w:t>
            </w:r>
          </w:p>
        </w:tc>
      </w:tr>
      <w:tr w:rsidR="00066AC9" w:rsidRPr="00D2095A" w14:paraId="69592B5E" w14:textId="77777777" w:rsidTr="003B3F5B">
        <w:trPr>
          <w:trHeight w:val="560"/>
        </w:trPr>
        <w:tc>
          <w:tcPr>
            <w:tcW w:w="4962" w:type="dxa"/>
            <w:gridSpan w:val="3"/>
            <w:vMerge/>
            <w:tcBorders>
              <w:left w:val="single" w:sz="4" w:space="0" w:color="7F7F7F" w:themeColor="text1" w:themeTint="80"/>
              <w:right w:val="single" w:sz="4" w:space="0" w:color="7F7F7F" w:themeColor="text1" w:themeTint="80"/>
            </w:tcBorders>
            <w:vAlign w:val="center"/>
          </w:tcPr>
          <w:p w14:paraId="03DCEAD9"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D2A4300" w14:textId="77777777" w:rsidR="00596AC8" w:rsidRPr="00D2095A" w:rsidRDefault="00596AC8" w:rsidP="003B3F5B">
            <w:pPr>
              <w:spacing w:before="80" w:after="80"/>
              <w:jc w:val="center"/>
              <w:rPr>
                <w:rFonts w:ascii="Bahnschrift" w:hAnsi="Bahnschrift"/>
                <w:szCs w:val="20"/>
              </w:rPr>
            </w:pPr>
            <w:r w:rsidRPr="00D2095A">
              <w:rPr>
                <w:rFonts w:ascii="Bahnschrift" w:hAnsi="Bahnschrift"/>
                <w:b/>
                <w:bCs/>
                <w:szCs w:val="20"/>
              </w:rPr>
              <w:t>Optimisation Opportunity 3</w:t>
            </w:r>
          </w:p>
        </w:tc>
      </w:tr>
      <w:tr w:rsidR="00066AC9" w:rsidRPr="00D2095A" w14:paraId="778548FF" w14:textId="77777777" w:rsidTr="003B3F5B">
        <w:trPr>
          <w:trHeight w:val="846"/>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1CE1A338"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73F6EAB" w14:textId="77777777" w:rsidR="00596AC8" w:rsidRPr="00D2095A" w:rsidRDefault="00596AC8" w:rsidP="003B3F5B">
            <w:pPr>
              <w:spacing w:before="80" w:after="80"/>
              <w:rPr>
                <w:rFonts w:ascii="Bahnschrift" w:hAnsi="Bahnschrift"/>
                <w:szCs w:val="20"/>
              </w:rPr>
            </w:pPr>
            <w:r w:rsidRPr="00D2095A">
              <w:rPr>
                <w:rFonts w:ascii="Bahnschrift" w:eastAsia="ヒラギノ角ゴ Pro W3" w:hAnsi="Bahnschrift" w:cs="Arial"/>
                <w:szCs w:val="20"/>
                <w:lang w:val="en-US"/>
              </w:rPr>
              <w:t xml:space="preserve">&lt; Identify and explain </w:t>
            </w:r>
            <w:r w:rsidRPr="00D2095A">
              <w:rPr>
                <w:rFonts w:ascii="Bahnschrift" w:eastAsia="ヒラギノ角ゴ Pro W3" w:hAnsi="Bahnschrift" w:cs="Arial"/>
                <w:b/>
                <w:bCs/>
                <w:szCs w:val="20"/>
                <w:lang w:val="en-US"/>
              </w:rPr>
              <w:t>THIRD</w:t>
            </w:r>
            <w:r w:rsidRPr="00D2095A">
              <w:rPr>
                <w:rFonts w:ascii="Bahnschrift" w:eastAsia="ヒラギノ角ゴ Pro W3" w:hAnsi="Bahnschrift" w:cs="Arial"/>
                <w:szCs w:val="20"/>
                <w:lang w:val="en-US"/>
              </w:rPr>
              <w:t xml:space="preserve"> </w:t>
            </w:r>
            <w:proofErr w:type="spellStart"/>
            <w:r w:rsidRPr="00D2095A">
              <w:rPr>
                <w:rFonts w:ascii="Bahnschrift" w:eastAsia="ヒラギノ角ゴ Pro W3" w:hAnsi="Bahnschrift" w:cs="Arial"/>
                <w:szCs w:val="20"/>
                <w:lang w:val="en-US"/>
              </w:rPr>
              <w:t>optimisation</w:t>
            </w:r>
            <w:proofErr w:type="spellEnd"/>
            <w:r w:rsidRPr="00D2095A">
              <w:rPr>
                <w:rFonts w:ascii="Bahnschrift" w:eastAsia="ヒラギノ角ゴ Pro W3" w:hAnsi="Bahnschrift" w:cs="Arial"/>
                <w:szCs w:val="20"/>
                <w:lang w:val="en-US"/>
              </w:rPr>
              <w:t xml:space="preserve"> opportunity here, with all relevant details &gt;</w:t>
            </w:r>
          </w:p>
        </w:tc>
      </w:tr>
      <w:tr w:rsidR="00066AC9" w:rsidRPr="00D2095A" w14:paraId="01995C67" w14:textId="77777777" w:rsidTr="003B3F5B">
        <w:trPr>
          <w:trHeight w:val="1749"/>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F4E454A" w14:textId="77777777" w:rsidR="00596AC8" w:rsidRPr="00D2095A" w:rsidRDefault="00596AC8" w:rsidP="00A16A84">
            <w:pPr>
              <w:pStyle w:val="SFnumbullet1"/>
              <w:numPr>
                <w:ilvl w:val="0"/>
                <w:numId w:val="64"/>
              </w:numPr>
              <w:rPr>
                <w:rFonts w:ascii="Bahnschrift" w:hAnsi="Bahnschrift"/>
                <w:lang w:val="en-US"/>
              </w:rPr>
            </w:pPr>
            <w:r w:rsidRPr="00D2095A">
              <w:rPr>
                <w:rFonts w:ascii="Bahnschrift" w:hAnsi="Bahnschrift"/>
              </w:rPr>
              <w:t xml:space="preserve">Confirm that the website has incorporated </w:t>
            </w:r>
            <w:r w:rsidRPr="00D2095A">
              <w:rPr>
                <w:rFonts w:ascii="Bahnschrift" w:hAnsi="Bahnschrift"/>
                <w:u w:val="single"/>
              </w:rPr>
              <w:t>the</w:t>
            </w:r>
            <w:r w:rsidRPr="00D2095A">
              <w:rPr>
                <w:rFonts w:ascii="Bahnschrift" w:hAnsi="Bahnschrift"/>
              </w:rPr>
              <w:t xml:space="preserve"> </w:t>
            </w:r>
            <w:r w:rsidRPr="00D2095A">
              <w:rPr>
                <w:rFonts w:ascii="Bahnschrift" w:hAnsi="Bahnschrift"/>
                <w:u w:val="single"/>
              </w:rPr>
              <w:t>FIRST SEO opportunity</w:t>
            </w:r>
            <w:r w:rsidRPr="00D2095A">
              <w:rPr>
                <w:rFonts w:ascii="Bahnschrift" w:hAnsi="Bahnschrift"/>
              </w:rPr>
              <w:t xml:space="preserve"> listed in Question 1(b) above.</w:t>
            </w:r>
          </w:p>
          <w:p w14:paraId="08C4FBE2" w14:textId="77777777" w:rsidR="00596AC8" w:rsidRPr="00D2095A" w:rsidRDefault="00596AC8" w:rsidP="003B3F5B">
            <w:pPr>
              <w:pStyle w:val="SFnumbullet1"/>
              <w:numPr>
                <w:ilvl w:val="0"/>
                <w:numId w:val="0"/>
              </w:numPr>
              <w:ind w:left="360"/>
              <w:rPr>
                <w:rFonts w:ascii="Bahnschrift" w:hAnsi="Bahnschrift"/>
              </w:rPr>
            </w:pPr>
          </w:p>
          <w:p w14:paraId="07FFB1F8" w14:textId="77777777" w:rsidR="00596AC8" w:rsidRPr="00D2095A" w:rsidRDefault="00596AC8" w:rsidP="003B3F5B">
            <w:pPr>
              <w:pStyle w:val="SFnumbullet1"/>
              <w:numPr>
                <w:ilvl w:val="0"/>
                <w:numId w:val="0"/>
              </w:numPr>
              <w:ind w:left="360"/>
              <w:rPr>
                <w:rFonts w:ascii="Bahnschrift" w:hAnsi="Bahnschrift"/>
                <w:lang w:val="en-US"/>
              </w:rPr>
            </w:pPr>
            <w:r w:rsidRPr="00D2095A">
              <w:rPr>
                <w:rFonts w:ascii="Bahnschrift" w:hAnsi="Bahnschrift"/>
              </w:rPr>
              <w:t xml:space="preserve">Insert </w:t>
            </w:r>
            <w:r w:rsidRPr="00D2095A">
              <w:rPr>
                <w:rFonts w:ascii="Bahnschrift" w:hAnsi="Bahnschrift"/>
                <w:b/>
                <w:bCs/>
              </w:rPr>
              <w:t xml:space="preserve">ONE (1) code screenshot </w:t>
            </w:r>
            <w:r w:rsidRPr="00D2095A">
              <w:rPr>
                <w:rFonts w:ascii="Bahnschrift" w:hAnsi="Bahnschrift"/>
              </w:rPr>
              <w:t>of keyword-enhanced element</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5B38A7" w14:textId="77777777" w:rsidR="00596AC8" w:rsidRPr="00D2095A" w:rsidRDefault="00596AC8" w:rsidP="003B3F5B">
            <w:pPr>
              <w:spacing w:before="80" w:after="80"/>
              <w:jc w:val="center"/>
              <w:rPr>
                <w:rFonts w:ascii="Bahnschrift" w:hAnsi="Bahnschrift"/>
                <w:szCs w:val="20"/>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 xml:space="preserve">ONE </w:t>
            </w:r>
            <w:r w:rsidRPr="00D2095A">
              <w:rPr>
                <w:rFonts w:ascii="Bahnschrift" w:eastAsia="ヒラギノ角ゴ Pro W3" w:hAnsi="Bahnschrift" w:cs="Arial"/>
                <w:szCs w:val="20"/>
                <w:lang w:val="en-US"/>
              </w:rPr>
              <w:t xml:space="preserve">screenshot of </w:t>
            </w:r>
            <w:proofErr w:type="spellStart"/>
            <w:r w:rsidRPr="00D2095A">
              <w:rPr>
                <w:rFonts w:ascii="Bahnschrift" w:eastAsia="ヒラギノ角ゴ Pro W3" w:hAnsi="Bahnschrift" w:cs="Arial"/>
                <w:szCs w:val="20"/>
                <w:u w:val="single"/>
                <w:lang w:val="en-US"/>
              </w:rPr>
              <w:t>Optimisation</w:t>
            </w:r>
            <w:proofErr w:type="spellEnd"/>
            <w:r w:rsidRPr="00D2095A">
              <w:rPr>
                <w:rFonts w:ascii="Bahnschrift" w:eastAsia="ヒラギノ角ゴ Pro W3" w:hAnsi="Bahnschrift" w:cs="Arial"/>
                <w:szCs w:val="20"/>
                <w:u w:val="single"/>
                <w:lang w:val="en-US"/>
              </w:rPr>
              <w:t xml:space="preserve"> Implementation 1</w:t>
            </w:r>
            <w:r w:rsidRPr="00D2095A">
              <w:rPr>
                <w:rFonts w:ascii="Bahnschrift" w:eastAsia="ヒラギノ角ゴ Pro W3" w:hAnsi="Bahnschrift" w:cs="Arial"/>
                <w:szCs w:val="20"/>
                <w:lang w:val="en-US"/>
              </w:rPr>
              <w:t>&gt;</w:t>
            </w:r>
          </w:p>
        </w:tc>
      </w:tr>
      <w:tr w:rsidR="00066AC9" w:rsidRPr="00D2095A" w14:paraId="15C3A0B5" w14:textId="77777777" w:rsidTr="003B3F5B">
        <w:trPr>
          <w:trHeight w:val="1799"/>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37A86F3"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 xml:space="preserve">Confirm that the website has incorporated </w:t>
            </w:r>
            <w:r w:rsidRPr="00D2095A">
              <w:rPr>
                <w:rFonts w:ascii="Bahnschrift" w:hAnsi="Bahnschrift"/>
                <w:u w:val="single"/>
              </w:rPr>
              <w:t>the</w:t>
            </w:r>
            <w:r w:rsidRPr="00D2095A">
              <w:rPr>
                <w:rFonts w:ascii="Bahnschrift" w:hAnsi="Bahnschrift"/>
              </w:rPr>
              <w:t xml:space="preserve"> </w:t>
            </w:r>
            <w:r w:rsidRPr="00D2095A">
              <w:rPr>
                <w:rFonts w:ascii="Bahnschrift" w:hAnsi="Bahnschrift"/>
                <w:u w:val="single"/>
              </w:rPr>
              <w:t>SECOND SEO opportunity</w:t>
            </w:r>
            <w:r w:rsidRPr="00D2095A">
              <w:rPr>
                <w:rFonts w:ascii="Bahnschrift" w:hAnsi="Bahnschrift"/>
              </w:rPr>
              <w:t xml:space="preserve"> listed in Question 1(b) above.</w:t>
            </w:r>
          </w:p>
          <w:p w14:paraId="3E980693" w14:textId="77777777" w:rsidR="00596AC8" w:rsidRPr="00D2095A" w:rsidRDefault="00596AC8" w:rsidP="003B3F5B">
            <w:pPr>
              <w:pStyle w:val="SFnumbullet1"/>
              <w:numPr>
                <w:ilvl w:val="0"/>
                <w:numId w:val="0"/>
              </w:numPr>
              <w:ind w:left="360"/>
              <w:rPr>
                <w:rFonts w:ascii="Bahnschrift" w:hAnsi="Bahnschrift"/>
              </w:rPr>
            </w:pPr>
          </w:p>
          <w:p w14:paraId="694102CD"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 xml:space="preserve">Insert </w:t>
            </w:r>
            <w:r w:rsidRPr="00D2095A">
              <w:rPr>
                <w:rFonts w:ascii="Bahnschrift" w:hAnsi="Bahnschrift"/>
                <w:b/>
                <w:bCs/>
              </w:rPr>
              <w:t xml:space="preserve">ONE (1) code screenshot </w:t>
            </w:r>
            <w:r w:rsidRPr="00D2095A">
              <w:rPr>
                <w:rFonts w:ascii="Bahnschrift" w:hAnsi="Bahnschrift"/>
              </w:rPr>
              <w:t>of keyword-enhanced element</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E1564A9" w14:textId="77777777" w:rsidR="00596AC8" w:rsidRPr="00D2095A" w:rsidRDefault="00596AC8" w:rsidP="003B3F5B">
            <w:pPr>
              <w:spacing w:before="80" w:after="80"/>
              <w:jc w:val="center"/>
              <w:rPr>
                <w:rFonts w:ascii="Bahnschrift" w:hAnsi="Bahnschrift"/>
                <w:b/>
                <w:bCs/>
                <w:szCs w:val="20"/>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 xml:space="preserve">ONE </w:t>
            </w:r>
            <w:r w:rsidRPr="00D2095A">
              <w:rPr>
                <w:rFonts w:ascii="Bahnschrift" w:eastAsia="ヒラギノ角ゴ Pro W3" w:hAnsi="Bahnschrift" w:cs="Arial"/>
                <w:szCs w:val="20"/>
                <w:lang w:val="en-US"/>
              </w:rPr>
              <w:t xml:space="preserve">screenshot of </w:t>
            </w:r>
            <w:proofErr w:type="spellStart"/>
            <w:r w:rsidRPr="00D2095A">
              <w:rPr>
                <w:rFonts w:ascii="Bahnschrift" w:eastAsia="ヒラギノ角ゴ Pro W3" w:hAnsi="Bahnschrift" w:cs="Arial"/>
                <w:szCs w:val="20"/>
                <w:u w:val="single"/>
                <w:lang w:val="en-US"/>
              </w:rPr>
              <w:t>Optimisation</w:t>
            </w:r>
            <w:proofErr w:type="spellEnd"/>
            <w:r w:rsidRPr="00D2095A">
              <w:rPr>
                <w:rFonts w:ascii="Bahnschrift" w:eastAsia="ヒラギノ角ゴ Pro W3" w:hAnsi="Bahnschrift" w:cs="Arial"/>
                <w:szCs w:val="20"/>
                <w:u w:val="single"/>
                <w:lang w:val="en-US"/>
              </w:rPr>
              <w:t xml:space="preserve"> Implementation 2</w:t>
            </w:r>
            <w:r w:rsidRPr="00D2095A">
              <w:rPr>
                <w:rFonts w:ascii="Bahnschrift" w:eastAsia="ヒラギノ角ゴ Pro W3" w:hAnsi="Bahnschrift" w:cs="Arial"/>
                <w:szCs w:val="20"/>
                <w:lang w:val="en-US"/>
              </w:rPr>
              <w:t>&gt;</w:t>
            </w:r>
          </w:p>
        </w:tc>
      </w:tr>
      <w:tr w:rsidR="00066AC9" w:rsidRPr="00D2095A" w14:paraId="7771459F" w14:textId="77777777" w:rsidTr="003B3F5B">
        <w:trPr>
          <w:trHeight w:val="17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CF8F63B"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 xml:space="preserve">Confirm that the website has incorporated </w:t>
            </w:r>
            <w:r w:rsidRPr="00D2095A">
              <w:rPr>
                <w:rFonts w:ascii="Bahnschrift" w:hAnsi="Bahnschrift"/>
                <w:u w:val="single"/>
              </w:rPr>
              <w:t>the</w:t>
            </w:r>
            <w:r w:rsidRPr="00D2095A">
              <w:rPr>
                <w:rFonts w:ascii="Bahnschrift" w:hAnsi="Bahnschrift"/>
              </w:rPr>
              <w:t xml:space="preserve"> </w:t>
            </w:r>
            <w:r w:rsidRPr="00D2095A">
              <w:rPr>
                <w:rFonts w:ascii="Bahnschrift" w:hAnsi="Bahnschrift"/>
                <w:u w:val="single"/>
              </w:rPr>
              <w:t>THIRD SEO opportunity</w:t>
            </w:r>
            <w:r w:rsidRPr="00D2095A">
              <w:rPr>
                <w:rFonts w:ascii="Bahnschrift" w:hAnsi="Bahnschrift"/>
              </w:rPr>
              <w:t xml:space="preserve"> listed in Question 1(b) above.</w:t>
            </w:r>
          </w:p>
          <w:p w14:paraId="460AEAEF" w14:textId="77777777" w:rsidR="00596AC8" w:rsidRPr="00D2095A" w:rsidRDefault="00596AC8" w:rsidP="003B3F5B">
            <w:pPr>
              <w:pStyle w:val="SFnumbullet1"/>
              <w:numPr>
                <w:ilvl w:val="0"/>
                <w:numId w:val="0"/>
              </w:numPr>
              <w:ind w:left="360"/>
              <w:rPr>
                <w:rFonts w:ascii="Bahnschrift" w:hAnsi="Bahnschrift"/>
              </w:rPr>
            </w:pPr>
          </w:p>
          <w:p w14:paraId="2BE3A0D3"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 xml:space="preserve">Insert </w:t>
            </w:r>
            <w:r w:rsidRPr="00D2095A">
              <w:rPr>
                <w:rFonts w:ascii="Bahnschrift" w:hAnsi="Bahnschrift"/>
                <w:b/>
                <w:bCs/>
              </w:rPr>
              <w:t xml:space="preserve">ONE (1) code screenshot </w:t>
            </w:r>
            <w:r w:rsidRPr="00D2095A">
              <w:rPr>
                <w:rFonts w:ascii="Bahnschrift" w:hAnsi="Bahnschrift"/>
              </w:rPr>
              <w:t>of keyword-enhanced element</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69D9BDD" w14:textId="77777777" w:rsidR="00596AC8" w:rsidRPr="00D2095A" w:rsidRDefault="00596AC8" w:rsidP="003B3F5B">
            <w:pPr>
              <w:spacing w:before="80" w:after="80"/>
              <w:jc w:val="center"/>
              <w:rPr>
                <w:rFonts w:ascii="Bahnschrift" w:hAnsi="Bahnschrift"/>
                <w:b/>
                <w:bCs/>
                <w:szCs w:val="20"/>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ONE</w:t>
            </w:r>
            <w:r w:rsidRPr="00D2095A">
              <w:rPr>
                <w:rFonts w:ascii="Bahnschrift" w:eastAsia="ヒラギノ角ゴ Pro W3" w:hAnsi="Bahnschrift" w:cs="Arial"/>
                <w:szCs w:val="20"/>
                <w:lang w:val="en-US"/>
              </w:rPr>
              <w:t xml:space="preserve"> screenshot of </w:t>
            </w:r>
            <w:proofErr w:type="spellStart"/>
            <w:r w:rsidRPr="00D2095A">
              <w:rPr>
                <w:rFonts w:ascii="Bahnschrift" w:eastAsia="ヒラギノ角ゴ Pro W3" w:hAnsi="Bahnschrift" w:cs="Arial"/>
                <w:szCs w:val="20"/>
                <w:u w:val="single"/>
                <w:lang w:val="en-US"/>
              </w:rPr>
              <w:t>Optimisation</w:t>
            </w:r>
            <w:proofErr w:type="spellEnd"/>
            <w:r w:rsidRPr="00D2095A">
              <w:rPr>
                <w:rFonts w:ascii="Bahnschrift" w:eastAsia="ヒラギノ角ゴ Pro W3" w:hAnsi="Bahnschrift" w:cs="Arial"/>
                <w:szCs w:val="20"/>
                <w:u w:val="single"/>
                <w:lang w:val="en-US"/>
              </w:rPr>
              <w:t xml:space="preserve"> Implementation 3</w:t>
            </w:r>
            <w:r w:rsidRPr="00D2095A">
              <w:rPr>
                <w:rFonts w:ascii="Bahnschrift" w:eastAsia="ヒラギノ角ゴ Pro W3" w:hAnsi="Bahnschrift" w:cs="Arial"/>
                <w:szCs w:val="20"/>
                <w:lang w:val="en-US"/>
              </w:rPr>
              <w:t>&gt;</w:t>
            </w:r>
          </w:p>
        </w:tc>
      </w:tr>
      <w:tr w:rsidR="00066AC9" w:rsidRPr="00D2095A" w14:paraId="71391380" w14:textId="77777777" w:rsidTr="003B3F5B">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F88EAE2"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To improve SEO rankings further, the website’s URL has been included as a back link on Brightspace, in “The Live Café Dashboard”.</w:t>
            </w:r>
          </w:p>
          <w:p w14:paraId="52A7BF2F" w14:textId="77777777" w:rsidR="00596AC8" w:rsidRPr="00D2095A" w:rsidRDefault="00596AC8" w:rsidP="003B3F5B">
            <w:pPr>
              <w:pStyle w:val="SFnumbullet1"/>
              <w:numPr>
                <w:ilvl w:val="0"/>
                <w:numId w:val="0"/>
              </w:numPr>
              <w:rPr>
                <w:rFonts w:ascii="Bahnschrift" w:hAnsi="Bahnschrift"/>
              </w:rPr>
            </w:pPr>
          </w:p>
          <w:p w14:paraId="085E5B2C"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 xml:space="preserve">Insert </w:t>
            </w:r>
            <w:r w:rsidRPr="00D2095A">
              <w:rPr>
                <w:rFonts w:ascii="Bahnschrift" w:hAnsi="Bahnschrift"/>
                <w:b/>
                <w:bCs/>
              </w:rPr>
              <w:t>ONE (1) screenshot of your URL in the Dashboard</w:t>
            </w:r>
            <w:r w:rsidRPr="00D2095A">
              <w:rPr>
                <w:rFonts w:ascii="Bahnschrift" w:hAnsi="Bahnschrift"/>
              </w:rPr>
              <w:t xml:space="preserve"> to confirm the site has an active back link.</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6DC6C72" w14:textId="77777777" w:rsidR="00596AC8" w:rsidRPr="00D2095A" w:rsidRDefault="00596AC8" w:rsidP="003B3F5B">
            <w:pPr>
              <w:spacing w:before="80" w:after="80"/>
              <w:jc w:val="center"/>
              <w:rPr>
                <w:rFonts w:ascii="Bahnschrift" w:hAnsi="Bahnschrift"/>
                <w:b/>
                <w:bCs/>
                <w:szCs w:val="20"/>
              </w:rPr>
            </w:pPr>
            <w:r w:rsidRPr="00D2095A">
              <w:rPr>
                <w:rFonts w:ascii="Bahnschrift" w:eastAsia="ヒラギノ角ゴ Pro W3" w:hAnsi="Bahnschrift" w:cs="Arial"/>
                <w:szCs w:val="20"/>
                <w:lang w:val="en-US"/>
              </w:rPr>
              <w:t xml:space="preserve">&lt; Insert </w:t>
            </w:r>
            <w:r w:rsidRPr="00D2095A">
              <w:rPr>
                <w:rFonts w:ascii="Bahnschrift" w:eastAsia="ヒラギノ角ゴ Pro W3" w:hAnsi="Bahnschrift" w:cs="Arial"/>
                <w:b/>
                <w:bCs/>
                <w:szCs w:val="20"/>
                <w:lang w:val="en-US"/>
              </w:rPr>
              <w:t>ONE (1)</w:t>
            </w:r>
            <w:r w:rsidRPr="00D2095A">
              <w:rPr>
                <w:rFonts w:ascii="Bahnschrift" w:eastAsia="ヒラギノ角ゴ Pro W3" w:hAnsi="Bahnschrift" w:cs="Arial"/>
                <w:szCs w:val="20"/>
                <w:lang w:val="en-US"/>
              </w:rPr>
              <w:t xml:space="preserve"> screenshot of website URL back linked in the </w:t>
            </w:r>
            <w:r w:rsidRPr="00D2095A">
              <w:rPr>
                <w:rFonts w:ascii="Bahnschrift" w:eastAsia="ヒラギノ角ゴ Pro W3" w:hAnsi="Bahnschrift" w:cs="Arial"/>
                <w:b/>
                <w:bCs/>
                <w:szCs w:val="20"/>
                <w:lang w:val="en-US"/>
              </w:rPr>
              <w:t>Live Café Dashboard</w:t>
            </w:r>
            <w:r w:rsidRPr="00D2095A">
              <w:rPr>
                <w:rFonts w:ascii="Bahnschrift" w:eastAsia="ヒラギノ角ゴ Pro W3" w:hAnsi="Bahnschrift" w:cs="Arial"/>
                <w:szCs w:val="20"/>
                <w:lang w:val="en-US"/>
              </w:rPr>
              <w:t xml:space="preserve"> &gt;</w:t>
            </w:r>
          </w:p>
        </w:tc>
      </w:tr>
      <w:tr w:rsidR="00066AC9" w:rsidRPr="00D2095A" w14:paraId="6DF460A4" w14:textId="77777777" w:rsidTr="00596AC8">
        <w:trPr>
          <w:trHeight w:val="413"/>
        </w:trPr>
        <w:tc>
          <w:tcPr>
            <w:tcW w:w="10493" w:type="dxa"/>
            <w:gridSpan w:val="8"/>
            <w:tcBorders>
              <w:left w:val="single" w:sz="4" w:space="0" w:color="7F7F7F" w:themeColor="text1" w:themeTint="80"/>
              <w:bottom w:val="single" w:sz="4" w:space="0" w:color="7F7F7F" w:themeColor="text1" w:themeTint="80"/>
              <w:right w:val="single" w:sz="4" w:space="0" w:color="7F7F7F" w:themeColor="text1" w:themeTint="80"/>
            </w:tcBorders>
            <w:shd w:val="clear" w:color="auto" w:fill="B1CBF0" w:themeFill="accent3" w:themeFillTint="66"/>
            <w:vAlign w:val="center"/>
          </w:tcPr>
          <w:p w14:paraId="35ADF748" w14:textId="77777777" w:rsidR="00596AC8" w:rsidRPr="00D2095A" w:rsidRDefault="00596AC8" w:rsidP="003B3F5B">
            <w:pPr>
              <w:spacing w:before="60" w:after="60"/>
              <w:rPr>
                <w:rFonts w:ascii="Bahnschrift" w:eastAsia="ヒラギノ角ゴ Pro W3" w:hAnsi="Bahnschrift" w:cs="Arial"/>
                <w:szCs w:val="20"/>
              </w:rPr>
            </w:pPr>
            <w:r w:rsidRPr="00D2095A">
              <w:rPr>
                <w:rFonts w:ascii="Bahnschrift" w:eastAsia="ヒラギノ角ゴ Pro W3" w:hAnsi="Bahnschrift" w:cs="Arial"/>
                <w:b/>
                <w:bCs/>
                <w:szCs w:val="20"/>
              </w:rPr>
              <w:t>WEBSITE QUALITY ASSURANCE</w:t>
            </w:r>
          </w:p>
        </w:tc>
      </w:tr>
      <w:tr w:rsidR="00066AC9" w:rsidRPr="00D2095A" w14:paraId="1221E754" w14:textId="77777777" w:rsidTr="003B3F5B">
        <w:trPr>
          <w:trHeight w:val="547"/>
        </w:trPr>
        <w:tc>
          <w:tcPr>
            <w:tcW w:w="4962" w:type="dxa"/>
            <w:gridSpan w:val="3"/>
            <w:vMerge w:val="restart"/>
            <w:tcBorders>
              <w:left w:val="single" w:sz="4" w:space="0" w:color="7F7F7F" w:themeColor="text1" w:themeTint="80"/>
              <w:right w:val="single" w:sz="4" w:space="0" w:color="7F7F7F" w:themeColor="text1" w:themeTint="80"/>
            </w:tcBorders>
            <w:vAlign w:val="center"/>
          </w:tcPr>
          <w:p w14:paraId="532C6B76"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You reviewed your initial SEO position in Part 5, Questions 7 &amp; 8.</w:t>
            </w:r>
          </w:p>
          <w:p w14:paraId="6A237FAE" w14:textId="77777777" w:rsidR="00596AC8" w:rsidRPr="00D2095A" w:rsidRDefault="00596AC8" w:rsidP="003B3F5B">
            <w:pPr>
              <w:pStyle w:val="SFnumbullet1"/>
              <w:numPr>
                <w:ilvl w:val="0"/>
                <w:numId w:val="0"/>
              </w:numPr>
              <w:rPr>
                <w:rFonts w:ascii="Bahnschrift" w:hAnsi="Bahnschrift"/>
              </w:rPr>
            </w:pPr>
          </w:p>
          <w:p w14:paraId="6EE6330A"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Repeat similar tests &amp;</w:t>
            </w:r>
            <w:r w:rsidRPr="00D2095A">
              <w:rPr>
                <w:rFonts w:ascii="Bahnschrift" w:hAnsi="Bahnschrift"/>
                <w:b/>
                <w:bCs/>
              </w:rPr>
              <w:t xml:space="preserve"> measure your updated SEO performance</w:t>
            </w:r>
            <w:r w:rsidRPr="00D2095A">
              <w:rPr>
                <w:rFonts w:ascii="Bahnschrift" w:hAnsi="Bahnschrift"/>
              </w:rPr>
              <w:t>, by conducting the following:</w:t>
            </w:r>
          </w:p>
          <w:p w14:paraId="1040F801" w14:textId="77777777" w:rsidR="00596AC8" w:rsidRPr="00D2095A" w:rsidRDefault="00596AC8" w:rsidP="003B3F5B">
            <w:pPr>
              <w:pStyle w:val="SFnumbullet1"/>
              <w:numPr>
                <w:ilvl w:val="0"/>
                <w:numId w:val="0"/>
              </w:numPr>
              <w:ind w:left="720"/>
              <w:rPr>
                <w:rFonts w:ascii="Bahnschrift" w:hAnsi="Bahnschrift"/>
              </w:rPr>
            </w:pPr>
          </w:p>
          <w:p w14:paraId="2776EB19" w14:textId="77777777" w:rsidR="00596AC8" w:rsidRPr="00D2095A" w:rsidRDefault="00596AC8" w:rsidP="00A16A84">
            <w:pPr>
              <w:pStyle w:val="SFnumbullet1"/>
              <w:numPr>
                <w:ilvl w:val="0"/>
                <w:numId w:val="62"/>
              </w:numPr>
              <w:rPr>
                <w:rFonts w:ascii="Bahnschrift" w:hAnsi="Bahnschrift"/>
              </w:rPr>
            </w:pPr>
            <w:r w:rsidRPr="00D2095A">
              <w:rPr>
                <w:rFonts w:ascii="Bahnschrift" w:hAnsi="Bahnschrift"/>
              </w:rPr>
              <w:lastRenderedPageBreak/>
              <w:t xml:space="preserve">ONE (1) screenshot of a “site:” website </w:t>
            </w:r>
            <w:proofErr w:type="gramStart"/>
            <w:r w:rsidRPr="00D2095A">
              <w:rPr>
                <w:rFonts w:ascii="Bahnschrift" w:hAnsi="Bahnschrift"/>
              </w:rPr>
              <w:t>search;</w:t>
            </w:r>
            <w:proofErr w:type="gramEnd"/>
          </w:p>
          <w:p w14:paraId="1825E26B" w14:textId="77777777" w:rsidR="00596AC8" w:rsidRPr="00D2095A" w:rsidRDefault="00596AC8" w:rsidP="003B3F5B">
            <w:pPr>
              <w:pStyle w:val="SFnumbullet1"/>
              <w:numPr>
                <w:ilvl w:val="0"/>
                <w:numId w:val="0"/>
              </w:numPr>
              <w:ind w:left="720"/>
              <w:rPr>
                <w:rFonts w:ascii="Bahnschrift" w:hAnsi="Bahnschrift"/>
              </w:rPr>
            </w:pPr>
          </w:p>
          <w:p w14:paraId="006BEF87" w14:textId="77777777" w:rsidR="00596AC8" w:rsidRPr="00D2095A" w:rsidRDefault="00596AC8" w:rsidP="00A16A84">
            <w:pPr>
              <w:pStyle w:val="SFnumbullet1"/>
              <w:numPr>
                <w:ilvl w:val="0"/>
                <w:numId w:val="62"/>
              </w:numPr>
              <w:rPr>
                <w:rFonts w:ascii="Bahnschrift" w:hAnsi="Bahnschrift"/>
              </w:rPr>
            </w:pPr>
            <w:r w:rsidRPr="00D2095A">
              <w:rPr>
                <w:rFonts w:ascii="Bahnschrift" w:hAnsi="Bahnschrift"/>
              </w:rPr>
              <w:t xml:space="preserve">ONE (1) screenshot of a “keyword” search, using one of your implemented keywords </w:t>
            </w:r>
            <w:r w:rsidRPr="00D2095A">
              <w:rPr>
                <w:rFonts w:ascii="Bahnschrift" w:hAnsi="Bahnschrift"/>
                <w:b/>
                <w:bCs/>
              </w:rPr>
              <w:t>OR</w:t>
            </w:r>
            <w:r w:rsidRPr="00D2095A">
              <w:rPr>
                <w:rFonts w:ascii="Bahnschrift" w:hAnsi="Bahnschrift"/>
              </w:rPr>
              <w:t xml:space="preserve"> show the overall rankings using GSC Performance Average Position; and</w:t>
            </w:r>
          </w:p>
          <w:p w14:paraId="47D0BA8D" w14:textId="77777777" w:rsidR="00596AC8" w:rsidRPr="00D2095A" w:rsidRDefault="00596AC8" w:rsidP="003B3F5B">
            <w:pPr>
              <w:pStyle w:val="SFnumbullet1"/>
              <w:numPr>
                <w:ilvl w:val="0"/>
                <w:numId w:val="0"/>
              </w:numPr>
              <w:ind w:left="720"/>
              <w:rPr>
                <w:rFonts w:ascii="Bahnschrift" w:hAnsi="Bahnschrift"/>
              </w:rPr>
            </w:pPr>
          </w:p>
          <w:p w14:paraId="2D918905" w14:textId="77777777" w:rsidR="00596AC8" w:rsidRPr="00D2095A" w:rsidRDefault="00596AC8" w:rsidP="00A16A84">
            <w:pPr>
              <w:pStyle w:val="SFnumbullet1"/>
              <w:numPr>
                <w:ilvl w:val="0"/>
                <w:numId w:val="62"/>
              </w:numPr>
              <w:rPr>
                <w:rFonts w:ascii="Bahnschrift" w:hAnsi="Bahnschrift"/>
              </w:rPr>
            </w:pPr>
            <w:r w:rsidRPr="00D2095A">
              <w:rPr>
                <w:rFonts w:ascii="Bahnschrift" w:hAnsi="Bahnschrift"/>
              </w:rPr>
              <w:t xml:space="preserve">ONE (1) updated screenshot of your </w:t>
            </w:r>
            <w:r w:rsidRPr="00D2095A">
              <w:rPr>
                <w:rFonts w:ascii="Bahnschrift" w:hAnsi="Bahnschrift"/>
                <w:b/>
                <w:bCs/>
              </w:rPr>
              <w:t xml:space="preserve">Google Analytics </w:t>
            </w:r>
            <w:r w:rsidRPr="00D2095A">
              <w:rPr>
                <w:rFonts w:ascii="Bahnschrift" w:hAnsi="Bahnschrift"/>
              </w:rPr>
              <w:t xml:space="preserve">over-time traffic </w:t>
            </w:r>
            <w:r w:rsidRPr="00D2095A">
              <w:rPr>
                <w:rFonts w:ascii="Bahnschrift" w:hAnsi="Bahnschrift"/>
                <w:u w:val="single"/>
              </w:rPr>
              <w:t>for at LEAST THREE (3) elapsed days</w:t>
            </w:r>
            <w:r w:rsidRPr="00D2095A">
              <w:rPr>
                <w:rFonts w:ascii="Bahnschrift" w:hAnsi="Bahnschrift"/>
              </w:rPr>
              <w:t>.</w:t>
            </w:r>
          </w:p>
          <w:p w14:paraId="434242EF" w14:textId="77777777" w:rsidR="00596AC8" w:rsidRPr="00D2095A" w:rsidRDefault="00596AC8" w:rsidP="003B3F5B">
            <w:pPr>
              <w:pStyle w:val="SFnumbullet1"/>
              <w:numPr>
                <w:ilvl w:val="0"/>
                <w:numId w:val="0"/>
              </w:numPr>
              <w:ind w:left="357" w:hanging="357"/>
              <w:rPr>
                <w:rFonts w:ascii="Bahnschrift" w:hAnsi="Bahnschrift"/>
              </w:rPr>
            </w:pPr>
          </w:p>
          <w:p w14:paraId="600E948D" w14:textId="77777777" w:rsidR="00596AC8" w:rsidRPr="00D2095A" w:rsidRDefault="00596AC8" w:rsidP="003B3F5B">
            <w:pPr>
              <w:pStyle w:val="SFnumbullet1"/>
              <w:numPr>
                <w:ilvl w:val="0"/>
                <w:numId w:val="0"/>
              </w:numPr>
              <w:ind w:left="357" w:hanging="357"/>
              <w:rPr>
                <w:rFonts w:ascii="Bahnschrift" w:hAnsi="Bahnschrift"/>
              </w:rPr>
            </w:pPr>
          </w:p>
          <w:p w14:paraId="2A65DB3D" w14:textId="77777777" w:rsidR="00596AC8" w:rsidRPr="00D2095A" w:rsidRDefault="00596AC8" w:rsidP="003B3F5B">
            <w:pPr>
              <w:pStyle w:val="SFnumbullet1"/>
              <w:numPr>
                <w:ilvl w:val="0"/>
                <w:numId w:val="0"/>
              </w:numPr>
              <w:ind w:left="360"/>
              <w:rPr>
                <w:rFonts w:ascii="Bahnschrift" w:hAnsi="Bahnschrift"/>
                <w:lang w:val="en-US"/>
              </w:rPr>
            </w:pPr>
            <w:r w:rsidRPr="00D2095A">
              <w:rPr>
                <w:rFonts w:ascii="Bahnschrift" w:hAnsi="Bahnschrift"/>
              </w:rPr>
              <w:t xml:space="preserve">Note: THREE (3) screenshots </w:t>
            </w:r>
            <w:r w:rsidRPr="00D2095A">
              <w:rPr>
                <w:rFonts w:ascii="Bahnschrift" w:hAnsi="Bahnschrift"/>
                <w:u w:val="single"/>
              </w:rPr>
              <w:t>in total</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209869DC" w14:textId="77777777" w:rsidR="00596AC8" w:rsidRPr="00D2095A" w:rsidRDefault="00596AC8" w:rsidP="003B3F5B">
            <w:pPr>
              <w:spacing w:before="60" w:after="60"/>
              <w:jc w:val="center"/>
              <w:rPr>
                <w:rFonts w:ascii="Bahnschrift" w:eastAsia="ヒラギノ角ゴ Pro W3" w:hAnsi="Bahnschrift" w:cs="Arial"/>
                <w:b/>
                <w:bCs/>
                <w:szCs w:val="20"/>
              </w:rPr>
            </w:pPr>
            <w:proofErr w:type="gramStart"/>
            <w:r w:rsidRPr="00D2095A">
              <w:rPr>
                <w:rFonts w:ascii="Bahnschrift" w:eastAsia="ヒラギノ角ゴ Pro W3" w:hAnsi="Bahnschrift" w:cs="Arial"/>
                <w:b/>
                <w:bCs/>
                <w:szCs w:val="20"/>
              </w:rPr>
              <w:lastRenderedPageBreak/>
              <w:t>Google :site</w:t>
            </w:r>
            <w:proofErr w:type="gramEnd"/>
            <w:r w:rsidRPr="00D2095A">
              <w:rPr>
                <w:rFonts w:ascii="Bahnschrift" w:eastAsia="ヒラギノ角ゴ Pro W3" w:hAnsi="Bahnschrift" w:cs="Arial"/>
                <w:b/>
                <w:bCs/>
                <w:szCs w:val="20"/>
              </w:rPr>
              <w:t xml:space="preserve"> Search</w:t>
            </w:r>
          </w:p>
        </w:tc>
      </w:tr>
      <w:tr w:rsidR="00066AC9" w:rsidRPr="00D2095A" w14:paraId="1144C4CF" w14:textId="77777777" w:rsidTr="003B3F5B">
        <w:trPr>
          <w:trHeight w:val="80"/>
        </w:trPr>
        <w:tc>
          <w:tcPr>
            <w:tcW w:w="4962" w:type="dxa"/>
            <w:gridSpan w:val="3"/>
            <w:vMerge/>
            <w:tcBorders>
              <w:left w:val="single" w:sz="4" w:space="0" w:color="7F7F7F" w:themeColor="text1" w:themeTint="80"/>
              <w:right w:val="single" w:sz="4" w:space="0" w:color="7F7F7F" w:themeColor="text1" w:themeTint="80"/>
            </w:tcBorders>
            <w:vAlign w:val="center"/>
          </w:tcPr>
          <w:p w14:paraId="39B44327"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3810D80" w14:textId="77777777" w:rsidR="00596AC8" w:rsidRPr="00D2095A" w:rsidRDefault="00596AC8" w:rsidP="003B3F5B">
            <w:pPr>
              <w:spacing w:before="60" w:after="60"/>
              <w:jc w:val="center"/>
              <w:rPr>
                <w:rFonts w:ascii="Bahnschrift" w:eastAsia="ヒラギノ角ゴ Pro W3" w:hAnsi="Bahnschrift" w:cs="Arial"/>
                <w:szCs w:val="20"/>
              </w:rPr>
            </w:pPr>
          </w:p>
          <w:p w14:paraId="18EFDBA4" w14:textId="77777777" w:rsidR="00596AC8" w:rsidRPr="00D2095A" w:rsidRDefault="00596AC8" w:rsidP="003B3F5B">
            <w:pPr>
              <w:spacing w:before="60" w:after="60"/>
              <w:jc w:val="center"/>
              <w:rPr>
                <w:rFonts w:ascii="Bahnschrift" w:eastAsia="ヒラギノ角ゴ Pro W3" w:hAnsi="Bahnschrift" w:cs="Arial"/>
                <w:szCs w:val="20"/>
              </w:rPr>
            </w:pPr>
            <w:r w:rsidRPr="00D2095A">
              <w:rPr>
                <w:rFonts w:ascii="Bahnschrift" w:hAnsi="Bahnschrift" w:cs="Arial"/>
                <w:bCs/>
                <w:szCs w:val="20"/>
              </w:rPr>
              <w:t>&lt;Screenshot of Google “site:” search&gt;</w:t>
            </w:r>
          </w:p>
          <w:p w14:paraId="44C9EAE2" w14:textId="77777777" w:rsidR="00596AC8" w:rsidRPr="00D2095A" w:rsidRDefault="00596AC8" w:rsidP="003B3F5B">
            <w:pPr>
              <w:spacing w:before="60" w:after="60"/>
              <w:jc w:val="center"/>
              <w:rPr>
                <w:rFonts w:ascii="Bahnschrift" w:eastAsia="ヒラギノ角ゴ Pro W3" w:hAnsi="Bahnschrift" w:cs="Arial"/>
                <w:szCs w:val="20"/>
              </w:rPr>
            </w:pPr>
          </w:p>
        </w:tc>
      </w:tr>
      <w:tr w:rsidR="00066AC9" w:rsidRPr="00D2095A" w14:paraId="49A592B5" w14:textId="77777777" w:rsidTr="003B3F5B">
        <w:trPr>
          <w:trHeight w:val="554"/>
        </w:trPr>
        <w:tc>
          <w:tcPr>
            <w:tcW w:w="4962" w:type="dxa"/>
            <w:gridSpan w:val="3"/>
            <w:vMerge/>
            <w:tcBorders>
              <w:left w:val="single" w:sz="4" w:space="0" w:color="7F7F7F" w:themeColor="text1" w:themeTint="80"/>
              <w:right w:val="single" w:sz="4" w:space="0" w:color="7F7F7F" w:themeColor="text1" w:themeTint="80"/>
            </w:tcBorders>
            <w:vAlign w:val="center"/>
          </w:tcPr>
          <w:p w14:paraId="163EF179"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07C2723F" w14:textId="77777777" w:rsidR="00596AC8" w:rsidRPr="00D2095A" w:rsidRDefault="00596AC8" w:rsidP="003B3F5B">
            <w:pPr>
              <w:spacing w:before="60" w:after="60"/>
              <w:jc w:val="center"/>
              <w:rPr>
                <w:rFonts w:ascii="Bahnschrift" w:eastAsia="ヒラギノ角ゴ Pro W3" w:hAnsi="Bahnschrift" w:cs="Arial"/>
                <w:szCs w:val="20"/>
              </w:rPr>
            </w:pPr>
            <w:r w:rsidRPr="00D2095A">
              <w:rPr>
                <w:rFonts w:ascii="Bahnschrift" w:eastAsia="ヒラギノ角ゴ Pro W3" w:hAnsi="Bahnschrift" w:cs="Arial"/>
                <w:b/>
                <w:bCs/>
                <w:szCs w:val="20"/>
              </w:rPr>
              <w:t>Google keyword search</w:t>
            </w:r>
          </w:p>
        </w:tc>
      </w:tr>
      <w:tr w:rsidR="00066AC9" w:rsidRPr="00D2095A" w14:paraId="172192F2" w14:textId="77777777" w:rsidTr="003B3F5B">
        <w:trPr>
          <w:trHeight w:val="80"/>
        </w:trPr>
        <w:tc>
          <w:tcPr>
            <w:tcW w:w="4962" w:type="dxa"/>
            <w:gridSpan w:val="3"/>
            <w:vMerge/>
            <w:tcBorders>
              <w:left w:val="single" w:sz="4" w:space="0" w:color="7F7F7F" w:themeColor="text1" w:themeTint="80"/>
              <w:right w:val="single" w:sz="4" w:space="0" w:color="7F7F7F" w:themeColor="text1" w:themeTint="80"/>
            </w:tcBorders>
            <w:vAlign w:val="center"/>
          </w:tcPr>
          <w:p w14:paraId="6FFA0FF4"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742FA8D" w14:textId="77777777" w:rsidR="00596AC8" w:rsidRPr="00D2095A" w:rsidRDefault="00596AC8" w:rsidP="003B3F5B">
            <w:pPr>
              <w:spacing w:before="60" w:after="60"/>
              <w:jc w:val="center"/>
              <w:rPr>
                <w:rFonts w:ascii="Bahnschrift" w:eastAsia="ヒラギノ角ゴ Pro W3" w:hAnsi="Bahnschrift" w:cs="Arial"/>
                <w:szCs w:val="20"/>
              </w:rPr>
            </w:pPr>
          </w:p>
          <w:p w14:paraId="0F92D741" w14:textId="77777777" w:rsidR="00596AC8" w:rsidRPr="00D2095A" w:rsidRDefault="00596AC8" w:rsidP="003B3F5B">
            <w:pPr>
              <w:spacing w:before="60" w:after="60"/>
              <w:jc w:val="center"/>
              <w:rPr>
                <w:rFonts w:ascii="Bahnschrift" w:hAnsi="Bahnschrift" w:cs="Arial"/>
                <w:bCs/>
                <w:szCs w:val="20"/>
              </w:rPr>
            </w:pPr>
            <w:r w:rsidRPr="00D2095A">
              <w:rPr>
                <w:rFonts w:ascii="Bahnschrift" w:hAnsi="Bahnschrift" w:cs="Arial"/>
                <w:bCs/>
                <w:szCs w:val="20"/>
              </w:rPr>
              <w:t xml:space="preserve">&lt;Screenshot of Google keyword search </w:t>
            </w:r>
          </w:p>
          <w:p w14:paraId="0F589EE6" w14:textId="77777777" w:rsidR="00596AC8" w:rsidRPr="00D2095A" w:rsidRDefault="00596AC8" w:rsidP="003B3F5B">
            <w:pPr>
              <w:spacing w:before="60" w:after="60"/>
              <w:jc w:val="center"/>
              <w:rPr>
                <w:rFonts w:ascii="Bahnschrift" w:hAnsi="Bahnschrift" w:cs="Arial"/>
                <w:bCs/>
                <w:szCs w:val="20"/>
              </w:rPr>
            </w:pPr>
            <w:r w:rsidRPr="00D2095A">
              <w:rPr>
                <w:rFonts w:ascii="Bahnschrift" w:hAnsi="Bahnschrift" w:cs="Arial"/>
                <w:b/>
                <w:szCs w:val="20"/>
              </w:rPr>
              <w:t>OR</w:t>
            </w:r>
            <w:r w:rsidRPr="00D2095A">
              <w:rPr>
                <w:rFonts w:ascii="Bahnschrift" w:hAnsi="Bahnschrift" w:cs="Arial"/>
                <w:bCs/>
                <w:szCs w:val="20"/>
              </w:rPr>
              <w:t xml:space="preserve"> </w:t>
            </w:r>
          </w:p>
          <w:p w14:paraId="55D49F91" w14:textId="77777777" w:rsidR="00596AC8" w:rsidRPr="00D2095A" w:rsidRDefault="00596AC8" w:rsidP="003B3F5B">
            <w:pPr>
              <w:spacing w:before="60" w:after="60"/>
              <w:jc w:val="center"/>
              <w:rPr>
                <w:rFonts w:ascii="Bahnschrift" w:eastAsia="ヒラギノ角ゴ Pro W3" w:hAnsi="Bahnschrift" w:cs="Arial"/>
                <w:szCs w:val="20"/>
              </w:rPr>
            </w:pPr>
            <w:r w:rsidRPr="00D2095A">
              <w:rPr>
                <w:rFonts w:ascii="Bahnschrift" w:hAnsi="Bahnschrift" w:cs="Arial"/>
                <w:bCs/>
                <w:szCs w:val="20"/>
              </w:rPr>
              <w:t>GSC Performance Average Position graph &gt;</w:t>
            </w:r>
          </w:p>
          <w:p w14:paraId="58FA587D" w14:textId="77777777" w:rsidR="00596AC8" w:rsidRPr="00D2095A" w:rsidRDefault="00596AC8" w:rsidP="003B3F5B">
            <w:pPr>
              <w:spacing w:before="60" w:after="60"/>
              <w:jc w:val="center"/>
              <w:rPr>
                <w:rFonts w:ascii="Bahnschrift" w:eastAsia="ヒラギノ角ゴ Pro W3" w:hAnsi="Bahnschrift" w:cs="Arial"/>
                <w:szCs w:val="20"/>
              </w:rPr>
            </w:pPr>
          </w:p>
        </w:tc>
      </w:tr>
      <w:tr w:rsidR="00066AC9" w:rsidRPr="00D2095A" w14:paraId="6696CD55" w14:textId="77777777" w:rsidTr="003B3F5B">
        <w:trPr>
          <w:trHeight w:val="516"/>
        </w:trPr>
        <w:tc>
          <w:tcPr>
            <w:tcW w:w="4962" w:type="dxa"/>
            <w:gridSpan w:val="3"/>
            <w:vMerge/>
            <w:tcBorders>
              <w:left w:val="single" w:sz="4" w:space="0" w:color="7F7F7F" w:themeColor="text1" w:themeTint="80"/>
              <w:right w:val="single" w:sz="4" w:space="0" w:color="7F7F7F" w:themeColor="text1" w:themeTint="80"/>
            </w:tcBorders>
            <w:vAlign w:val="center"/>
          </w:tcPr>
          <w:p w14:paraId="7E0F1817"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241C23D1" w14:textId="77777777" w:rsidR="00596AC8" w:rsidRPr="00D2095A" w:rsidRDefault="00596AC8" w:rsidP="003B3F5B">
            <w:pPr>
              <w:spacing w:before="60" w:after="60"/>
              <w:jc w:val="center"/>
              <w:rPr>
                <w:rFonts w:ascii="Bahnschrift" w:eastAsia="ヒラギノ角ゴ Pro W3" w:hAnsi="Bahnschrift" w:cs="Arial"/>
                <w:szCs w:val="20"/>
              </w:rPr>
            </w:pPr>
            <w:r w:rsidRPr="00D2095A">
              <w:rPr>
                <w:rFonts w:ascii="Bahnschrift" w:eastAsia="ヒラギノ角ゴ Pro W3" w:hAnsi="Bahnschrift" w:cs="Arial"/>
                <w:b/>
                <w:bCs/>
                <w:szCs w:val="20"/>
              </w:rPr>
              <w:t>Updated Google Analytics output</w:t>
            </w:r>
          </w:p>
        </w:tc>
      </w:tr>
      <w:tr w:rsidR="00066AC9" w:rsidRPr="00D2095A" w14:paraId="20932F70" w14:textId="77777777" w:rsidTr="003B3F5B">
        <w:trPr>
          <w:trHeight w:val="80"/>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42502FDD"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49000A" w14:textId="77777777" w:rsidR="00596AC8" w:rsidRPr="00D2095A" w:rsidRDefault="00596AC8" w:rsidP="003B3F5B">
            <w:pPr>
              <w:spacing w:before="60" w:after="60"/>
              <w:jc w:val="center"/>
              <w:rPr>
                <w:rFonts w:ascii="Bahnschrift" w:eastAsia="ヒラギノ角ゴ Pro W3" w:hAnsi="Bahnschrift" w:cs="Arial"/>
                <w:szCs w:val="20"/>
              </w:rPr>
            </w:pPr>
            <w:r w:rsidRPr="00D2095A">
              <w:rPr>
                <w:rFonts w:ascii="Bahnschrift" w:hAnsi="Bahnschrift" w:cs="Arial"/>
                <w:bCs/>
                <w:szCs w:val="20"/>
              </w:rPr>
              <w:t xml:space="preserve">&lt;Screenshot of </w:t>
            </w:r>
            <w:r w:rsidRPr="00D2095A">
              <w:rPr>
                <w:rFonts w:ascii="Bahnschrift" w:hAnsi="Bahnschrift" w:cs="Arial"/>
                <w:b/>
                <w:szCs w:val="20"/>
                <w:u w:val="single"/>
              </w:rPr>
              <w:t>Google Analytics</w:t>
            </w:r>
            <w:r w:rsidRPr="00D2095A">
              <w:rPr>
                <w:rFonts w:ascii="Bahnschrift" w:hAnsi="Bahnschrift" w:cs="Arial"/>
                <w:bCs/>
                <w:szCs w:val="20"/>
              </w:rPr>
              <w:t xml:space="preserve"> output&gt;</w:t>
            </w:r>
          </w:p>
        </w:tc>
      </w:tr>
      <w:tr w:rsidR="00066AC9" w:rsidRPr="00D2095A" w14:paraId="1CA00783" w14:textId="77777777" w:rsidTr="003B3F5B">
        <w:trPr>
          <w:trHeight w:val="514"/>
        </w:trPr>
        <w:tc>
          <w:tcPr>
            <w:tcW w:w="4962" w:type="dxa"/>
            <w:gridSpan w:val="3"/>
            <w:vMerge w:val="restart"/>
            <w:tcBorders>
              <w:left w:val="single" w:sz="4" w:space="0" w:color="7F7F7F" w:themeColor="text1" w:themeTint="80"/>
              <w:right w:val="single" w:sz="4" w:space="0" w:color="7F7F7F" w:themeColor="text1" w:themeTint="80"/>
            </w:tcBorders>
            <w:vAlign w:val="center"/>
          </w:tcPr>
          <w:p w14:paraId="498FB12E"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 xml:space="preserve">Summarise </w:t>
            </w:r>
            <w:r w:rsidRPr="00D2095A">
              <w:rPr>
                <w:rFonts w:ascii="Bahnschrift" w:hAnsi="Bahnschrift"/>
                <w:b/>
                <w:bCs/>
              </w:rPr>
              <w:t>in ONE (1) paragraph</w:t>
            </w:r>
            <w:r w:rsidRPr="00D2095A">
              <w:rPr>
                <w:rFonts w:ascii="Bahnschrift" w:hAnsi="Bahnschrift"/>
              </w:rPr>
              <w:t xml:space="preserve"> your updated SEO’s performance &amp; whether you improved either your site’s search rankings or traffic driven to your website.</w:t>
            </w:r>
          </w:p>
          <w:p w14:paraId="288D1538" w14:textId="77777777" w:rsidR="00596AC8" w:rsidRPr="00D2095A" w:rsidRDefault="00596AC8" w:rsidP="003B3F5B">
            <w:pPr>
              <w:pStyle w:val="SFnumbullet1"/>
              <w:numPr>
                <w:ilvl w:val="0"/>
                <w:numId w:val="0"/>
              </w:numPr>
              <w:ind w:left="360"/>
              <w:rPr>
                <w:rFonts w:ascii="Bahnschrift" w:hAnsi="Bahnschrift"/>
              </w:rPr>
            </w:pPr>
          </w:p>
          <w:p w14:paraId="4773C136" w14:textId="77777777" w:rsidR="00596AC8" w:rsidRPr="00D2095A" w:rsidRDefault="00596AC8" w:rsidP="003B3F5B">
            <w:pPr>
              <w:pStyle w:val="SFnumbullet1"/>
              <w:numPr>
                <w:ilvl w:val="0"/>
                <w:numId w:val="0"/>
              </w:numPr>
              <w:ind w:left="360"/>
              <w:rPr>
                <w:rFonts w:ascii="Bahnschrift" w:hAnsi="Bahnschrift"/>
              </w:rPr>
            </w:pPr>
            <w:r w:rsidRPr="00D2095A">
              <w:rPr>
                <w:rFonts w:ascii="Bahnschrift" w:hAnsi="Bahnschrift"/>
              </w:rPr>
              <w:t xml:space="preserve">Further, </w:t>
            </w:r>
            <w:r w:rsidRPr="00D2095A">
              <w:rPr>
                <w:rFonts w:ascii="Bahnschrift" w:hAnsi="Bahnschrift"/>
                <w:b/>
                <w:bCs/>
              </w:rPr>
              <w:t xml:space="preserve">provide at least ONE (1) further suggestion </w:t>
            </w:r>
            <w:r w:rsidRPr="00D2095A">
              <w:rPr>
                <w:rFonts w:ascii="Bahnschrift" w:hAnsi="Bahnschrift"/>
              </w:rPr>
              <w:t>of how you could improve your website’s SEO further.</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3EC8137A" w14:textId="77777777" w:rsidR="00596AC8" w:rsidRPr="00D2095A" w:rsidRDefault="00596AC8"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Summary of SEO performance</w:t>
            </w:r>
          </w:p>
        </w:tc>
      </w:tr>
      <w:tr w:rsidR="00066AC9" w:rsidRPr="00D2095A" w14:paraId="1CB18CF1" w14:textId="77777777" w:rsidTr="003B3F5B">
        <w:trPr>
          <w:trHeight w:val="943"/>
        </w:trPr>
        <w:tc>
          <w:tcPr>
            <w:tcW w:w="4962" w:type="dxa"/>
            <w:gridSpan w:val="3"/>
            <w:vMerge/>
            <w:tcBorders>
              <w:left w:val="single" w:sz="4" w:space="0" w:color="7F7F7F" w:themeColor="text1" w:themeTint="80"/>
              <w:right w:val="single" w:sz="4" w:space="0" w:color="7F7F7F" w:themeColor="text1" w:themeTint="80"/>
            </w:tcBorders>
            <w:vAlign w:val="center"/>
          </w:tcPr>
          <w:p w14:paraId="424CFE69"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EC8E979" w14:textId="77777777" w:rsidR="00596AC8" w:rsidRPr="00D2095A" w:rsidRDefault="00596AC8" w:rsidP="003B3F5B">
            <w:pPr>
              <w:spacing w:after="80"/>
              <w:jc w:val="center"/>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 xml:space="preserve">&lt; </w:t>
            </w:r>
            <w:proofErr w:type="spellStart"/>
            <w:r w:rsidRPr="00D2095A">
              <w:rPr>
                <w:rFonts w:ascii="Bahnschrift" w:eastAsia="ヒラギノ角ゴ Pro W3" w:hAnsi="Bahnschrift" w:cs="Arial"/>
                <w:szCs w:val="20"/>
                <w:lang w:val="en-US"/>
              </w:rPr>
              <w:t>Summarise</w:t>
            </w:r>
            <w:proofErr w:type="spellEnd"/>
            <w:r w:rsidRPr="00D2095A">
              <w:rPr>
                <w:rFonts w:ascii="Bahnschrift" w:eastAsia="ヒラギノ角ゴ Pro W3" w:hAnsi="Bahnschrift" w:cs="Arial"/>
                <w:szCs w:val="20"/>
                <w:lang w:val="en-US"/>
              </w:rPr>
              <w:t xml:space="preserve"> your second-round of SEO here &gt;</w:t>
            </w:r>
          </w:p>
        </w:tc>
      </w:tr>
      <w:tr w:rsidR="00066AC9" w:rsidRPr="00D2095A" w14:paraId="5969B9DA" w14:textId="77777777" w:rsidTr="003B3F5B">
        <w:trPr>
          <w:trHeight w:val="605"/>
        </w:trPr>
        <w:tc>
          <w:tcPr>
            <w:tcW w:w="4962" w:type="dxa"/>
            <w:gridSpan w:val="3"/>
            <w:vMerge/>
            <w:tcBorders>
              <w:left w:val="single" w:sz="4" w:space="0" w:color="7F7F7F" w:themeColor="text1" w:themeTint="80"/>
              <w:right w:val="single" w:sz="4" w:space="0" w:color="7F7F7F" w:themeColor="text1" w:themeTint="80"/>
            </w:tcBorders>
            <w:vAlign w:val="center"/>
          </w:tcPr>
          <w:p w14:paraId="6278C60D"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E52CC05" w14:textId="77777777" w:rsidR="00596AC8" w:rsidRPr="00D2095A" w:rsidRDefault="00596AC8" w:rsidP="003B3F5B">
            <w:pPr>
              <w:spacing w:before="60" w:after="60"/>
              <w:jc w:val="center"/>
              <w:rPr>
                <w:rFonts w:ascii="Bahnschrift" w:eastAsia="ヒラギノ角ゴ Pro W3" w:hAnsi="Bahnschrift" w:cs="Arial"/>
                <w:b/>
                <w:bCs/>
                <w:szCs w:val="20"/>
                <w:lang w:val="en-US"/>
              </w:rPr>
            </w:pPr>
            <w:r w:rsidRPr="00D2095A">
              <w:rPr>
                <w:rFonts w:ascii="Bahnschrift" w:eastAsia="ヒラギノ角ゴ Pro W3" w:hAnsi="Bahnschrift" w:cs="Arial"/>
                <w:b/>
                <w:bCs/>
                <w:szCs w:val="20"/>
                <w:lang w:val="en-US"/>
              </w:rPr>
              <w:t>Method to improve SEO further</w:t>
            </w:r>
          </w:p>
        </w:tc>
      </w:tr>
      <w:tr w:rsidR="00066AC9" w:rsidRPr="00D2095A" w14:paraId="7D52933C" w14:textId="77777777" w:rsidTr="003B3F5B">
        <w:trPr>
          <w:trHeight w:val="943"/>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480BB876" w14:textId="77777777" w:rsidR="00596AC8" w:rsidRPr="00D2095A" w:rsidRDefault="00596AC8" w:rsidP="00A16A84">
            <w:pPr>
              <w:pStyle w:val="SFnumbullet1"/>
              <w:numPr>
                <w:ilvl w:val="0"/>
                <w:numId w:val="64"/>
              </w:numPr>
              <w:rPr>
                <w:rFonts w:ascii="Bahnschrift" w:hAnsi="Bahnschrift"/>
              </w:rPr>
            </w:pP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4B05FA9" w14:textId="77777777" w:rsidR="00596AC8" w:rsidRPr="00D2095A" w:rsidRDefault="00596AC8" w:rsidP="003B3F5B">
            <w:pPr>
              <w:spacing w:after="80"/>
              <w:jc w:val="center"/>
              <w:rPr>
                <w:rFonts w:ascii="Bahnschrift" w:eastAsia="ヒラギノ角ゴ Pro W3" w:hAnsi="Bahnschrift" w:cs="Arial"/>
                <w:szCs w:val="20"/>
                <w:lang w:val="en-US"/>
              </w:rPr>
            </w:pPr>
            <w:r w:rsidRPr="00D2095A">
              <w:rPr>
                <w:rFonts w:ascii="Bahnschrift" w:eastAsia="ヒラギノ角ゴ Pro W3" w:hAnsi="Bahnschrift" w:cs="Arial"/>
                <w:szCs w:val="20"/>
                <w:lang w:val="en-US"/>
              </w:rPr>
              <w:t>&lt; Record your suggested improvement here &gt;</w:t>
            </w:r>
          </w:p>
        </w:tc>
      </w:tr>
      <w:tr w:rsidR="00066AC9" w:rsidRPr="00D2095A" w14:paraId="6EE7802B" w14:textId="77777777" w:rsidTr="003B3F5B">
        <w:trPr>
          <w:trHeight w:val="413"/>
        </w:trPr>
        <w:tc>
          <w:tcPr>
            <w:tcW w:w="4962" w:type="dxa"/>
            <w:gridSpan w:val="3"/>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3E75184"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 xml:space="preserve">On review of your development build performance test from </w:t>
            </w:r>
            <w:r w:rsidRPr="00D2095A">
              <w:rPr>
                <w:rFonts w:ascii="Bahnschrift" w:hAnsi="Bahnschrift"/>
                <w:b/>
                <w:bCs/>
              </w:rPr>
              <w:t xml:space="preserve">Part 4, Question 4 </w:t>
            </w:r>
            <w:r w:rsidRPr="00D2095A">
              <w:rPr>
                <w:rFonts w:ascii="Bahnschrift" w:hAnsi="Bahnschrift"/>
              </w:rPr>
              <w:t xml:space="preserve">– repeat your </w:t>
            </w:r>
            <w:hyperlink r:id="rId56" w:history="1">
              <w:r w:rsidRPr="00D2095A">
                <w:rPr>
                  <w:rStyle w:val="Hyperlink"/>
                  <w:rFonts w:ascii="Bahnschrift" w:hAnsi="Bahnschrift"/>
                  <w:b/>
                  <w:bCs/>
                  <w:color w:val="auto"/>
                </w:rPr>
                <w:t>Google Lighthouse</w:t>
              </w:r>
            </w:hyperlink>
            <w:r w:rsidRPr="00D2095A">
              <w:rPr>
                <w:rFonts w:ascii="Bahnschrift" w:hAnsi="Bahnschrift"/>
              </w:rPr>
              <w:t xml:space="preserve"> test and confirm the </w:t>
            </w:r>
            <w:r w:rsidRPr="00D2095A">
              <w:rPr>
                <w:rFonts w:ascii="Bahnschrift" w:hAnsi="Bahnschrift"/>
                <w:u w:val="single"/>
              </w:rPr>
              <w:t>live</w:t>
            </w:r>
            <w:r w:rsidRPr="00D2095A">
              <w:rPr>
                <w:rFonts w:ascii="Bahnschrift" w:hAnsi="Bahnschrift"/>
              </w:rPr>
              <w:t xml:space="preserve"> technical performance measurements for your website</w:t>
            </w:r>
          </w:p>
          <w:p w14:paraId="3C2F245F" w14:textId="77777777" w:rsidR="00596AC8" w:rsidRPr="00D2095A" w:rsidRDefault="00596AC8" w:rsidP="003B3F5B">
            <w:pPr>
              <w:pStyle w:val="SFnumbullet1"/>
              <w:numPr>
                <w:ilvl w:val="0"/>
                <w:numId w:val="0"/>
              </w:numPr>
              <w:rPr>
                <w:rFonts w:ascii="Bahnschrift" w:hAnsi="Bahnschrift"/>
              </w:rPr>
            </w:pPr>
          </w:p>
          <w:p w14:paraId="77932E2B" w14:textId="77777777" w:rsidR="00596AC8" w:rsidRPr="00D2095A" w:rsidRDefault="00596AC8" w:rsidP="003B3F5B">
            <w:pPr>
              <w:pStyle w:val="SFnumbullet1"/>
              <w:numPr>
                <w:ilvl w:val="0"/>
                <w:numId w:val="0"/>
              </w:numPr>
              <w:ind w:left="360"/>
              <w:rPr>
                <w:rFonts w:ascii="Bahnschrift" w:hAnsi="Bahnschrift"/>
                <w:u w:val="single"/>
              </w:rPr>
            </w:pPr>
            <w:r w:rsidRPr="00D2095A">
              <w:rPr>
                <w:rFonts w:ascii="Bahnschrift" w:hAnsi="Bahnschrift"/>
                <w:u w:val="single"/>
              </w:rPr>
              <w:t xml:space="preserve">For this question: </w:t>
            </w:r>
          </w:p>
          <w:p w14:paraId="645F29C5" w14:textId="77777777" w:rsidR="00596AC8" w:rsidRPr="00D2095A" w:rsidRDefault="00596AC8" w:rsidP="003B3F5B">
            <w:pPr>
              <w:pStyle w:val="SFnumbullet1"/>
              <w:numPr>
                <w:ilvl w:val="0"/>
                <w:numId w:val="0"/>
              </w:numPr>
              <w:ind w:left="720"/>
              <w:rPr>
                <w:rFonts w:ascii="Bahnschrift" w:hAnsi="Bahnschrift"/>
              </w:rPr>
            </w:pPr>
          </w:p>
          <w:p w14:paraId="31D2580A" w14:textId="77777777" w:rsidR="00596AC8" w:rsidRPr="00D2095A" w:rsidRDefault="00596AC8" w:rsidP="00A16A84">
            <w:pPr>
              <w:pStyle w:val="SFnumbullet1"/>
              <w:numPr>
                <w:ilvl w:val="0"/>
                <w:numId w:val="63"/>
              </w:numPr>
              <w:rPr>
                <w:rFonts w:ascii="Bahnschrift" w:hAnsi="Bahnschrift"/>
              </w:rPr>
            </w:pPr>
            <w:r w:rsidRPr="00D2095A">
              <w:rPr>
                <w:rFonts w:ascii="Bahnschrift" w:hAnsi="Bahnschrift"/>
              </w:rPr>
              <w:t xml:space="preserve">Insert </w:t>
            </w:r>
            <w:r w:rsidRPr="00D2095A">
              <w:rPr>
                <w:rFonts w:ascii="Bahnschrift" w:hAnsi="Bahnschrift"/>
                <w:b/>
                <w:bCs/>
              </w:rPr>
              <w:t>ONE (1) screenshot</w:t>
            </w:r>
            <w:r w:rsidRPr="00D2095A">
              <w:rPr>
                <w:rFonts w:ascii="Bahnschrift" w:hAnsi="Bahnschrift"/>
              </w:rPr>
              <w:t xml:space="preserve"> of the Google Lighthouse output in </w:t>
            </w:r>
            <w:proofErr w:type="gramStart"/>
            <w:r w:rsidRPr="00D2095A">
              <w:rPr>
                <w:rFonts w:ascii="Bahnschrift" w:hAnsi="Bahnschrift"/>
              </w:rPr>
              <w:t>desktop;</w:t>
            </w:r>
            <w:proofErr w:type="gramEnd"/>
          </w:p>
          <w:p w14:paraId="6D883991" w14:textId="77777777" w:rsidR="00596AC8" w:rsidRPr="00D2095A" w:rsidRDefault="00596AC8" w:rsidP="003B3F5B">
            <w:pPr>
              <w:pStyle w:val="SFnumbullet1"/>
              <w:numPr>
                <w:ilvl w:val="0"/>
                <w:numId w:val="0"/>
              </w:numPr>
              <w:ind w:left="720"/>
              <w:rPr>
                <w:rFonts w:ascii="Bahnschrift" w:hAnsi="Bahnschrift"/>
              </w:rPr>
            </w:pPr>
          </w:p>
          <w:p w14:paraId="1E1569E3" w14:textId="77777777" w:rsidR="00596AC8" w:rsidRPr="00D2095A" w:rsidRDefault="00596AC8" w:rsidP="00A16A84">
            <w:pPr>
              <w:pStyle w:val="SFnumbullet1"/>
              <w:numPr>
                <w:ilvl w:val="0"/>
                <w:numId w:val="63"/>
              </w:numPr>
              <w:rPr>
                <w:rFonts w:ascii="Bahnschrift" w:hAnsi="Bahnschrift"/>
              </w:rPr>
            </w:pPr>
            <w:r w:rsidRPr="00D2095A">
              <w:rPr>
                <w:rFonts w:ascii="Bahnschrift" w:hAnsi="Bahnschrift"/>
              </w:rPr>
              <w:t xml:space="preserve">confirm your </w:t>
            </w:r>
            <w:r w:rsidRPr="00D2095A">
              <w:rPr>
                <w:rFonts w:ascii="Bahnschrift" w:hAnsi="Bahnschrift"/>
                <w:u w:val="single"/>
              </w:rPr>
              <w:t>live</w:t>
            </w:r>
            <w:r w:rsidRPr="00D2095A">
              <w:rPr>
                <w:rFonts w:ascii="Bahnschrift" w:hAnsi="Bahnschrift"/>
              </w:rPr>
              <w:t xml:space="preserve"> value for “</w:t>
            </w:r>
            <w:r w:rsidRPr="00D2095A">
              <w:rPr>
                <w:rFonts w:ascii="Bahnschrift" w:hAnsi="Bahnschrift"/>
                <w:u w:val="single"/>
              </w:rPr>
              <w:t>Speed Index</w:t>
            </w:r>
            <w:r w:rsidRPr="00D2095A">
              <w:rPr>
                <w:rFonts w:ascii="Bahnschrift" w:hAnsi="Bahnschrift"/>
              </w:rPr>
              <w:t>”; and</w:t>
            </w:r>
          </w:p>
          <w:p w14:paraId="368BE6D5" w14:textId="77777777" w:rsidR="00596AC8" w:rsidRPr="00D2095A" w:rsidRDefault="00596AC8" w:rsidP="003B3F5B">
            <w:pPr>
              <w:pStyle w:val="SFnumbullet1"/>
              <w:numPr>
                <w:ilvl w:val="0"/>
                <w:numId w:val="0"/>
              </w:numPr>
              <w:ind w:left="720"/>
              <w:rPr>
                <w:rFonts w:ascii="Bahnschrift" w:hAnsi="Bahnschrift"/>
              </w:rPr>
            </w:pPr>
          </w:p>
          <w:p w14:paraId="30234A27" w14:textId="77777777" w:rsidR="00596AC8" w:rsidRPr="00D2095A" w:rsidRDefault="00596AC8" w:rsidP="00A16A84">
            <w:pPr>
              <w:pStyle w:val="SFnumbullet1"/>
              <w:numPr>
                <w:ilvl w:val="0"/>
                <w:numId w:val="63"/>
              </w:numPr>
              <w:rPr>
                <w:rFonts w:ascii="Bahnschrift" w:hAnsi="Bahnschrift"/>
              </w:rPr>
            </w:pPr>
            <w:r w:rsidRPr="00D2095A">
              <w:rPr>
                <w:rFonts w:ascii="Bahnschrift" w:hAnsi="Bahnschrift"/>
              </w:rPr>
              <w:t xml:space="preserve">state whether your performance </w:t>
            </w:r>
            <w:r w:rsidRPr="00D2095A">
              <w:rPr>
                <w:rFonts w:ascii="Bahnschrift" w:hAnsi="Bahnschrift"/>
                <w:u w:val="single"/>
              </w:rPr>
              <w:t xml:space="preserve">is still within your performance budget </w:t>
            </w:r>
            <w:r w:rsidRPr="00D2095A">
              <w:rPr>
                <w:rFonts w:ascii="Bahnschrift" w:hAnsi="Bahnschrift"/>
              </w:rPr>
              <w:t xml:space="preserve">from </w:t>
            </w:r>
            <w:r w:rsidRPr="00D2095A">
              <w:rPr>
                <w:rFonts w:ascii="Bahnschrift" w:hAnsi="Bahnschrift"/>
                <w:b/>
                <w:bCs/>
              </w:rPr>
              <w:t>Part 4, Question 3</w:t>
            </w:r>
          </w:p>
        </w:tc>
        <w:tc>
          <w:tcPr>
            <w:tcW w:w="553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4E08CAA" w14:textId="77777777" w:rsidR="00596AC8" w:rsidRPr="00D2095A" w:rsidRDefault="00596AC8" w:rsidP="003B3F5B">
            <w:pPr>
              <w:spacing w:before="80" w:after="80"/>
              <w:jc w:val="center"/>
              <w:rPr>
                <w:rFonts w:ascii="Bahnschrift" w:hAnsi="Bahnschrift"/>
                <w:szCs w:val="20"/>
              </w:rPr>
            </w:pPr>
            <w:r w:rsidRPr="00D2095A">
              <w:rPr>
                <w:rFonts w:ascii="Bahnschrift" w:hAnsi="Bahnschrift"/>
                <w:szCs w:val="20"/>
              </w:rPr>
              <w:t xml:space="preserve">&lt; Insert screenshot </w:t>
            </w:r>
            <w:r w:rsidRPr="00D2095A">
              <w:rPr>
                <w:rFonts w:ascii="Bahnschrift" w:hAnsi="Bahnschrift"/>
                <w:noProof/>
                <w:lang w:eastAsia="en-AU"/>
              </w:rPr>
              <w:t>of Google Lighthouse output</w:t>
            </w:r>
            <w:r w:rsidRPr="00D2095A">
              <w:rPr>
                <w:rFonts w:ascii="Bahnschrift" w:hAnsi="Bahnschrift"/>
                <w:szCs w:val="20"/>
              </w:rPr>
              <w:t xml:space="preserve"> &gt;</w:t>
            </w:r>
          </w:p>
          <w:p w14:paraId="45812F13" w14:textId="77777777" w:rsidR="00596AC8" w:rsidRPr="00D2095A" w:rsidRDefault="00596AC8" w:rsidP="003B3F5B">
            <w:pPr>
              <w:spacing w:before="60" w:after="60"/>
              <w:rPr>
                <w:rFonts w:ascii="Bahnschrift" w:eastAsia="ヒラギノ角ゴ Pro W3" w:hAnsi="Bahnschrift" w:cs="Arial"/>
                <w:szCs w:val="20"/>
              </w:rPr>
            </w:pPr>
          </w:p>
          <w:p w14:paraId="07F7B32A" w14:textId="77777777" w:rsidR="00596AC8" w:rsidRPr="00D2095A" w:rsidRDefault="00596AC8" w:rsidP="00A16A84">
            <w:pPr>
              <w:pStyle w:val="ListParagraph"/>
              <w:numPr>
                <w:ilvl w:val="0"/>
                <w:numId w:val="63"/>
              </w:num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&lt; State your new speed index &gt;</w:t>
            </w:r>
          </w:p>
          <w:p w14:paraId="44A0FBC5" w14:textId="77777777" w:rsidR="00596AC8" w:rsidRPr="00D2095A" w:rsidRDefault="00596AC8" w:rsidP="00A16A84">
            <w:pPr>
              <w:pStyle w:val="ListParagraph"/>
              <w:numPr>
                <w:ilvl w:val="0"/>
                <w:numId w:val="63"/>
              </w:numPr>
              <w:spacing w:before="60" w:after="60"/>
              <w:rPr>
                <w:rFonts w:ascii="Bahnschrift" w:eastAsia="ヒラギノ角ゴ Pro W3" w:hAnsi="Bahnschrift" w:cs="Arial"/>
                <w:szCs w:val="20"/>
              </w:rPr>
            </w:pPr>
            <w:r w:rsidRPr="00D2095A">
              <w:rPr>
                <w:rFonts w:ascii="Bahnschrift" w:eastAsia="ヒラギノ角ゴ Pro W3" w:hAnsi="Bahnschrift" w:cs="Arial"/>
                <w:szCs w:val="20"/>
              </w:rPr>
              <w:t>&lt; State whether this is within the performance budget &gt;</w:t>
            </w:r>
          </w:p>
        </w:tc>
      </w:tr>
      <w:tr w:rsidR="00066AC9" w:rsidRPr="00D2095A" w14:paraId="2B4B917F" w14:textId="77777777" w:rsidTr="00596AC8">
        <w:trPr>
          <w:trHeight w:val="1382"/>
        </w:trPr>
        <w:tc>
          <w:tcPr>
            <w:tcW w:w="10493"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22CD606" w14:textId="77777777" w:rsidR="00596AC8" w:rsidRPr="00D2095A" w:rsidRDefault="00596AC8" w:rsidP="003B3F5B">
            <w:pPr>
              <w:spacing w:before="60" w:after="60"/>
              <w:rPr>
                <w:rFonts w:ascii="Bahnschrift" w:hAnsi="Bahnschrift" w:cs="Arial"/>
                <w:b/>
                <w:bCs/>
                <w:szCs w:val="20"/>
              </w:rPr>
            </w:pPr>
            <w:r w:rsidRPr="00D2095A">
              <w:rPr>
                <w:rFonts w:ascii="Bahnschrift" w:hAnsi="Bahnschrift" w:cs="Arial"/>
                <w:b/>
                <w:bCs/>
                <w:szCs w:val="20"/>
              </w:rPr>
              <w:t>Sign Off</w:t>
            </w:r>
          </w:p>
          <w:p w14:paraId="4D1B8D4E" w14:textId="77777777" w:rsidR="00596AC8" w:rsidRPr="00D2095A" w:rsidRDefault="00596AC8" w:rsidP="003B3F5B">
            <w:pPr>
              <w:spacing w:before="60" w:after="60"/>
              <w:rPr>
                <w:rFonts w:ascii="Bahnschrift" w:hAnsi="Bahnschrift" w:cs="Arial"/>
                <w:szCs w:val="20"/>
              </w:rPr>
            </w:pPr>
            <w:r w:rsidRPr="00D2095A">
              <w:rPr>
                <w:rFonts w:ascii="Bahnschrift" w:hAnsi="Bahnschrift" w:cs="Arial"/>
                <w:szCs w:val="20"/>
              </w:rPr>
              <w:t>Assessment Documentation</w:t>
            </w:r>
          </w:p>
          <w:p w14:paraId="3508BD1B" w14:textId="77777777" w:rsidR="00596AC8" w:rsidRPr="00D2095A" w:rsidRDefault="00596AC8" w:rsidP="003B3F5B">
            <w:pPr>
              <w:spacing w:before="60" w:after="60"/>
              <w:rPr>
                <w:rFonts w:ascii="Bahnschrift" w:hAnsi="Bahnschrift" w:cs="Arial"/>
                <w:szCs w:val="20"/>
              </w:rPr>
            </w:pPr>
            <w:r w:rsidRPr="00D2095A">
              <w:rPr>
                <w:rFonts w:ascii="Bahnschrift" w:hAnsi="Bahnschrift" w:cs="Arial"/>
                <w:szCs w:val="20"/>
              </w:rPr>
              <w:t>You will need to organise with your facilitator to observe your presentation and demonstrate the following skills:</w:t>
            </w:r>
          </w:p>
        </w:tc>
      </w:tr>
      <w:tr w:rsidR="00066AC9" w:rsidRPr="00D2095A" w14:paraId="0E3E9C8D" w14:textId="77777777" w:rsidTr="00596AC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0D198311" w14:textId="71DF880A" w:rsidR="00596AC8" w:rsidRPr="00D2095A" w:rsidRDefault="00596AC8" w:rsidP="003B3F5B">
            <w:pPr>
              <w:spacing w:before="80" w:after="80"/>
              <w:rPr>
                <w:rFonts w:ascii="Bahnschrift" w:hAnsi="Bahnschrift" w:cs="Arial"/>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lastRenderedPageBreak/>
              <w:t xml:space="preserve">The following tasks are to be completed in relation to Part </w:t>
            </w:r>
            <w:r w:rsidR="00CD6299" w:rsidRPr="00D2095A">
              <w:rPr>
                <w:rFonts w:ascii="Bahnschrift" w:hAnsi="Bahnschrift" w:cs="Arial"/>
              </w:rPr>
              <w:t>7</w:t>
            </w:r>
            <w:r w:rsidRPr="00D2095A">
              <w:rPr>
                <w:rFonts w:ascii="Bahnschrift" w:hAnsi="Bahnschrift" w:cs="Arial"/>
              </w:rPr>
              <w:t xml:space="preserve"> – Optimising the Live Website.  Each of the skills must be observed on at least one occasion by the facilitator.</w:t>
            </w:r>
          </w:p>
        </w:tc>
        <w:tc>
          <w:tcPr>
            <w:tcW w:w="2278" w:type="dxa"/>
            <w:gridSpan w:val="2"/>
            <w:shd w:val="clear" w:color="auto" w:fill="D8D8D9" w:themeFill="accent1" w:themeFillTint="33"/>
            <w:vAlign w:val="center"/>
          </w:tcPr>
          <w:p w14:paraId="26C5D30F" w14:textId="77777777" w:rsidR="00596AC8" w:rsidRPr="00D2095A" w:rsidRDefault="00596AC8" w:rsidP="003B3F5B">
            <w:pPr>
              <w:spacing w:before="80" w:after="80"/>
              <w:jc w:val="center"/>
              <w:rPr>
                <w:rFonts w:ascii="Bahnschrift" w:hAnsi="Bahnschrift"/>
                <w:szCs w:val="24"/>
              </w:rPr>
            </w:pPr>
            <w:r w:rsidRPr="00D2095A">
              <w:rPr>
                <w:rFonts w:ascii="Bahnschrift" w:hAnsi="Bahnschrift" w:cs="Arial"/>
                <w:b/>
                <w:szCs w:val="24"/>
              </w:rPr>
              <w:lastRenderedPageBreak/>
              <w:t>Satisfactory</w:t>
            </w:r>
          </w:p>
        </w:tc>
      </w:tr>
      <w:tr w:rsidR="00066AC9" w:rsidRPr="00D2095A" w14:paraId="457BC61A" w14:textId="77777777" w:rsidTr="00596AC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1308863F" w14:textId="77777777" w:rsidR="00596AC8" w:rsidRPr="00D2095A" w:rsidRDefault="00596AC8" w:rsidP="003B3F5B">
            <w:pPr>
              <w:spacing w:before="80" w:after="80"/>
              <w:rPr>
                <w:rFonts w:ascii="Bahnschrift" w:hAnsi="Bahnschrift" w:cs="Arial"/>
                <w:b/>
              </w:rPr>
            </w:pPr>
          </w:p>
        </w:tc>
        <w:tc>
          <w:tcPr>
            <w:tcW w:w="1134" w:type="dxa"/>
            <w:shd w:val="clear" w:color="auto" w:fill="D8D8D9" w:themeFill="accent1" w:themeFillTint="33"/>
            <w:vAlign w:val="center"/>
          </w:tcPr>
          <w:p w14:paraId="4912DB21" w14:textId="77777777" w:rsidR="00596AC8" w:rsidRPr="00D2095A" w:rsidRDefault="00596AC8" w:rsidP="003B3F5B">
            <w:pPr>
              <w:spacing w:before="80" w:after="80"/>
              <w:jc w:val="center"/>
              <w:rPr>
                <w:rFonts w:ascii="Bahnschrift" w:hAnsi="Bahnschrift" w:cs="Arial"/>
                <w:b/>
                <w:szCs w:val="24"/>
              </w:rPr>
            </w:pPr>
            <w:r w:rsidRPr="00D2095A">
              <w:rPr>
                <w:rFonts w:ascii="Bahnschrift" w:hAnsi="Bahnschrift" w:cs="Arial"/>
                <w:b/>
                <w:szCs w:val="24"/>
              </w:rPr>
              <w:t>Yes</w:t>
            </w:r>
          </w:p>
        </w:tc>
        <w:tc>
          <w:tcPr>
            <w:tcW w:w="1144" w:type="dxa"/>
            <w:shd w:val="clear" w:color="auto" w:fill="D8D8D9" w:themeFill="accent1" w:themeFillTint="33"/>
            <w:vAlign w:val="center"/>
          </w:tcPr>
          <w:p w14:paraId="736D5C53" w14:textId="77777777" w:rsidR="00596AC8" w:rsidRPr="00D2095A" w:rsidRDefault="00596AC8" w:rsidP="003B3F5B">
            <w:pPr>
              <w:spacing w:before="80" w:after="80"/>
              <w:jc w:val="center"/>
              <w:rPr>
                <w:rFonts w:ascii="Bahnschrift" w:hAnsi="Bahnschrift" w:cs="Arial"/>
                <w:b/>
                <w:szCs w:val="24"/>
              </w:rPr>
            </w:pPr>
            <w:r w:rsidRPr="00D2095A">
              <w:rPr>
                <w:rFonts w:ascii="Bahnschrift" w:hAnsi="Bahnschrift" w:cs="Arial"/>
                <w:b/>
                <w:szCs w:val="24"/>
              </w:rPr>
              <w:t>No</w:t>
            </w:r>
          </w:p>
        </w:tc>
      </w:tr>
      <w:tr w:rsidR="00066AC9" w:rsidRPr="00D2095A" w14:paraId="4061F566"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386BA724" w14:textId="77777777" w:rsidR="00596AC8" w:rsidRPr="00D2095A" w:rsidRDefault="00596AC8" w:rsidP="00A16A84">
            <w:pPr>
              <w:pStyle w:val="SFnumbullet1"/>
              <w:numPr>
                <w:ilvl w:val="0"/>
                <w:numId w:val="64"/>
              </w:numPr>
              <w:rPr>
                <w:rFonts w:ascii="Bahnschrift" w:hAnsi="Bahnschrift"/>
              </w:rPr>
            </w:pPr>
            <w:r w:rsidRPr="00D2095A">
              <w:rPr>
                <w:rFonts w:ascii="Bahnschrift" w:hAnsi="Bahnschrift"/>
              </w:rPr>
              <w:t>The learner has conducted a comprehensive analysis of the websites SEO performance, provided optimisation suggestions and implemented changes to improve previous performance</w:t>
            </w:r>
          </w:p>
        </w:tc>
        <w:tc>
          <w:tcPr>
            <w:tcW w:w="1134" w:type="dxa"/>
            <w:shd w:val="clear" w:color="auto" w:fill="FEFFFF" w:themeFill="background1"/>
            <w:vAlign w:val="center"/>
          </w:tcPr>
          <w:p w14:paraId="14F7E5CD" w14:textId="77777777" w:rsidR="00596AC8" w:rsidRPr="00D2095A" w:rsidRDefault="002267EA" w:rsidP="003B3F5B">
            <w:pPr>
              <w:spacing w:before="80" w:after="80"/>
              <w:jc w:val="center"/>
              <w:rPr>
                <w:rFonts w:ascii="Bahnschrift" w:hAnsi="Bahnschrift"/>
                <w:szCs w:val="20"/>
              </w:rPr>
            </w:pPr>
            <w:sdt>
              <w:sdtPr>
                <w:rPr>
                  <w:rFonts w:ascii="Bahnschrift" w:hAnsi="Bahnschrift" w:cs="Arial"/>
                  <w:szCs w:val="20"/>
                </w:rPr>
                <w:id w:val="-553312898"/>
                <w14:checkbox>
                  <w14:checked w14:val="0"/>
                  <w14:checkedState w14:val="2612" w14:font="MS Gothic"/>
                  <w14:uncheckedState w14:val="2610" w14:font="MS Gothic"/>
                </w14:checkbox>
              </w:sdtPr>
              <w:sdtEndPr/>
              <w:sdtContent>
                <w:r w:rsidR="00596AC8"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05379529" w14:textId="77777777" w:rsidR="00596AC8" w:rsidRPr="00D2095A" w:rsidRDefault="002267EA" w:rsidP="003B3F5B">
            <w:pPr>
              <w:spacing w:before="80" w:after="80"/>
              <w:jc w:val="center"/>
              <w:rPr>
                <w:rFonts w:ascii="Bahnschrift" w:hAnsi="Bahnschrift"/>
                <w:szCs w:val="20"/>
              </w:rPr>
            </w:pPr>
            <w:sdt>
              <w:sdtPr>
                <w:rPr>
                  <w:rFonts w:ascii="Bahnschrift" w:hAnsi="Bahnschrift" w:cs="Arial"/>
                  <w:szCs w:val="20"/>
                </w:rPr>
                <w:id w:val="-946771105"/>
                <w14:checkbox>
                  <w14:checked w14:val="0"/>
                  <w14:checkedState w14:val="2612" w14:font="MS Gothic"/>
                  <w14:uncheckedState w14:val="2610" w14:font="MS Gothic"/>
                </w14:checkbox>
              </w:sdtPr>
              <w:sdtEndPr/>
              <w:sdtContent>
                <w:r w:rsidR="00596AC8" w:rsidRPr="00D2095A">
                  <w:rPr>
                    <w:rFonts w:ascii="Segoe UI Symbol" w:eastAsia="MS Gothic" w:hAnsi="Segoe UI Symbol" w:cs="Segoe UI Symbol"/>
                    <w:szCs w:val="20"/>
                  </w:rPr>
                  <w:t>☐</w:t>
                </w:r>
              </w:sdtContent>
            </w:sdt>
          </w:p>
        </w:tc>
      </w:tr>
      <w:tr w:rsidR="00066AC9" w:rsidRPr="00D2095A" w14:paraId="7FB987B2"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9102A0B" w14:textId="77777777" w:rsidR="00596AC8" w:rsidRPr="00D2095A" w:rsidRDefault="00596AC8" w:rsidP="00A16A84">
            <w:pPr>
              <w:pStyle w:val="SFnumbullet1"/>
              <w:numPr>
                <w:ilvl w:val="0"/>
                <w:numId w:val="64"/>
              </w:numPr>
              <w:rPr>
                <w:rFonts w:ascii="Bahnschrift" w:hAnsi="Bahnschrift"/>
                <w:lang w:val="en-US"/>
              </w:rPr>
            </w:pPr>
            <w:r w:rsidRPr="00D2095A">
              <w:rPr>
                <w:rFonts w:ascii="Bahnschrift" w:hAnsi="Bahnschrift"/>
              </w:rPr>
              <w:t>The learner confirms that the hosting of the website on the selected web host is performing within client technical and security benchmarks</w:t>
            </w:r>
          </w:p>
        </w:tc>
        <w:tc>
          <w:tcPr>
            <w:tcW w:w="1134" w:type="dxa"/>
            <w:shd w:val="clear" w:color="auto" w:fill="FEFFFF" w:themeFill="background1"/>
            <w:vAlign w:val="center"/>
          </w:tcPr>
          <w:p w14:paraId="4C298F42" w14:textId="77777777" w:rsidR="00596AC8" w:rsidRPr="00D2095A" w:rsidRDefault="002267EA" w:rsidP="003B3F5B">
            <w:pPr>
              <w:spacing w:before="80" w:after="80"/>
              <w:jc w:val="center"/>
              <w:rPr>
                <w:rFonts w:ascii="Bahnschrift" w:hAnsi="Bahnschrift"/>
                <w:szCs w:val="20"/>
              </w:rPr>
            </w:pPr>
            <w:sdt>
              <w:sdtPr>
                <w:rPr>
                  <w:rFonts w:ascii="Bahnschrift" w:hAnsi="Bahnschrift" w:cs="Arial"/>
                  <w:szCs w:val="20"/>
                </w:rPr>
                <w:id w:val="1755930955"/>
                <w14:checkbox>
                  <w14:checked w14:val="0"/>
                  <w14:checkedState w14:val="2612" w14:font="MS Gothic"/>
                  <w14:uncheckedState w14:val="2610" w14:font="MS Gothic"/>
                </w14:checkbox>
              </w:sdtPr>
              <w:sdtEndPr/>
              <w:sdtContent>
                <w:r w:rsidR="00596AC8" w:rsidRPr="00D2095A">
                  <w:rPr>
                    <w:rFonts w:ascii="Segoe UI Symbol" w:eastAsia="MS Gothic" w:hAnsi="Segoe UI Symbol" w:cs="Segoe UI Symbol"/>
                    <w:szCs w:val="20"/>
                  </w:rPr>
                  <w:t>☐</w:t>
                </w:r>
              </w:sdtContent>
            </w:sdt>
          </w:p>
        </w:tc>
        <w:tc>
          <w:tcPr>
            <w:tcW w:w="1144" w:type="dxa"/>
            <w:shd w:val="clear" w:color="auto" w:fill="FEFFFF" w:themeFill="background1"/>
            <w:vAlign w:val="center"/>
          </w:tcPr>
          <w:p w14:paraId="7169B7B5" w14:textId="77777777" w:rsidR="00596AC8" w:rsidRPr="00D2095A" w:rsidRDefault="002267EA" w:rsidP="003B3F5B">
            <w:pPr>
              <w:spacing w:before="80" w:after="80"/>
              <w:jc w:val="center"/>
              <w:rPr>
                <w:rFonts w:ascii="Bahnschrift" w:hAnsi="Bahnschrift"/>
                <w:szCs w:val="20"/>
              </w:rPr>
            </w:pPr>
            <w:sdt>
              <w:sdtPr>
                <w:rPr>
                  <w:rFonts w:ascii="Bahnschrift" w:hAnsi="Bahnschrift" w:cs="Arial"/>
                  <w:szCs w:val="20"/>
                </w:rPr>
                <w:id w:val="-601033050"/>
                <w14:checkbox>
                  <w14:checked w14:val="0"/>
                  <w14:checkedState w14:val="2612" w14:font="MS Gothic"/>
                  <w14:uncheckedState w14:val="2610" w14:font="MS Gothic"/>
                </w14:checkbox>
              </w:sdtPr>
              <w:sdtEndPr/>
              <w:sdtContent>
                <w:r w:rsidR="00596AC8" w:rsidRPr="00D2095A">
                  <w:rPr>
                    <w:rFonts w:ascii="Segoe UI Symbol" w:eastAsia="MS Gothic" w:hAnsi="Segoe UI Symbol" w:cs="Segoe UI Symbol"/>
                    <w:szCs w:val="20"/>
                  </w:rPr>
                  <w:t>☐</w:t>
                </w:r>
              </w:sdtContent>
            </w:sdt>
          </w:p>
        </w:tc>
      </w:tr>
      <w:tr w:rsidR="00066AC9" w:rsidRPr="00D2095A" w14:paraId="4025282C" w14:textId="77777777" w:rsidTr="003B3F5B">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B97BBEB" w14:textId="77777777" w:rsidR="00596AC8" w:rsidRPr="00D2095A" w:rsidRDefault="00596AC8" w:rsidP="003B3F5B">
            <w:pPr>
              <w:spacing w:before="80" w:after="80"/>
              <w:rPr>
                <w:rFonts w:ascii="Bahnschrift" w:hAnsi="Bahnschrift"/>
                <w:sz w:val="18"/>
                <w:szCs w:val="18"/>
              </w:rPr>
            </w:pPr>
            <w:r w:rsidRPr="00D2095A">
              <w:rPr>
                <w:rFonts w:ascii="Bahnschrift" w:hAnsi="Bahnschrift" w:cs="Arial"/>
                <w:b/>
                <w:sz w:val="18"/>
                <w:szCs w:val="18"/>
              </w:rPr>
              <w:t>Assessor Name</w:t>
            </w:r>
          </w:p>
        </w:tc>
        <w:tc>
          <w:tcPr>
            <w:tcW w:w="1612" w:type="dxa"/>
            <w:shd w:val="clear" w:color="auto" w:fill="FEFFFF" w:themeFill="background1"/>
            <w:vAlign w:val="center"/>
          </w:tcPr>
          <w:p w14:paraId="5710CA69" w14:textId="77777777" w:rsidR="00596AC8" w:rsidRPr="00D2095A" w:rsidRDefault="00596AC8" w:rsidP="003B3F5B">
            <w:pPr>
              <w:spacing w:before="80" w:after="80"/>
              <w:rPr>
                <w:rFonts w:ascii="Bahnschrift" w:hAnsi="Bahnschrift"/>
                <w:sz w:val="18"/>
                <w:szCs w:val="18"/>
              </w:rPr>
            </w:pPr>
            <w:r w:rsidRPr="00D2095A">
              <w:rPr>
                <w:rFonts w:ascii="Bahnschrift" w:hAnsi="Bahnschrift"/>
                <w:sz w:val="18"/>
                <w:szCs w:val="18"/>
              </w:rPr>
              <w:t>Alex Bicknell</w:t>
            </w:r>
          </w:p>
        </w:tc>
        <w:tc>
          <w:tcPr>
            <w:tcW w:w="1984" w:type="dxa"/>
            <w:gridSpan w:val="2"/>
            <w:shd w:val="clear" w:color="auto" w:fill="FEFFFF" w:themeFill="background1"/>
            <w:vAlign w:val="center"/>
          </w:tcPr>
          <w:p w14:paraId="3A320625" w14:textId="77777777" w:rsidR="00596AC8" w:rsidRPr="00D2095A" w:rsidRDefault="00596AC8" w:rsidP="003B3F5B">
            <w:pPr>
              <w:spacing w:before="80" w:after="80"/>
              <w:rPr>
                <w:rFonts w:ascii="Bahnschrift" w:hAnsi="Bahnschrift"/>
                <w:sz w:val="18"/>
                <w:szCs w:val="18"/>
              </w:rPr>
            </w:pPr>
            <w:r w:rsidRPr="00D2095A">
              <w:rPr>
                <w:rFonts w:ascii="Bahnschrift" w:hAnsi="Bahnschrift" w:cs="Arial"/>
                <w:b/>
                <w:sz w:val="18"/>
                <w:szCs w:val="18"/>
              </w:rPr>
              <w:t>Assessor Signature</w:t>
            </w:r>
          </w:p>
        </w:tc>
        <w:tc>
          <w:tcPr>
            <w:tcW w:w="1843" w:type="dxa"/>
            <w:shd w:val="clear" w:color="auto" w:fill="FEFFFF" w:themeFill="background1"/>
            <w:vAlign w:val="center"/>
          </w:tcPr>
          <w:p w14:paraId="2C2297C7" w14:textId="77777777" w:rsidR="00596AC8" w:rsidRPr="00D2095A" w:rsidRDefault="00596AC8" w:rsidP="003B3F5B">
            <w:pPr>
              <w:spacing w:before="80" w:after="80"/>
              <w:rPr>
                <w:rFonts w:ascii="Bahnschrift" w:hAnsi="Bahnschrift"/>
                <w:sz w:val="18"/>
                <w:szCs w:val="18"/>
              </w:rPr>
            </w:pPr>
            <w:r w:rsidRPr="00D2095A">
              <w:rPr>
                <w:rFonts w:ascii="Bahnschrift" w:hAnsi="Bahnschrift"/>
                <w:sz w:val="18"/>
                <w:szCs w:val="18"/>
              </w:rPr>
              <w:t>Signature</w:t>
            </w:r>
          </w:p>
        </w:tc>
        <w:tc>
          <w:tcPr>
            <w:tcW w:w="1134" w:type="dxa"/>
            <w:shd w:val="clear" w:color="auto" w:fill="FEFFFF" w:themeFill="background1"/>
            <w:vAlign w:val="center"/>
          </w:tcPr>
          <w:p w14:paraId="46257B12" w14:textId="77777777" w:rsidR="00596AC8" w:rsidRPr="00D2095A" w:rsidRDefault="00596AC8" w:rsidP="003B3F5B">
            <w:pPr>
              <w:spacing w:before="80" w:after="80"/>
              <w:rPr>
                <w:rFonts w:ascii="Bahnschrift" w:hAnsi="Bahnschrift"/>
                <w:sz w:val="18"/>
                <w:szCs w:val="18"/>
              </w:rPr>
            </w:pPr>
            <w:r w:rsidRPr="00D2095A">
              <w:rPr>
                <w:rFonts w:ascii="Bahnschrift" w:hAnsi="Bahnschrift" w:cs="Arial"/>
                <w:b/>
                <w:sz w:val="18"/>
                <w:szCs w:val="18"/>
              </w:rPr>
              <w:t>Date</w:t>
            </w:r>
          </w:p>
        </w:tc>
        <w:tc>
          <w:tcPr>
            <w:tcW w:w="2278" w:type="dxa"/>
            <w:gridSpan w:val="2"/>
            <w:shd w:val="clear" w:color="auto" w:fill="FEFFFF" w:themeFill="background1"/>
            <w:vAlign w:val="center"/>
          </w:tcPr>
          <w:p w14:paraId="26EF29D9" w14:textId="77777777" w:rsidR="00596AC8" w:rsidRPr="00D2095A" w:rsidRDefault="00596AC8" w:rsidP="003B3F5B">
            <w:pPr>
              <w:spacing w:before="80" w:after="80"/>
              <w:rPr>
                <w:rFonts w:ascii="Bahnschrift" w:hAnsi="Bahnschrift"/>
                <w:sz w:val="18"/>
                <w:szCs w:val="18"/>
              </w:rPr>
            </w:pPr>
            <w:r w:rsidRPr="00D2095A">
              <w:rPr>
                <w:rFonts w:ascii="Bahnschrift" w:hAnsi="Bahnschrift"/>
                <w:sz w:val="18"/>
                <w:szCs w:val="18"/>
              </w:rPr>
              <w:t>Insert Date</w:t>
            </w:r>
          </w:p>
        </w:tc>
      </w:tr>
    </w:tbl>
    <w:p w14:paraId="61ECC631" w14:textId="77777777" w:rsidR="00C44F36" w:rsidRPr="00D2095A" w:rsidRDefault="00C44F36" w:rsidP="00AF593F">
      <w:pPr>
        <w:tabs>
          <w:tab w:val="left" w:pos="5096"/>
          <w:tab w:val="left" w:pos="11119"/>
        </w:tabs>
        <w:rPr>
          <w:rFonts w:ascii="Bahnschrift" w:hAnsi="Bahnschrift"/>
        </w:rPr>
      </w:pPr>
    </w:p>
    <w:p w14:paraId="4B8150AE" w14:textId="77777777" w:rsidR="00597631" w:rsidRPr="00D2095A" w:rsidRDefault="00597631" w:rsidP="00AF593F">
      <w:pPr>
        <w:tabs>
          <w:tab w:val="left" w:pos="5096"/>
          <w:tab w:val="left" w:pos="11119"/>
        </w:tabs>
        <w:rPr>
          <w:rFonts w:ascii="Bahnschrift" w:hAnsi="Bahnschrift"/>
        </w:rPr>
      </w:pPr>
    </w:p>
    <w:tbl>
      <w:tblPr>
        <w:tblStyle w:val="TableGrid"/>
        <w:tblW w:w="10488" w:type="dxa"/>
        <w:tblInd w:w="-5" w:type="dxa"/>
        <w:tblLook w:val="04A0" w:firstRow="1" w:lastRow="0" w:firstColumn="1" w:lastColumn="0" w:noHBand="0" w:noVBand="1"/>
      </w:tblPr>
      <w:tblGrid>
        <w:gridCol w:w="1641"/>
        <w:gridCol w:w="1634"/>
        <w:gridCol w:w="1970"/>
        <w:gridCol w:w="1798"/>
        <w:gridCol w:w="882"/>
        <w:gridCol w:w="694"/>
        <w:gridCol w:w="796"/>
        <w:gridCol w:w="1073"/>
      </w:tblGrid>
      <w:tr w:rsidR="00066AC9" w:rsidRPr="00D2095A" w14:paraId="7D38E7A2" w14:textId="77777777" w:rsidTr="003B3F5B">
        <w:trPr>
          <w:trHeight w:val="340"/>
        </w:trPr>
        <w:tc>
          <w:tcPr>
            <w:tcW w:w="10488" w:type="dxa"/>
            <w:gridSpan w:val="8"/>
            <w:shd w:val="clear" w:color="auto" w:fill="00B0F0"/>
            <w:vAlign w:val="center"/>
          </w:tcPr>
          <w:p w14:paraId="671E316B" w14:textId="4D392F58" w:rsidR="00C07172" w:rsidRPr="00D2095A" w:rsidRDefault="00C07172" w:rsidP="003B3F5B">
            <w:pPr>
              <w:spacing w:before="60" w:after="60"/>
              <w:rPr>
                <w:rFonts w:ascii="Bahnschrift" w:hAnsi="Bahnschrift" w:cs="Arial"/>
                <w:b/>
                <w:bCs/>
                <w:szCs w:val="20"/>
              </w:rPr>
            </w:pPr>
            <w:r w:rsidRPr="00D2095A">
              <w:rPr>
                <w:rFonts w:ascii="Bahnschrift" w:hAnsi="Bahnschrift" w:cs="Arial"/>
                <w:b/>
                <w:szCs w:val="20"/>
              </w:rPr>
              <w:br/>
            </w:r>
            <w:r w:rsidRPr="00D2095A">
              <w:rPr>
                <w:rFonts w:ascii="Bahnschrift" w:hAnsi="Bahnschrift" w:cs="Arial"/>
                <w:b/>
                <w:bCs/>
                <w:szCs w:val="20"/>
              </w:rPr>
              <w:t xml:space="preserve">Part </w:t>
            </w:r>
            <w:r w:rsidR="008548B5" w:rsidRPr="00D2095A">
              <w:rPr>
                <w:rFonts w:ascii="Bahnschrift" w:hAnsi="Bahnschrift" w:cs="Arial"/>
                <w:b/>
                <w:bCs/>
                <w:szCs w:val="20"/>
              </w:rPr>
              <w:t>8</w:t>
            </w:r>
            <w:r w:rsidRPr="00D2095A">
              <w:rPr>
                <w:rFonts w:ascii="Bahnschrift" w:hAnsi="Bahnschrift" w:cs="Arial"/>
                <w:b/>
                <w:bCs/>
                <w:szCs w:val="20"/>
              </w:rPr>
              <w:t xml:space="preserve"> – Client Sign Off</w:t>
            </w:r>
          </w:p>
          <w:p w14:paraId="0C5AD421" w14:textId="77777777" w:rsidR="00C07172" w:rsidRPr="00D2095A" w:rsidRDefault="00C07172" w:rsidP="003B3F5B">
            <w:pPr>
              <w:spacing w:before="60" w:after="60"/>
              <w:rPr>
                <w:rFonts w:ascii="Bahnschrift" w:hAnsi="Bahnschrift" w:cs="Arial"/>
                <w:szCs w:val="20"/>
              </w:rPr>
            </w:pPr>
            <w:r w:rsidRPr="00D2095A">
              <w:rPr>
                <w:rFonts w:ascii="Bahnschrift" w:hAnsi="Bahnschrift" w:cs="Arial"/>
                <w:szCs w:val="20"/>
              </w:rPr>
              <w:t>Assessment Documentation</w:t>
            </w:r>
          </w:p>
          <w:p w14:paraId="1388ABF1" w14:textId="77777777" w:rsidR="00C07172" w:rsidRPr="00D2095A" w:rsidRDefault="00C07172" w:rsidP="003B3F5B">
            <w:pPr>
              <w:spacing w:before="60" w:after="60"/>
              <w:rPr>
                <w:rFonts w:ascii="Bahnschrift" w:hAnsi="Bahnschrift"/>
                <w:noProof/>
                <w:sz w:val="18"/>
                <w:szCs w:val="18"/>
                <w:lang w:eastAsia="en-AU"/>
              </w:rPr>
            </w:pPr>
          </w:p>
        </w:tc>
      </w:tr>
      <w:tr w:rsidR="00066AC9" w:rsidRPr="00D2095A" w14:paraId="7C314D06" w14:textId="77777777" w:rsidTr="00AF2FC8">
        <w:trPr>
          <w:trHeight w:val="1309"/>
        </w:trPr>
        <w:tc>
          <w:tcPr>
            <w:tcW w:w="10488" w:type="dxa"/>
            <w:gridSpan w:val="8"/>
            <w:shd w:val="clear" w:color="auto" w:fill="A91812" w:themeFill="accent6" w:themeFillShade="BF"/>
            <w:vAlign w:val="center"/>
          </w:tcPr>
          <w:p w14:paraId="0B1B1CB4" w14:textId="77777777" w:rsidR="00C07172" w:rsidRPr="00D2095A" w:rsidRDefault="00C07172" w:rsidP="003B3F5B">
            <w:pPr>
              <w:spacing w:before="80" w:after="80"/>
              <w:rPr>
                <w:rFonts w:ascii="Bahnschrift" w:hAnsi="Bahnschrift"/>
                <w:b/>
              </w:rPr>
            </w:pPr>
            <w:r w:rsidRPr="00D2095A">
              <w:rPr>
                <w:rFonts w:ascii="Bahnschrift" w:hAnsi="Bahnschrift"/>
                <w:b/>
              </w:rPr>
              <w:t>Milestone Sign Offs</w:t>
            </w:r>
          </w:p>
          <w:p w14:paraId="2A28D99E" w14:textId="3DDC05FC" w:rsidR="00C07172" w:rsidRPr="00D2095A" w:rsidRDefault="00C07172" w:rsidP="003B3F5B">
            <w:pPr>
              <w:pStyle w:val="BodyA"/>
              <w:rPr>
                <w:rFonts w:ascii="Bahnschrift" w:hAnsi="Bahnschrift" w:cs="Arial"/>
                <w:bCs/>
                <w:color w:val="auto"/>
                <w:sz w:val="20"/>
              </w:rPr>
            </w:pPr>
            <w:r w:rsidRPr="00D2095A">
              <w:rPr>
                <w:rFonts w:ascii="Bahnschrift" w:hAnsi="Bahnschrift" w:cs="Arial"/>
                <w:bCs/>
                <w:color w:val="auto"/>
                <w:sz w:val="20"/>
              </w:rPr>
              <w:t xml:space="preserve">Prior to final sign off, you must enter the date of completion of prior Milestones </w:t>
            </w:r>
            <w:r w:rsidR="00C23F23" w:rsidRPr="00D2095A">
              <w:rPr>
                <w:rFonts w:ascii="Bahnschrift" w:hAnsi="Bahnschrift" w:cs="Arial"/>
                <w:bCs/>
                <w:color w:val="auto"/>
                <w:sz w:val="20"/>
              </w:rPr>
              <w:t xml:space="preserve">&amp; Builds </w:t>
            </w:r>
            <w:r w:rsidRPr="00D2095A">
              <w:rPr>
                <w:rFonts w:ascii="Bahnschrift" w:hAnsi="Bahnschrift" w:cs="Arial"/>
                <w:bCs/>
                <w:color w:val="auto"/>
                <w:sz w:val="20"/>
              </w:rPr>
              <w:t xml:space="preserve">relating to Part 4 and </w:t>
            </w:r>
            <w:r w:rsidR="00142F6F" w:rsidRPr="00D2095A">
              <w:rPr>
                <w:rFonts w:ascii="Bahnschrift" w:hAnsi="Bahnschrift" w:cs="Arial"/>
                <w:bCs/>
                <w:color w:val="auto"/>
                <w:sz w:val="20"/>
              </w:rPr>
              <w:t xml:space="preserve">8 </w:t>
            </w:r>
            <w:r w:rsidRPr="00D2095A">
              <w:rPr>
                <w:rFonts w:ascii="Bahnschrift" w:hAnsi="Bahnschrift" w:cs="Arial"/>
                <w:bCs/>
                <w:color w:val="auto"/>
                <w:sz w:val="20"/>
              </w:rPr>
              <w:t>– to be completed during the assessment period:</w:t>
            </w:r>
          </w:p>
        </w:tc>
      </w:tr>
      <w:tr w:rsidR="00066AC9" w:rsidRPr="00D2095A" w14:paraId="6B98C97B" w14:textId="77777777" w:rsidTr="00AF2FC8">
        <w:trPr>
          <w:trHeight w:val="79"/>
        </w:trPr>
        <w:tc>
          <w:tcPr>
            <w:tcW w:w="7043" w:type="dxa"/>
            <w:gridSpan w:val="4"/>
            <w:shd w:val="clear" w:color="auto" w:fill="F4A5A1" w:themeFill="accent6" w:themeFillTint="66"/>
            <w:vAlign w:val="center"/>
          </w:tcPr>
          <w:p w14:paraId="0A64DC17" w14:textId="77777777" w:rsidR="00C07172" w:rsidRPr="00D2095A" w:rsidRDefault="00C07172" w:rsidP="003B3F5B">
            <w:pPr>
              <w:spacing w:before="80" w:after="80"/>
              <w:rPr>
                <w:rFonts w:ascii="Bahnschrift" w:hAnsi="Bahnschrift"/>
                <w:b/>
              </w:rPr>
            </w:pPr>
            <w:r w:rsidRPr="00D2095A">
              <w:rPr>
                <w:rFonts w:ascii="Bahnschrift" w:hAnsi="Bahnschrift" w:cs="Arial"/>
                <w:b/>
              </w:rPr>
              <w:t>Milestone Checklist (To be completed by the learner’s facilitator)</w:t>
            </w:r>
          </w:p>
        </w:tc>
        <w:tc>
          <w:tcPr>
            <w:tcW w:w="1576" w:type="dxa"/>
            <w:gridSpan w:val="2"/>
            <w:shd w:val="clear" w:color="auto" w:fill="F4A5A1" w:themeFill="accent6" w:themeFillTint="66"/>
            <w:vAlign w:val="center"/>
          </w:tcPr>
          <w:p w14:paraId="5A5C0A0A" w14:textId="77777777" w:rsidR="00C07172" w:rsidRPr="00D2095A" w:rsidRDefault="00C07172" w:rsidP="003B3F5B">
            <w:pPr>
              <w:spacing w:before="80" w:after="80"/>
              <w:jc w:val="center"/>
              <w:rPr>
                <w:rFonts w:ascii="Bahnschrift" w:hAnsi="Bahnschrift"/>
                <w:b/>
              </w:rPr>
            </w:pPr>
            <w:r w:rsidRPr="00D2095A">
              <w:rPr>
                <w:rFonts w:ascii="Bahnschrift" w:hAnsi="Bahnschrift"/>
                <w:b/>
              </w:rPr>
              <w:t>Complete</w:t>
            </w:r>
          </w:p>
        </w:tc>
        <w:tc>
          <w:tcPr>
            <w:tcW w:w="1869" w:type="dxa"/>
            <w:gridSpan w:val="2"/>
            <w:shd w:val="clear" w:color="auto" w:fill="F4A5A1" w:themeFill="accent6" w:themeFillTint="66"/>
            <w:vAlign w:val="center"/>
          </w:tcPr>
          <w:p w14:paraId="17F9F781" w14:textId="77777777" w:rsidR="00C07172" w:rsidRPr="00D2095A" w:rsidRDefault="00C07172" w:rsidP="003B3F5B">
            <w:pPr>
              <w:spacing w:before="80" w:after="80"/>
              <w:jc w:val="center"/>
              <w:rPr>
                <w:rFonts w:ascii="Bahnschrift" w:hAnsi="Bahnschrift"/>
                <w:b/>
              </w:rPr>
            </w:pPr>
            <w:r w:rsidRPr="00D2095A">
              <w:rPr>
                <w:rFonts w:ascii="Bahnschrift" w:hAnsi="Bahnschrift"/>
                <w:b/>
              </w:rPr>
              <w:t>Sign Off Date</w:t>
            </w:r>
          </w:p>
        </w:tc>
      </w:tr>
      <w:tr w:rsidR="00066AC9" w:rsidRPr="00D2095A" w14:paraId="4C88C5FB" w14:textId="77777777" w:rsidTr="00AF2FC8">
        <w:trPr>
          <w:trHeight w:val="79"/>
        </w:trPr>
        <w:tc>
          <w:tcPr>
            <w:tcW w:w="7043" w:type="dxa"/>
            <w:gridSpan w:val="4"/>
            <w:shd w:val="clear" w:color="auto" w:fill="FAD1D0" w:themeFill="accent6" w:themeFillTint="33"/>
            <w:vAlign w:val="center"/>
          </w:tcPr>
          <w:p w14:paraId="5F7667AC" w14:textId="361165A1" w:rsidR="00C07172" w:rsidRPr="00D2095A" w:rsidRDefault="00C07172" w:rsidP="00A16A84">
            <w:pPr>
              <w:pStyle w:val="ListParagraph"/>
              <w:numPr>
                <w:ilvl w:val="0"/>
                <w:numId w:val="65"/>
              </w:numPr>
              <w:spacing w:before="80" w:after="80"/>
              <w:rPr>
                <w:rFonts w:ascii="Bahnschrift" w:hAnsi="Bahnschrift" w:cs="Arial"/>
                <w:bCs/>
              </w:rPr>
            </w:pPr>
            <w:r w:rsidRPr="00D2095A">
              <w:rPr>
                <w:rFonts w:ascii="Bahnschrift" w:hAnsi="Bahnschrift" w:cs="Arial"/>
                <w:bCs/>
              </w:rPr>
              <w:t>Milestone – Parts 1 to 4, Development Build</w:t>
            </w:r>
          </w:p>
        </w:tc>
        <w:sdt>
          <w:sdtPr>
            <w:rPr>
              <w:rFonts w:ascii="Bahnschrift" w:hAnsi="Bahnschrift" w:cs="Arial"/>
              <w:sz w:val="18"/>
              <w:szCs w:val="18"/>
            </w:rPr>
            <w:id w:val="-1660217452"/>
            <w14:checkbox>
              <w14:checked w14:val="0"/>
              <w14:checkedState w14:val="2612" w14:font="MS Gothic"/>
              <w14:uncheckedState w14:val="2610" w14:font="MS Gothic"/>
            </w14:checkbox>
          </w:sdtPr>
          <w:sdtEndPr/>
          <w:sdtContent>
            <w:tc>
              <w:tcPr>
                <w:tcW w:w="1576" w:type="dxa"/>
                <w:gridSpan w:val="2"/>
                <w:shd w:val="clear" w:color="auto" w:fill="FAD1D0" w:themeFill="accent6" w:themeFillTint="33"/>
              </w:tcPr>
              <w:p w14:paraId="5C741237" w14:textId="77777777" w:rsidR="00C07172" w:rsidRPr="00D2095A" w:rsidRDefault="00C07172" w:rsidP="00C07172">
                <w:pPr>
                  <w:spacing w:before="80" w:after="80"/>
                  <w:jc w:val="center"/>
                  <w:rPr>
                    <w:rFonts w:ascii="Bahnschrift" w:hAnsi="Bahnschrift"/>
                    <w:b/>
                  </w:rPr>
                </w:pPr>
                <w:r w:rsidRPr="00D2095A">
                  <w:rPr>
                    <w:rFonts w:ascii="Segoe UI Symbol" w:eastAsia="MS Gothic" w:hAnsi="Segoe UI Symbol" w:cs="Segoe UI Symbol"/>
                    <w:sz w:val="18"/>
                    <w:szCs w:val="18"/>
                  </w:rPr>
                  <w:t>☐</w:t>
                </w:r>
              </w:p>
            </w:tc>
          </w:sdtContent>
        </w:sdt>
        <w:tc>
          <w:tcPr>
            <w:tcW w:w="1869" w:type="dxa"/>
            <w:gridSpan w:val="2"/>
            <w:shd w:val="clear" w:color="auto" w:fill="FAD1D0" w:themeFill="accent6" w:themeFillTint="33"/>
            <w:vAlign w:val="center"/>
          </w:tcPr>
          <w:p w14:paraId="6BEBB4ED" w14:textId="0330824D" w:rsidR="00C07172" w:rsidRPr="00D2095A" w:rsidRDefault="00C07172" w:rsidP="00C07172">
            <w:pPr>
              <w:spacing w:before="80" w:after="80"/>
              <w:jc w:val="center"/>
              <w:rPr>
                <w:rFonts w:ascii="Bahnschrift" w:hAnsi="Bahnschrift"/>
                <w:bCs/>
              </w:rPr>
            </w:pPr>
            <w:r w:rsidRPr="00D2095A">
              <w:rPr>
                <w:rFonts w:ascii="Bahnschrift" w:hAnsi="Bahnschrift"/>
                <w:bCs/>
              </w:rPr>
              <w:t>#</w:t>
            </w:r>
            <w:proofErr w:type="gramStart"/>
            <w:r w:rsidRPr="00D2095A">
              <w:rPr>
                <w:rFonts w:ascii="Bahnschrift" w:hAnsi="Bahnschrift"/>
                <w:bCs/>
              </w:rPr>
              <w:t>#.#</w:t>
            </w:r>
            <w:proofErr w:type="gramEnd"/>
            <w:r w:rsidRPr="00D2095A">
              <w:rPr>
                <w:rFonts w:ascii="Bahnschrift" w:hAnsi="Bahnschrift"/>
                <w:bCs/>
              </w:rPr>
              <w:t>#.2025</w:t>
            </w:r>
          </w:p>
        </w:tc>
      </w:tr>
      <w:tr w:rsidR="00066AC9" w:rsidRPr="00D2095A" w14:paraId="413BF1C4" w14:textId="77777777" w:rsidTr="00AF2FC8">
        <w:trPr>
          <w:trHeight w:val="79"/>
        </w:trPr>
        <w:tc>
          <w:tcPr>
            <w:tcW w:w="7043" w:type="dxa"/>
            <w:gridSpan w:val="4"/>
            <w:shd w:val="clear" w:color="auto" w:fill="FAD1D0" w:themeFill="accent6" w:themeFillTint="33"/>
            <w:vAlign w:val="center"/>
          </w:tcPr>
          <w:p w14:paraId="36201EF4" w14:textId="18A460CC" w:rsidR="00C07172" w:rsidRPr="00D2095A" w:rsidRDefault="00C07172" w:rsidP="00A16A84">
            <w:pPr>
              <w:pStyle w:val="ListParagraph"/>
              <w:numPr>
                <w:ilvl w:val="0"/>
                <w:numId w:val="65"/>
              </w:numPr>
              <w:spacing w:before="80" w:after="80"/>
              <w:rPr>
                <w:rFonts w:ascii="Bahnschrift" w:hAnsi="Bahnschrift" w:cs="Arial"/>
                <w:bCs/>
              </w:rPr>
            </w:pPr>
            <w:r w:rsidRPr="00D2095A">
              <w:rPr>
                <w:rFonts w:ascii="Bahnschrift" w:hAnsi="Bahnschrift" w:cs="Arial"/>
                <w:bCs/>
              </w:rPr>
              <w:t>Final Build – Parts 5 to 8, Deployment &amp; DevOps</w:t>
            </w:r>
          </w:p>
        </w:tc>
        <w:sdt>
          <w:sdtPr>
            <w:rPr>
              <w:rFonts w:ascii="Bahnschrift" w:hAnsi="Bahnschrift" w:cs="Arial"/>
              <w:sz w:val="18"/>
              <w:szCs w:val="18"/>
            </w:rPr>
            <w:id w:val="-818723487"/>
            <w14:checkbox>
              <w14:checked w14:val="0"/>
              <w14:checkedState w14:val="2612" w14:font="MS Gothic"/>
              <w14:uncheckedState w14:val="2610" w14:font="MS Gothic"/>
            </w14:checkbox>
          </w:sdtPr>
          <w:sdtEndPr/>
          <w:sdtContent>
            <w:tc>
              <w:tcPr>
                <w:tcW w:w="1576" w:type="dxa"/>
                <w:gridSpan w:val="2"/>
                <w:shd w:val="clear" w:color="auto" w:fill="FAD1D0" w:themeFill="accent6" w:themeFillTint="33"/>
              </w:tcPr>
              <w:p w14:paraId="09503848" w14:textId="77777777" w:rsidR="00C07172" w:rsidRPr="00D2095A" w:rsidRDefault="00C07172" w:rsidP="00C07172">
                <w:pPr>
                  <w:spacing w:before="80" w:after="80"/>
                  <w:jc w:val="center"/>
                  <w:rPr>
                    <w:rFonts w:ascii="Bahnschrift" w:eastAsia="MS Gothic" w:hAnsi="Bahnschrift" w:cs="Arial"/>
                    <w:sz w:val="18"/>
                    <w:szCs w:val="18"/>
                  </w:rPr>
                </w:pPr>
                <w:r w:rsidRPr="00D2095A">
                  <w:rPr>
                    <w:rFonts w:ascii="Segoe UI Symbol" w:eastAsia="MS Gothic" w:hAnsi="Segoe UI Symbol" w:cs="Segoe UI Symbol"/>
                    <w:sz w:val="18"/>
                    <w:szCs w:val="18"/>
                  </w:rPr>
                  <w:t>☐</w:t>
                </w:r>
              </w:p>
            </w:tc>
          </w:sdtContent>
        </w:sdt>
        <w:tc>
          <w:tcPr>
            <w:tcW w:w="1869" w:type="dxa"/>
            <w:gridSpan w:val="2"/>
            <w:shd w:val="clear" w:color="auto" w:fill="FAD1D0" w:themeFill="accent6" w:themeFillTint="33"/>
            <w:vAlign w:val="center"/>
          </w:tcPr>
          <w:p w14:paraId="658BDA20" w14:textId="58416886" w:rsidR="00C07172" w:rsidRPr="00D2095A" w:rsidRDefault="00C07172" w:rsidP="00C07172">
            <w:pPr>
              <w:spacing w:before="80" w:after="80"/>
              <w:jc w:val="center"/>
              <w:rPr>
                <w:rFonts w:ascii="Bahnschrift" w:hAnsi="Bahnschrift"/>
                <w:b/>
              </w:rPr>
            </w:pPr>
            <w:r w:rsidRPr="00D2095A">
              <w:rPr>
                <w:rFonts w:ascii="Bahnschrift" w:hAnsi="Bahnschrift"/>
                <w:bCs/>
              </w:rPr>
              <w:t>#</w:t>
            </w:r>
            <w:proofErr w:type="gramStart"/>
            <w:r w:rsidRPr="00D2095A">
              <w:rPr>
                <w:rFonts w:ascii="Bahnschrift" w:hAnsi="Bahnschrift"/>
                <w:bCs/>
              </w:rPr>
              <w:t>#.#</w:t>
            </w:r>
            <w:proofErr w:type="gramEnd"/>
            <w:r w:rsidRPr="00D2095A">
              <w:rPr>
                <w:rFonts w:ascii="Bahnschrift" w:hAnsi="Bahnschrift"/>
                <w:bCs/>
              </w:rPr>
              <w:t>#.2025</w:t>
            </w:r>
          </w:p>
        </w:tc>
      </w:tr>
      <w:tr w:rsidR="00066AC9" w:rsidRPr="00D2095A" w14:paraId="1EC5A79D" w14:textId="77777777" w:rsidTr="00AF2FC8">
        <w:trPr>
          <w:trHeight w:val="1314"/>
        </w:trPr>
        <w:tc>
          <w:tcPr>
            <w:tcW w:w="10488" w:type="dxa"/>
            <w:gridSpan w:val="8"/>
            <w:shd w:val="clear" w:color="auto" w:fill="B1CBF0" w:themeFill="accent3" w:themeFillTint="66"/>
            <w:vAlign w:val="center"/>
          </w:tcPr>
          <w:p w14:paraId="2215A557" w14:textId="77777777" w:rsidR="00C07172" w:rsidRPr="00D2095A" w:rsidRDefault="00C07172" w:rsidP="003B3F5B">
            <w:pPr>
              <w:spacing w:before="80" w:after="80"/>
              <w:rPr>
                <w:rFonts w:ascii="Bahnschrift" w:hAnsi="Bahnschrift"/>
                <w:b/>
              </w:rPr>
            </w:pPr>
            <w:r w:rsidRPr="00D2095A">
              <w:rPr>
                <w:rFonts w:ascii="Bahnschrift" w:hAnsi="Bahnschrift"/>
                <w:b/>
              </w:rPr>
              <w:t>Ready for Final Sign Off &amp; Submission</w:t>
            </w:r>
          </w:p>
          <w:p w14:paraId="3374B161" w14:textId="77777777" w:rsidR="00C07172" w:rsidRPr="00D2095A" w:rsidRDefault="00C07172" w:rsidP="003B3F5B">
            <w:pPr>
              <w:pStyle w:val="BodyA"/>
              <w:rPr>
                <w:rFonts w:ascii="Bahnschrift" w:hAnsi="Bahnschrift" w:cs="Arial"/>
                <w:bCs/>
                <w:color w:val="auto"/>
                <w:sz w:val="20"/>
              </w:rPr>
            </w:pPr>
            <w:r w:rsidRPr="00D2095A">
              <w:rPr>
                <w:rFonts w:ascii="Bahnschrift" w:hAnsi="Bahnschrift" w:cs="Arial"/>
                <w:bCs/>
                <w:color w:val="auto"/>
                <w:sz w:val="20"/>
              </w:rPr>
              <w:t>You are now able to present all working files along with this document to attain final sign off.  On completion of final sign off, you will be able to submit this assessment and portfolio code.</w:t>
            </w:r>
          </w:p>
        </w:tc>
      </w:tr>
      <w:tr w:rsidR="00066AC9" w:rsidRPr="00D2095A" w14:paraId="49120A54" w14:textId="77777777" w:rsidTr="00AF2FC8">
        <w:trPr>
          <w:trHeight w:val="416"/>
        </w:trPr>
        <w:tc>
          <w:tcPr>
            <w:tcW w:w="7043" w:type="dxa"/>
            <w:gridSpan w:val="4"/>
            <w:vMerge w:val="restart"/>
            <w:shd w:val="clear" w:color="auto" w:fill="D8D8D9" w:themeFill="accent1" w:themeFillTint="33"/>
            <w:vAlign w:val="center"/>
          </w:tcPr>
          <w:p w14:paraId="1FBBEF8E" w14:textId="77777777" w:rsidR="00C07172" w:rsidRPr="00D2095A" w:rsidRDefault="00C07172" w:rsidP="003B3F5B">
            <w:pPr>
              <w:spacing w:before="80" w:after="80"/>
              <w:rPr>
                <w:rFonts w:ascii="Bahnschrift" w:hAnsi="Bahnschrift"/>
                <w:szCs w:val="20"/>
              </w:rPr>
            </w:pPr>
            <w:r w:rsidRPr="00D2095A">
              <w:rPr>
                <w:rFonts w:ascii="Bahnschrift" w:hAnsi="Bahnschrift" w:cs="Arial"/>
                <w:b/>
              </w:rPr>
              <w:t>Skills to be observed during this task to the required standard.</w:t>
            </w:r>
            <w:r w:rsidRPr="00D2095A">
              <w:rPr>
                <w:rFonts w:ascii="Bahnschrift" w:hAnsi="Bahnschrift" w:cs="Arial"/>
              </w:rPr>
              <w:br/>
              <w:t>Checklist (To be completed by the learner’s facilitator)</w:t>
            </w:r>
            <w:r w:rsidRPr="00D2095A">
              <w:rPr>
                <w:rFonts w:ascii="Bahnschrift" w:hAnsi="Bahnschrift" w:cs="Arial"/>
                <w:b/>
              </w:rPr>
              <w:br/>
            </w:r>
            <w:r w:rsidRPr="00D2095A">
              <w:rPr>
                <w:rFonts w:ascii="Bahnschrift" w:hAnsi="Bahnschrift" w:cs="Arial"/>
              </w:rPr>
              <w:t>The following tasks are to be completed in relation to the brief for this project. Each of the skills must be observed on at least one occasion.</w:t>
            </w:r>
          </w:p>
        </w:tc>
        <w:tc>
          <w:tcPr>
            <w:tcW w:w="1576" w:type="dxa"/>
            <w:gridSpan w:val="2"/>
            <w:shd w:val="clear" w:color="auto" w:fill="D8D8D9" w:themeFill="accent1" w:themeFillTint="33"/>
            <w:vAlign w:val="center"/>
          </w:tcPr>
          <w:p w14:paraId="07E1D2F0" w14:textId="77777777" w:rsidR="00C07172" w:rsidRPr="00D2095A" w:rsidRDefault="00C07172" w:rsidP="003B3F5B">
            <w:pPr>
              <w:spacing w:before="80" w:after="80"/>
              <w:jc w:val="center"/>
              <w:rPr>
                <w:rFonts w:ascii="Bahnschrift" w:hAnsi="Bahnschrift"/>
                <w:b/>
                <w:szCs w:val="20"/>
              </w:rPr>
            </w:pPr>
            <w:r w:rsidRPr="00D2095A">
              <w:rPr>
                <w:rFonts w:ascii="Bahnschrift" w:hAnsi="Bahnschrift"/>
                <w:b/>
              </w:rPr>
              <w:t>Date 1</w:t>
            </w:r>
          </w:p>
        </w:tc>
        <w:tc>
          <w:tcPr>
            <w:tcW w:w="1869" w:type="dxa"/>
            <w:gridSpan w:val="2"/>
            <w:shd w:val="clear" w:color="auto" w:fill="D8D8D9" w:themeFill="accent1" w:themeFillTint="33"/>
            <w:vAlign w:val="center"/>
          </w:tcPr>
          <w:p w14:paraId="7D65E513" w14:textId="77777777" w:rsidR="00C07172" w:rsidRPr="00D2095A" w:rsidRDefault="00C07172" w:rsidP="003B3F5B">
            <w:pPr>
              <w:spacing w:before="80" w:after="80"/>
              <w:jc w:val="center"/>
              <w:rPr>
                <w:rFonts w:ascii="Bahnschrift" w:hAnsi="Bahnschrift"/>
                <w:szCs w:val="20"/>
              </w:rPr>
            </w:pPr>
            <w:r w:rsidRPr="00D2095A">
              <w:rPr>
                <w:rFonts w:ascii="Bahnschrift" w:hAnsi="Bahnschrift"/>
                <w:b/>
              </w:rPr>
              <w:t>Date 2</w:t>
            </w:r>
          </w:p>
        </w:tc>
      </w:tr>
      <w:tr w:rsidR="00066AC9" w:rsidRPr="00D2095A" w14:paraId="76E1F1D8" w14:textId="77777777" w:rsidTr="00AF2FC8">
        <w:trPr>
          <w:trHeight w:val="416"/>
        </w:trPr>
        <w:tc>
          <w:tcPr>
            <w:tcW w:w="7043" w:type="dxa"/>
            <w:gridSpan w:val="4"/>
            <w:vMerge/>
            <w:shd w:val="clear" w:color="auto" w:fill="D8D8D9" w:themeFill="accent1" w:themeFillTint="33"/>
            <w:vAlign w:val="center"/>
          </w:tcPr>
          <w:p w14:paraId="54231F17" w14:textId="77777777" w:rsidR="00C07172" w:rsidRPr="00D2095A" w:rsidRDefault="00C07172" w:rsidP="003B3F5B">
            <w:pPr>
              <w:spacing w:before="80" w:after="80"/>
              <w:rPr>
                <w:rFonts w:ascii="Bahnschrift" w:hAnsi="Bahnschrift" w:cs="Arial"/>
                <w:b/>
              </w:rPr>
            </w:pPr>
          </w:p>
        </w:tc>
        <w:tc>
          <w:tcPr>
            <w:tcW w:w="1576" w:type="dxa"/>
            <w:gridSpan w:val="2"/>
            <w:shd w:val="clear" w:color="auto" w:fill="FEFFFF" w:themeFill="background1"/>
            <w:vAlign w:val="center"/>
          </w:tcPr>
          <w:p w14:paraId="626CA8BE" w14:textId="26A1EB48" w:rsidR="00C07172" w:rsidRPr="00D2095A" w:rsidRDefault="00C07172" w:rsidP="003B3F5B">
            <w:pPr>
              <w:spacing w:before="80" w:after="80"/>
              <w:jc w:val="center"/>
              <w:rPr>
                <w:rFonts w:ascii="Bahnschrift" w:hAnsi="Bahnschrift"/>
              </w:rPr>
            </w:pPr>
            <w:r w:rsidRPr="00D2095A">
              <w:rPr>
                <w:rFonts w:ascii="Bahnschrift" w:hAnsi="Bahnschrift"/>
              </w:rPr>
              <w:t>#</w:t>
            </w:r>
            <w:proofErr w:type="gramStart"/>
            <w:r w:rsidRPr="00D2095A">
              <w:rPr>
                <w:rFonts w:ascii="Bahnschrift" w:hAnsi="Bahnschrift"/>
              </w:rPr>
              <w:t>#.#</w:t>
            </w:r>
            <w:proofErr w:type="gramEnd"/>
            <w:r w:rsidRPr="00D2095A">
              <w:rPr>
                <w:rFonts w:ascii="Bahnschrift" w:hAnsi="Bahnschrift"/>
              </w:rPr>
              <w:t>#.2025</w:t>
            </w:r>
          </w:p>
        </w:tc>
        <w:tc>
          <w:tcPr>
            <w:tcW w:w="1869" w:type="dxa"/>
            <w:gridSpan w:val="2"/>
            <w:shd w:val="clear" w:color="auto" w:fill="FEFFFF" w:themeFill="background1"/>
            <w:vAlign w:val="center"/>
          </w:tcPr>
          <w:p w14:paraId="7D9276BB" w14:textId="489B0BB8" w:rsidR="00C07172" w:rsidRPr="00D2095A" w:rsidRDefault="00C07172" w:rsidP="003B3F5B">
            <w:pPr>
              <w:spacing w:before="80" w:after="80"/>
              <w:jc w:val="center"/>
              <w:rPr>
                <w:rFonts w:ascii="Bahnschrift" w:hAnsi="Bahnschrift"/>
                <w:b/>
              </w:rPr>
            </w:pPr>
            <w:r w:rsidRPr="00D2095A">
              <w:rPr>
                <w:rFonts w:ascii="Bahnschrift" w:hAnsi="Bahnschrift"/>
              </w:rPr>
              <w:t>#</w:t>
            </w:r>
            <w:proofErr w:type="gramStart"/>
            <w:r w:rsidRPr="00D2095A">
              <w:rPr>
                <w:rFonts w:ascii="Bahnschrift" w:hAnsi="Bahnschrift"/>
              </w:rPr>
              <w:t>#.#</w:t>
            </w:r>
            <w:proofErr w:type="gramEnd"/>
            <w:r w:rsidRPr="00D2095A">
              <w:rPr>
                <w:rFonts w:ascii="Bahnschrift" w:hAnsi="Bahnschrift"/>
              </w:rPr>
              <w:t>#.2025</w:t>
            </w:r>
          </w:p>
        </w:tc>
      </w:tr>
      <w:tr w:rsidR="00066AC9" w:rsidRPr="00D2095A" w14:paraId="1AAA02B1" w14:textId="77777777" w:rsidTr="00AF2FC8">
        <w:trPr>
          <w:trHeight w:val="416"/>
        </w:trPr>
        <w:tc>
          <w:tcPr>
            <w:tcW w:w="7043" w:type="dxa"/>
            <w:gridSpan w:val="4"/>
            <w:vMerge/>
            <w:shd w:val="clear" w:color="auto" w:fill="D8D8D9" w:themeFill="accent1" w:themeFillTint="33"/>
            <w:vAlign w:val="center"/>
          </w:tcPr>
          <w:p w14:paraId="5507ECB8" w14:textId="77777777" w:rsidR="00C07172" w:rsidRPr="00D2095A" w:rsidRDefault="00C07172" w:rsidP="003B3F5B">
            <w:pPr>
              <w:spacing w:before="80" w:after="80"/>
              <w:rPr>
                <w:rFonts w:ascii="Bahnschrift" w:hAnsi="Bahnschrift" w:cs="Arial"/>
                <w:b/>
              </w:rPr>
            </w:pPr>
          </w:p>
        </w:tc>
        <w:tc>
          <w:tcPr>
            <w:tcW w:w="1576" w:type="dxa"/>
            <w:gridSpan w:val="2"/>
            <w:shd w:val="clear" w:color="auto" w:fill="D8D8D9" w:themeFill="accent1" w:themeFillTint="33"/>
            <w:vAlign w:val="center"/>
          </w:tcPr>
          <w:p w14:paraId="2C11356C" w14:textId="77777777" w:rsidR="00C07172" w:rsidRPr="00D2095A" w:rsidRDefault="00C07172" w:rsidP="003B3F5B">
            <w:pPr>
              <w:spacing w:before="80" w:after="80"/>
              <w:jc w:val="center"/>
              <w:rPr>
                <w:rFonts w:ascii="Bahnschrift" w:hAnsi="Bahnschrift"/>
              </w:rPr>
            </w:pPr>
            <w:r w:rsidRPr="00D2095A">
              <w:rPr>
                <w:rFonts w:ascii="Bahnschrift" w:hAnsi="Bahnschrift" w:cs="Arial"/>
                <w:b/>
                <w:sz w:val="18"/>
              </w:rPr>
              <w:t>Satisfactory</w:t>
            </w:r>
          </w:p>
        </w:tc>
        <w:tc>
          <w:tcPr>
            <w:tcW w:w="1869" w:type="dxa"/>
            <w:gridSpan w:val="2"/>
            <w:shd w:val="clear" w:color="auto" w:fill="D8D8D9" w:themeFill="accent1" w:themeFillTint="33"/>
            <w:vAlign w:val="center"/>
          </w:tcPr>
          <w:p w14:paraId="2B3B3D43" w14:textId="77777777" w:rsidR="00C07172" w:rsidRPr="00D2095A" w:rsidRDefault="00C07172" w:rsidP="003B3F5B">
            <w:pPr>
              <w:spacing w:before="80" w:after="80"/>
              <w:jc w:val="center"/>
              <w:rPr>
                <w:rFonts w:ascii="Bahnschrift" w:hAnsi="Bahnschrift"/>
              </w:rPr>
            </w:pPr>
            <w:r w:rsidRPr="00D2095A">
              <w:rPr>
                <w:rFonts w:ascii="Bahnschrift" w:hAnsi="Bahnschrift" w:cs="Arial"/>
                <w:b/>
                <w:sz w:val="18"/>
              </w:rPr>
              <w:t>Satisfactory</w:t>
            </w:r>
          </w:p>
        </w:tc>
      </w:tr>
      <w:tr w:rsidR="00066AC9" w:rsidRPr="00D2095A" w14:paraId="22B37BFD" w14:textId="77777777" w:rsidTr="00AF2FC8">
        <w:trPr>
          <w:trHeight w:val="416"/>
        </w:trPr>
        <w:tc>
          <w:tcPr>
            <w:tcW w:w="7043" w:type="dxa"/>
            <w:gridSpan w:val="4"/>
            <w:vMerge/>
            <w:shd w:val="clear" w:color="auto" w:fill="D8D8D9" w:themeFill="accent1" w:themeFillTint="33"/>
            <w:vAlign w:val="center"/>
          </w:tcPr>
          <w:p w14:paraId="0736017E" w14:textId="77777777" w:rsidR="00C07172" w:rsidRPr="00D2095A" w:rsidRDefault="00C07172" w:rsidP="003B3F5B">
            <w:pPr>
              <w:spacing w:before="80" w:after="80"/>
              <w:rPr>
                <w:rFonts w:ascii="Bahnschrift" w:hAnsi="Bahnschrift" w:cs="Arial"/>
                <w:b/>
              </w:rPr>
            </w:pPr>
          </w:p>
        </w:tc>
        <w:tc>
          <w:tcPr>
            <w:tcW w:w="882" w:type="dxa"/>
            <w:shd w:val="clear" w:color="auto" w:fill="D8D8D9" w:themeFill="accent1" w:themeFillTint="33"/>
            <w:vAlign w:val="center"/>
          </w:tcPr>
          <w:p w14:paraId="3DE3F34C" w14:textId="77777777" w:rsidR="00C07172" w:rsidRPr="00D2095A" w:rsidRDefault="00C07172" w:rsidP="003B3F5B">
            <w:pPr>
              <w:spacing w:before="80" w:after="80"/>
              <w:jc w:val="center"/>
              <w:rPr>
                <w:rFonts w:ascii="Bahnschrift" w:hAnsi="Bahnschrift" w:cs="Arial"/>
                <w:b/>
                <w:sz w:val="18"/>
              </w:rPr>
            </w:pPr>
            <w:r w:rsidRPr="00D2095A">
              <w:rPr>
                <w:rFonts w:ascii="Bahnschrift" w:hAnsi="Bahnschrift" w:cs="Arial"/>
                <w:b/>
                <w:sz w:val="18"/>
              </w:rPr>
              <w:t>Yes</w:t>
            </w:r>
          </w:p>
        </w:tc>
        <w:tc>
          <w:tcPr>
            <w:tcW w:w="694" w:type="dxa"/>
            <w:shd w:val="clear" w:color="auto" w:fill="D8D8D9" w:themeFill="accent1" w:themeFillTint="33"/>
            <w:vAlign w:val="center"/>
          </w:tcPr>
          <w:p w14:paraId="6CF9911C" w14:textId="77777777" w:rsidR="00C07172" w:rsidRPr="00D2095A" w:rsidRDefault="00C07172" w:rsidP="003B3F5B">
            <w:pPr>
              <w:spacing w:before="80" w:after="80"/>
              <w:jc w:val="center"/>
              <w:rPr>
                <w:rFonts w:ascii="Bahnschrift" w:hAnsi="Bahnschrift" w:cs="Arial"/>
                <w:b/>
                <w:sz w:val="18"/>
              </w:rPr>
            </w:pPr>
            <w:r w:rsidRPr="00D2095A">
              <w:rPr>
                <w:rFonts w:ascii="Bahnschrift" w:hAnsi="Bahnschrift" w:cs="Arial"/>
                <w:b/>
                <w:sz w:val="18"/>
              </w:rPr>
              <w:t>No</w:t>
            </w:r>
          </w:p>
        </w:tc>
        <w:tc>
          <w:tcPr>
            <w:tcW w:w="796" w:type="dxa"/>
            <w:shd w:val="clear" w:color="auto" w:fill="D8D8D9" w:themeFill="accent1" w:themeFillTint="33"/>
            <w:vAlign w:val="center"/>
          </w:tcPr>
          <w:p w14:paraId="3D40CB98" w14:textId="77777777" w:rsidR="00C07172" w:rsidRPr="00D2095A" w:rsidRDefault="00C07172" w:rsidP="003B3F5B">
            <w:pPr>
              <w:spacing w:before="80" w:after="80"/>
              <w:jc w:val="center"/>
              <w:rPr>
                <w:rFonts w:ascii="Bahnschrift" w:hAnsi="Bahnschrift" w:cs="Arial"/>
                <w:b/>
                <w:sz w:val="18"/>
              </w:rPr>
            </w:pPr>
            <w:r w:rsidRPr="00D2095A">
              <w:rPr>
                <w:rFonts w:ascii="Bahnschrift" w:hAnsi="Bahnschrift" w:cs="Arial"/>
                <w:b/>
                <w:sz w:val="18"/>
              </w:rPr>
              <w:t>Yes</w:t>
            </w:r>
          </w:p>
        </w:tc>
        <w:tc>
          <w:tcPr>
            <w:tcW w:w="1073" w:type="dxa"/>
            <w:shd w:val="clear" w:color="auto" w:fill="D8D8D9" w:themeFill="accent1" w:themeFillTint="33"/>
            <w:vAlign w:val="center"/>
          </w:tcPr>
          <w:p w14:paraId="79CF59C3" w14:textId="77777777" w:rsidR="00C07172" w:rsidRPr="00D2095A" w:rsidRDefault="00C07172" w:rsidP="003B3F5B">
            <w:pPr>
              <w:spacing w:before="80" w:after="80"/>
              <w:jc w:val="center"/>
              <w:rPr>
                <w:rFonts w:ascii="Bahnschrift" w:hAnsi="Bahnschrift" w:cs="Arial"/>
                <w:b/>
                <w:sz w:val="18"/>
              </w:rPr>
            </w:pPr>
            <w:r w:rsidRPr="00D2095A">
              <w:rPr>
                <w:rFonts w:ascii="Bahnschrift" w:hAnsi="Bahnschrift" w:cs="Arial"/>
                <w:b/>
                <w:sz w:val="18"/>
              </w:rPr>
              <w:t>No</w:t>
            </w:r>
          </w:p>
        </w:tc>
      </w:tr>
      <w:tr w:rsidR="00066AC9" w:rsidRPr="00D2095A" w14:paraId="23F2F219" w14:textId="77777777" w:rsidTr="003B3F5B">
        <w:trPr>
          <w:trHeight w:val="416"/>
        </w:trPr>
        <w:tc>
          <w:tcPr>
            <w:tcW w:w="7043" w:type="dxa"/>
            <w:gridSpan w:val="4"/>
            <w:shd w:val="clear" w:color="auto" w:fill="FEFFFF" w:themeFill="background1"/>
            <w:vAlign w:val="center"/>
          </w:tcPr>
          <w:p w14:paraId="5AA84CD6" w14:textId="77777777" w:rsidR="00C07172" w:rsidRPr="00D2095A" w:rsidRDefault="00C07172" w:rsidP="00A16A84">
            <w:pPr>
              <w:pStyle w:val="ListParagraph"/>
              <w:numPr>
                <w:ilvl w:val="0"/>
                <w:numId w:val="65"/>
              </w:numPr>
              <w:spacing w:before="80" w:after="80"/>
              <w:rPr>
                <w:rFonts w:ascii="Bahnschrift" w:hAnsi="Bahnschrift"/>
              </w:rPr>
            </w:pPr>
            <w:r w:rsidRPr="00D2095A">
              <w:rPr>
                <w:rFonts w:ascii="Bahnschrift" w:hAnsi="Bahnschrift" w:cs="Arial"/>
              </w:rPr>
              <w:t>The project meets all applicable web standards &amp; has been tested, debugged and documented according to user requirements and expected outcomes</w:t>
            </w:r>
          </w:p>
        </w:tc>
        <w:sdt>
          <w:sdtPr>
            <w:rPr>
              <w:rFonts w:ascii="Bahnschrift" w:hAnsi="Bahnschrift" w:cs="Arial"/>
              <w:sz w:val="18"/>
              <w:szCs w:val="18"/>
            </w:rPr>
            <w:id w:val="1524128889"/>
            <w14:checkbox>
              <w14:checked w14:val="0"/>
              <w14:checkedState w14:val="2612" w14:font="MS Gothic"/>
              <w14:uncheckedState w14:val="2610" w14:font="MS Gothic"/>
            </w14:checkbox>
          </w:sdtPr>
          <w:sdtEndPr/>
          <w:sdtContent>
            <w:tc>
              <w:tcPr>
                <w:tcW w:w="882" w:type="dxa"/>
                <w:shd w:val="clear" w:color="auto" w:fill="FEFFFF" w:themeFill="background1"/>
              </w:tcPr>
              <w:p w14:paraId="059882DD"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562793659"/>
            <w14:checkbox>
              <w14:checked w14:val="0"/>
              <w14:checkedState w14:val="2612" w14:font="MS Gothic"/>
              <w14:uncheckedState w14:val="2610" w14:font="MS Gothic"/>
            </w14:checkbox>
          </w:sdtPr>
          <w:sdtEndPr/>
          <w:sdtContent>
            <w:tc>
              <w:tcPr>
                <w:tcW w:w="694" w:type="dxa"/>
                <w:shd w:val="clear" w:color="auto" w:fill="FEFFFF" w:themeFill="background1"/>
              </w:tcPr>
              <w:p w14:paraId="46E118F3"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1759335020"/>
            <w14:checkbox>
              <w14:checked w14:val="0"/>
              <w14:checkedState w14:val="2612" w14:font="MS Gothic"/>
              <w14:uncheckedState w14:val="2610" w14:font="MS Gothic"/>
            </w14:checkbox>
          </w:sdtPr>
          <w:sdtEndPr/>
          <w:sdtContent>
            <w:tc>
              <w:tcPr>
                <w:tcW w:w="796" w:type="dxa"/>
                <w:shd w:val="clear" w:color="auto" w:fill="FEFFFF" w:themeFill="background1"/>
              </w:tcPr>
              <w:p w14:paraId="4486F2C0"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1419362030"/>
            <w14:checkbox>
              <w14:checked w14:val="0"/>
              <w14:checkedState w14:val="2612" w14:font="MS Gothic"/>
              <w14:uncheckedState w14:val="2610" w14:font="MS Gothic"/>
            </w14:checkbox>
          </w:sdtPr>
          <w:sdtEndPr/>
          <w:sdtContent>
            <w:tc>
              <w:tcPr>
                <w:tcW w:w="1073" w:type="dxa"/>
                <w:shd w:val="clear" w:color="auto" w:fill="FEFFFF" w:themeFill="background1"/>
              </w:tcPr>
              <w:p w14:paraId="081B8CBD"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tr>
      <w:tr w:rsidR="00066AC9" w:rsidRPr="00D2095A" w14:paraId="4EBA6E90" w14:textId="77777777" w:rsidTr="003B3F5B">
        <w:trPr>
          <w:trHeight w:val="416"/>
        </w:trPr>
        <w:tc>
          <w:tcPr>
            <w:tcW w:w="7043" w:type="dxa"/>
            <w:gridSpan w:val="4"/>
            <w:shd w:val="clear" w:color="auto" w:fill="FEFFFF" w:themeFill="background1"/>
            <w:vAlign w:val="center"/>
          </w:tcPr>
          <w:p w14:paraId="3A3E6ED7" w14:textId="77777777" w:rsidR="00C07172" w:rsidRPr="00D2095A" w:rsidRDefault="00C07172" w:rsidP="00A16A84">
            <w:pPr>
              <w:pStyle w:val="ListParagraph"/>
              <w:numPr>
                <w:ilvl w:val="0"/>
                <w:numId w:val="65"/>
              </w:numPr>
              <w:spacing w:before="80" w:after="80"/>
              <w:rPr>
                <w:rFonts w:ascii="Bahnschrift" w:hAnsi="Bahnschrift"/>
                <w:szCs w:val="20"/>
              </w:rPr>
            </w:pPr>
            <w:r w:rsidRPr="00D2095A">
              <w:rPr>
                <w:rFonts w:ascii="Bahnschrift" w:hAnsi="Bahnschrift" w:cs="Arial"/>
              </w:rPr>
              <w:t>The learner has analysed &amp; benchmarked search, hosting and technical performance of the website in line with meet client requirements</w:t>
            </w:r>
          </w:p>
        </w:tc>
        <w:sdt>
          <w:sdtPr>
            <w:rPr>
              <w:rFonts w:ascii="Bahnschrift" w:hAnsi="Bahnschrift" w:cs="Arial"/>
              <w:sz w:val="18"/>
              <w:szCs w:val="18"/>
            </w:rPr>
            <w:id w:val="159205870"/>
            <w14:checkbox>
              <w14:checked w14:val="0"/>
              <w14:checkedState w14:val="2612" w14:font="MS Gothic"/>
              <w14:uncheckedState w14:val="2610" w14:font="MS Gothic"/>
            </w14:checkbox>
          </w:sdtPr>
          <w:sdtEndPr/>
          <w:sdtContent>
            <w:tc>
              <w:tcPr>
                <w:tcW w:w="882" w:type="dxa"/>
                <w:shd w:val="clear" w:color="auto" w:fill="FEFFFF" w:themeFill="background1"/>
              </w:tcPr>
              <w:p w14:paraId="082F0C12"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2122529099"/>
            <w14:checkbox>
              <w14:checked w14:val="0"/>
              <w14:checkedState w14:val="2612" w14:font="MS Gothic"/>
              <w14:uncheckedState w14:val="2610" w14:font="MS Gothic"/>
            </w14:checkbox>
          </w:sdtPr>
          <w:sdtEndPr/>
          <w:sdtContent>
            <w:tc>
              <w:tcPr>
                <w:tcW w:w="694" w:type="dxa"/>
                <w:shd w:val="clear" w:color="auto" w:fill="FEFFFF" w:themeFill="background1"/>
              </w:tcPr>
              <w:p w14:paraId="0FEEB97A"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2062747373"/>
            <w14:checkbox>
              <w14:checked w14:val="0"/>
              <w14:checkedState w14:val="2612" w14:font="MS Gothic"/>
              <w14:uncheckedState w14:val="2610" w14:font="MS Gothic"/>
            </w14:checkbox>
          </w:sdtPr>
          <w:sdtEndPr/>
          <w:sdtContent>
            <w:tc>
              <w:tcPr>
                <w:tcW w:w="796" w:type="dxa"/>
                <w:shd w:val="clear" w:color="auto" w:fill="FEFFFF" w:themeFill="background1"/>
              </w:tcPr>
              <w:p w14:paraId="544E33DE"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165483946"/>
            <w14:checkbox>
              <w14:checked w14:val="0"/>
              <w14:checkedState w14:val="2612" w14:font="MS Gothic"/>
              <w14:uncheckedState w14:val="2610" w14:font="MS Gothic"/>
            </w14:checkbox>
          </w:sdtPr>
          <w:sdtEndPr/>
          <w:sdtContent>
            <w:tc>
              <w:tcPr>
                <w:tcW w:w="1073" w:type="dxa"/>
                <w:shd w:val="clear" w:color="auto" w:fill="FEFFFF" w:themeFill="background1"/>
              </w:tcPr>
              <w:p w14:paraId="5728AE7A"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tr>
      <w:tr w:rsidR="00066AC9" w:rsidRPr="00D2095A" w14:paraId="7E30626E" w14:textId="77777777" w:rsidTr="003B3F5B">
        <w:trPr>
          <w:trHeight w:val="416"/>
        </w:trPr>
        <w:tc>
          <w:tcPr>
            <w:tcW w:w="7043" w:type="dxa"/>
            <w:gridSpan w:val="4"/>
            <w:shd w:val="clear" w:color="auto" w:fill="FEFFFF" w:themeFill="background1"/>
            <w:vAlign w:val="center"/>
          </w:tcPr>
          <w:p w14:paraId="613067E5" w14:textId="77777777" w:rsidR="00C07172" w:rsidRPr="00D2095A" w:rsidRDefault="00C07172" w:rsidP="00A16A84">
            <w:pPr>
              <w:pStyle w:val="ListParagraph"/>
              <w:numPr>
                <w:ilvl w:val="0"/>
                <w:numId w:val="65"/>
              </w:numPr>
              <w:spacing w:before="80" w:after="80"/>
              <w:rPr>
                <w:rFonts w:ascii="Bahnschrift" w:hAnsi="Bahnschrift"/>
              </w:rPr>
            </w:pPr>
            <w:r w:rsidRPr="00D2095A">
              <w:rPr>
                <w:rFonts w:ascii="Bahnschrift" w:hAnsi="Bahnschrift" w:cs="Arial"/>
              </w:rPr>
              <w:t>The learner has obtained sign off from the client and confirmed business requirements are met</w:t>
            </w:r>
          </w:p>
        </w:tc>
        <w:sdt>
          <w:sdtPr>
            <w:rPr>
              <w:rFonts w:ascii="Bahnschrift" w:hAnsi="Bahnschrift" w:cs="Arial"/>
              <w:sz w:val="18"/>
              <w:szCs w:val="18"/>
            </w:rPr>
            <w:id w:val="1627581165"/>
            <w14:checkbox>
              <w14:checked w14:val="0"/>
              <w14:checkedState w14:val="2612" w14:font="MS Gothic"/>
              <w14:uncheckedState w14:val="2610" w14:font="MS Gothic"/>
            </w14:checkbox>
          </w:sdtPr>
          <w:sdtEndPr/>
          <w:sdtContent>
            <w:tc>
              <w:tcPr>
                <w:tcW w:w="882" w:type="dxa"/>
                <w:shd w:val="clear" w:color="auto" w:fill="FEFFFF" w:themeFill="background1"/>
              </w:tcPr>
              <w:p w14:paraId="190EB760"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245041630"/>
            <w14:checkbox>
              <w14:checked w14:val="0"/>
              <w14:checkedState w14:val="2612" w14:font="MS Gothic"/>
              <w14:uncheckedState w14:val="2610" w14:font="MS Gothic"/>
            </w14:checkbox>
          </w:sdtPr>
          <w:sdtEndPr/>
          <w:sdtContent>
            <w:tc>
              <w:tcPr>
                <w:tcW w:w="694" w:type="dxa"/>
                <w:shd w:val="clear" w:color="auto" w:fill="FEFFFF" w:themeFill="background1"/>
              </w:tcPr>
              <w:p w14:paraId="649DA907"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348713196"/>
            <w14:checkbox>
              <w14:checked w14:val="0"/>
              <w14:checkedState w14:val="2612" w14:font="MS Gothic"/>
              <w14:uncheckedState w14:val="2610" w14:font="MS Gothic"/>
            </w14:checkbox>
          </w:sdtPr>
          <w:sdtEndPr/>
          <w:sdtContent>
            <w:tc>
              <w:tcPr>
                <w:tcW w:w="796" w:type="dxa"/>
                <w:shd w:val="clear" w:color="auto" w:fill="FEFFFF" w:themeFill="background1"/>
              </w:tcPr>
              <w:p w14:paraId="0F6A5281"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sdt>
          <w:sdtPr>
            <w:rPr>
              <w:rFonts w:ascii="Bahnschrift" w:hAnsi="Bahnschrift" w:cs="Arial"/>
              <w:sz w:val="18"/>
              <w:szCs w:val="18"/>
            </w:rPr>
            <w:id w:val="-852264382"/>
            <w14:checkbox>
              <w14:checked w14:val="0"/>
              <w14:checkedState w14:val="2612" w14:font="MS Gothic"/>
              <w14:uncheckedState w14:val="2610" w14:font="MS Gothic"/>
            </w14:checkbox>
          </w:sdtPr>
          <w:sdtEndPr/>
          <w:sdtContent>
            <w:tc>
              <w:tcPr>
                <w:tcW w:w="1073" w:type="dxa"/>
                <w:shd w:val="clear" w:color="auto" w:fill="FEFFFF" w:themeFill="background1"/>
              </w:tcPr>
              <w:p w14:paraId="7CEBD3FC" w14:textId="77777777" w:rsidR="00C07172" w:rsidRPr="00D2095A" w:rsidRDefault="00C07172" w:rsidP="003B3F5B">
                <w:pPr>
                  <w:spacing w:before="80" w:after="80"/>
                  <w:jc w:val="center"/>
                  <w:rPr>
                    <w:rFonts w:ascii="Bahnschrift" w:hAnsi="Bahnschrift"/>
                    <w:szCs w:val="20"/>
                  </w:rPr>
                </w:pPr>
                <w:r w:rsidRPr="00D2095A">
                  <w:rPr>
                    <w:rFonts w:ascii="Segoe UI Symbol" w:eastAsia="MS Gothic" w:hAnsi="Segoe UI Symbol" w:cs="Segoe UI Symbol"/>
                    <w:sz w:val="18"/>
                    <w:szCs w:val="18"/>
                  </w:rPr>
                  <w:t>☐</w:t>
                </w:r>
              </w:p>
            </w:tc>
          </w:sdtContent>
        </w:sdt>
      </w:tr>
      <w:tr w:rsidR="00066AC9" w:rsidRPr="00D2095A" w14:paraId="0174779A" w14:textId="77777777" w:rsidTr="003B3F5B">
        <w:trPr>
          <w:trHeight w:val="416"/>
        </w:trPr>
        <w:tc>
          <w:tcPr>
            <w:tcW w:w="1641" w:type="dxa"/>
            <w:shd w:val="clear" w:color="auto" w:fill="FEFFFF" w:themeFill="background1"/>
            <w:vAlign w:val="center"/>
          </w:tcPr>
          <w:p w14:paraId="213D07C7" w14:textId="77777777" w:rsidR="00C07172" w:rsidRPr="00D2095A" w:rsidRDefault="00C07172" w:rsidP="003B3F5B">
            <w:pPr>
              <w:spacing w:before="80" w:after="80"/>
              <w:rPr>
                <w:rFonts w:ascii="Bahnschrift" w:hAnsi="Bahnschrift"/>
                <w:szCs w:val="20"/>
              </w:rPr>
            </w:pPr>
            <w:r w:rsidRPr="00D2095A">
              <w:rPr>
                <w:rFonts w:ascii="Bahnschrift" w:hAnsi="Bahnschrift" w:cs="Arial"/>
                <w:b/>
                <w:szCs w:val="20"/>
              </w:rPr>
              <w:t>Assessor Name</w:t>
            </w:r>
          </w:p>
        </w:tc>
        <w:tc>
          <w:tcPr>
            <w:tcW w:w="1634" w:type="dxa"/>
            <w:shd w:val="clear" w:color="auto" w:fill="FEFFFF" w:themeFill="background1"/>
            <w:vAlign w:val="center"/>
          </w:tcPr>
          <w:p w14:paraId="3D6033D6" w14:textId="77777777" w:rsidR="00C07172" w:rsidRPr="00D2095A" w:rsidRDefault="00C07172" w:rsidP="003B3F5B">
            <w:pPr>
              <w:spacing w:before="80" w:after="80"/>
              <w:rPr>
                <w:rFonts w:ascii="Bahnschrift" w:hAnsi="Bahnschrift"/>
                <w:szCs w:val="20"/>
              </w:rPr>
            </w:pPr>
            <w:r w:rsidRPr="00D2095A">
              <w:rPr>
                <w:rFonts w:ascii="Bahnschrift" w:hAnsi="Bahnschrift"/>
                <w:sz w:val="18"/>
                <w:szCs w:val="18"/>
              </w:rPr>
              <w:t>Alex Bicknell</w:t>
            </w:r>
          </w:p>
        </w:tc>
        <w:tc>
          <w:tcPr>
            <w:tcW w:w="1970" w:type="dxa"/>
            <w:shd w:val="clear" w:color="auto" w:fill="FEFFFF" w:themeFill="background1"/>
            <w:vAlign w:val="center"/>
          </w:tcPr>
          <w:p w14:paraId="2EB16AB7" w14:textId="77777777" w:rsidR="00C07172" w:rsidRPr="00D2095A" w:rsidRDefault="00C07172" w:rsidP="003B3F5B">
            <w:pPr>
              <w:spacing w:before="80" w:after="80"/>
              <w:rPr>
                <w:rFonts w:ascii="Bahnschrift" w:hAnsi="Bahnschrift"/>
                <w:szCs w:val="20"/>
              </w:rPr>
            </w:pPr>
            <w:r w:rsidRPr="00D2095A">
              <w:rPr>
                <w:rFonts w:ascii="Bahnschrift" w:hAnsi="Bahnschrift" w:cs="Arial"/>
                <w:b/>
                <w:szCs w:val="20"/>
              </w:rPr>
              <w:t>Assessor Signature</w:t>
            </w:r>
          </w:p>
        </w:tc>
        <w:tc>
          <w:tcPr>
            <w:tcW w:w="1798" w:type="dxa"/>
            <w:shd w:val="clear" w:color="auto" w:fill="FEFFFF" w:themeFill="background1"/>
            <w:vAlign w:val="center"/>
          </w:tcPr>
          <w:p w14:paraId="6757BD61" w14:textId="77777777" w:rsidR="00C07172" w:rsidRPr="00D2095A" w:rsidRDefault="00C07172" w:rsidP="003B3F5B">
            <w:pPr>
              <w:spacing w:before="80" w:after="80"/>
              <w:rPr>
                <w:rFonts w:ascii="Bahnschrift" w:hAnsi="Bahnschrift"/>
                <w:szCs w:val="20"/>
              </w:rPr>
            </w:pPr>
            <w:r w:rsidRPr="00D2095A">
              <w:rPr>
                <w:rFonts w:ascii="Bahnschrift" w:hAnsi="Bahnschrift"/>
                <w:szCs w:val="20"/>
              </w:rPr>
              <w:t>Signature</w:t>
            </w:r>
          </w:p>
        </w:tc>
        <w:tc>
          <w:tcPr>
            <w:tcW w:w="1576" w:type="dxa"/>
            <w:gridSpan w:val="2"/>
            <w:shd w:val="clear" w:color="auto" w:fill="FEFFFF" w:themeFill="background1"/>
            <w:vAlign w:val="center"/>
          </w:tcPr>
          <w:p w14:paraId="2C091658" w14:textId="77777777" w:rsidR="00C07172" w:rsidRPr="00D2095A" w:rsidRDefault="00C07172" w:rsidP="003B3F5B">
            <w:pPr>
              <w:spacing w:before="80" w:after="80"/>
              <w:rPr>
                <w:rFonts w:ascii="Bahnschrift" w:hAnsi="Bahnschrift"/>
                <w:szCs w:val="20"/>
              </w:rPr>
            </w:pPr>
            <w:r w:rsidRPr="00D2095A">
              <w:rPr>
                <w:rFonts w:ascii="Bahnschrift" w:hAnsi="Bahnschrift" w:cs="Arial"/>
                <w:b/>
                <w:szCs w:val="20"/>
              </w:rPr>
              <w:t>Date</w:t>
            </w:r>
          </w:p>
        </w:tc>
        <w:tc>
          <w:tcPr>
            <w:tcW w:w="1869" w:type="dxa"/>
            <w:gridSpan w:val="2"/>
            <w:shd w:val="clear" w:color="auto" w:fill="FEFFFF" w:themeFill="background1"/>
            <w:vAlign w:val="center"/>
          </w:tcPr>
          <w:p w14:paraId="73AAFB38" w14:textId="77777777" w:rsidR="00C07172" w:rsidRPr="00D2095A" w:rsidRDefault="00C07172" w:rsidP="003B3F5B">
            <w:pPr>
              <w:spacing w:before="80" w:after="80"/>
              <w:rPr>
                <w:rFonts w:ascii="Bahnschrift" w:hAnsi="Bahnschrift"/>
                <w:szCs w:val="20"/>
              </w:rPr>
            </w:pPr>
            <w:r w:rsidRPr="00D2095A">
              <w:rPr>
                <w:rFonts w:ascii="Bahnschrift" w:hAnsi="Bahnschrift"/>
                <w:szCs w:val="20"/>
              </w:rPr>
              <w:t>Insert Date</w:t>
            </w:r>
          </w:p>
        </w:tc>
      </w:tr>
    </w:tbl>
    <w:p w14:paraId="2D4B62BC" w14:textId="77777777" w:rsidR="00B30B48" w:rsidRPr="00D2095A" w:rsidRDefault="00B30B48" w:rsidP="00AF593F">
      <w:pPr>
        <w:tabs>
          <w:tab w:val="left" w:pos="5096"/>
          <w:tab w:val="left" w:pos="11119"/>
        </w:tabs>
        <w:rPr>
          <w:rFonts w:ascii="Bahnschrift" w:hAnsi="Bahnschrift"/>
        </w:rPr>
      </w:pPr>
    </w:p>
    <w:sectPr w:rsidR="00B30B48" w:rsidRPr="00D2095A" w:rsidSect="00AF593F">
      <w:headerReference w:type="default" r:id="rId57"/>
      <w:pgSz w:w="11906" w:h="16838"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B74D5" w14:textId="77777777" w:rsidR="003B3F5B" w:rsidRDefault="003B3F5B" w:rsidP="008A56A6">
      <w:r>
        <w:separator/>
      </w:r>
    </w:p>
    <w:p w14:paraId="0BFDE028" w14:textId="77777777" w:rsidR="003B3F5B" w:rsidRDefault="003B3F5B"/>
  </w:endnote>
  <w:endnote w:type="continuationSeparator" w:id="0">
    <w:p w14:paraId="2EDEF513" w14:textId="77777777" w:rsidR="003B3F5B" w:rsidRDefault="003B3F5B" w:rsidP="008A56A6">
      <w:r>
        <w:continuationSeparator/>
      </w:r>
    </w:p>
    <w:p w14:paraId="3A6CA129" w14:textId="77777777" w:rsidR="003B3F5B" w:rsidRDefault="003B3F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swiss"/>
    <w:pitch w:val="variable"/>
    <w:sig w:usb0="E00002FF" w:usb1="7AC7FFFF" w:usb2="00000012" w:usb3="00000000" w:csb0="0002000D" w:csb1="00000000"/>
  </w:font>
  <w:font w:name="Bahnschrif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3B3F5B" w:rsidRDefault="003B3F5B">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3B3F5B" w:rsidRPr="00D51917" w:rsidRDefault="003B3F5B"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" filled="f" stroked="f">
              <v:textbox style="mso-fit-shape-to-text:t" inset="0,0,0,15pt">
                <w:txbxContent>
                  <w:p w14:paraId="58D9ACF1" w14:textId="77777777" w:rsidR="003B3F5B" w:rsidRPr="00D51917" w:rsidRDefault="003B3F5B"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3B3F5B" w14:paraId="31E0A81B" w14:textId="77777777" w:rsidTr="3D8FED32">
      <w:tc>
        <w:tcPr>
          <w:tcW w:w="1843" w:type="dxa"/>
        </w:tcPr>
        <w:p w14:paraId="7D318DFD" w14:textId="77777777" w:rsidR="003B3F5B" w:rsidRDefault="003B3F5B" w:rsidP="00EB3D4F">
          <w:pPr>
            <w:pStyle w:val="Footer"/>
            <w:tabs>
              <w:tab w:val="left" w:pos="0"/>
              <w:tab w:val="right" w:pos="10488"/>
            </w:tabs>
            <w:spacing w:before="60"/>
            <w:rPr>
              <w:sz w:val="16"/>
              <w:szCs w:val="18"/>
            </w:rPr>
          </w:pPr>
        </w:p>
      </w:tc>
      <w:tc>
        <w:tcPr>
          <w:tcW w:w="8645" w:type="dxa"/>
        </w:tcPr>
        <w:p w14:paraId="71212848" w14:textId="77777777" w:rsidR="003B3F5B" w:rsidRDefault="003B3F5B" w:rsidP="00EB3D4F">
          <w:pPr>
            <w:pStyle w:val="Footer"/>
            <w:tabs>
              <w:tab w:val="left" w:pos="0"/>
              <w:tab w:val="right" w:pos="10488"/>
            </w:tabs>
            <w:spacing w:before="60"/>
            <w:jc w:val="right"/>
            <w:rPr>
              <w:sz w:val="16"/>
              <w:szCs w:val="18"/>
            </w:rPr>
          </w:pPr>
        </w:p>
        <w:p w14:paraId="20133849" w14:textId="77777777" w:rsidR="003B3F5B" w:rsidRDefault="003B3F5B" w:rsidP="00EB3D4F">
          <w:pPr>
            <w:pStyle w:val="Footer"/>
            <w:tabs>
              <w:tab w:val="left" w:pos="0"/>
              <w:tab w:val="right" w:pos="10488"/>
            </w:tabs>
            <w:spacing w:before="60"/>
            <w:ind w:right="80"/>
            <w:jc w:val="right"/>
            <w:rPr>
              <w:sz w:val="16"/>
              <w:szCs w:val="18"/>
            </w:rPr>
          </w:pPr>
        </w:p>
        <w:p w14:paraId="358015FF" w14:textId="16C58126" w:rsidR="003B3F5B" w:rsidRPr="006057B4" w:rsidRDefault="003B3F5B" w:rsidP="006057B4">
          <w:pPr>
            <w:pStyle w:val="Footer"/>
            <w:tabs>
              <w:tab w:val="left" w:pos="3087"/>
              <w:tab w:val="right" w:pos="10488"/>
            </w:tabs>
            <w:jc w:val="right"/>
            <w:rPr>
              <w:sz w:val="16"/>
              <w:szCs w:val="18"/>
            </w:rPr>
          </w:pPr>
          <w:r w:rsidRPr="006057B4">
            <w:rPr>
              <w:sz w:val="16"/>
              <w:szCs w:val="18"/>
            </w:rPr>
            <w:t>ICTWEB432 Design website layouts</w:t>
          </w:r>
        </w:p>
        <w:p w14:paraId="0DD89D8C" w14:textId="45BCB664" w:rsidR="003B3F5B" w:rsidRPr="006057B4" w:rsidRDefault="003B3F5B" w:rsidP="006057B4">
          <w:pPr>
            <w:pStyle w:val="Footer"/>
            <w:tabs>
              <w:tab w:val="left" w:pos="3087"/>
              <w:tab w:val="right" w:pos="10488"/>
            </w:tabs>
            <w:jc w:val="right"/>
            <w:rPr>
              <w:sz w:val="16"/>
              <w:szCs w:val="18"/>
            </w:rPr>
          </w:pPr>
          <w:r w:rsidRPr="006057B4">
            <w:rPr>
              <w:sz w:val="16"/>
              <w:szCs w:val="18"/>
            </w:rPr>
            <w:t>ICTWEB443 Implement search engine optimisations</w:t>
          </w:r>
        </w:p>
        <w:p w14:paraId="4A20C964" w14:textId="023AFCF1" w:rsidR="003B3F5B" w:rsidRPr="006057B4" w:rsidRDefault="003B3F5B" w:rsidP="006057B4">
          <w:pPr>
            <w:pStyle w:val="Footer"/>
            <w:tabs>
              <w:tab w:val="left" w:pos="3087"/>
              <w:tab w:val="right" w:pos="10488"/>
            </w:tabs>
            <w:jc w:val="right"/>
            <w:rPr>
              <w:sz w:val="16"/>
              <w:szCs w:val="18"/>
            </w:rPr>
          </w:pPr>
          <w:r w:rsidRPr="006057B4">
            <w:rPr>
              <w:sz w:val="16"/>
              <w:szCs w:val="18"/>
            </w:rPr>
            <w:t>ICTWEB450</w:t>
          </w:r>
          <w:r>
            <w:rPr>
              <w:sz w:val="16"/>
              <w:szCs w:val="18"/>
            </w:rPr>
            <w:t xml:space="preserve"> </w:t>
          </w:r>
          <w:r w:rsidRPr="006057B4">
            <w:rPr>
              <w:sz w:val="16"/>
              <w:szCs w:val="18"/>
            </w:rPr>
            <w:t>Evaluate and select a web hosting service</w:t>
          </w:r>
        </w:p>
        <w:p w14:paraId="30651B9A" w14:textId="0CE3736F" w:rsidR="003B3F5B" w:rsidRPr="00B57D81" w:rsidRDefault="003B3F5B" w:rsidP="006057B4">
          <w:pPr>
            <w:pStyle w:val="Footer"/>
            <w:tabs>
              <w:tab w:val="clear" w:pos="4513"/>
              <w:tab w:val="clear" w:pos="9026"/>
              <w:tab w:val="left" w:pos="3087"/>
              <w:tab w:val="right" w:pos="10488"/>
            </w:tabs>
            <w:jc w:val="right"/>
            <w:rPr>
              <w:rFonts w:eastAsia="Arial" w:cs="Arial"/>
              <w:color w:val="000000" w:themeColor="text1"/>
              <w:sz w:val="16"/>
              <w:szCs w:val="16"/>
            </w:rPr>
          </w:pPr>
          <w:r w:rsidRPr="006057B4">
            <w:rPr>
              <w:sz w:val="16"/>
              <w:szCs w:val="18"/>
            </w:rPr>
            <w:t>ICTWEB444 Create responsive website layouts</w:t>
          </w:r>
        </w:p>
      </w:tc>
    </w:tr>
    <w:tr w:rsidR="003B3F5B" w14:paraId="74FB1BF3" w14:textId="77777777" w:rsidTr="3D8FED32">
      <w:tc>
        <w:tcPr>
          <w:tcW w:w="1843" w:type="dxa"/>
        </w:tcPr>
        <w:p w14:paraId="129DE063" w14:textId="77777777" w:rsidR="003B3F5B" w:rsidRPr="00AD7937" w:rsidRDefault="003B3F5B" w:rsidP="00EB3D4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4DB601DE" w14:textId="7B4A5D01" w:rsidR="003B3F5B" w:rsidRPr="004E2A6A" w:rsidRDefault="003B3F5B" w:rsidP="3D8FED32">
          <w:pPr>
            <w:pStyle w:val="Footer"/>
            <w:tabs>
              <w:tab w:val="clear" w:pos="4513"/>
              <w:tab w:val="clear" w:pos="9026"/>
              <w:tab w:val="right" w:pos="10488"/>
            </w:tabs>
            <w:spacing w:before="60"/>
            <w:jc w:val="right"/>
          </w:pPr>
          <w:r w:rsidRPr="006057B4">
            <w:t xml:space="preserve">Front End Design &amp; Development </w:t>
          </w:r>
          <w:r>
            <w:t>Assessment 2: Portfolio</w:t>
          </w:r>
        </w:p>
        <w:p w14:paraId="5A727B90" w14:textId="77777777" w:rsidR="003B3F5B" w:rsidRDefault="003B3F5B" w:rsidP="00EB3D4F">
          <w:pPr>
            <w:pStyle w:val="Footer"/>
            <w:tabs>
              <w:tab w:val="left" w:pos="0"/>
              <w:tab w:val="right" w:pos="10488"/>
            </w:tabs>
            <w:spacing w:before="60"/>
            <w:jc w:val="right"/>
            <w:rPr>
              <w:sz w:val="16"/>
              <w:szCs w:val="18"/>
            </w:rPr>
          </w:pPr>
        </w:p>
      </w:tc>
    </w:tr>
  </w:tbl>
  <w:p w14:paraId="0479651F" w14:textId="0B169A7E" w:rsidR="003B3F5B" w:rsidRPr="000660D2" w:rsidRDefault="003B3F5B" w:rsidP="000660D2">
    <w:pPr>
      <w:pStyle w:val="Footer"/>
      <w:tabs>
        <w:tab w:val="clear" w:pos="4513"/>
        <w:tab w:val="clear" w:pos="9026"/>
        <w:tab w:val="left" w:pos="0"/>
        <w:tab w:val="right" w:pos="10488"/>
      </w:tabs>
      <w:spacing w:before="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3B3F5B" w:rsidRDefault="003B3F5B">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3B3F5B" w:rsidRPr="00D51917" w:rsidRDefault="003B3F5B"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" filled="f" stroked="f">
              <v:textbox style="mso-fit-shape-to-text:t" inset="0,0,0,15pt">
                <w:txbxContent>
                  <w:p w14:paraId="0A7F3FFF" w14:textId="77777777" w:rsidR="003B3F5B" w:rsidRPr="00D51917" w:rsidRDefault="003B3F5B"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NUMPAGES  \* Arabic  \* MERGEFORMAT">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4"/>
      <w:gridCol w:w="8400"/>
    </w:tblGrid>
    <w:tr w:rsidR="003B3F5B" w14:paraId="26112C49" w14:textId="77777777" w:rsidTr="3D8FED32">
      <w:tc>
        <w:tcPr>
          <w:tcW w:w="1843" w:type="dxa"/>
        </w:tcPr>
        <w:p w14:paraId="6A568F1C" w14:textId="77777777" w:rsidR="003B3F5B" w:rsidRDefault="003B3F5B" w:rsidP="00AF593F">
          <w:pPr>
            <w:pStyle w:val="Footer"/>
            <w:tabs>
              <w:tab w:val="left" w:pos="0"/>
              <w:tab w:val="right" w:pos="10488"/>
            </w:tabs>
            <w:spacing w:before="60"/>
            <w:rPr>
              <w:sz w:val="16"/>
              <w:szCs w:val="18"/>
            </w:rPr>
          </w:pPr>
        </w:p>
      </w:tc>
      <w:tc>
        <w:tcPr>
          <w:tcW w:w="8645" w:type="dxa"/>
        </w:tcPr>
        <w:p w14:paraId="15BD17D1" w14:textId="77777777" w:rsidR="003B3F5B" w:rsidRDefault="003B3F5B" w:rsidP="00AF593F">
          <w:pPr>
            <w:pStyle w:val="Footer"/>
            <w:tabs>
              <w:tab w:val="left" w:pos="0"/>
              <w:tab w:val="right" w:pos="10488"/>
            </w:tabs>
            <w:spacing w:before="60"/>
            <w:jc w:val="right"/>
            <w:rPr>
              <w:sz w:val="16"/>
              <w:szCs w:val="18"/>
            </w:rPr>
          </w:pPr>
        </w:p>
        <w:p w14:paraId="12475CF5" w14:textId="77777777" w:rsidR="003B3F5B" w:rsidRDefault="003B3F5B" w:rsidP="00AF593F">
          <w:pPr>
            <w:pStyle w:val="Footer"/>
            <w:tabs>
              <w:tab w:val="left" w:pos="0"/>
              <w:tab w:val="right" w:pos="10488"/>
            </w:tabs>
            <w:spacing w:before="60"/>
            <w:ind w:right="80"/>
            <w:jc w:val="right"/>
            <w:rPr>
              <w:sz w:val="16"/>
              <w:szCs w:val="18"/>
            </w:rPr>
          </w:pPr>
        </w:p>
        <w:p w14:paraId="4432C02D" w14:textId="77777777" w:rsidR="003B3F5B" w:rsidRPr="006057B4" w:rsidRDefault="003B3F5B" w:rsidP="00F82A91">
          <w:pPr>
            <w:pStyle w:val="Footer"/>
            <w:tabs>
              <w:tab w:val="left" w:pos="3087"/>
              <w:tab w:val="right" w:pos="10488"/>
            </w:tabs>
            <w:jc w:val="right"/>
            <w:rPr>
              <w:sz w:val="16"/>
              <w:szCs w:val="18"/>
            </w:rPr>
          </w:pPr>
          <w:r w:rsidRPr="006057B4">
            <w:rPr>
              <w:sz w:val="16"/>
              <w:szCs w:val="18"/>
            </w:rPr>
            <w:t>ICTWEB432 Design website layouts</w:t>
          </w:r>
        </w:p>
        <w:p w14:paraId="6A034740" w14:textId="77777777" w:rsidR="003B3F5B" w:rsidRPr="006057B4" w:rsidRDefault="003B3F5B" w:rsidP="00F82A91">
          <w:pPr>
            <w:pStyle w:val="Footer"/>
            <w:tabs>
              <w:tab w:val="left" w:pos="3087"/>
              <w:tab w:val="right" w:pos="10488"/>
            </w:tabs>
            <w:jc w:val="right"/>
            <w:rPr>
              <w:sz w:val="16"/>
              <w:szCs w:val="18"/>
            </w:rPr>
          </w:pPr>
          <w:r w:rsidRPr="006057B4">
            <w:rPr>
              <w:sz w:val="16"/>
              <w:szCs w:val="18"/>
            </w:rPr>
            <w:t>ICTWEB443 Implement search engine optimisations</w:t>
          </w:r>
        </w:p>
        <w:p w14:paraId="1AD15857" w14:textId="77777777" w:rsidR="003B3F5B" w:rsidRPr="006057B4" w:rsidRDefault="003B3F5B" w:rsidP="00F82A91">
          <w:pPr>
            <w:pStyle w:val="Footer"/>
            <w:tabs>
              <w:tab w:val="left" w:pos="3087"/>
              <w:tab w:val="right" w:pos="10488"/>
            </w:tabs>
            <w:jc w:val="right"/>
            <w:rPr>
              <w:sz w:val="16"/>
              <w:szCs w:val="18"/>
            </w:rPr>
          </w:pPr>
          <w:r w:rsidRPr="006057B4">
            <w:rPr>
              <w:sz w:val="16"/>
              <w:szCs w:val="18"/>
            </w:rPr>
            <w:t>ICTWEB450</w:t>
          </w:r>
          <w:r>
            <w:rPr>
              <w:sz w:val="16"/>
              <w:szCs w:val="18"/>
            </w:rPr>
            <w:t xml:space="preserve"> </w:t>
          </w:r>
          <w:r w:rsidRPr="006057B4">
            <w:rPr>
              <w:sz w:val="16"/>
              <w:szCs w:val="18"/>
            </w:rPr>
            <w:t>Evaluate and select a web hosting service</w:t>
          </w:r>
        </w:p>
        <w:p w14:paraId="013D41C7" w14:textId="6C36BF45" w:rsidR="003B3F5B" w:rsidRPr="00B57D81" w:rsidRDefault="003B3F5B" w:rsidP="00F82A91">
          <w:pPr>
            <w:pStyle w:val="Footer"/>
            <w:tabs>
              <w:tab w:val="clear" w:pos="4513"/>
              <w:tab w:val="clear" w:pos="9026"/>
              <w:tab w:val="left" w:pos="3087"/>
              <w:tab w:val="right" w:pos="10488"/>
            </w:tabs>
            <w:jc w:val="right"/>
            <w:rPr>
              <w:rFonts w:eastAsia="Arial" w:cs="Arial"/>
              <w:color w:val="000000" w:themeColor="text1"/>
              <w:sz w:val="16"/>
              <w:szCs w:val="16"/>
            </w:rPr>
          </w:pPr>
          <w:r w:rsidRPr="006057B4">
            <w:rPr>
              <w:sz w:val="16"/>
              <w:szCs w:val="18"/>
            </w:rPr>
            <w:t>ICTWEB444 Create responsive website layouts</w:t>
          </w:r>
        </w:p>
      </w:tc>
    </w:tr>
    <w:tr w:rsidR="003B3F5B" w14:paraId="3573BA8C" w14:textId="77777777" w:rsidTr="3D8FED32">
      <w:tc>
        <w:tcPr>
          <w:tcW w:w="1843" w:type="dxa"/>
        </w:tcPr>
        <w:p w14:paraId="7BDCC0D0" w14:textId="77777777" w:rsidR="003B3F5B" w:rsidRPr="00AD7937" w:rsidRDefault="003B3F5B" w:rsidP="00AF593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5EDDDE2A" w14:textId="147AB159" w:rsidR="003B3F5B" w:rsidRPr="004E2A6A" w:rsidRDefault="003B3F5B" w:rsidP="00AF593F">
          <w:pPr>
            <w:pStyle w:val="Footer"/>
            <w:tabs>
              <w:tab w:val="clear" w:pos="4513"/>
              <w:tab w:val="clear" w:pos="9026"/>
              <w:tab w:val="left" w:pos="0"/>
              <w:tab w:val="right" w:pos="10488"/>
            </w:tabs>
            <w:spacing w:before="60"/>
            <w:jc w:val="right"/>
          </w:pPr>
          <w:r w:rsidRPr="006057B4">
            <w:t xml:space="preserve">Front End Design &amp; Development </w:t>
          </w:r>
          <w:r>
            <w:t>Assessment 2: Portfolio</w:t>
          </w:r>
        </w:p>
        <w:p w14:paraId="00A0D764" w14:textId="77777777" w:rsidR="003B3F5B" w:rsidRDefault="003B3F5B" w:rsidP="00AF593F">
          <w:pPr>
            <w:pStyle w:val="Footer"/>
            <w:tabs>
              <w:tab w:val="left" w:pos="0"/>
              <w:tab w:val="right" w:pos="10488"/>
            </w:tabs>
            <w:spacing w:before="60"/>
            <w:jc w:val="right"/>
            <w:rPr>
              <w:sz w:val="16"/>
              <w:szCs w:val="18"/>
            </w:rPr>
          </w:pPr>
        </w:p>
      </w:tc>
    </w:tr>
  </w:tbl>
  <w:p w14:paraId="7C887421" w14:textId="1113CB1A" w:rsidR="003B3F5B" w:rsidRPr="00485217" w:rsidRDefault="003B3F5B" w:rsidP="0082787E">
    <w:pPr>
      <w:pStyle w:val="Footer"/>
      <w:tabs>
        <w:tab w:val="clear" w:pos="4513"/>
        <w:tab w:val="clear" w:pos="9026"/>
        <w:tab w:val="left" w:pos="0"/>
        <w:tab w:val="right" w:pos="15132"/>
      </w:tabs>
      <w:spacing w:before="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86FD6" w14:textId="77777777" w:rsidR="003B3F5B" w:rsidRDefault="003B3F5B" w:rsidP="008A56A6">
      <w:r>
        <w:separator/>
      </w:r>
    </w:p>
    <w:p w14:paraId="72C7251A" w14:textId="77777777" w:rsidR="003B3F5B" w:rsidRDefault="003B3F5B"/>
  </w:footnote>
  <w:footnote w:type="continuationSeparator" w:id="0">
    <w:p w14:paraId="321F0E0A" w14:textId="77777777" w:rsidR="003B3F5B" w:rsidRDefault="003B3F5B" w:rsidP="008A56A6">
      <w:r>
        <w:continuationSeparator/>
      </w:r>
    </w:p>
    <w:p w14:paraId="6C6A5791" w14:textId="77777777" w:rsidR="003B3F5B" w:rsidRDefault="003B3F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003B3F5B" w14:paraId="71E96343" w14:textId="77777777" w:rsidTr="3D8FED32">
      <w:trPr>
        <w:trHeight w:val="300"/>
      </w:trPr>
      <w:tc>
        <w:tcPr>
          <w:tcW w:w="3495" w:type="dxa"/>
        </w:tcPr>
        <w:p w14:paraId="4C69945D" w14:textId="54516ED3" w:rsidR="003B3F5B" w:rsidRDefault="003B3F5B" w:rsidP="3D8FED32">
          <w:pPr>
            <w:pStyle w:val="Header"/>
            <w:ind w:left="-115"/>
          </w:pPr>
        </w:p>
      </w:tc>
      <w:tc>
        <w:tcPr>
          <w:tcW w:w="3495" w:type="dxa"/>
        </w:tcPr>
        <w:p w14:paraId="6C101E51" w14:textId="3B86F58F" w:rsidR="003B3F5B" w:rsidRDefault="003B3F5B" w:rsidP="3D8FED32">
          <w:pPr>
            <w:pStyle w:val="Header"/>
            <w:jc w:val="center"/>
          </w:pPr>
        </w:p>
      </w:tc>
      <w:tc>
        <w:tcPr>
          <w:tcW w:w="3495" w:type="dxa"/>
        </w:tcPr>
        <w:p w14:paraId="64047852" w14:textId="31EAD046" w:rsidR="003B3F5B" w:rsidRDefault="003B3F5B" w:rsidP="3D8FED32">
          <w:pPr>
            <w:pStyle w:val="Header"/>
            <w:ind w:right="-115"/>
            <w:jc w:val="right"/>
          </w:pPr>
        </w:p>
      </w:tc>
    </w:tr>
  </w:tbl>
  <w:p w14:paraId="184558EB" w14:textId="5DF78532" w:rsidR="003B3F5B" w:rsidRDefault="003B3F5B" w:rsidP="3D8FE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0AD2D" w14:textId="77777777" w:rsidR="003B3F5B" w:rsidRPr="00AC4188" w:rsidRDefault="003B3F5B" w:rsidP="00A9514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10B05E84" w:rsidR="003B3F5B" w:rsidRPr="00A95140" w:rsidRDefault="003B3F5B" w:rsidP="00A95140">
    <w:pPr>
      <w:pStyle w:val="Supportingdocument"/>
    </w:pPr>
    <w:r w:rsidRPr="00A95140">
      <w:rPr>
        <w:rStyle w:val="Strong"/>
        <w:b/>
        <w:bCs/>
      </w:rPr>
      <w:t xml:space="preserve">Supporting </w:t>
    </w:r>
    <w:r>
      <w:rPr>
        <w:rStyle w:val="Strong"/>
        <w:b/>
        <w:bCs/>
      </w:rPr>
      <w:t>D</w:t>
    </w:r>
    <w:r w:rsidRPr="00A95140">
      <w:rPr>
        <w:rStyle w:val="Strong"/>
        <w:b/>
        <w:bCs/>
      </w:rPr>
      <w:t xml:space="preserve">ocument: </w:t>
    </w:r>
    <w:r>
      <w:rPr>
        <w:rStyle w:val="Strong"/>
      </w:rPr>
      <w:t>Project Brief and Instructions</w:t>
    </w:r>
  </w:p>
  <w:p w14:paraId="2357CC01" w14:textId="77777777" w:rsidR="003B3F5B" w:rsidRPr="00A95140" w:rsidRDefault="003B3F5B"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05A"/>
    <w:multiLevelType w:val="multilevel"/>
    <w:tmpl w:val="6D9EA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304C4"/>
    <w:multiLevelType w:val="hybridMultilevel"/>
    <w:tmpl w:val="CC9E76C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8E1DEE"/>
    <w:multiLevelType w:val="multilevel"/>
    <w:tmpl w:val="238C2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4"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484084"/>
    <w:multiLevelType w:val="hybridMultilevel"/>
    <w:tmpl w:val="83B8B24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154023"/>
    <w:multiLevelType w:val="hybridMultilevel"/>
    <w:tmpl w:val="97CE503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86D7D9B"/>
    <w:multiLevelType w:val="hybridMultilevel"/>
    <w:tmpl w:val="A2A4FEA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A021DD9"/>
    <w:multiLevelType w:val="hybridMultilevel"/>
    <w:tmpl w:val="7F8CB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5F0873"/>
    <w:multiLevelType w:val="multilevel"/>
    <w:tmpl w:val="933E59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B2124"/>
    <w:multiLevelType w:val="hybridMultilevel"/>
    <w:tmpl w:val="4A96C22A"/>
    <w:lvl w:ilvl="0" w:tplc="FFFFFFFF">
      <w:start w:val="1"/>
      <w:numFmt w:val="decimal"/>
      <w:lvlText w:val="%1."/>
      <w:lvlJc w:val="left"/>
      <w:pPr>
        <w:ind w:left="360" w:hanging="360"/>
      </w:pPr>
      <w:rPr>
        <w:rFonts w:cs="Arial" w:hint="default"/>
        <w:i w:val="0"/>
        <w:color w:val="000000" w:themeColor="tex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9755E06"/>
    <w:multiLevelType w:val="hybridMultilevel"/>
    <w:tmpl w:val="8CF28A00"/>
    <w:lvl w:ilvl="0" w:tplc="A356B4DE">
      <w:start w:val="3"/>
      <w:numFmt w:val="decimal"/>
      <w:lvlText w:val="%1."/>
      <w:lvlJc w:val="left"/>
      <w:pPr>
        <w:ind w:left="360" w:hanging="360"/>
      </w:pPr>
      <w:rPr>
        <w:rFonts w:hint="default"/>
      </w:rPr>
    </w:lvl>
    <w:lvl w:ilvl="1" w:tplc="FFFFFFFF">
      <w:start w:val="1"/>
      <w:numFmt w:val="lowerLetter"/>
      <w:lvlText w:val="%2."/>
      <w:lvlJc w:val="left"/>
      <w:pPr>
        <w:ind w:left="785"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A3C2AEC"/>
    <w:multiLevelType w:val="multilevel"/>
    <w:tmpl w:val="B6E62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964B45"/>
    <w:multiLevelType w:val="hybridMultilevel"/>
    <w:tmpl w:val="EF44C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BC3FFE"/>
    <w:multiLevelType w:val="multilevel"/>
    <w:tmpl w:val="7EDADF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FA3B13"/>
    <w:multiLevelType w:val="multilevel"/>
    <w:tmpl w:val="EE5C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1F586E"/>
    <w:multiLevelType w:val="hybridMultilevel"/>
    <w:tmpl w:val="B2A6082C"/>
    <w:lvl w:ilvl="0" w:tplc="08090019">
      <w:start w:val="1"/>
      <w:numFmt w:val="lowerLetter"/>
      <w:lvlText w:val="%1."/>
      <w:lvlJc w:val="left"/>
      <w:pPr>
        <w:ind w:left="1069" w:hanging="360"/>
      </w:pPr>
      <w:rPr>
        <w:rFont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0" w15:restartNumberingAfterBreak="0">
    <w:nsid w:val="258229BB"/>
    <w:multiLevelType w:val="multilevel"/>
    <w:tmpl w:val="238C2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6AB1590"/>
    <w:multiLevelType w:val="multilevel"/>
    <w:tmpl w:val="E064F5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F27C70"/>
    <w:multiLevelType w:val="hybridMultilevel"/>
    <w:tmpl w:val="A2A4FEA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A4C50FC"/>
    <w:multiLevelType w:val="multilevel"/>
    <w:tmpl w:val="4A70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B1004C"/>
    <w:multiLevelType w:val="hybridMultilevel"/>
    <w:tmpl w:val="4762C95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7259A7"/>
    <w:multiLevelType w:val="hybridMultilevel"/>
    <w:tmpl w:val="A2A4FEA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DF601C8"/>
    <w:multiLevelType w:val="hybridMultilevel"/>
    <w:tmpl w:val="16F28080"/>
    <w:lvl w:ilvl="0" w:tplc="08090019">
      <w:start w:val="1"/>
      <w:numFmt w:val="lowerLetter"/>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15:restartNumberingAfterBreak="0">
    <w:nsid w:val="2E0E0688"/>
    <w:multiLevelType w:val="hybridMultilevel"/>
    <w:tmpl w:val="BFEAF398"/>
    <w:lvl w:ilvl="0" w:tplc="D498505E">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30A73D60"/>
    <w:multiLevelType w:val="multilevel"/>
    <w:tmpl w:val="98A0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FB3FDC"/>
    <w:multiLevelType w:val="multilevel"/>
    <w:tmpl w:val="143E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2C7409C"/>
    <w:multiLevelType w:val="hybridMultilevel"/>
    <w:tmpl w:val="1290A09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4D62549"/>
    <w:multiLevelType w:val="hybridMultilevel"/>
    <w:tmpl w:val="13EE0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87514D2"/>
    <w:multiLevelType w:val="hybridMultilevel"/>
    <w:tmpl w:val="E9DC2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3B5B40C0"/>
    <w:multiLevelType w:val="multilevel"/>
    <w:tmpl w:val="5FF0147E"/>
    <w:styleLink w:val="CurrentList9"/>
    <w:lvl w:ilvl="0">
      <w:start w:val="1"/>
      <w:numFmt w:val="decimal"/>
      <w:lvlText w:val="%1."/>
      <w:lvlJc w:val="left"/>
      <w:pPr>
        <w:ind w:left="360" w:hanging="360"/>
      </w:pPr>
      <w:rPr>
        <w:rFonts w:hint="default"/>
      </w:rPr>
    </w:lvl>
    <w:lvl w:ilvl="1">
      <w:start w:val="1"/>
      <w:numFmt w:val="lowerLetter"/>
      <w:lvlText w:val="%2."/>
      <w:lvlJc w:val="left"/>
      <w:pPr>
        <w:ind w:left="785"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3BE214E5"/>
    <w:multiLevelType w:val="multilevel"/>
    <w:tmpl w:val="B2BE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A8266C"/>
    <w:multiLevelType w:val="multilevel"/>
    <w:tmpl w:val="4F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DD848E4"/>
    <w:multiLevelType w:val="multilevel"/>
    <w:tmpl w:val="346C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0750FF8"/>
    <w:multiLevelType w:val="hybridMultilevel"/>
    <w:tmpl w:val="C53AE272"/>
    <w:lvl w:ilvl="0" w:tplc="08090005">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157" w:hanging="360"/>
      </w:pPr>
      <w:rPr>
        <w:rFonts w:ascii="Courier New" w:hAnsi="Courier New" w:cs="Courier New" w:hint="default"/>
      </w:rPr>
    </w:lvl>
    <w:lvl w:ilvl="2" w:tplc="08090005" w:tentative="1">
      <w:start w:val="1"/>
      <w:numFmt w:val="bullet"/>
      <w:lvlText w:val=""/>
      <w:lvlJc w:val="left"/>
      <w:pPr>
        <w:ind w:left="1877" w:hanging="360"/>
      </w:pPr>
      <w:rPr>
        <w:rFonts w:ascii="Wingdings" w:hAnsi="Wingdings" w:hint="default"/>
      </w:rPr>
    </w:lvl>
    <w:lvl w:ilvl="3" w:tplc="08090001" w:tentative="1">
      <w:start w:val="1"/>
      <w:numFmt w:val="bullet"/>
      <w:lvlText w:val=""/>
      <w:lvlJc w:val="left"/>
      <w:pPr>
        <w:ind w:left="2597" w:hanging="360"/>
      </w:pPr>
      <w:rPr>
        <w:rFonts w:ascii="Symbol" w:hAnsi="Symbol" w:hint="default"/>
      </w:rPr>
    </w:lvl>
    <w:lvl w:ilvl="4" w:tplc="08090003" w:tentative="1">
      <w:start w:val="1"/>
      <w:numFmt w:val="bullet"/>
      <w:lvlText w:val="o"/>
      <w:lvlJc w:val="left"/>
      <w:pPr>
        <w:ind w:left="3317" w:hanging="360"/>
      </w:pPr>
      <w:rPr>
        <w:rFonts w:ascii="Courier New" w:hAnsi="Courier New" w:cs="Courier New" w:hint="default"/>
      </w:rPr>
    </w:lvl>
    <w:lvl w:ilvl="5" w:tplc="08090005" w:tentative="1">
      <w:start w:val="1"/>
      <w:numFmt w:val="bullet"/>
      <w:lvlText w:val=""/>
      <w:lvlJc w:val="left"/>
      <w:pPr>
        <w:ind w:left="4037" w:hanging="360"/>
      </w:pPr>
      <w:rPr>
        <w:rFonts w:ascii="Wingdings" w:hAnsi="Wingdings" w:hint="default"/>
      </w:rPr>
    </w:lvl>
    <w:lvl w:ilvl="6" w:tplc="08090001" w:tentative="1">
      <w:start w:val="1"/>
      <w:numFmt w:val="bullet"/>
      <w:lvlText w:val=""/>
      <w:lvlJc w:val="left"/>
      <w:pPr>
        <w:ind w:left="4757" w:hanging="360"/>
      </w:pPr>
      <w:rPr>
        <w:rFonts w:ascii="Symbol" w:hAnsi="Symbol" w:hint="default"/>
      </w:rPr>
    </w:lvl>
    <w:lvl w:ilvl="7" w:tplc="08090003" w:tentative="1">
      <w:start w:val="1"/>
      <w:numFmt w:val="bullet"/>
      <w:lvlText w:val="o"/>
      <w:lvlJc w:val="left"/>
      <w:pPr>
        <w:ind w:left="5477" w:hanging="360"/>
      </w:pPr>
      <w:rPr>
        <w:rFonts w:ascii="Courier New" w:hAnsi="Courier New" w:cs="Courier New" w:hint="default"/>
      </w:rPr>
    </w:lvl>
    <w:lvl w:ilvl="8" w:tplc="08090005" w:tentative="1">
      <w:start w:val="1"/>
      <w:numFmt w:val="bullet"/>
      <w:lvlText w:val=""/>
      <w:lvlJc w:val="left"/>
      <w:pPr>
        <w:ind w:left="6197" w:hanging="360"/>
      </w:pPr>
      <w:rPr>
        <w:rFonts w:ascii="Wingdings" w:hAnsi="Wingdings" w:hint="default"/>
      </w:rPr>
    </w:lvl>
  </w:abstractNum>
  <w:abstractNum w:abstractNumId="41" w15:restartNumberingAfterBreak="0">
    <w:nsid w:val="415927AE"/>
    <w:multiLevelType w:val="hybridMultilevel"/>
    <w:tmpl w:val="CE7E3F6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1F348B9"/>
    <w:multiLevelType w:val="hybridMultilevel"/>
    <w:tmpl w:val="6888C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D17022"/>
    <w:multiLevelType w:val="hybridMultilevel"/>
    <w:tmpl w:val="32FC4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C422EB"/>
    <w:multiLevelType w:val="hybridMultilevel"/>
    <w:tmpl w:val="7786F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B569D5"/>
    <w:multiLevelType w:val="hybridMultilevel"/>
    <w:tmpl w:val="EF926DB0"/>
    <w:lvl w:ilvl="0" w:tplc="FFFFFFFF">
      <w:start w:val="1"/>
      <w:numFmt w:val="decimal"/>
      <w:lvlText w:val="%1."/>
      <w:lvlJc w:val="left"/>
      <w:pPr>
        <w:ind w:left="360" w:hanging="360"/>
      </w:pPr>
      <w:rPr>
        <w:rFonts w:hint="default"/>
        <w:b w:val="0"/>
        <w:bCs w:val="0"/>
        <w:i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4ECA5F0C"/>
    <w:multiLevelType w:val="multilevel"/>
    <w:tmpl w:val="29D6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0110F5"/>
    <w:multiLevelType w:val="hybridMultilevel"/>
    <w:tmpl w:val="654482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0C97A1A"/>
    <w:multiLevelType w:val="hybridMultilevel"/>
    <w:tmpl w:val="2D24179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1"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52F41790"/>
    <w:multiLevelType w:val="hybridMultilevel"/>
    <w:tmpl w:val="5EBEF8F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3"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55" w15:restartNumberingAfterBreak="0">
    <w:nsid w:val="56666129"/>
    <w:multiLevelType w:val="hybridMultilevel"/>
    <w:tmpl w:val="737CD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6F77871"/>
    <w:multiLevelType w:val="hybridMultilevel"/>
    <w:tmpl w:val="B9AED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71E750D"/>
    <w:multiLevelType w:val="hybridMultilevel"/>
    <w:tmpl w:val="65D4CD08"/>
    <w:lvl w:ilvl="0" w:tplc="08090005">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8C01423"/>
    <w:multiLevelType w:val="hybridMultilevel"/>
    <w:tmpl w:val="5F162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9D92941"/>
    <w:multiLevelType w:val="hybridMultilevel"/>
    <w:tmpl w:val="C608D292"/>
    <w:lvl w:ilvl="0" w:tplc="98D0D390">
      <w:start w:val="1"/>
      <w:numFmt w:val="decimal"/>
      <w:lvlText w:val="%1."/>
      <w:lvlJc w:val="left"/>
      <w:pPr>
        <w:ind w:left="360" w:hanging="360"/>
      </w:pPr>
      <w:rPr>
        <w:rFonts w:hint="default"/>
        <w:b w:val="0"/>
        <w:bCs w:val="0"/>
        <w:i w:val="0"/>
        <w:color w:val="auto"/>
      </w:rPr>
    </w:lvl>
    <w:lvl w:ilvl="1" w:tplc="EC5AEC8C">
      <w:start w:val="1"/>
      <w:numFmt w:val="lowerLetter"/>
      <w:lvlText w:val="%2."/>
      <w:lvlJc w:val="left"/>
      <w:pPr>
        <w:ind w:left="786" w:hanging="360"/>
      </w:pPr>
      <w:rPr>
        <w:b w:val="0"/>
        <w:bCs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A64074F"/>
    <w:multiLevelType w:val="hybridMultilevel"/>
    <w:tmpl w:val="24566E2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6C177B"/>
    <w:multiLevelType w:val="hybridMultilevel"/>
    <w:tmpl w:val="E11C6E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66" w15:restartNumberingAfterBreak="0">
    <w:nsid w:val="5CDB1336"/>
    <w:multiLevelType w:val="hybridMultilevel"/>
    <w:tmpl w:val="495E0016"/>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7" w15:restartNumberingAfterBreak="0">
    <w:nsid w:val="5D056290"/>
    <w:multiLevelType w:val="hybridMultilevel"/>
    <w:tmpl w:val="5FF0147E"/>
    <w:lvl w:ilvl="0" w:tplc="E0129D0C">
      <w:start w:val="1"/>
      <w:numFmt w:val="decimal"/>
      <w:lvlText w:val="%1."/>
      <w:lvlJc w:val="left"/>
      <w:pPr>
        <w:ind w:left="360" w:hanging="360"/>
      </w:pPr>
      <w:rPr>
        <w:rFonts w:hint="default"/>
      </w:rPr>
    </w:lvl>
    <w:lvl w:ilvl="1" w:tplc="08090019">
      <w:start w:val="1"/>
      <w:numFmt w:val="lowerLetter"/>
      <w:lvlText w:val="%2."/>
      <w:lvlJc w:val="left"/>
      <w:pPr>
        <w:ind w:left="785"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5E2A3932"/>
    <w:multiLevelType w:val="hybridMultilevel"/>
    <w:tmpl w:val="ACF2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13E5F1A"/>
    <w:multiLevelType w:val="multilevel"/>
    <w:tmpl w:val="7EE4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76965EB"/>
    <w:multiLevelType w:val="multilevel"/>
    <w:tmpl w:val="4AA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B4050F5"/>
    <w:multiLevelType w:val="multilevel"/>
    <w:tmpl w:val="FA8A4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6C0B2D2D"/>
    <w:multiLevelType w:val="hybridMultilevel"/>
    <w:tmpl w:val="8F902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DE071EE"/>
    <w:multiLevelType w:val="multilevel"/>
    <w:tmpl w:val="395A9BD6"/>
    <w:styleLink w:val="Smartformnumberedliststyle"/>
    <w:lvl w:ilvl="0">
      <w:start w:val="1"/>
      <w:numFmt w:val="none"/>
      <w:pStyle w:val="Smartformnumberedlist"/>
      <w:lvlText w:val=""/>
      <w:lvlJc w:val="left"/>
      <w:pPr>
        <w:ind w:left="0" w:firstLine="0"/>
      </w:pPr>
      <w:rPr>
        <w:rFonts w:hint="default"/>
      </w:rPr>
    </w:lvl>
    <w:lvl w:ilvl="1">
      <w:start w:val="1"/>
      <w:numFmt w:val="decimal"/>
      <w:pStyle w:val="SFnumbullet1"/>
      <w:lvlText w:val="%2."/>
      <w:lvlJc w:val="left"/>
      <w:pPr>
        <w:ind w:left="357" w:hanging="357"/>
      </w:pPr>
      <w:rPr>
        <w:rFonts w:hint="default"/>
      </w:rPr>
    </w:lvl>
    <w:lvl w:ilvl="2">
      <w:start w:val="1"/>
      <w:numFmt w:val="lowerRoman"/>
      <w:pStyle w:val="SFnumbullet2"/>
      <w:lvlText w:val="(%3)"/>
      <w:lvlJc w:val="left"/>
      <w:pPr>
        <w:ind w:left="720" w:hanging="363"/>
      </w:pPr>
      <w:rPr>
        <w:rFonts w:hint="default"/>
      </w:r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75" w15:restartNumberingAfterBreak="0">
    <w:nsid w:val="6FBE1F44"/>
    <w:multiLevelType w:val="multilevel"/>
    <w:tmpl w:val="238C2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4326B89"/>
    <w:multiLevelType w:val="hybridMultilevel"/>
    <w:tmpl w:val="A2A4FEA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75452CEB"/>
    <w:multiLevelType w:val="hybridMultilevel"/>
    <w:tmpl w:val="7C78816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75756CD9"/>
    <w:multiLevelType w:val="hybridMultilevel"/>
    <w:tmpl w:val="02641C8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7C90705B"/>
    <w:multiLevelType w:val="hybridMultilevel"/>
    <w:tmpl w:val="9480565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422608215">
    <w:abstractNumId w:val="61"/>
  </w:num>
  <w:num w:numId="2" w16cid:durableId="658729202">
    <w:abstractNumId w:val="17"/>
  </w:num>
  <w:num w:numId="3" w16cid:durableId="477576652">
    <w:abstractNumId w:val="3"/>
  </w:num>
  <w:num w:numId="4" w16cid:durableId="1982885387">
    <w:abstractNumId w:val="54"/>
  </w:num>
  <w:num w:numId="5" w16cid:durableId="58286978">
    <w:abstractNumId w:val="43"/>
  </w:num>
  <w:num w:numId="6" w16cid:durableId="958075282">
    <w:abstractNumId w:val="31"/>
  </w:num>
  <w:num w:numId="7" w16cid:durableId="1640525985">
    <w:abstractNumId w:val="65"/>
  </w:num>
  <w:num w:numId="8" w16cid:durableId="35664102">
    <w:abstractNumId w:val="35"/>
  </w:num>
  <w:num w:numId="9" w16cid:durableId="573199029">
    <w:abstractNumId w:val="53"/>
  </w:num>
  <w:num w:numId="10" w16cid:durableId="1347440372">
    <w:abstractNumId w:val="70"/>
  </w:num>
  <w:num w:numId="11" w16cid:durableId="1441336873">
    <w:abstractNumId w:val="16"/>
  </w:num>
  <w:num w:numId="12" w16cid:durableId="466244915">
    <w:abstractNumId w:val="60"/>
  </w:num>
  <w:num w:numId="13" w16cid:durableId="600378219">
    <w:abstractNumId w:val="21"/>
  </w:num>
  <w:num w:numId="14" w16cid:durableId="594167244">
    <w:abstractNumId w:val="4"/>
  </w:num>
  <w:num w:numId="15" w16cid:durableId="2129617282">
    <w:abstractNumId w:val="58"/>
  </w:num>
  <w:num w:numId="16" w16cid:durableId="956330998">
    <w:abstractNumId w:val="10"/>
  </w:num>
  <w:num w:numId="17" w16cid:durableId="11385715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6522403">
    <w:abstractNumId w:val="77"/>
  </w:num>
  <w:num w:numId="19" w16cid:durableId="2051568620">
    <w:abstractNumId w:val="47"/>
  </w:num>
  <w:num w:numId="20" w16cid:durableId="17022009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5823354">
    <w:abstractNumId w:val="28"/>
  </w:num>
  <w:num w:numId="22" w16cid:durableId="398753188">
    <w:abstractNumId w:val="18"/>
  </w:num>
  <w:num w:numId="23" w16cid:durableId="647782922">
    <w:abstractNumId w:val="13"/>
  </w:num>
  <w:num w:numId="24" w16cid:durableId="23790471">
    <w:abstractNumId w:val="0"/>
  </w:num>
  <w:num w:numId="25" w16cid:durableId="2099254113">
    <w:abstractNumId w:val="2"/>
  </w:num>
  <w:num w:numId="26" w16cid:durableId="658075133">
    <w:abstractNumId w:val="38"/>
  </w:num>
  <w:num w:numId="27" w16cid:durableId="2080710517">
    <w:abstractNumId w:val="69"/>
  </w:num>
  <w:num w:numId="28" w16cid:durableId="1335302752">
    <w:abstractNumId w:val="48"/>
  </w:num>
  <w:num w:numId="29" w16cid:durableId="234585564">
    <w:abstractNumId w:val="71"/>
  </w:num>
  <w:num w:numId="30" w16cid:durableId="500120220">
    <w:abstractNumId w:val="74"/>
  </w:num>
  <w:num w:numId="31" w16cid:durableId="2070497333">
    <w:abstractNumId w:val="72"/>
  </w:num>
  <w:num w:numId="32" w16cid:durableId="303119389">
    <w:abstractNumId w:val="20"/>
  </w:num>
  <w:num w:numId="33" w16cid:durableId="438334535">
    <w:abstractNumId w:val="75"/>
  </w:num>
  <w:num w:numId="34" w16cid:durableId="20474065">
    <w:abstractNumId w:val="9"/>
  </w:num>
  <w:num w:numId="35" w16cid:durableId="845708996">
    <w:abstractNumId w:val="64"/>
  </w:num>
  <w:num w:numId="36" w16cid:durableId="1768307222">
    <w:abstractNumId w:val="7"/>
  </w:num>
  <w:num w:numId="37" w16cid:durableId="1456563118">
    <w:abstractNumId w:val="42"/>
  </w:num>
  <w:num w:numId="38" w16cid:durableId="58749123">
    <w:abstractNumId w:val="56"/>
  </w:num>
  <w:num w:numId="39" w16cid:durableId="642394847">
    <w:abstractNumId w:val="68"/>
  </w:num>
  <w:num w:numId="40" w16cid:durableId="1481731503">
    <w:abstractNumId w:val="22"/>
  </w:num>
  <w:num w:numId="41" w16cid:durableId="800617698">
    <w:abstractNumId w:val="15"/>
  </w:num>
  <w:num w:numId="42" w16cid:durableId="1911037282">
    <w:abstractNumId w:val="76"/>
  </w:num>
  <w:num w:numId="43" w16cid:durableId="110633875">
    <w:abstractNumId w:val="39"/>
  </w:num>
  <w:num w:numId="44" w16cid:durableId="1697778367">
    <w:abstractNumId w:val="25"/>
  </w:num>
  <w:num w:numId="45" w16cid:durableId="1407148288">
    <w:abstractNumId w:val="5"/>
  </w:num>
  <w:num w:numId="46" w16cid:durableId="354889190">
    <w:abstractNumId w:val="49"/>
  </w:num>
  <w:num w:numId="47" w16cid:durableId="60057604">
    <w:abstractNumId w:val="63"/>
  </w:num>
  <w:num w:numId="48" w16cid:durableId="808129307">
    <w:abstractNumId w:val="78"/>
  </w:num>
  <w:num w:numId="49" w16cid:durableId="1464999048">
    <w:abstractNumId w:val="62"/>
  </w:num>
  <w:num w:numId="50" w16cid:durableId="1361591251">
    <w:abstractNumId w:val="41"/>
  </w:num>
  <w:num w:numId="51" w16cid:durableId="1297299800">
    <w:abstractNumId w:val="46"/>
  </w:num>
  <w:num w:numId="52" w16cid:durableId="1571581170">
    <w:abstractNumId w:val="1"/>
  </w:num>
  <w:num w:numId="53" w16cid:durableId="1949582437">
    <w:abstractNumId w:val="32"/>
  </w:num>
  <w:num w:numId="54" w16cid:durableId="1734504077">
    <w:abstractNumId w:val="73"/>
  </w:num>
  <w:num w:numId="55" w16cid:durableId="937524163">
    <w:abstractNumId w:val="33"/>
  </w:num>
  <w:num w:numId="56" w16cid:durableId="1927111787">
    <w:abstractNumId w:val="8"/>
  </w:num>
  <w:num w:numId="57" w16cid:durableId="90510517">
    <w:abstractNumId w:val="26"/>
  </w:num>
  <w:num w:numId="58" w16cid:durableId="975182389">
    <w:abstractNumId w:val="40"/>
  </w:num>
  <w:num w:numId="59" w16cid:durableId="2140485988">
    <w:abstractNumId w:val="44"/>
  </w:num>
  <w:num w:numId="60" w16cid:durableId="943810178">
    <w:abstractNumId w:val="34"/>
  </w:num>
  <w:num w:numId="61" w16cid:durableId="1912502608">
    <w:abstractNumId w:val="57"/>
  </w:num>
  <w:num w:numId="62" w16cid:durableId="947079231">
    <w:abstractNumId w:val="45"/>
  </w:num>
  <w:num w:numId="63" w16cid:durableId="573710126">
    <w:abstractNumId w:val="14"/>
  </w:num>
  <w:num w:numId="64" w16cid:durableId="1545871973">
    <w:abstractNumId w:val="23"/>
  </w:num>
  <w:num w:numId="65" w16cid:durableId="2026637779">
    <w:abstractNumId w:val="11"/>
  </w:num>
  <w:num w:numId="66" w16cid:durableId="118377843">
    <w:abstractNumId w:val="67"/>
  </w:num>
  <w:num w:numId="67" w16cid:durableId="726882097">
    <w:abstractNumId w:val="24"/>
  </w:num>
  <w:num w:numId="68" w16cid:durableId="919606110">
    <w:abstractNumId w:val="37"/>
  </w:num>
  <w:num w:numId="69" w16cid:durableId="1629386720">
    <w:abstractNumId w:val="30"/>
  </w:num>
  <w:num w:numId="70" w16cid:durableId="996954405">
    <w:abstractNumId w:val="29"/>
  </w:num>
  <w:num w:numId="71" w16cid:durableId="1457289198">
    <w:abstractNumId w:val="59"/>
  </w:num>
  <w:num w:numId="72" w16cid:durableId="676033106">
    <w:abstractNumId w:val="55"/>
  </w:num>
  <w:num w:numId="73" w16cid:durableId="2127961117">
    <w:abstractNumId w:val="79"/>
  </w:num>
  <w:num w:numId="74" w16cid:durableId="1039597696">
    <w:abstractNumId w:val="80"/>
  </w:num>
  <w:num w:numId="75" w16cid:durableId="1480923953">
    <w:abstractNumId w:val="12"/>
  </w:num>
  <w:num w:numId="76" w16cid:durableId="1972595042">
    <w:abstractNumId w:val="36"/>
  </w:num>
  <w:num w:numId="77" w16cid:durableId="6296261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8691445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179218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16393500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8331801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805583911">
    <w:abstractNumId w:val="66"/>
  </w:num>
  <w:num w:numId="83" w16cid:durableId="831338100">
    <w:abstractNumId w:val="52"/>
  </w:num>
  <w:num w:numId="84" w16cid:durableId="123234422">
    <w:abstractNumId w:val="27"/>
  </w:num>
  <w:num w:numId="85" w16cid:durableId="1522160218">
    <w:abstractNumId w:val="19"/>
  </w:num>
  <w:num w:numId="86" w16cid:durableId="4953432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854342527">
    <w:abstractNumId w:val="50"/>
  </w:num>
  <w:num w:numId="88" w16cid:durableId="461457522">
    <w:abstractNumId w:val="51"/>
  </w:num>
  <w:num w:numId="89" w16cid:durableId="1005010501">
    <w:abstractNumId w:val="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FEB"/>
    <w:rsid w:val="00003E93"/>
    <w:rsid w:val="00006386"/>
    <w:rsid w:val="00006798"/>
    <w:rsid w:val="00007FB6"/>
    <w:rsid w:val="000107A4"/>
    <w:rsid w:val="00010853"/>
    <w:rsid w:val="000124DE"/>
    <w:rsid w:val="000125C5"/>
    <w:rsid w:val="00014211"/>
    <w:rsid w:val="00016588"/>
    <w:rsid w:val="00020F1C"/>
    <w:rsid w:val="000222FB"/>
    <w:rsid w:val="00022EE7"/>
    <w:rsid w:val="0002452F"/>
    <w:rsid w:val="000245E9"/>
    <w:rsid w:val="00024BA7"/>
    <w:rsid w:val="0002605A"/>
    <w:rsid w:val="00026E69"/>
    <w:rsid w:val="00030DB4"/>
    <w:rsid w:val="000310DC"/>
    <w:rsid w:val="00032428"/>
    <w:rsid w:val="00033473"/>
    <w:rsid w:val="0003681C"/>
    <w:rsid w:val="00036937"/>
    <w:rsid w:val="00036A00"/>
    <w:rsid w:val="00040543"/>
    <w:rsid w:val="00040D80"/>
    <w:rsid w:val="00041428"/>
    <w:rsid w:val="00041925"/>
    <w:rsid w:val="00041B3A"/>
    <w:rsid w:val="0004213B"/>
    <w:rsid w:val="00042DC8"/>
    <w:rsid w:val="00042DC9"/>
    <w:rsid w:val="00043109"/>
    <w:rsid w:val="000432B9"/>
    <w:rsid w:val="000437CE"/>
    <w:rsid w:val="00045962"/>
    <w:rsid w:val="00046233"/>
    <w:rsid w:val="00047122"/>
    <w:rsid w:val="000505DD"/>
    <w:rsid w:val="00051200"/>
    <w:rsid w:val="00052406"/>
    <w:rsid w:val="00052C13"/>
    <w:rsid w:val="00053044"/>
    <w:rsid w:val="00054FD4"/>
    <w:rsid w:val="000551B5"/>
    <w:rsid w:val="00055960"/>
    <w:rsid w:val="0005671B"/>
    <w:rsid w:val="00056B88"/>
    <w:rsid w:val="00061796"/>
    <w:rsid w:val="0006388F"/>
    <w:rsid w:val="00065E4B"/>
    <w:rsid w:val="000660D2"/>
    <w:rsid w:val="00066AC9"/>
    <w:rsid w:val="000678A3"/>
    <w:rsid w:val="000705B9"/>
    <w:rsid w:val="00070762"/>
    <w:rsid w:val="0007165A"/>
    <w:rsid w:val="00071998"/>
    <w:rsid w:val="00071F1A"/>
    <w:rsid w:val="000734FB"/>
    <w:rsid w:val="00073E48"/>
    <w:rsid w:val="0007781A"/>
    <w:rsid w:val="0008008A"/>
    <w:rsid w:val="00080997"/>
    <w:rsid w:val="000820C2"/>
    <w:rsid w:val="00083790"/>
    <w:rsid w:val="000844BE"/>
    <w:rsid w:val="00084803"/>
    <w:rsid w:val="00086721"/>
    <w:rsid w:val="000867F3"/>
    <w:rsid w:val="00091978"/>
    <w:rsid w:val="00091EB6"/>
    <w:rsid w:val="0009494D"/>
    <w:rsid w:val="000970B7"/>
    <w:rsid w:val="000977C5"/>
    <w:rsid w:val="000A1F9A"/>
    <w:rsid w:val="000A2F5A"/>
    <w:rsid w:val="000A3CEA"/>
    <w:rsid w:val="000A4217"/>
    <w:rsid w:val="000A60AF"/>
    <w:rsid w:val="000A67F5"/>
    <w:rsid w:val="000A6A5D"/>
    <w:rsid w:val="000A6ABF"/>
    <w:rsid w:val="000A6E46"/>
    <w:rsid w:val="000A70B6"/>
    <w:rsid w:val="000B0963"/>
    <w:rsid w:val="000B1CBE"/>
    <w:rsid w:val="000B2B61"/>
    <w:rsid w:val="000B410E"/>
    <w:rsid w:val="000B530F"/>
    <w:rsid w:val="000B650D"/>
    <w:rsid w:val="000B77EC"/>
    <w:rsid w:val="000B7D95"/>
    <w:rsid w:val="000C1EB8"/>
    <w:rsid w:val="000C2D65"/>
    <w:rsid w:val="000C397F"/>
    <w:rsid w:val="000C4472"/>
    <w:rsid w:val="000D294C"/>
    <w:rsid w:val="000D29F7"/>
    <w:rsid w:val="000D389E"/>
    <w:rsid w:val="000D71DB"/>
    <w:rsid w:val="000E01C6"/>
    <w:rsid w:val="000E091B"/>
    <w:rsid w:val="000E0EF0"/>
    <w:rsid w:val="000E20FE"/>
    <w:rsid w:val="000E2D79"/>
    <w:rsid w:val="000E49E5"/>
    <w:rsid w:val="000E6F37"/>
    <w:rsid w:val="000E7362"/>
    <w:rsid w:val="000E7D08"/>
    <w:rsid w:val="000E7EF7"/>
    <w:rsid w:val="000F378E"/>
    <w:rsid w:val="000F50D6"/>
    <w:rsid w:val="00100495"/>
    <w:rsid w:val="00100920"/>
    <w:rsid w:val="00101925"/>
    <w:rsid w:val="00101D83"/>
    <w:rsid w:val="001029CF"/>
    <w:rsid w:val="00103321"/>
    <w:rsid w:val="00103967"/>
    <w:rsid w:val="00107937"/>
    <w:rsid w:val="001103AC"/>
    <w:rsid w:val="001103CE"/>
    <w:rsid w:val="00110812"/>
    <w:rsid w:val="001127F8"/>
    <w:rsid w:val="0011331B"/>
    <w:rsid w:val="001136DF"/>
    <w:rsid w:val="00115023"/>
    <w:rsid w:val="00116735"/>
    <w:rsid w:val="0011700B"/>
    <w:rsid w:val="00117996"/>
    <w:rsid w:val="001231E5"/>
    <w:rsid w:val="00123668"/>
    <w:rsid w:val="0012481B"/>
    <w:rsid w:val="00125F3F"/>
    <w:rsid w:val="0012754F"/>
    <w:rsid w:val="0012771E"/>
    <w:rsid w:val="00131FA0"/>
    <w:rsid w:val="0013383E"/>
    <w:rsid w:val="001357AE"/>
    <w:rsid w:val="001363E1"/>
    <w:rsid w:val="00142F6F"/>
    <w:rsid w:val="00143923"/>
    <w:rsid w:val="00143B63"/>
    <w:rsid w:val="00145E33"/>
    <w:rsid w:val="00145E8A"/>
    <w:rsid w:val="00152589"/>
    <w:rsid w:val="0015270F"/>
    <w:rsid w:val="00154013"/>
    <w:rsid w:val="00155BC1"/>
    <w:rsid w:val="00156F94"/>
    <w:rsid w:val="001611B6"/>
    <w:rsid w:val="0016157F"/>
    <w:rsid w:val="0016593E"/>
    <w:rsid w:val="00166304"/>
    <w:rsid w:val="00166EDB"/>
    <w:rsid w:val="001674D5"/>
    <w:rsid w:val="001679C7"/>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0D30"/>
    <w:rsid w:val="00180F20"/>
    <w:rsid w:val="001866A7"/>
    <w:rsid w:val="001913D8"/>
    <w:rsid w:val="00193294"/>
    <w:rsid w:val="001936DD"/>
    <w:rsid w:val="00196003"/>
    <w:rsid w:val="0019608F"/>
    <w:rsid w:val="00197417"/>
    <w:rsid w:val="001A13A1"/>
    <w:rsid w:val="001A32A6"/>
    <w:rsid w:val="001A44E0"/>
    <w:rsid w:val="001A4C53"/>
    <w:rsid w:val="001A61D8"/>
    <w:rsid w:val="001A63D3"/>
    <w:rsid w:val="001A677E"/>
    <w:rsid w:val="001B0A8E"/>
    <w:rsid w:val="001B23FB"/>
    <w:rsid w:val="001B277D"/>
    <w:rsid w:val="001B42BC"/>
    <w:rsid w:val="001B76E4"/>
    <w:rsid w:val="001C05B1"/>
    <w:rsid w:val="001C0BC9"/>
    <w:rsid w:val="001C3296"/>
    <w:rsid w:val="001C3E15"/>
    <w:rsid w:val="001C43F3"/>
    <w:rsid w:val="001C4C5C"/>
    <w:rsid w:val="001C4FF2"/>
    <w:rsid w:val="001C5C34"/>
    <w:rsid w:val="001C79C0"/>
    <w:rsid w:val="001D4CAE"/>
    <w:rsid w:val="001D503C"/>
    <w:rsid w:val="001D5C87"/>
    <w:rsid w:val="001D5DC8"/>
    <w:rsid w:val="001D6493"/>
    <w:rsid w:val="001D7739"/>
    <w:rsid w:val="001E0758"/>
    <w:rsid w:val="001E0A36"/>
    <w:rsid w:val="001E0E5B"/>
    <w:rsid w:val="001E1092"/>
    <w:rsid w:val="001E29A9"/>
    <w:rsid w:val="001E2DAE"/>
    <w:rsid w:val="001E47DD"/>
    <w:rsid w:val="001E56CE"/>
    <w:rsid w:val="001E64DA"/>
    <w:rsid w:val="001E706C"/>
    <w:rsid w:val="001E7D51"/>
    <w:rsid w:val="001F0FB4"/>
    <w:rsid w:val="001F2567"/>
    <w:rsid w:val="001F2BDF"/>
    <w:rsid w:val="001F35EC"/>
    <w:rsid w:val="001F44A7"/>
    <w:rsid w:val="001F4720"/>
    <w:rsid w:val="001F4A38"/>
    <w:rsid w:val="001F54EC"/>
    <w:rsid w:val="001F71C1"/>
    <w:rsid w:val="001F7C4A"/>
    <w:rsid w:val="00200038"/>
    <w:rsid w:val="0020019B"/>
    <w:rsid w:val="002004D2"/>
    <w:rsid w:val="00201EAB"/>
    <w:rsid w:val="00202FB0"/>
    <w:rsid w:val="00204114"/>
    <w:rsid w:val="002043DA"/>
    <w:rsid w:val="00204AD4"/>
    <w:rsid w:val="00206411"/>
    <w:rsid w:val="00210598"/>
    <w:rsid w:val="00210FCD"/>
    <w:rsid w:val="00211C41"/>
    <w:rsid w:val="002149EB"/>
    <w:rsid w:val="00216068"/>
    <w:rsid w:val="00216522"/>
    <w:rsid w:val="00216552"/>
    <w:rsid w:val="00217AE5"/>
    <w:rsid w:val="0022116F"/>
    <w:rsid w:val="00224690"/>
    <w:rsid w:val="002267EA"/>
    <w:rsid w:val="002303FE"/>
    <w:rsid w:val="00232F2E"/>
    <w:rsid w:val="002339DE"/>
    <w:rsid w:val="00234C01"/>
    <w:rsid w:val="0023563B"/>
    <w:rsid w:val="002358E2"/>
    <w:rsid w:val="0023631E"/>
    <w:rsid w:val="002364DC"/>
    <w:rsid w:val="002375D9"/>
    <w:rsid w:val="00240456"/>
    <w:rsid w:val="00240BA0"/>
    <w:rsid w:val="0024179C"/>
    <w:rsid w:val="00241D96"/>
    <w:rsid w:val="002433E8"/>
    <w:rsid w:val="0024400D"/>
    <w:rsid w:val="00246BA9"/>
    <w:rsid w:val="00247D08"/>
    <w:rsid w:val="00247D80"/>
    <w:rsid w:val="002505ED"/>
    <w:rsid w:val="0025073B"/>
    <w:rsid w:val="0025158C"/>
    <w:rsid w:val="00254C25"/>
    <w:rsid w:val="00254D95"/>
    <w:rsid w:val="002556C7"/>
    <w:rsid w:val="00256946"/>
    <w:rsid w:val="002570D6"/>
    <w:rsid w:val="00260C34"/>
    <w:rsid w:val="002616C9"/>
    <w:rsid w:val="0026172A"/>
    <w:rsid w:val="0026537A"/>
    <w:rsid w:val="00267B6F"/>
    <w:rsid w:val="0027051F"/>
    <w:rsid w:val="002738CF"/>
    <w:rsid w:val="00274632"/>
    <w:rsid w:val="00277D75"/>
    <w:rsid w:val="002812BC"/>
    <w:rsid w:val="002843F3"/>
    <w:rsid w:val="0028570F"/>
    <w:rsid w:val="00287704"/>
    <w:rsid w:val="002916BA"/>
    <w:rsid w:val="00292685"/>
    <w:rsid w:val="0029298D"/>
    <w:rsid w:val="00292B46"/>
    <w:rsid w:val="00293376"/>
    <w:rsid w:val="00293A95"/>
    <w:rsid w:val="00294197"/>
    <w:rsid w:val="00294600"/>
    <w:rsid w:val="0029561B"/>
    <w:rsid w:val="002958CD"/>
    <w:rsid w:val="00297026"/>
    <w:rsid w:val="002A14C2"/>
    <w:rsid w:val="002A4C54"/>
    <w:rsid w:val="002A6229"/>
    <w:rsid w:val="002A6B5F"/>
    <w:rsid w:val="002A6C79"/>
    <w:rsid w:val="002A7328"/>
    <w:rsid w:val="002A74D0"/>
    <w:rsid w:val="002A76EE"/>
    <w:rsid w:val="002B355F"/>
    <w:rsid w:val="002B35BE"/>
    <w:rsid w:val="002B3853"/>
    <w:rsid w:val="002B3A2C"/>
    <w:rsid w:val="002B3E58"/>
    <w:rsid w:val="002B5975"/>
    <w:rsid w:val="002B5CE2"/>
    <w:rsid w:val="002B6B26"/>
    <w:rsid w:val="002B6FC9"/>
    <w:rsid w:val="002C0B42"/>
    <w:rsid w:val="002C0B76"/>
    <w:rsid w:val="002C0DED"/>
    <w:rsid w:val="002C13D4"/>
    <w:rsid w:val="002C14D8"/>
    <w:rsid w:val="002C1E9F"/>
    <w:rsid w:val="002C4E04"/>
    <w:rsid w:val="002C555C"/>
    <w:rsid w:val="002C607B"/>
    <w:rsid w:val="002C62F3"/>
    <w:rsid w:val="002C671E"/>
    <w:rsid w:val="002C69BE"/>
    <w:rsid w:val="002C6A48"/>
    <w:rsid w:val="002C6DA7"/>
    <w:rsid w:val="002C6E36"/>
    <w:rsid w:val="002D13D4"/>
    <w:rsid w:val="002D2FDE"/>
    <w:rsid w:val="002D3078"/>
    <w:rsid w:val="002D4D78"/>
    <w:rsid w:val="002D4FAB"/>
    <w:rsid w:val="002D5432"/>
    <w:rsid w:val="002D5A85"/>
    <w:rsid w:val="002D736D"/>
    <w:rsid w:val="002E3010"/>
    <w:rsid w:val="002E3163"/>
    <w:rsid w:val="002E44E3"/>
    <w:rsid w:val="002E4A3D"/>
    <w:rsid w:val="002E5203"/>
    <w:rsid w:val="002E7AE1"/>
    <w:rsid w:val="002F1C08"/>
    <w:rsid w:val="002F33E8"/>
    <w:rsid w:val="002F34A4"/>
    <w:rsid w:val="002F4CD8"/>
    <w:rsid w:val="002F5740"/>
    <w:rsid w:val="00303C4E"/>
    <w:rsid w:val="00303CF3"/>
    <w:rsid w:val="003052B3"/>
    <w:rsid w:val="00306841"/>
    <w:rsid w:val="00307031"/>
    <w:rsid w:val="003072F8"/>
    <w:rsid w:val="00310D73"/>
    <w:rsid w:val="003119C4"/>
    <w:rsid w:val="00312D69"/>
    <w:rsid w:val="00313190"/>
    <w:rsid w:val="003148E1"/>
    <w:rsid w:val="00314FD9"/>
    <w:rsid w:val="00316201"/>
    <w:rsid w:val="003163DE"/>
    <w:rsid w:val="00316480"/>
    <w:rsid w:val="0031664A"/>
    <w:rsid w:val="00317C89"/>
    <w:rsid w:val="00320F2C"/>
    <w:rsid w:val="00321730"/>
    <w:rsid w:val="00322F8D"/>
    <w:rsid w:val="003248D1"/>
    <w:rsid w:val="003310E4"/>
    <w:rsid w:val="00331DAC"/>
    <w:rsid w:val="00335B44"/>
    <w:rsid w:val="00336579"/>
    <w:rsid w:val="00336B35"/>
    <w:rsid w:val="00336E9E"/>
    <w:rsid w:val="0033755D"/>
    <w:rsid w:val="00337A5A"/>
    <w:rsid w:val="0034312C"/>
    <w:rsid w:val="00343216"/>
    <w:rsid w:val="00343B28"/>
    <w:rsid w:val="00344991"/>
    <w:rsid w:val="003460E3"/>
    <w:rsid w:val="003465FC"/>
    <w:rsid w:val="00346CA3"/>
    <w:rsid w:val="00346E85"/>
    <w:rsid w:val="003475FB"/>
    <w:rsid w:val="003515E0"/>
    <w:rsid w:val="00351925"/>
    <w:rsid w:val="00352892"/>
    <w:rsid w:val="0035296A"/>
    <w:rsid w:val="00355779"/>
    <w:rsid w:val="00356F08"/>
    <w:rsid w:val="00356FCF"/>
    <w:rsid w:val="0036085F"/>
    <w:rsid w:val="00361C93"/>
    <w:rsid w:val="003620FC"/>
    <w:rsid w:val="00363E86"/>
    <w:rsid w:val="0036515F"/>
    <w:rsid w:val="00366319"/>
    <w:rsid w:val="0036722E"/>
    <w:rsid w:val="00370FBC"/>
    <w:rsid w:val="0037392B"/>
    <w:rsid w:val="003747DA"/>
    <w:rsid w:val="003755F3"/>
    <w:rsid w:val="00376CB0"/>
    <w:rsid w:val="00380533"/>
    <w:rsid w:val="00383122"/>
    <w:rsid w:val="00384A1A"/>
    <w:rsid w:val="00384C7B"/>
    <w:rsid w:val="00386569"/>
    <w:rsid w:val="00386EAA"/>
    <w:rsid w:val="00387DF0"/>
    <w:rsid w:val="0039022F"/>
    <w:rsid w:val="00393764"/>
    <w:rsid w:val="003940AB"/>
    <w:rsid w:val="0039524B"/>
    <w:rsid w:val="00396F0C"/>
    <w:rsid w:val="00397C22"/>
    <w:rsid w:val="003A151C"/>
    <w:rsid w:val="003A1C2A"/>
    <w:rsid w:val="003A2A37"/>
    <w:rsid w:val="003A3A19"/>
    <w:rsid w:val="003A578B"/>
    <w:rsid w:val="003A675B"/>
    <w:rsid w:val="003A6C73"/>
    <w:rsid w:val="003A711B"/>
    <w:rsid w:val="003B06C3"/>
    <w:rsid w:val="003B0960"/>
    <w:rsid w:val="003B1231"/>
    <w:rsid w:val="003B2C77"/>
    <w:rsid w:val="003B3F5B"/>
    <w:rsid w:val="003B7320"/>
    <w:rsid w:val="003B763D"/>
    <w:rsid w:val="003B7700"/>
    <w:rsid w:val="003B7929"/>
    <w:rsid w:val="003C1402"/>
    <w:rsid w:val="003C3EE3"/>
    <w:rsid w:val="003C5804"/>
    <w:rsid w:val="003C5992"/>
    <w:rsid w:val="003C5F13"/>
    <w:rsid w:val="003C7959"/>
    <w:rsid w:val="003D11DB"/>
    <w:rsid w:val="003D2DE3"/>
    <w:rsid w:val="003D40F7"/>
    <w:rsid w:val="003D4935"/>
    <w:rsid w:val="003D534F"/>
    <w:rsid w:val="003E0344"/>
    <w:rsid w:val="003E368D"/>
    <w:rsid w:val="003E4508"/>
    <w:rsid w:val="003E47A7"/>
    <w:rsid w:val="003E6F4E"/>
    <w:rsid w:val="003F216A"/>
    <w:rsid w:val="003F41EE"/>
    <w:rsid w:val="003F4644"/>
    <w:rsid w:val="003F46B0"/>
    <w:rsid w:val="003F7C11"/>
    <w:rsid w:val="00400553"/>
    <w:rsid w:val="00402C17"/>
    <w:rsid w:val="00404D1A"/>
    <w:rsid w:val="00405DD5"/>
    <w:rsid w:val="0040724C"/>
    <w:rsid w:val="00411CE0"/>
    <w:rsid w:val="00412328"/>
    <w:rsid w:val="00412503"/>
    <w:rsid w:val="0041253E"/>
    <w:rsid w:val="0041380D"/>
    <w:rsid w:val="00413A8F"/>
    <w:rsid w:val="0041462D"/>
    <w:rsid w:val="00414BCD"/>
    <w:rsid w:val="00415045"/>
    <w:rsid w:val="0041766B"/>
    <w:rsid w:val="0042022A"/>
    <w:rsid w:val="004208D4"/>
    <w:rsid w:val="00420B42"/>
    <w:rsid w:val="004215FA"/>
    <w:rsid w:val="00423D5C"/>
    <w:rsid w:val="00423D61"/>
    <w:rsid w:val="004240D2"/>
    <w:rsid w:val="00424151"/>
    <w:rsid w:val="00424ECA"/>
    <w:rsid w:val="00427840"/>
    <w:rsid w:val="00430AB8"/>
    <w:rsid w:val="004331D0"/>
    <w:rsid w:val="00433D9A"/>
    <w:rsid w:val="00434FAC"/>
    <w:rsid w:val="00435A2E"/>
    <w:rsid w:val="004360F0"/>
    <w:rsid w:val="004403AA"/>
    <w:rsid w:val="00440ABA"/>
    <w:rsid w:val="00440B98"/>
    <w:rsid w:val="00440C15"/>
    <w:rsid w:val="004429BC"/>
    <w:rsid w:val="004432D4"/>
    <w:rsid w:val="00444AD5"/>
    <w:rsid w:val="00445C78"/>
    <w:rsid w:val="00446AB3"/>
    <w:rsid w:val="0044777D"/>
    <w:rsid w:val="00450577"/>
    <w:rsid w:val="00451907"/>
    <w:rsid w:val="00451CAD"/>
    <w:rsid w:val="004523DE"/>
    <w:rsid w:val="00452B72"/>
    <w:rsid w:val="00452EB4"/>
    <w:rsid w:val="0045364D"/>
    <w:rsid w:val="0045713D"/>
    <w:rsid w:val="00457537"/>
    <w:rsid w:val="00461D76"/>
    <w:rsid w:val="00464274"/>
    <w:rsid w:val="0046529C"/>
    <w:rsid w:val="00466B86"/>
    <w:rsid w:val="00466E9D"/>
    <w:rsid w:val="00467670"/>
    <w:rsid w:val="00467866"/>
    <w:rsid w:val="004679F7"/>
    <w:rsid w:val="00470429"/>
    <w:rsid w:val="0047133F"/>
    <w:rsid w:val="00471377"/>
    <w:rsid w:val="00471769"/>
    <w:rsid w:val="00471F60"/>
    <w:rsid w:val="00473BC4"/>
    <w:rsid w:val="0047458F"/>
    <w:rsid w:val="00474BD9"/>
    <w:rsid w:val="00475E83"/>
    <w:rsid w:val="00476102"/>
    <w:rsid w:val="00476F04"/>
    <w:rsid w:val="00477285"/>
    <w:rsid w:val="00477E6B"/>
    <w:rsid w:val="0048193A"/>
    <w:rsid w:val="0048193D"/>
    <w:rsid w:val="004820CA"/>
    <w:rsid w:val="0048302E"/>
    <w:rsid w:val="0048395F"/>
    <w:rsid w:val="00483E36"/>
    <w:rsid w:val="004848BD"/>
    <w:rsid w:val="00484D6B"/>
    <w:rsid w:val="00485E4B"/>
    <w:rsid w:val="00486D37"/>
    <w:rsid w:val="00487E94"/>
    <w:rsid w:val="00491C04"/>
    <w:rsid w:val="004920C2"/>
    <w:rsid w:val="0049429C"/>
    <w:rsid w:val="00495C73"/>
    <w:rsid w:val="00497271"/>
    <w:rsid w:val="004A03E3"/>
    <w:rsid w:val="004A0815"/>
    <w:rsid w:val="004A0B99"/>
    <w:rsid w:val="004A0D7C"/>
    <w:rsid w:val="004A114B"/>
    <w:rsid w:val="004A1CEE"/>
    <w:rsid w:val="004A2ECE"/>
    <w:rsid w:val="004A34BA"/>
    <w:rsid w:val="004A424F"/>
    <w:rsid w:val="004A49DC"/>
    <w:rsid w:val="004A4A73"/>
    <w:rsid w:val="004A4F1A"/>
    <w:rsid w:val="004A547A"/>
    <w:rsid w:val="004A551A"/>
    <w:rsid w:val="004A6BFF"/>
    <w:rsid w:val="004A7432"/>
    <w:rsid w:val="004A7DDC"/>
    <w:rsid w:val="004B14D7"/>
    <w:rsid w:val="004B1652"/>
    <w:rsid w:val="004B3D96"/>
    <w:rsid w:val="004B5443"/>
    <w:rsid w:val="004B70F0"/>
    <w:rsid w:val="004B7FCD"/>
    <w:rsid w:val="004C0A6B"/>
    <w:rsid w:val="004C319A"/>
    <w:rsid w:val="004C31DA"/>
    <w:rsid w:val="004C5A50"/>
    <w:rsid w:val="004C763F"/>
    <w:rsid w:val="004C7C0E"/>
    <w:rsid w:val="004C7CF6"/>
    <w:rsid w:val="004D2B2E"/>
    <w:rsid w:val="004D30CA"/>
    <w:rsid w:val="004D4C8C"/>
    <w:rsid w:val="004D6A34"/>
    <w:rsid w:val="004E0B59"/>
    <w:rsid w:val="004E283A"/>
    <w:rsid w:val="004E2A6A"/>
    <w:rsid w:val="004E2D7E"/>
    <w:rsid w:val="004E31E6"/>
    <w:rsid w:val="004E3456"/>
    <w:rsid w:val="004E380C"/>
    <w:rsid w:val="004E5289"/>
    <w:rsid w:val="004E537C"/>
    <w:rsid w:val="004E66CC"/>
    <w:rsid w:val="004E6F02"/>
    <w:rsid w:val="004F0CE2"/>
    <w:rsid w:val="004F23BB"/>
    <w:rsid w:val="004F2EFE"/>
    <w:rsid w:val="004F6008"/>
    <w:rsid w:val="004F689F"/>
    <w:rsid w:val="004F7602"/>
    <w:rsid w:val="0050041D"/>
    <w:rsid w:val="00500F88"/>
    <w:rsid w:val="00501F0F"/>
    <w:rsid w:val="005038A5"/>
    <w:rsid w:val="00503F17"/>
    <w:rsid w:val="00505BF6"/>
    <w:rsid w:val="00506854"/>
    <w:rsid w:val="0051026E"/>
    <w:rsid w:val="0051336C"/>
    <w:rsid w:val="0051537A"/>
    <w:rsid w:val="005163E0"/>
    <w:rsid w:val="005173CE"/>
    <w:rsid w:val="0051744A"/>
    <w:rsid w:val="00520F27"/>
    <w:rsid w:val="00522B8D"/>
    <w:rsid w:val="00522DBE"/>
    <w:rsid w:val="0052341A"/>
    <w:rsid w:val="00524BED"/>
    <w:rsid w:val="005255AC"/>
    <w:rsid w:val="005277E2"/>
    <w:rsid w:val="00535318"/>
    <w:rsid w:val="005361B0"/>
    <w:rsid w:val="005362E9"/>
    <w:rsid w:val="00536A89"/>
    <w:rsid w:val="00536D9E"/>
    <w:rsid w:val="00537144"/>
    <w:rsid w:val="005436A7"/>
    <w:rsid w:val="00544F07"/>
    <w:rsid w:val="00547F9C"/>
    <w:rsid w:val="00550FE0"/>
    <w:rsid w:val="00551280"/>
    <w:rsid w:val="005528F2"/>
    <w:rsid w:val="00552A72"/>
    <w:rsid w:val="005545C3"/>
    <w:rsid w:val="00554E02"/>
    <w:rsid w:val="005554EA"/>
    <w:rsid w:val="0055672A"/>
    <w:rsid w:val="0055756A"/>
    <w:rsid w:val="00557BC4"/>
    <w:rsid w:val="005600BA"/>
    <w:rsid w:val="005605B5"/>
    <w:rsid w:val="00561526"/>
    <w:rsid w:val="00561691"/>
    <w:rsid w:val="00561E57"/>
    <w:rsid w:val="00562859"/>
    <w:rsid w:val="005645BE"/>
    <w:rsid w:val="005673EE"/>
    <w:rsid w:val="005707F9"/>
    <w:rsid w:val="0057094F"/>
    <w:rsid w:val="00572FD0"/>
    <w:rsid w:val="00573D0F"/>
    <w:rsid w:val="00575090"/>
    <w:rsid w:val="005758AF"/>
    <w:rsid w:val="0058045B"/>
    <w:rsid w:val="005808C3"/>
    <w:rsid w:val="005823D2"/>
    <w:rsid w:val="005829E2"/>
    <w:rsid w:val="00583BB8"/>
    <w:rsid w:val="005842D3"/>
    <w:rsid w:val="005851AF"/>
    <w:rsid w:val="0059048A"/>
    <w:rsid w:val="00590717"/>
    <w:rsid w:val="0059077D"/>
    <w:rsid w:val="00590B57"/>
    <w:rsid w:val="00590C8B"/>
    <w:rsid w:val="00591B56"/>
    <w:rsid w:val="0059260A"/>
    <w:rsid w:val="00593670"/>
    <w:rsid w:val="00594105"/>
    <w:rsid w:val="005941E0"/>
    <w:rsid w:val="005947AC"/>
    <w:rsid w:val="005956CC"/>
    <w:rsid w:val="00596AC8"/>
    <w:rsid w:val="00597631"/>
    <w:rsid w:val="00597659"/>
    <w:rsid w:val="0059787A"/>
    <w:rsid w:val="00597AE6"/>
    <w:rsid w:val="005A0899"/>
    <w:rsid w:val="005A1C32"/>
    <w:rsid w:val="005A1E5A"/>
    <w:rsid w:val="005A2E63"/>
    <w:rsid w:val="005A474D"/>
    <w:rsid w:val="005A7780"/>
    <w:rsid w:val="005B10F3"/>
    <w:rsid w:val="005B18B5"/>
    <w:rsid w:val="005B1979"/>
    <w:rsid w:val="005B1FDE"/>
    <w:rsid w:val="005B253A"/>
    <w:rsid w:val="005B5814"/>
    <w:rsid w:val="005B593C"/>
    <w:rsid w:val="005B5FCB"/>
    <w:rsid w:val="005B6C36"/>
    <w:rsid w:val="005B717A"/>
    <w:rsid w:val="005C5027"/>
    <w:rsid w:val="005C6D39"/>
    <w:rsid w:val="005C78DB"/>
    <w:rsid w:val="005C7B2E"/>
    <w:rsid w:val="005D19B6"/>
    <w:rsid w:val="005D1ADC"/>
    <w:rsid w:val="005D1D53"/>
    <w:rsid w:val="005D31C2"/>
    <w:rsid w:val="005D556E"/>
    <w:rsid w:val="005D69A6"/>
    <w:rsid w:val="005D7976"/>
    <w:rsid w:val="005D79E9"/>
    <w:rsid w:val="005D7E8A"/>
    <w:rsid w:val="005D7EDD"/>
    <w:rsid w:val="005E0F4C"/>
    <w:rsid w:val="005E1118"/>
    <w:rsid w:val="005E26C0"/>
    <w:rsid w:val="005E279D"/>
    <w:rsid w:val="005E373F"/>
    <w:rsid w:val="005E4698"/>
    <w:rsid w:val="005E47E0"/>
    <w:rsid w:val="005E672E"/>
    <w:rsid w:val="005E685C"/>
    <w:rsid w:val="005F01C5"/>
    <w:rsid w:val="005F0CAD"/>
    <w:rsid w:val="005F2CF2"/>
    <w:rsid w:val="005F3EC5"/>
    <w:rsid w:val="005F44F0"/>
    <w:rsid w:val="005F5FC9"/>
    <w:rsid w:val="005F66F5"/>
    <w:rsid w:val="006048DF"/>
    <w:rsid w:val="00604E2F"/>
    <w:rsid w:val="00605063"/>
    <w:rsid w:val="006057B4"/>
    <w:rsid w:val="006060C5"/>
    <w:rsid w:val="00606B64"/>
    <w:rsid w:val="00607D7B"/>
    <w:rsid w:val="006104F6"/>
    <w:rsid w:val="00610DAA"/>
    <w:rsid w:val="00612AB2"/>
    <w:rsid w:val="006136B7"/>
    <w:rsid w:val="00614FCD"/>
    <w:rsid w:val="0061743C"/>
    <w:rsid w:val="006204AE"/>
    <w:rsid w:val="00620B07"/>
    <w:rsid w:val="00622037"/>
    <w:rsid w:val="0062278C"/>
    <w:rsid w:val="00622DF3"/>
    <w:rsid w:val="0062481F"/>
    <w:rsid w:val="0062769E"/>
    <w:rsid w:val="006277EA"/>
    <w:rsid w:val="0063035E"/>
    <w:rsid w:val="0063048C"/>
    <w:rsid w:val="00633497"/>
    <w:rsid w:val="00633D7E"/>
    <w:rsid w:val="00637CE8"/>
    <w:rsid w:val="00640CBA"/>
    <w:rsid w:val="0064160C"/>
    <w:rsid w:val="00641C63"/>
    <w:rsid w:val="00641E38"/>
    <w:rsid w:val="006420F8"/>
    <w:rsid w:val="00645A26"/>
    <w:rsid w:val="0064632F"/>
    <w:rsid w:val="00647FD9"/>
    <w:rsid w:val="0065008B"/>
    <w:rsid w:val="0065262C"/>
    <w:rsid w:val="006529EE"/>
    <w:rsid w:val="00654163"/>
    <w:rsid w:val="0065609A"/>
    <w:rsid w:val="006568B4"/>
    <w:rsid w:val="00656A04"/>
    <w:rsid w:val="00656A7C"/>
    <w:rsid w:val="00660E8C"/>
    <w:rsid w:val="00660FED"/>
    <w:rsid w:val="006623A9"/>
    <w:rsid w:val="00663E1B"/>
    <w:rsid w:val="006656E7"/>
    <w:rsid w:val="0066576E"/>
    <w:rsid w:val="00665DE6"/>
    <w:rsid w:val="00666204"/>
    <w:rsid w:val="00666763"/>
    <w:rsid w:val="00666A18"/>
    <w:rsid w:val="00667245"/>
    <w:rsid w:val="00667E25"/>
    <w:rsid w:val="00667E43"/>
    <w:rsid w:val="006711F8"/>
    <w:rsid w:val="00671C31"/>
    <w:rsid w:val="006725B1"/>
    <w:rsid w:val="00672F3A"/>
    <w:rsid w:val="006734AF"/>
    <w:rsid w:val="00673967"/>
    <w:rsid w:val="00674E16"/>
    <w:rsid w:val="00675D70"/>
    <w:rsid w:val="006778EC"/>
    <w:rsid w:val="00680436"/>
    <w:rsid w:val="00680544"/>
    <w:rsid w:val="00680F6D"/>
    <w:rsid w:val="006816FF"/>
    <w:rsid w:val="00681AC3"/>
    <w:rsid w:val="00682844"/>
    <w:rsid w:val="006833DC"/>
    <w:rsid w:val="0068499D"/>
    <w:rsid w:val="00687337"/>
    <w:rsid w:val="00687C8F"/>
    <w:rsid w:val="00690F27"/>
    <w:rsid w:val="006913AC"/>
    <w:rsid w:val="00692033"/>
    <w:rsid w:val="0069310B"/>
    <w:rsid w:val="006932A2"/>
    <w:rsid w:val="006941DC"/>
    <w:rsid w:val="0069478D"/>
    <w:rsid w:val="00694967"/>
    <w:rsid w:val="00694FE2"/>
    <w:rsid w:val="0069560B"/>
    <w:rsid w:val="006979F6"/>
    <w:rsid w:val="00697C3C"/>
    <w:rsid w:val="006A042A"/>
    <w:rsid w:val="006A0F45"/>
    <w:rsid w:val="006A11AF"/>
    <w:rsid w:val="006A2520"/>
    <w:rsid w:val="006A28E8"/>
    <w:rsid w:val="006A2909"/>
    <w:rsid w:val="006A344B"/>
    <w:rsid w:val="006A3490"/>
    <w:rsid w:val="006A5E21"/>
    <w:rsid w:val="006A5F8E"/>
    <w:rsid w:val="006A71E5"/>
    <w:rsid w:val="006A73F2"/>
    <w:rsid w:val="006A759D"/>
    <w:rsid w:val="006A78FD"/>
    <w:rsid w:val="006B131E"/>
    <w:rsid w:val="006B1B18"/>
    <w:rsid w:val="006B21FA"/>
    <w:rsid w:val="006B2456"/>
    <w:rsid w:val="006B4413"/>
    <w:rsid w:val="006B4DFE"/>
    <w:rsid w:val="006B5DC0"/>
    <w:rsid w:val="006B6D58"/>
    <w:rsid w:val="006C0061"/>
    <w:rsid w:val="006C0CE2"/>
    <w:rsid w:val="006C1EF2"/>
    <w:rsid w:val="006C287F"/>
    <w:rsid w:val="006C2A38"/>
    <w:rsid w:val="006C5CEF"/>
    <w:rsid w:val="006C5FB1"/>
    <w:rsid w:val="006C7394"/>
    <w:rsid w:val="006C7B5A"/>
    <w:rsid w:val="006D2813"/>
    <w:rsid w:val="006D452B"/>
    <w:rsid w:val="006D5020"/>
    <w:rsid w:val="006D521D"/>
    <w:rsid w:val="006D5A62"/>
    <w:rsid w:val="006D5A95"/>
    <w:rsid w:val="006D6368"/>
    <w:rsid w:val="006E0495"/>
    <w:rsid w:val="006E0E4A"/>
    <w:rsid w:val="006E0E6B"/>
    <w:rsid w:val="006E141F"/>
    <w:rsid w:val="006E1D9F"/>
    <w:rsid w:val="006E2061"/>
    <w:rsid w:val="006E29C3"/>
    <w:rsid w:val="006E2D10"/>
    <w:rsid w:val="006E378C"/>
    <w:rsid w:val="006E4800"/>
    <w:rsid w:val="006E6EC4"/>
    <w:rsid w:val="006F105F"/>
    <w:rsid w:val="006F31AC"/>
    <w:rsid w:val="006F489F"/>
    <w:rsid w:val="006F54DA"/>
    <w:rsid w:val="006F6C38"/>
    <w:rsid w:val="006F6FE3"/>
    <w:rsid w:val="00701780"/>
    <w:rsid w:val="00703843"/>
    <w:rsid w:val="007041E6"/>
    <w:rsid w:val="00704630"/>
    <w:rsid w:val="0070554A"/>
    <w:rsid w:val="00705A88"/>
    <w:rsid w:val="00705BD0"/>
    <w:rsid w:val="00706853"/>
    <w:rsid w:val="00710C1F"/>
    <w:rsid w:val="00712351"/>
    <w:rsid w:val="00713059"/>
    <w:rsid w:val="007145AC"/>
    <w:rsid w:val="007146A1"/>
    <w:rsid w:val="00715AC5"/>
    <w:rsid w:val="00715CC6"/>
    <w:rsid w:val="00716826"/>
    <w:rsid w:val="0071776A"/>
    <w:rsid w:val="00721CD1"/>
    <w:rsid w:val="0072231C"/>
    <w:rsid w:val="00722362"/>
    <w:rsid w:val="007238CC"/>
    <w:rsid w:val="00724EDC"/>
    <w:rsid w:val="00726304"/>
    <w:rsid w:val="0072667E"/>
    <w:rsid w:val="00731D93"/>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943"/>
    <w:rsid w:val="00770BED"/>
    <w:rsid w:val="0077470F"/>
    <w:rsid w:val="00775B52"/>
    <w:rsid w:val="007766F8"/>
    <w:rsid w:val="0077772E"/>
    <w:rsid w:val="00777B3D"/>
    <w:rsid w:val="00777E29"/>
    <w:rsid w:val="007801C9"/>
    <w:rsid w:val="007805BE"/>
    <w:rsid w:val="007823AF"/>
    <w:rsid w:val="00782CD6"/>
    <w:rsid w:val="0078313B"/>
    <w:rsid w:val="00784C3D"/>
    <w:rsid w:val="00785FC5"/>
    <w:rsid w:val="00786289"/>
    <w:rsid w:val="00786694"/>
    <w:rsid w:val="00786FBF"/>
    <w:rsid w:val="007871C8"/>
    <w:rsid w:val="00787E26"/>
    <w:rsid w:val="007901A1"/>
    <w:rsid w:val="00790B82"/>
    <w:rsid w:val="0079181F"/>
    <w:rsid w:val="00792571"/>
    <w:rsid w:val="00792A17"/>
    <w:rsid w:val="00793B02"/>
    <w:rsid w:val="0079435C"/>
    <w:rsid w:val="00795199"/>
    <w:rsid w:val="007A1297"/>
    <w:rsid w:val="007A1880"/>
    <w:rsid w:val="007A2172"/>
    <w:rsid w:val="007A4D8A"/>
    <w:rsid w:val="007B0C0E"/>
    <w:rsid w:val="007B10DC"/>
    <w:rsid w:val="007B1701"/>
    <w:rsid w:val="007B255E"/>
    <w:rsid w:val="007B265B"/>
    <w:rsid w:val="007B3E5C"/>
    <w:rsid w:val="007B3E8C"/>
    <w:rsid w:val="007B4F4C"/>
    <w:rsid w:val="007B5EB0"/>
    <w:rsid w:val="007B63CB"/>
    <w:rsid w:val="007B6E4E"/>
    <w:rsid w:val="007C3FDD"/>
    <w:rsid w:val="007C425B"/>
    <w:rsid w:val="007D1016"/>
    <w:rsid w:val="007D2C73"/>
    <w:rsid w:val="007D3DCF"/>
    <w:rsid w:val="007D442A"/>
    <w:rsid w:val="007D4AE2"/>
    <w:rsid w:val="007D55B6"/>
    <w:rsid w:val="007D59B1"/>
    <w:rsid w:val="007D671C"/>
    <w:rsid w:val="007D716C"/>
    <w:rsid w:val="007E0CEC"/>
    <w:rsid w:val="007E1B84"/>
    <w:rsid w:val="007E1FCD"/>
    <w:rsid w:val="007E29C4"/>
    <w:rsid w:val="007E34AC"/>
    <w:rsid w:val="007E3B0D"/>
    <w:rsid w:val="007E3B73"/>
    <w:rsid w:val="007E5BBC"/>
    <w:rsid w:val="007E5DB4"/>
    <w:rsid w:val="007F0334"/>
    <w:rsid w:val="007F2E24"/>
    <w:rsid w:val="007F3EB3"/>
    <w:rsid w:val="007F4260"/>
    <w:rsid w:val="007F5E28"/>
    <w:rsid w:val="007F5FBB"/>
    <w:rsid w:val="007F6F3B"/>
    <w:rsid w:val="007F7760"/>
    <w:rsid w:val="008002CD"/>
    <w:rsid w:val="00801D3C"/>
    <w:rsid w:val="0080324A"/>
    <w:rsid w:val="00806DCC"/>
    <w:rsid w:val="008105FA"/>
    <w:rsid w:val="00810A87"/>
    <w:rsid w:val="00810F6C"/>
    <w:rsid w:val="00811575"/>
    <w:rsid w:val="0081183D"/>
    <w:rsid w:val="008147BC"/>
    <w:rsid w:val="00814CE0"/>
    <w:rsid w:val="00816642"/>
    <w:rsid w:val="008166B8"/>
    <w:rsid w:val="00816AC6"/>
    <w:rsid w:val="0081785E"/>
    <w:rsid w:val="00822778"/>
    <w:rsid w:val="008237CB"/>
    <w:rsid w:val="00824039"/>
    <w:rsid w:val="0082441A"/>
    <w:rsid w:val="008256F9"/>
    <w:rsid w:val="00826DDF"/>
    <w:rsid w:val="00826FE2"/>
    <w:rsid w:val="0082787E"/>
    <w:rsid w:val="00827B51"/>
    <w:rsid w:val="0083006F"/>
    <w:rsid w:val="0083070B"/>
    <w:rsid w:val="008319E6"/>
    <w:rsid w:val="00831AF5"/>
    <w:rsid w:val="00835A47"/>
    <w:rsid w:val="00835A81"/>
    <w:rsid w:val="008361C6"/>
    <w:rsid w:val="00836435"/>
    <w:rsid w:val="008372D3"/>
    <w:rsid w:val="00837928"/>
    <w:rsid w:val="0084049A"/>
    <w:rsid w:val="008412B2"/>
    <w:rsid w:val="00841346"/>
    <w:rsid w:val="0084338A"/>
    <w:rsid w:val="0084349A"/>
    <w:rsid w:val="008434ED"/>
    <w:rsid w:val="0084413A"/>
    <w:rsid w:val="00850728"/>
    <w:rsid w:val="00852321"/>
    <w:rsid w:val="0085366C"/>
    <w:rsid w:val="008548B5"/>
    <w:rsid w:val="00855CA2"/>
    <w:rsid w:val="00860B37"/>
    <w:rsid w:val="008620D4"/>
    <w:rsid w:val="00862D31"/>
    <w:rsid w:val="00863C7A"/>
    <w:rsid w:val="00863D70"/>
    <w:rsid w:val="008659FD"/>
    <w:rsid w:val="008669F0"/>
    <w:rsid w:val="00870915"/>
    <w:rsid w:val="008726B0"/>
    <w:rsid w:val="008750C4"/>
    <w:rsid w:val="00876748"/>
    <w:rsid w:val="00876F40"/>
    <w:rsid w:val="00877079"/>
    <w:rsid w:val="0087785F"/>
    <w:rsid w:val="008800C3"/>
    <w:rsid w:val="00880B8B"/>
    <w:rsid w:val="00881C09"/>
    <w:rsid w:val="008821C4"/>
    <w:rsid w:val="00883461"/>
    <w:rsid w:val="008840ED"/>
    <w:rsid w:val="0088444B"/>
    <w:rsid w:val="00884B3B"/>
    <w:rsid w:val="00885F7B"/>
    <w:rsid w:val="00886791"/>
    <w:rsid w:val="00886F26"/>
    <w:rsid w:val="008945DD"/>
    <w:rsid w:val="008946FC"/>
    <w:rsid w:val="00895779"/>
    <w:rsid w:val="00896E43"/>
    <w:rsid w:val="00897CCF"/>
    <w:rsid w:val="008A1251"/>
    <w:rsid w:val="008A243C"/>
    <w:rsid w:val="008A4CB9"/>
    <w:rsid w:val="008A56A6"/>
    <w:rsid w:val="008A7238"/>
    <w:rsid w:val="008B022B"/>
    <w:rsid w:val="008B3822"/>
    <w:rsid w:val="008B484A"/>
    <w:rsid w:val="008B601B"/>
    <w:rsid w:val="008B6E0E"/>
    <w:rsid w:val="008C0B54"/>
    <w:rsid w:val="008C283F"/>
    <w:rsid w:val="008C2C1B"/>
    <w:rsid w:val="008C562F"/>
    <w:rsid w:val="008C586D"/>
    <w:rsid w:val="008C5EB1"/>
    <w:rsid w:val="008D0B6A"/>
    <w:rsid w:val="008D11AD"/>
    <w:rsid w:val="008D127B"/>
    <w:rsid w:val="008D1CF6"/>
    <w:rsid w:val="008D1E6C"/>
    <w:rsid w:val="008D30CB"/>
    <w:rsid w:val="008D4775"/>
    <w:rsid w:val="008D4FDB"/>
    <w:rsid w:val="008D6802"/>
    <w:rsid w:val="008E0986"/>
    <w:rsid w:val="008E0D39"/>
    <w:rsid w:val="008E16E3"/>
    <w:rsid w:val="008E290C"/>
    <w:rsid w:val="008E371B"/>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827"/>
    <w:rsid w:val="00907B15"/>
    <w:rsid w:val="00907B26"/>
    <w:rsid w:val="009101C3"/>
    <w:rsid w:val="0091156E"/>
    <w:rsid w:val="009117E9"/>
    <w:rsid w:val="009133BE"/>
    <w:rsid w:val="00913A80"/>
    <w:rsid w:val="00913D7A"/>
    <w:rsid w:val="009141E0"/>
    <w:rsid w:val="009143A7"/>
    <w:rsid w:val="0091584D"/>
    <w:rsid w:val="00915E63"/>
    <w:rsid w:val="00916238"/>
    <w:rsid w:val="009164B5"/>
    <w:rsid w:val="00916C6A"/>
    <w:rsid w:val="009170A0"/>
    <w:rsid w:val="00921918"/>
    <w:rsid w:val="00921BBE"/>
    <w:rsid w:val="00921F0D"/>
    <w:rsid w:val="00921FDF"/>
    <w:rsid w:val="00922830"/>
    <w:rsid w:val="00923514"/>
    <w:rsid w:val="00923964"/>
    <w:rsid w:val="00923DA4"/>
    <w:rsid w:val="00923FAD"/>
    <w:rsid w:val="0092549B"/>
    <w:rsid w:val="009305CF"/>
    <w:rsid w:val="00930965"/>
    <w:rsid w:val="00931737"/>
    <w:rsid w:val="0093289F"/>
    <w:rsid w:val="00934EA2"/>
    <w:rsid w:val="0093554E"/>
    <w:rsid w:val="009404FF"/>
    <w:rsid w:val="009416C6"/>
    <w:rsid w:val="00942075"/>
    <w:rsid w:val="009460B6"/>
    <w:rsid w:val="00946656"/>
    <w:rsid w:val="009469BA"/>
    <w:rsid w:val="00947048"/>
    <w:rsid w:val="00950CAF"/>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5A45"/>
    <w:rsid w:val="00975A96"/>
    <w:rsid w:val="00976287"/>
    <w:rsid w:val="00976F0D"/>
    <w:rsid w:val="0097764C"/>
    <w:rsid w:val="009804AD"/>
    <w:rsid w:val="0098078F"/>
    <w:rsid w:val="009833FF"/>
    <w:rsid w:val="00983AAC"/>
    <w:rsid w:val="0098467C"/>
    <w:rsid w:val="00984D47"/>
    <w:rsid w:val="0098655E"/>
    <w:rsid w:val="00987A31"/>
    <w:rsid w:val="00990DA6"/>
    <w:rsid w:val="00993166"/>
    <w:rsid w:val="009948B1"/>
    <w:rsid w:val="00994E65"/>
    <w:rsid w:val="0099682A"/>
    <w:rsid w:val="00997C08"/>
    <w:rsid w:val="009A27CD"/>
    <w:rsid w:val="009A2825"/>
    <w:rsid w:val="009A327F"/>
    <w:rsid w:val="009A418B"/>
    <w:rsid w:val="009A4428"/>
    <w:rsid w:val="009A4503"/>
    <w:rsid w:val="009A46E7"/>
    <w:rsid w:val="009A4861"/>
    <w:rsid w:val="009A5043"/>
    <w:rsid w:val="009A62F3"/>
    <w:rsid w:val="009A6BB7"/>
    <w:rsid w:val="009A6D6F"/>
    <w:rsid w:val="009A72FF"/>
    <w:rsid w:val="009B0BC5"/>
    <w:rsid w:val="009B15E5"/>
    <w:rsid w:val="009B32A7"/>
    <w:rsid w:val="009B442A"/>
    <w:rsid w:val="009B45B8"/>
    <w:rsid w:val="009B4E08"/>
    <w:rsid w:val="009B5819"/>
    <w:rsid w:val="009B59DC"/>
    <w:rsid w:val="009B5F90"/>
    <w:rsid w:val="009B6E8A"/>
    <w:rsid w:val="009C0CB4"/>
    <w:rsid w:val="009C0DBB"/>
    <w:rsid w:val="009C123F"/>
    <w:rsid w:val="009C1DD1"/>
    <w:rsid w:val="009C2E43"/>
    <w:rsid w:val="009C3574"/>
    <w:rsid w:val="009C3DA9"/>
    <w:rsid w:val="009C4420"/>
    <w:rsid w:val="009C4936"/>
    <w:rsid w:val="009C505D"/>
    <w:rsid w:val="009C5B20"/>
    <w:rsid w:val="009C60C7"/>
    <w:rsid w:val="009C6790"/>
    <w:rsid w:val="009D0F66"/>
    <w:rsid w:val="009D10F2"/>
    <w:rsid w:val="009D2164"/>
    <w:rsid w:val="009D2222"/>
    <w:rsid w:val="009D27F6"/>
    <w:rsid w:val="009D284D"/>
    <w:rsid w:val="009D5824"/>
    <w:rsid w:val="009D6886"/>
    <w:rsid w:val="009E0059"/>
    <w:rsid w:val="009E077C"/>
    <w:rsid w:val="009E16C2"/>
    <w:rsid w:val="009E25EF"/>
    <w:rsid w:val="009E2F4A"/>
    <w:rsid w:val="009E4F29"/>
    <w:rsid w:val="009E5C08"/>
    <w:rsid w:val="009E7FC4"/>
    <w:rsid w:val="009F1AED"/>
    <w:rsid w:val="009F33E7"/>
    <w:rsid w:val="009F4D4A"/>
    <w:rsid w:val="009F76EB"/>
    <w:rsid w:val="009F790F"/>
    <w:rsid w:val="009F7ECF"/>
    <w:rsid w:val="00A00A6F"/>
    <w:rsid w:val="00A0303C"/>
    <w:rsid w:val="00A0308B"/>
    <w:rsid w:val="00A03729"/>
    <w:rsid w:val="00A03D77"/>
    <w:rsid w:val="00A075BE"/>
    <w:rsid w:val="00A11E53"/>
    <w:rsid w:val="00A11F3F"/>
    <w:rsid w:val="00A14480"/>
    <w:rsid w:val="00A1530A"/>
    <w:rsid w:val="00A16A84"/>
    <w:rsid w:val="00A16EF1"/>
    <w:rsid w:val="00A231AF"/>
    <w:rsid w:val="00A2452F"/>
    <w:rsid w:val="00A25243"/>
    <w:rsid w:val="00A258FA"/>
    <w:rsid w:val="00A30FE1"/>
    <w:rsid w:val="00A318F1"/>
    <w:rsid w:val="00A34847"/>
    <w:rsid w:val="00A36AFD"/>
    <w:rsid w:val="00A4093F"/>
    <w:rsid w:val="00A40BBD"/>
    <w:rsid w:val="00A41A1E"/>
    <w:rsid w:val="00A43C68"/>
    <w:rsid w:val="00A44F4D"/>
    <w:rsid w:val="00A473DE"/>
    <w:rsid w:val="00A47C9C"/>
    <w:rsid w:val="00A47FD3"/>
    <w:rsid w:val="00A508DE"/>
    <w:rsid w:val="00A50DCC"/>
    <w:rsid w:val="00A5153F"/>
    <w:rsid w:val="00A5175A"/>
    <w:rsid w:val="00A52135"/>
    <w:rsid w:val="00A5310E"/>
    <w:rsid w:val="00A55BF1"/>
    <w:rsid w:val="00A60E3B"/>
    <w:rsid w:val="00A60EC9"/>
    <w:rsid w:val="00A6121A"/>
    <w:rsid w:val="00A61826"/>
    <w:rsid w:val="00A61A30"/>
    <w:rsid w:val="00A6378B"/>
    <w:rsid w:val="00A64616"/>
    <w:rsid w:val="00A65C8B"/>
    <w:rsid w:val="00A6631D"/>
    <w:rsid w:val="00A66DFE"/>
    <w:rsid w:val="00A66E5B"/>
    <w:rsid w:val="00A67D84"/>
    <w:rsid w:val="00A70CAB"/>
    <w:rsid w:val="00A74E30"/>
    <w:rsid w:val="00A76CBD"/>
    <w:rsid w:val="00A77819"/>
    <w:rsid w:val="00A77FAD"/>
    <w:rsid w:val="00A80009"/>
    <w:rsid w:val="00A80257"/>
    <w:rsid w:val="00A810DA"/>
    <w:rsid w:val="00A82065"/>
    <w:rsid w:val="00A843F7"/>
    <w:rsid w:val="00A854CC"/>
    <w:rsid w:val="00A85501"/>
    <w:rsid w:val="00A85DFD"/>
    <w:rsid w:val="00A8622C"/>
    <w:rsid w:val="00A903DA"/>
    <w:rsid w:val="00A92B16"/>
    <w:rsid w:val="00A94C9C"/>
    <w:rsid w:val="00A94F06"/>
    <w:rsid w:val="00A95140"/>
    <w:rsid w:val="00A97A01"/>
    <w:rsid w:val="00AA0F8B"/>
    <w:rsid w:val="00AA103F"/>
    <w:rsid w:val="00AA12FB"/>
    <w:rsid w:val="00AA17F0"/>
    <w:rsid w:val="00AA26A0"/>
    <w:rsid w:val="00AA368E"/>
    <w:rsid w:val="00AA36FD"/>
    <w:rsid w:val="00AA3901"/>
    <w:rsid w:val="00AA6D89"/>
    <w:rsid w:val="00AA748D"/>
    <w:rsid w:val="00AA75FE"/>
    <w:rsid w:val="00AB1E24"/>
    <w:rsid w:val="00AB259D"/>
    <w:rsid w:val="00AB354B"/>
    <w:rsid w:val="00AB3BD3"/>
    <w:rsid w:val="00AB427C"/>
    <w:rsid w:val="00AB43EB"/>
    <w:rsid w:val="00AB51C7"/>
    <w:rsid w:val="00AC0F34"/>
    <w:rsid w:val="00AC2759"/>
    <w:rsid w:val="00AC3254"/>
    <w:rsid w:val="00AC3BF9"/>
    <w:rsid w:val="00AC4188"/>
    <w:rsid w:val="00AC5C45"/>
    <w:rsid w:val="00AC63F3"/>
    <w:rsid w:val="00AC6AB1"/>
    <w:rsid w:val="00AD07CF"/>
    <w:rsid w:val="00AD0AD6"/>
    <w:rsid w:val="00AD1569"/>
    <w:rsid w:val="00AD2D05"/>
    <w:rsid w:val="00AD363C"/>
    <w:rsid w:val="00AD36C5"/>
    <w:rsid w:val="00AD4DA1"/>
    <w:rsid w:val="00AD5086"/>
    <w:rsid w:val="00AD7224"/>
    <w:rsid w:val="00AD7623"/>
    <w:rsid w:val="00AE0915"/>
    <w:rsid w:val="00AE0DE3"/>
    <w:rsid w:val="00AE2DB7"/>
    <w:rsid w:val="00AE36BD"/>
    <w:rsid w:val="00AE3F94"/>
    <w:rsid w:val="00AE45A7"/>
    <w:rsid w:val="00AE4A85"/>
    <w:rsid w:val="00AE4EF7"/>
    <w:rsid w:val="00AE6CFD"/>
    <w:rsid w:val="00AE75C5"/>
    <w:rsid w:val="00AF0DE8"/>
    <w:rsid w:val="00AF26EE"/>
    <w:rsid w:val="00AF2FC8"/>
    <w:rsid w:val="00AF4CB2"/>
    <w:rsid w:val="00AF5276"/>
    <w:rsid w:val="00AF593F"/>
    <w:rsid w:val="00AF78B3"/>
    <w:rsid w:val="00B00396"/>
    <w:rsid w:val="00B007E3"/>
    <w:rsid w:val="00B041F1"/>
    <w:rsid w:val="00B04329"/>
    <w:rsid w:val="00B0589B"/>
    <w:rsid w:val="00B05EAC"/>
    <w:rsid w:val="00B0654C"/>
    <w:rsid w:val="00B06E6A"/>
    <w:rsid w:val="00B07872"/>
    <w:rsid w:val="00B12172"/>
    <w:rsid w:val="00B1282A"/>
    <w:rsid w:val="00B13F63"/>
    <w:rsid w:val="00B153B8"/>
    <w:rsid w:val="00B162E5"/>
    <w:rsid w:val="00B16827"/>
    <w:rsid w:val="00B16861"/>
    <w:rsid w:val="00B16F6E"/>
    <w:rsid w:val="00B21218"/>
    <w:rsid w:val="00B220AE"/>
    <w:rsid w:val="00B26458"/>
    <w:rsid w:val="00B272D9"/>
    <w:rsid w:val="00B30B48"/>
    <w:rsid w:val="00B350DB"/>
    <w:rsid w:val="00B3575C"/>
    <w:rsid w:val="00B35FC1"/>
    <w:rsid w:val="00B3683A"/>
    <w:rsid w:val="00B369D6"/>
    <w:rsid w:val="00B37AE3"/>
    <w:rsid w:val="00B418FB"/>
    <w:rsid w:val="00B41DC2"/>
    <w:rsid w:val="00B43E43"/>
    <w:rsid w:val="00B44470"/>
    <w:rsid w:val="00B45591"/>
    <w:rsid w:val="00B455D6"/>
    <w:rsid w:val="00B45A27"/>
    <w:rsid w:val="00B469E0"/>
    <w:rsid w:val="00B46CA0"/>
    <w:rsid w:val="00B47B87"/>
    <w:rsid w:val="00B5195E"/>
    <w:rsid w:val="00B52705"/>
    <w:rsid w:val="00B54370"/>
    <w:rsid w:val="00B54FBC"/>
    <w:rsid w:val="00B561FB"/>
    <w:rsid w:val="00B570D1"/>
    <w:rsid w:val="00B579A4"/>
    <w:rsid w:val="00B6100D"/>
    <w:rsid w:val="00B6313C"/>
    <w:rsid w:val="00B636F9"/>
    <w:rsid w:val="00B66DE3"/>
    <w:rsid w:val="00B703BB"/>
    <w:rsid w:val="00B71B1F"/>
    <w:rsid w:val="00B71F18"/>
    <w:rsid w:val="00B72464"/>
    <w:rsid w:val="00B72585"/>
    <w:rsid w:val="00B72A86"/>
    <w:rsid w:val="00B73F5F"/>
    <w:rsid w:val="00B75B3B"/>
    <w:rsid w:val="00B76FF9"/>
    <w:rsid w:val="00B77363"/>
    <w:rsid w:val="00B77DD8"/>
    <w:rsid w:val="00B824FA"/>
    <w:rsid w:val="00B82A17"/>
    <w:rsid w:val="00B82B35"/>
    <w:rsid w:val="00B831CE"/>
    <w:rsid w:val="00B85610"/>
    <w:rsid w:val="00B8724B"/>
    <w:rsid w:val="00B87CDD"/>
    <w:rsid w:val="00B919C8"/>
    <w:rsid w:val="00B9250A"/>
    <w:rsid w:val="00B92F10"/>
    <w:rsid w:val="00B9350F"/>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584A"/>
    <w:rsid w:val="00BB593A"/>
    <w:rsid w:val="00BB5E40"/>
    <w:rsid w:val="00BB6BCB"/>
    <w:rsid w:val="00BC0125"/>
    <w:rsid w:val="00BC03D3"/>
    <w:rsid w:val="00BC33C9"/>
    <w:rsid w:val="00BC3CB9"/>
    <w:rsid w:val="00BC5938"/>
    <w:rsid w:val="00BC7424"/>
    <w:rsid w:val="00BD2966"/>
    <w:rsid w:val="00BD2DD4"/>
    <w:rsid w:val="00BD4442"/>
    <w:rsid w:val="00BD469B"/>
    <w:rsid w:val="00BD72A2"/>
    <w:rsid w:val="00BD735E"/>
    <w:rsid w:val="00BE05AB"/>
    <w:rsid w:val="00BE0D55"/>
    <w:rsid w:val="00BE114E"/>
    <w:rsid w:val="00BE337D"/>
    <w:rsid w:val="00BE444F"/>
    <w:rsid w:val="00BE52C8"/>
    <w:rsid w:val="00BE5D4B"/>
    <w:rsid w:val="00BE7917"/>
    <w:rsid w:val="00BF2D7D"/>
    <w:rsid w:val="00BF3774"/>
    <w:rsid w:val="00BF388F"/>
    <w:rsid w:val="00C004A2"/>
    <w:rsid w:val="00C036C8"/>
    <w:rsid w:val="00C038BA"/>
    <w:rsid w:val="00C0417D"/>
    <w:rsid w:val="00C04304"/>
    <w:rsid w:val="00C057C0"/>
    <w:rsid w:val="00C0581A"/>
    <w:rsid w:val="00C07172"/>
    <w:rsid w:val="00C0768A"/>
    <w:rsid w:val="00C10374"/>
    <w:rsid w:val="00C11A46"/>
    <w:rsid w:val="00C12A0F"/>
    <w:rsid w:val="00C13DD4"/>
    <w:rsid w:val="00C14C49"/>
    <w:rsid w:val="00C15EB4"/>
    <w:rsid w:val="00C178D5"/>
    <w:rsid w:val="00C21291"/>
    <w:rsid w:val="00C23F23"/>
    <w:rsid w:val="00C24CAF"/>
    <w:rsid w:val="00C2605C"/>
    <w:rsid w:val="00C26775"/>
    <w:rsid w:val="00C32E75"/>
    <w:rsid w:val="00C336A6"/>
    <w:rsid w:val="00C347C4"/>
    <w:rsid w:val="00C360FA"/>
    <w:rsid w:val="00C37E8A"/>
    <w:rsid w:val="00C40283"/>
    <w:rsid w:val="00C40B7D"/>
    <w:rsid w:val="00C41514"/>
    <w:rsid w:val="00C438AE"/>
    <w:rsid w:val="00C4479E"/>
    <w:rsid w:val="00C4481B"/>
    <w:rsid w:val="00C44F36"/>
    <w:rsid w:val="00C46CE7"/>
    <w:rsid w:val="00C51E21"/>
    <w:rsid w:val="00C523F4"/>
    <w:rsid w:val="00C569AF"/>
    <w:rsid w:val="00C57CAD"/>
    <w:rsid w:val="00C60333"/>
    <w:rsid w:val="00C65A68"/>
    <w:rsid w:val="00C678A8"/>
    <w:rsid w:val="00C70C8C"/>
    <w:rsid w:val="00C714A1"/>
    <w:rsid w:val="00C7323B"/>
    <w:rsid w:val="00C732BD"/>
    <w:rsid w:val="00C73EEE"/>
    <w:rsid w:val="00C74C6B"/>
    <w:rsid w:val="00C772F0"/>
    <w:rsid w:val="00C77951"/>
    <w:rsid w:val="00C77F48"/>
    <w:rsid w:val="00C77F88"/>
    <w:rsid w:val="00C80283"/>
    <w:rsid w:val="00C80E84"/>
    <w:rsid w:val="00C8166C"/>
    <w:rsid w:val="00C84912"/>
    <w:rsid w:val="00C852D6"/>
    <w:rsid w:val="00C8577D"/>
    <w:rsid w:val="00C8591D"/>
    <w:rsid w:val="00C8722A"/>
    <w:rsid w:val="00C92A3B"/>
    <w:rsid w:val="00C93470"/>
    <w:rsid w:val="00C93BC9"/>
    <w:rsid w:val="00C95CF5"/>
    <w:rsid w:val="00C95EC6"/>
    <w:rsid w:val="00CA28D5"/>
    <w:rsid w:val="00CA2F5F"/>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0F9"/>
    <w:rsid w:val="00CD05A0"/>
    <w:rsid w:val="00CD0645"/>
    <w:rsid w:val="00CD0794"/>
    <w:rsid w:val="00CD1227"/>
    <w:rsid w:val="00CD2E6E"/>
    <w:rsid w:val="00CD3655"/>
    <w:rsid w:val="00CD377E"/>
    <w:rsid w:val="00CD3ECC"/>
    <w:rsid w:val="00CD44EC"/>
    <w:rsid w:val="00CD48AB"/>
    <w:rsid w:val="00CD6299"/>
    <w:rsid w:val="00CD6710"/>
    <w:rsid w:val="00CE056D"/>
    <w:rsid w:val="00CE2F69"/>
    <w:rsid w:val="00CE6159"/>
    <w:rsid w:val="00CE7B7A"/>
    <w:rsid w:val="00CF09E1"/>
    <w:rsid w:val="00CF1FD7"/>
    <w:rsid w:val="00CF2353"/>
    <w:rsid w:val="00CF265E"/>
    <w:rsid w:val="00CF2FCB"/>
    <w:rsid w:val="00CF3531"/>
    <w:rsid w:val="00CF3E0D"/>
    <w:rsid w:val="00CF625D"/>
    <w:rsid w:val="00D00BD0"/>
    <w:rsid w:val="00D0179F"/>
    <w:rsid w:val="00D02253"/>
    <w:rsid w:val="00D0462B"/>
    <w:rsid w:val="00D0596B"/>
    <w:rsid w:val="00D07FBE"/>
    <w:rsid w:val="00D10BA0"/>
    <w:rsid w:val="00D11598"/>
    <w:rsid w:val="00D16E50"/>
    <w:rsid w:val="00D2053E"/>
    <w:rsid w:val="00D2095A"/>
    <w:rsid w:val="00D2157D"/>
    <w:rsid w:val="00D229B1"/>
    <w:rsid w:val="00D26973"/>
    <w:rsid w:val="00D304DF"/>
    <w:rsid w:val="00D3059D"/>
    <w:rsid w:val="00D305FC"/>
    <w:rsid w:val="00D318C1"/>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3F3D"/>
    <w:rsid w:val="00D549A3"/>
    <w:rsid w:val="00D54BF2"/>
    <w:rsid w:val="00D5582D"/>
    <w:rsid w:val="00D56BB4"/>
    <w:rsid w:val="00D603EB"/>
    <w:rsid w:val="00D61154"/>
    <w:rsid w:val="00D61CA5"/>
    <w:rsid w:val="00D6348F"/>
    <w:rsid w:val="00D64B1A"/>
    <w:rsid w:val="00D64F69"/>
    <w:rsid w:val="00D67472"/>
    <w:rsid w:val="00D713B5"/>
    <w:rsid w:val="00D72F2B"/>
    <w:rsid w:val="00D73BB0"/>
    <w:rsid w:val="00D74CF9"/>
    <w:rsid w:val="00D752FC"/>
    <w:rsid w:val="00D764F3"/>
    <w:rsid w:val="00D769C7"/>
    <w:rsid w:val="00D80A64"/>
    <w:rsid w:val="00D81E57"/>
    <w:rsid w:val="00D820F1"/>
    <w:rsid w:val="00D83030"/>
    <w:rsid w:val="00D844E7"/>
    <w:rsid w:val="00D84F01"/>
    <w:rsid w:val="00D8572D"/>
    <w:rsid w:val="00D85EFB"/>
    <w:rsid w:val="00D87F27"/>
    <w:rsid w:val="00D93690"/>
    <w:rsid w:val="00DA392D"/>
    <w:rsid w:val="00DA39FF"/>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713F"/>
    <w:rsid w:val="00DB7201"/>
    <w:rsid w:val="00DB7C48"/>
    <w:rsid w:val="00DC050A"/>
    <w:rsid w:val="00DC1878"/>
    <w:rsid w:val="00DC54DF"/>
    <w:rsid w:val="00DC666C"/>
    <w:rsid w:val="00DC7488"/>
    <w:rsid w:val="00DC7DE2"/>
    <w:rsid w:val="00DC7F65"/>
    <w:rsid w:val="00DD03FB"/>
    <w:rsid w:val="00DD0A2C"/>
    <w:rsid w:val="00DD0D92"/>
    <w:rsid w:val="00DD0E66"/>
    <w:rsid w:val="00DD0F0A"/>
    <w:rsid w:val="00DD18E1"/>
    <w:rsid w:val="00DD353F"/>
    <w:rsid w:val="00DD5E69"/>
    <w:rsid w:val="00DD60F7"/>
    <w:rsid w:val="00DD6F1D"/>
    <w:rsid w:val="00DE0467"/>
    <w:rsid w:val="00DE0587"/>
    <w:rsid w:val="00DE0660"/>
    <w:rsid w:val="00DE1D64"/>
    <w:rsid w:val="00DE201D"/>
    <w:rsid w:val="00DE2ACF"/>
    <w:rsid w:val="00DE2B3F"/>
    <w:rsid w:val="00DE341E"/>
    <w:rsid w:val="00DE398D"/>
    <w:rsid w:val="00DE4424"/>
    <w:rsid w:val="00DE49BC"/>
    <w:rsid w:val="00DE5582"/>
    <w:rsid w:val="00DE6001"/>
    <w:rsid w:val="00DE678D"/>
    <w:rsid w:val="00DE6AFD"/>
    <w:rsid w:val="00DE7DB3"/>
    <w:rsid w:val="00DF01F9"/>
    <w:rsid w:val="00DF113C"/>
    <w:rsid w:val="00DF127E"/>
    <w:rsid w:val="00DF1CB5"/>
    <w:rsid w:val="00DF316C"/>
    <w:rsid w:val="00DF3850"/>
    <w:rsid w:val="00DF3913"/>
    <w:rsid w:val="00DF53DE"/>
    <w:rsid w:val="00DF5691"/>
    <w:rsid w:val="00DF6FB1"/>
    <w:rsid w:val="00DF7635"/>
    <w:rsid w:val="00E007F8"/>
    <w:rsid w:val="00E01189"/>
    <w:rsid w:val="00E0195D"/>
    <w:rsid w:val="00E033CF"/>
    <w:rsid w:val="00E06FFC"/>
    <w:rsid w:val="00E109AF"/>
    <w:rsid w:val="00E10C39"/>
    <w:rsid w:val="00E10CF9"/>
    <w:rsid w:val="00E125C4"/>
    <w:rsid w:val="00E13423"/>
    <w:rsid w:val="00E13AA8"/>
    <w:rsid w:val="00E146AE"/>
    <w:rsid w:val="00E15715"/>
    <w:rsid w:val="00E159C0"/>
    <w:rsid w:val="00E15DEA"/>
    <w:rsid w:val="00E20A90"/>
    <w:rsid w:val="00E212CA"/>
    <w:rsid w:val="00E22437"/>
    <w:rsid w:val="00E235B9"/>
    <w:rsid w:val="00E26170"/>
    <w:rsid w:val="00E264D8"/>
    <w:rsid w:val="00E2665C"/>
    <w:rsid w:val="00E2666D"/>
    <w:rsid w:val="00E27606"/>
    <w:rsid w:val="00E27714"/>
    <w:rsid w:val="00E301AD"/>
    <w:rsid w:val="00E315E4"/>
    <w:rsid w:val="00E34D3C"/>
    <w:rsid w:val="00E3503B"/>
    <w:rsid w:val="00E357AC"/>
    <w:rsid w:val="00E35B93"/>
    <w:rsid w:val="00E35F46"/>
    <w:rsid w:val="00E37FDA"/>
    <w:rsid w:val="00E40D6E"/>
    <w:rsid w:val="00E41208"/>
    <w:rsid w:val="00E43231"/>
    <w:rsid w:val="00E44B2C"/>
    <w:rsid w:val="00E45D4C"/>
    <w:rsid w:val="00E46457"/>
    <w:rsid w:val="00E4759F"/>
    <w:rsid w:val="00E519E8"/>
    <w:rsid w:val="00E544F2"/>
    <w:rsid w:val="00E547AE"/>
    <w:rsid w:val="00E54D30"/>
    <w:rsid w:val="00E55704"/>
    <w:rsid w:val="00E56B0B"/>
    <w:rsid w:val="00E56B23"/>
    <w:rsid w:val="00E57740"/>
    <w:rsid w:val="00E63B38"/>
    <w:rsid w:val="00E67E00"/>
    <w:rsid w:val="00E70423"/>
    <w:rsid w:val="00E71C23"/>
    <w:rsid w:val="00E7259D"/>
    <w:rsid w:val="00E72FEC"/>
    <w:rsid w:val="00E740A5"/>
    <w:rsid w:val="00E743B8"/>
    <w:rsid w:val="00E75FFF"/>
    <w:rsid w:val="00E779C9"/>
    <w:rsid w:val="00E813F4"/>
    <w:rsid w:val="00E82CC2"/>
    <w:rsid w:val="00E83A1C"/>
    <w:rsid w:val="00E83DFE"/>
    <w:rsid w:val="00E842DF"/>
    <w:rsid w:val="00E85786"/>
    <w:rsid w:val="00E87198"/>
    <w:rsid w:val="00E93F9E"/>
    <w:rsid w:val="00E93FE6"/>
    <w:rsid w:val="00E944CF"/>
    <w:rsid w:val="00E96C01"/>
    <w:rsid w:val="00E96E2C"/>
    <w:rsid w:val="00E97FB3"/>
    <w:rsid w:val="00EA1E5A"/>
    <w:rsid w:val="00EA3EF8"/>
    <w:rsid w:val="00EA4B64"/>
    <w:rsid w:val="00EA6E39"/>
    <w:rsid w:val="00EB2A68"/>
    <w:rsid w:val="00EB395B"/>
    <w:rsid w:val="00EB3D4F"/>
    <w:rsid w:val="00EB418D"/>
    <w:rsid w:val="00EB4C89"/>
    <w:rsid w:val="00EB5B47"/>
    <w:rsid w:val="00EB6E15"/>
    <w:rsid w:val="00EB7458"/>
    <w:rsid w:val="00EC1B53"/>
    <w:rsid w:val="00EC2EDC"/>
    <w:rsid w:val="00EC3CDF"/>
    <w:rsid w:val="00EC3EB0"/>
    <w:rsid w:val="00EC4587"/>
    <w:rsid w:val="00EC46AF"/>
    <w:rsid w:val="00EC50FB"/>
    <w:rsid w:val="00EC614C"/>
    <w:rsid w:val="00EC6880"/>
    <w:rsid w:val="00EC6DCF"/>
    <w:rsid w:val="00EC71A4"/>
    <w:rsid w:val="00EC7B63"/>
    <w:rsid w:val="00EC7FB8"/>
    <w:rsid w:val="00ED4202"/>
    <w:rsid w:val="00ED5377"/>
    <w:rsid w:val="00ED5A08"/>
    <w:rsid w:val="00ED60CA"/>
    <w:rsid w:val="00EE0560"/>
    <w:rsid w:val="00EE11A5"/>
    <w:rsid w:val="00EE17EB"/>
    <w:rsid w:val="00EE2125"/>
    <w:rsid w:val="00EE3034"/>
    <w:rsid w:val="00EE308D"/>
    <w:rsid w:val="00EE4440"/>
    <w:rsid w:val="00EE72F0"/>
    <w:rsid w:val="00EF0F3E"/>
    <w:rsid w:val="00EF16EC"/>
    <w:rsid w:val="00EF1C73"/>
    <w:rsid w:val="00EF2E7B"/>
    <w:rsid w:val="00EF488E"/>
    <w:rsid w:val="00EF4C0F"/>
    <w:rsid w:val="00EF4E7C"/>
    <w:rsid w:val="00EF6B62"/>
    <w:rsid w:val="00F0240D"/>
    <w:rsid w:val="00F03A00"/>
    <w:rsid w:val="00F03B06"/>
    <w:rsid w:val="00F0437C"/>
    <w:rsid w:val="00F052C1"/>
    <w:rsid w:val="00F0630F"/>
    <w:rsid w:val="00F064EB"/>
    <w:rsid w:val="00F07CD6"/>
    <w:rsid w:val="00F10185"/>
    <w:rsid w:val="00F10D56"/>
    <w:rsid w:val="00F11BF7"/>
    <w:rsid w:val="00F12892"/>
    <w:rsid w:val="00F12895"/>
    <w:rsid w:val="00F13895"/>
    <w:rsid w:val="00F1513F"/>
    <w:rsid w:val="00F16E8C"/>
    <w:rsid w:val="00F2073A"/>
    <w:rsid w:val="00F2111E"/>
    <w:rsid w:val="00F212D6"/>
    <w:rsid w:val="00F22C2E"/>
    <w:rsid w:val="00F23852"/>
    <w:rsid w:val="00F23943"/>
    <w:rsid w:val="00F2409E"/>
    <w:rsid w:val="00F24D14"/>
    <w:rsid w:val="00F25566"/>
    <w:rsid w:val="00F26277"/>
    <w:rsid w:val="00F26ACE"/>
    <w:rsid w:val="00F26FF7"/>
    <w:rsid w:val="00F30AEB"/>
    <w:rsid w:val="00F35D1E"/>
    <w:rsid w:val="00F35EED"/>
    <w:rsid w:val="00F372CA"/>
    <w:rsid w:val="00F405B6"/>
    <w:rsid w:val="00F4182C"/>
    <w:rsid w:val="00F41AAC"/>
    <w:rsid w:val="00F44A16"/>
    <w:rsid w:val="00F44BA6"/>
    <w:rsid w:val="00F462DE"/>
    <w:rsid w:val="00F52BAA"/>
    <w:rsid w:val="00F533A0"/>
    <w:rsid w:val="00F5360E"/>
    <w:rsid w:val="00F54A33"/>
    <w:rsid w:val="00F56CF3"/>
    <w:rsid w:val="00F57893"/>
    <w:rsid w:val="00F6434A"/>
    <w:rsid w:val="00F643CD"/>
    <w:rsid w:val="00F6444F"/>
    <w:rsid w:val="00F653BE"/>
    <w:rsid w:val="00F65925"/>
    <w:rsid w:val="00F65DFB"/>
    <w:rsid w:val="00F6709F"/>
    <w:rsid w:val="00F706B2"/>
    <w:rsid w:val="00F71FFE"/>
    <w:rsid w:val="00F733CE"/>
    <w:rsid w:val="00F74BEC"/>
    <w:rsid w:val="00F75A0A"/>
    <w:rsid w:val="00F763F0"/>
    <w:rsid w:val="00F76656"/>
    <w:rsid w:val="00F766AA"/>
    <w:rsid w:val="00F77702"/>
    <w:rsid w:val="00F81833"/>
    <w:rsid w:val="00F8233A"/>
    <w:rsid w:val="00F82A91"/>
    <w:rsid w:val="00F84683"/>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FD"/>
    <w:rsid w:val="00FA38D3"/>
    <w:rsid w:val="00FA4FB4"/>
    <w:rsid w:val="00FA5B5E"/>
    <w:rsid w:val="00FA5DA2"/>
    <w:rsid w:val="00FA6602"/>
    <w:rsid w:val="00FA6BCA"/>
    <w:rsid w:val="00FB1094"/>
    <w:rsid w:val="00FB12A0"/>
    <w:rsid w:val="00FB1695"/>
    <w:rsid w:val="00FB220D"/>
    <w:rsid w:val="00FB29DA"/>
    <w:rsid w:val="00FB3A3C"/>
    <w:rsid w:val="00FB511B"/>
    <w:rsid w:val="00FB5601"/>
    <w:rsid w:val="00FB5A65"/>
    <w:rsid w:val="00FB63CF"/>
    <w:rsid w:val="00FC0CC8"/>
    <w:rsid w:val="00FC31C8"/>
    <w:rsid w:val="00FC35A4"/>
    <w:rsid w:val="00FC38B5"/>
    <w:rsid w:val="00FC555E"/>
    <w:rsid w:val="00FC5E86"/>
    <w:rsid w:val="00FC6497"/>
    <w:rsid w:val="00FC692D"/>
    <w:rsid w:val="00FC6F65"/>
    <w:rsid w:val="00FC7269"/>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390B"/>
    <w:rsid w:val="00FF471D"/>
    <w:rsid w:val="00FF51D1"/>
    <w:rsid w:val="00FF5875"/>
    <w:rsid w:val="00FF7C12"/>
    <w:rsid w:val="0153F725"/>
    <w:rsid w:val="1DD95620"/>
    <w:rsid w:val="2074554B"/>
    <w:rsid w:val="218F655F"/>
    <w:rsid w:val="3B3FCE1A"/>
    <w:rsid w:val="3D8FED32"/>
    <w:rsid w:val="41CEBABD"/>
    <w:rsid w:val="45A5E5A9"/>
    <w:rsid w:val="4918D0F0"/>
    <w:rsid w:val="4A5A7E6A"/>
    <w:rsid w:val="7682D49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4640189"/>
  <w15:docId w15:val="{E6C14E0D-8D1C-4D3B-9AAF-AD74E9D3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B0"/>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semiHidden/>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semiHidden/>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iPriority w:val="99"/>
    <w:unhideWhenUsed/>
    <w:rsid w:val="009469BA"/>
    <w:pPr>
      <w:tabs>
        <w:tab w:val="center" w:pos="4513"/>
        <w:tab w:val="right" w:pos="9026"/>
      </w:tabs>
    </w:pPr>
  </w:style>
  <w:style w:type="character" w:customStyle="1" w:styleId="FooterChar">
    <w:name w:val="Footer Char"/>
    <w:basedOn w:val="DefaultParagraphFont"/>
    <w:link w:val="Footer"/>
    <w:uiPriority w:val="99"/>
    <w:rsid w:val="009469BA"/>
    <w:rPr>
      <w:rFonts w:ascii="Arial" w:hAnsi="Arial"/>
      <w:szCs w:val="22"/>
      <w:lang w:eastAsia="en-US"/>
    </w:rPr>
  </w:style>
  <w:style w:type="character" w:styleId="Hyperlink">
    <w:name w:val="Hyperlink"/>
    <w:basedOn w:val="DefaultParagraphFont"/>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semiHidden/>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8"/>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paragraph" w:customStyle="1" w:styleId="BodyA">
    <w:name w:val="Body A"/>
    <w:rsid w:val="0029561B"/>
    <w:rPr>
      <w:rFonts w:ascii="Helvetica" w:eastAsia="ヒラギノ角ゴ Pro W3" w:hAnsi="Helvetica"/>
      <w:color w:val="000000"/>
      <w:sz w:val="24"/>
      <w:szCs w:val="24"/>
      <w:lang w:val="en-US" w:eastAsia="en-US"/>
    </w:rPr>
  </w:style>
  <w:style w:type="paragraph" w:customStyle="1" w:styleId="paragraph">
    <w:name w:val="paragraph"/>
    <w:basedOn w:val="Normal"/>
    <w:rsid w:val="002D3078"/>
    <w:pPr>
      <w:spacing w:before="100" w:beforeAutospacing="1" w:after="100" w:afterAutospacing="1"/>
    </w:pPr>
    <w:rPr>
      <w:rFonts w:ascii="Times New Roman" w:eastAsia="Times New Roman" w:hAnsi="Times New Roman"/>
      <w:sz w:val="24"/>
      <w:szCs w:val="24"/>
      <w:lang w:eastAsia="en-GB"/>
    </w:rPr>
  </w:style>
  <w:style w:type="character" w:customStyle="1" w:styleId="normaltextrun">
    <w:name w:val="normaltextrun"/>
    <w:basedOn w:val="DefaultParagraphFont"/>
    <w:rsid w:val="002D3078"/>
  </w:style>
  <w:style w:type="character" w:customStyle="1" w:styleId="eop">
    <w:name w:val="eop"/>
    <w:basedOn w:val="DefaultParagraphFont"/>
    <w:rsid w:val="002D3078"/>
  </w:style>
  <w:style w:type="character" w:customStyle="1" w:styleId="scxw27797083">
    <w:name w:val="scxw27797083"/>
    <w:basedOn w:val="DefaultParagraphFont"/>
    <w:rsid w:val="002D3078"/>
  </w:style>
  <w:style w:type="numbering" w:customStyle="1" w:styleId="Smartformnumberedliststyle">
    <w:name w:val="Smart form numbered list style"/>
    <w:uiPriority w:val="99"/>
    <w:rsid w:val="00440ABA"/>
    <w:pPr>
      <w:numPr>
        <w:numId w:val="30"/>
      </w:numPr>
    </w:pPr>
  </w:style>
  <w:style w:type="paragraph" w:customStyle="1" w:styleId="Smartformnumberedlist">
    <w:name w:val="Smart form numbered list"/>
    <w:basedOn w:val="ListParagraph"/>
    <w:rsid w:val="00440ABA"/>
    <w:pPr>
      <w:numPr>
        <w:numId w:val="30"/>
      </w:numPr>
      <w:tabs>
        <w:tab w:val="num" w:pos="360"/>
      </w:tabs>
      <w:spacing w:before="60" w:after="60"/>
    </w:pPr>
    <w:rPr>
      <w:rFonts w:cs="Arial"/>
      <w:szCs w:val="20"/>
    </w:rPr>
  </w:style>
  <w:style w:type="paragraph" w:customStyle="1" w:styleId="SFnumbullet1">
    <w:name w:val="SF num bullet 1"/>
    <w:basedOn w:val="ListParagraph"/>
    <w:link w:val="SFnumbullet1Char"/>
    <w:rsid w:val="00440ABA"/>
    <w:pPr>
      <w:numPr>
        <w:ilvl w:val="1"/>
        <w:numId w:val="30"/>
      </w:numPr>
      <w:spacing w:before="60" w:after="60"/>
    </w:pPr>
    <w:rPr>
      <w:rFonts w:cs="Arial"/>
    </w:rPr>
  </w:style>
  <w:style w:type="paragraph" w:customStyle="1" w:styleId="SFnumbullet2">
    <w:name w:val="SF num bullet 2"/>
    <w:basedOn w:val="ListParagraph"/>
    <w:rsid w:val="00440ABA"/>
    <w:pPr>
      <w:numPr>
        <w:ilvl w:val="2"/>
        <w:numId w:val="30"/>
      </w:numPr>
      <w:tabs>
        <w:tab w:val="num" w:pos="360"/>
      </w:tabs>
      <w:spacing w:before="60" w:after="60"/>
      <w:ind w:left="0" w:firstLine="0"/>
    </w:pPr>
    <w:rPr>
      <w:rFonts w:cs="Arial"/>
      <w:szCs w:val="20"/>
    </w:rPr>
  </w:style>
  <w:style w:type="character" w:customStyle="1" w:styleId="SFnumbullet1Char">
    <w:name w:val="SF num bullet 1 Char"/>
    <w:basedOn w:val="ListParagraphChar"/>
    <w:link w:val="SFnumbullet1"/>
    <w:rsid w:val="00440ABA"/>
    <w:rPr>
      <w:rFonts w:ascii="Arial" w:hAnsi="Arial" w:cs="Arial"/>
      <w:szCs w:val="22"/>
      <w:lang w:eastAsia="en-US"/>
    </w:rPr>
  </w:style>
  <w:style w:type="paragraph" w:customStyle="1" w:styleId="SFnumbullet3">
    <w:name w:val="SF num bullet 3"/>
    <w:basedOn w:val="ListParagraph"/>
    <w:rsid w:val="00440ABA"/>
    <w:pPr>
      <w:numPr>
        <w:ilvl w:val="3"/>
        <w:numId w:val="30"/>
      </w:numPr>
      <w:tabs>
        <w:tab w:val="num" w:pos="360"/>
      </w:tabs>
      <w:spacing w:before="60" w:after="60"/>
      <w:ind w:left="0" w:firstLine="0"/>
    </w:pPr>
    <w:rPr>
      <w:rFonts w:cs="Arial"/>
      <w:szCs w:val="20"/>
    </w:rPr>
  </w:style>
  <w:style w:type="paragraph" w:customStyle="1" w:styleId="SFnumbullet4">
    <w:name w:val="SF num bullet 4"/>
    <w:basedOn w:val="ListParagraph"/>
    <w:rsid w:val="00440ABA"/>
    <w:pPr>
      <w:numPr>
        <w:ilvl w:val="4"/>
        <w:numId w:val="30"/>
      </w:numPr>
      <w:tabs>
        <w:tab w:val="num" w:pos="360"/>
      </w:tabs>
      <w:spacing w:before="60" w:after="60"/>
      <w:ind w:left="0" w:firstLine="0"/>
    </w:pPr>
    <w:rPr>
      <w:rFonts w:cs="Arial"/>
      <w:szCs w:val="20"/>
    </w:rPr>
  </w:style>
  <w:style w:type="paragraph" w:customStyle="1" w:styleId="SFnumbullet5">
    <w:name w:val="SF num bullet 5"/>
    <w:basedOn w:val="SFnumbullet4"/>
    <w:rsid w:val="00440ABA"/>
    <w:pPr>
      <w:numPr>
        <w:ilvl w:val="5"/>
      </w:numPr>
      <w:tabs>
        <w:tab w:val="num" w:pos="360"/>
      </w:tabs>
    </w:pPr>
  </w:style>
  <w:style w:type="paragraph" w:customStyle="1" w:styleId="SFnumbullet6">
    <w:name w:val="SF num bullet 6"/>
    <w:basedOn w:val="SFnumbullet4"/>
    <w:rsid w:val="00440ABA"/>
    <w:pPr>
      <w:numPr>
        <w:ilvl w:val="6"/>
      </w:numPr>
      <w:tabs>
        <w:tab w:val="num" w:pos="360"/>
      </w:tabs>
    </w:pPr>
  </w:style>
  <w:style w:type="paragraph" w:customStyle="1" w:styleId="SFnumbullet7">
    <w:name w:val="SF num bullet 7"/>
    <w:basedOn w:val="SFnumbullet4"/>
    <w:rsid w:val="00440ABA"/>
    <w:pPr>
      <w:numPr>
        <w:ilvl w:val="7"/>
      </w:numPr>
      <w:tabs>
        <w:tab w:val="num" w:pos="360"/>
      </w:tabs>
    </w:pPr>
  </w:style>
  <w:style w:type="paragraph" w:customStyle="1" w:styleId="SFnumbullet8">
    <w:name w:val="SF num bullet 8"/>
    <w:basedOn w:val="SFnumbullet4"/>
    <w:rsid w:val="00440ABA"/>
    <w:pPr>
      <w:numPr>
        <w:ilvl w:val="8"/>
      </w:numPr>
      <w:tabs>
        <w:tab w:val="num" w:pos="360"/>
      </w:tabs>
    </w:pPr>
  </w:style>
  <w:style w:type="table" w:customStyle="1" w:styleId="TableGrid3">
    <w:name w:val="Table Grid3"/>
    <w:basedOn w:val="TableNormal"/>
    <w:next w:val="TableGrid"/>
    <w:uiPriority w:val="59"/>
    <w:rsid w:val="00091E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F7C4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C4A"/>
    <w:rPr>
      <w:rFonts w:asciiTheme="majorHAnsi" w:eastAsiaTheme="majorEastAsia" w:hAnsiTheme="majorHAnsi" w:cstheme="majorBidi"/>
      <w:spacing w:val="-10"/>
      <w:kern w:val="28"/>
      <w:sz w:val="56"/>
      <w:szCs w:val="56"/>
      <w:lang w:eastAsia="en-US"/>
    </w:rPr>
  </w:style>
  <w:style w:type="paragraph" w:styleId="NormalWeb">
    <w:name w:val="Normal (Web)"/>
    <w:basedOn w:val="Normal"/>
    <w:uiPriority w:val="99"/>
    <w:semiHidden/>
    <w:unhideWhenUsed/>
    <w:rsid w:val="001F7C4A"/>
    <w:pPr>
      <w:spacing w:before="100" w:beforeAutospacing="1" w:after="100" w:afterAutospacing="1"/>
    </w:pPr>
    <w:rPr>
      <w:rFonts w:ascii="Times New Roman" w:eastAsia="Times New Roman" w:hAnsi="Times New Roman"/>
      <w:sz w:val="24"/>
      <w:szCs w:val="24"/>
      <w:lang w:eastAsia="en-GB"/>
    </w:rPr>
  </w:style>
  <w:style w:type="numbering" w:customStyle="1" w:styleId="CurrentList9">
    <w:name w:val="Current List9"/>
    <w:uiPriority w:val="99"/>
    <w:rsid w:val="00032428"/>
    <w:pPr>
      <w:numPr>
        <w:numId w:val="7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4562">
      <w:bodyDiv w:val="1"/>
      <w:marLeft w:val="0"/>
      <w:marRight w:val="0"/>
      <w:marTop w:val="0"/>
      <w:marBottom w:val="0"/>
      <w:divBdr>
        <w:top w:val="none" w:sz="0" w:space="0" w:color="auto"/>
        <w:left w:val="none" w:sz="0" w:space="0" w:color="auto"/>
        <w:bottom w:val="none" w:sz="0" w:space="0" w:color="auto"/>
        <w:right w:val="none" w:sz="0" w:space="0" w:color="auto"/>
      </w:divBdr>
    </w:div>
    <w:div w:id="17783668">
      <w:bodyDiv w:val="1"/>
      <w:marLeft w:val="0"/>
      <w:marRight w:val="0"/>
      <w:marTop w:val="0"/>
      <w:marBottom w:val="0"/>
      <w:divBdr>
        <w:top w:val="none" w:sz="0" w:space="0" w:color="auto"/>
        <w:left w:val="none" w:sz="0" w:space="0" w:color="auto"/>
        <w:bottom w:val="none" w:sz="0" w:space="0" w:color="auto"/>
        <w:right w:val="none" w:sz="0" w:space="0" w:color="auto"/>
      </w:divBdr>
    </w:div>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82724129">
      <w:bodyDiv w:val="1"/>
      <w:marLeft w:val="0"/>
      <w:marRight w:val="0"/>
      <w:marTop w:val="0"/>
      <w:marBottom w:val="0"/>
      <w:divBdr>
        <w:top w:val="none" w:sz="0" w:space="0" w:color="auto"/>
        <w:left w:val="none" w:sz="0" w:space="0" w:color="auto"/>
        <w:bottom w:val="none" w:sz="0" w:space="0" w:color="auto"/>
        <w:right w:val="none" w:sz="0" w:space="0" w:color="auto"/>
      </w:divBdr>
    </w:div>
    <w:div w:id="110170268">
      <w:bodyDiv w:val="1"/>
      <w:marLeft w:val="0"/>
      <w:marRight w:val="0"/>
      <w:marTop w:val="0"/>
      <w:marBottom w:val="0"/>
      <w:divBdr>
        <w:top w:val="none" w:sz="0" w:space="0" w:color="auto"/>
        <w:left w:val="none" w:sz="0" w:space="0" w:color="auto"/>
        <w:bottom w:val="none" w:sz="0" w:space="0" w:color="auto"/>
        <w:right w:val="none" w:sz="0" w:space="0" w:color="auto"/>
      </w:divBdr>
    </w:div>
    <w:div w:id="143357439">
      <w:bodyDiv w:val="1"/>
      <w:marLeft w:val="0"/>
      <w:marRight w:val="0"/>
      <w:marTop w:val="0"/>
      <w:marBottom w:val="0"/>
      <w:divBdr>
        <w:top w:val="none" w:sz="0" w:space="0" w:color="auto"/>
        <w:left w:val="none" w:sz="0" w:space="0" w:color="auto"/>
        <w:bottom w:val="none" w:sz="0" w:space="0" w:color="auto"/>
        <w:right w:val="none" w:sz="0" w:space="0" w:color="auto"/>
      </w:divBdr>
    </w:div>
    <w:div w:id="156120584">
      <w:bodyDiv w:val="1"/>
      <w:marLeft w:val="0"/>
      <w:marRight w:val="0"/>
      <w:marTop w:val="0"/>
      <w:marBottom w:val="0"/>
      <w:divBdr>
        <w:top w:val="none" w:sz="0" w:space="0" w:color="auto"/>
        <w:left w:val="none" w:sz="0" w:space="0" w:color="auto"/>
        <w:bottom w:val="none" w:sz="0" w:space="0" w:color="auto"/>
        <w:right w:val="none" w:sz="0" w:space="0" w:color="auto"/>
      </w:divBdr>
    </w:div>
    <w:div w:id="174996672">
      <w:bodyDiv w:val="1"/>
      <w:marLeft w:val="0"/>
      <w:marRight w:val="0"/>
      <w:marTop w:val="0"/>
      <w:marBottom w:val="0"/>
      <w:divBdr>
        <w:top w:val="none" w:sz="0" w:space="0" w:color="auto"/>
        <w:left w:val="none" w:sz="0" w:space="0" w:color="auto"/>
        <w:bottom w:val="none" w:sz="0" w:space="0" w:color="auto"/>
        <w:right w:val="none" w:sz="0" w:space="0" w:color="auto"/>
      </w:divBdr>
    </w:div>
    <w:div w:id="227109834">
      <w:bodyDiv w:val="1"/>
      <w:marLeft w:val="0"/>
      <w:marRight w:val="0"/>
      <w:marTop w:val="0"/>
      <w:marBottom w:val="0"/>
      <w:divBdr>
        <w:top w:val="none" w:sz="0" w:space="0" w:color="auto"/>
        <w:left w:val="none" w:sz="0" w:space="0" w:color="auto"/>
        <w:bottom w:val="none" w:sz="0" w:space="0" w:color="auto"/>
        <w:right w:val="none" w:sz="0" w:space="0" w:color="auto"/>
      </w:divBdr>
    </w:div>
    <w:div w:id="236406243">
      <w:bodyDiv w:val="1"/>
      <w:marLeft w:val="0"/>
      <w:marRight w:val="0"/>
      <w:marTop w:val="0"/>
      <w:marBottom w:val="0"/>
      <w:divBdr>
        <w:top w:val="none" w:sz="0" w:space="0" w:color="auto"/>
        <w:left w:val="none" w:sz="0" w:space="0" w:color="auto"/>
        <w:bottom w:val="none" w:sz="0" w:space="0" w:color="auto"/>
        <w:right w:val="none" w:sz="0" w:space="0" w:color="auto"/>
      </w:divBdr>
    </w:div>
    <w:div w:id="355153979">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583495136">
      <w:bodyDiv w:val="1"/>
      <w:marLeft w:val="0"/>
      <w:marRight w:val="0"/>
      <w:marTop w:val="0"/>
      <w:marBottom w:val="0"/>
      <w:divBdr>
        <w:top w:val="none" w:sz="0" w:space="0" w:color="auto"/>
        <w:left w:val="none" w:sz="0" w:space="0" w:color="auto"/>
        <w:bottom w:val="none" w:sz="0" w:space="0" w:color="auto"/>
        <w:right w:val="none" w:sz="0" w:space="0" w:color="auto"/>
      </w:divBdr>
    </w:div>
    <w:div w:id="588659665">
      <w:bodyDiv w:val="1"/>
      <w:marLeft w:val="0"/>
      <w:marRight w:val="0"/>
      <w:marTop w:val="0"/>
      <w:marBottom w:val="0"/>
      <w:divBdr>
        <w:top w:val="none" w:sz="0" w:space="0" w:color="auto"/>
        <w:left w:val="none" w:sz="0" w:space="0" w:color="auto"/>
        <w:bottom w:val="none" w:sz="0" w:space="0" w:color="auto"/>
        <w:right w:val="none" w:sz="0" w:space="0" w:color="auto"/>
      </w:divBdr>
    </w:div>
    <w:div w:id="769280896">
      <w:bodyDiv w:val="1"/>
      <w:marLeft w:val="0"/>
      <w:marRight w:val="0"/>
      <w:marTop w:val="0"/>
      <w:marBottom w:val="0"/>
      <w:divBdr>
        <w:top w:val="none" w:sz="0" w:space="0" w:color="auto"/>
        <w:left w:val="none" w:sz="0" w:space="0" w:color="auto"/>
        <w:bottom w:val="none" w:sz="0" w:space="0" w:color="auto"/>
        <w:right w:val="none" w:sz="0" w:space="0" w:color="auto"/>
      </w:divBdr>
    </w:div>
    <w:div w:id="822308286">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1657787">
      <w:bodyDiv w:val="1"/>
      <w:marLeft w:val="0"/>
      <w:marRight w:val="0"/>
      <w:marTop w:val="0"/>
      <w:marBottom w:val="0"/>
      <w:divBdr>
        <w:top w:val="none" w:sz="0" w:space="0" w:color="auto"/>
        <w:left w:val="none" w:sz="0" w:space="0" w:color="auto"/>
        <w:bottom w:val="none" w:sz="0" w:space="0" w:color="auto"/>
        <w:right w:val="none" w:sz="0" w:space="0" w:color="auto"/>
      </w:divBdr>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149135441">
      <w:bodyDiv w:val="1"/>
      <w:marLeft w:val="0"/>
      <w:marRight w:val="0"/>
      <w:marTop w:val="0"/>
      <w:marBottom w:val="0"/>
      <w:divBdr>
        <w:top w:val="none" w:sz="0" w:space="0" w:color="auto"/>
        <w:left w:val="none" w:sz="0" w:space="0" w:color="auto"/>
        <w:bottom w:val="none" w:sz="0" w:space="0" w:color="auto"/>
        <w:right w:val="none" w:sz="0" w:space="0" w:color="auto"/>
      </w:divBdr>
    </w:div>
    <w:div w:id="1180202055">
      <w:bodyDiv w:val="1"/>
      <w:marLeft w:val="0"/>
      <w:marRight w:val="0"/>
      <w:marTop w:val="0"/>
      <w:marBottom w:val="0"/>
      <w:divBdr>
        <w:top w:val="none" w:sz="0" w:space="0" w:color="auto"/>
        <w:left w:val="none" w:sz="0" w:space="0" w:color="auto"/>
        <w:bottom w:val="none" w:sz="0" w:space="0" w:color="auto"/>
        <w:right w:val="none" w:sz="0" w:space="0" w:color="auto"/>
      </w:divBdr>
    </w:div>
    <w:div w:id="1189291778">
      <w:bodyDiv w:val="1"/>
      <w:marLeft w:val="0"/>
      <w:marRight w:val="0"/>
      <w:marTop w:val="0"/>
      <w:marBottom w:val="0"/>
      <w:divBdr>
        <w:top w:val="none" w:sz="0" w:space="0" w:color="auto"/>
        <w:left w:val="none" w:sz="0" w:space="0" w:color="auto"/>
        <w:bottom w:val="none" w:sz="0" w:space="0" w:color="auto"/>
        <w:right w:val="none" w:sz="0" w:space="0" w:color="auto"/>
      </w:divBdr>
    </w:div>
    <w:div w:id="1196771574">
      <w:bodyDiv w:val="1"/>
      <w:marLeft w:val="0"/>
      <w:marRight w:val="0"/>
      <w:marTop w:val="0"/>
      <w:marBottom w:val="0"/>
      <w:divBdr>
        <w:top w:val="none" w:sz="0" w:space="0" w:color="auto"/>
        <w:left w:val="none" w:sz="0" w:space="0" w:color="auto"/>
        <w:bottom w:val="none" w:sz="0" w:space="0" w:color="auto"/>
        <w:right w:val="none" w:sz="0" w:space="0" w:color="auto"/>
      </w:divBdr>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684548896">
      <w:bodyDiv w:val="1"/>
      <w:marLeft w:val="0"/>
      <w:marRight w:val="0"/>
      <w:marTop w:val="0"/>
      <w:marBottom w:val="0"/>
      <w:divBdr>
        <w:top w:val="none" w:sz="0" w:space="0" w:color="auto"/>
        <w:left w:val="none" w:sz="0" w:space="0" w:color="auto"/>
        <w:bottom w:val="none" w:sz="0" w:space="0" w:color="auto"/>
        <w:right w:val="none" w:sz="0" w:space="0" w:color="auto"/>
      </w:divBdr>
    </w:div>
    <w:div w:id="1793134302">
      <w:bodyDiv w:val="1"/>
      <w:marLeft w:val="0"/>
      <w:marRight w:val="0"/>
      <w:marTop w:val="0"/>
      <w:marBottom w:val="0"/>
      <w:divBdr>
        <w:top w:val="none" w:sz="0" w:space="0" w:color="auto"/>
        <w:left w:val="none" w:sz="0" w:space="0" w:color="auto"/>
        <w:bottom w:val="none" w:sz="0" w:space="0" w:color="auto"/>
        <w:right w:val="none" w:sz="0" w:space="0" w:color="auto"/>
      </w:divBdr>
    </w:div>
    <w:div w:id="1862280952">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nc/4.0/" TargetMode="External"/><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developer.chrome.com/docs/lighthouse/overview"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jigsaw.w3.org/css-validator/"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developer.chrome.com/docs/lighthouse/overview" TargetMode="External"/><Relationship Id="rId8" Type="http://schemas.openxmlformats.org/officeDocument/2006/relationships/webSettings" Target="webSettings.xml"/><Relationship Id="rId51" Type="http://schemas.openxmlformats.org/officeDocument/2006/relationships/hyperlink" Target="https://www.thecoffeemovement.co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validator.w3.org/" TargetMode="External"/><Relationship Id="rId46" Type="http://schemas.openxmlformats.org/officeDocument/2006/relationships/image" Target="media/image26.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L:\CAIT\Teaching\T&amp;L\202510\!Templates\3%20-%20Assessment%20Tasks\ICT40120%20Web&amp;%20Programming\HTML&amp;CSS_AT2-Knowledge_Observation_PortfolioTasks-(LV)-SupportingDocuments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38E91E9CF1DD084C98E919C9DDD96D4E"/>
        <w:category>
          <w:name w:val="General"/>
          <w:gallery w:val="placeholder"/>
        </w:category>
        <w:types>
          <w:type w:val="bbPlcHdr"/>
        </w:types>
        <w:behaviors>
          <w:behavior w:val="content"/>
        </w:behaviors>
        <w:guid w:val="{A5E0D98E-AECF-0B44-B8FD-833C947506F1}"/>
      </w:docPartPr>
      <w:docPartBody>
        <w:p w:rsidR="00627FCD" w:rsidRDefault="00D23D59" w:rsidP="00D23D59">
          <w:pPr>
            <w:pStyle w:val="38E91E9CF1DD084C98E919C9DDD96D4E"/>
          </w:pPr>
          <w:r w:rsidRPr="003E6C16">
            <w:rPr>
              <w:rFonts w:cs="Arial"/>
              <w:szCs w:val="20"/>
              <w:shd w:val="clear" w:color="auto" w:fill="FFFFCC"/>
            </w:rPr>
            <w:t>Insert date</w:t>
          </w:r>
        </w:p>
      </w:docPartBody>
    </w:docPart>
    <w:docPart>
      <w:docPartPr>
        <w:name w:val="B6C49DD95C5E224FB7A3E7DA91B4361E"/>
        <w:category>
          <w:name w:val="General"/>
          <w:gallery w:val="placeholder"/>
        </w:category>
        <w:types>
          <w:type w:val="bbPlcHdr"/>
        </w:types>
        <w:behaviors>
          <w:behavior w:val="content"/>
        </w:behaviors>
        <w:guid w:val="{7D4197D9-01A9-F640-BE4D-7E8EF9ED146D}"/>
      </w:docPartPr>
      <w:docPartBody>
        <w:p w:rsidR="00F87E9C" w:rsidRDefault="00DE7352" w:rsidP="00DE7352">
          <w:pPr>
            <w:pStyle w:val="B6C49DD95C5E224FB7A3E7DA91B4361E"/>
          </w:pPr>
          <w:r w:rsidRPr="003E6C16">
            <w:rPr>
              <w:rFonts w:cs="Arial"/>
              <w:szCs w:val="20"/>
              <w:shd w:val="clear" w:color="auto" w:fill="FFFFCC"/>
            </w:rPr>
            <w:t>Insert date</w:t>
          </w:r>
        </w:p>
      </w:docPartBody>
    </w:docPart>
    <w:docPart>
      <w:docPartPr>
        <w:name w:val="5BADFB2F3D008A4EA683F114AC48CEEB"/>
        <w:category>
          <w:name w:val="General"/>
          <w:gallery w:val="placeholder"/>
        </w:category>
        <w:types>
          <w:type w:val="bbPlcHdr"/>
        </w:types>
        <w:behaviors>
          <w:behavior w:val="content"/>
        </w:behaviors>
        <w:guid w:val="{78FCCFCF-E74D-EE45-B290-0679C07A943A}"/>
      </w:docPartPr>
      <w:docPartBody>
        <w:p w:rsidR="00DE61D4" w:rsidRDefault="002F1ACE" w:rsidP="002F1ACE">
          <w:pPr>
            <w:pStyle w:val="5BADFB2F3D008A4EA683F114AC48CEEB"/>
          </w:pPr>
          <w:r w:rsidRPr="00BD1C99">
            <w:rPr>
              <w:rStyle w:val="PlaceholderText"/>
              <w:rFonts w:ascii="Arial" w:hAnsi="Arial" w:cs="Arial"/>
              <w:shd w:val="clear" w:color="auto" w:fill="FFFFCC"/>
            </w:rPr>
            <w:t>Insert the documents/products that students must submit as evidence for assessment.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swiss"/>
    <w:pitch w:val="variable"/>
    <w:sig w:usb0="E00002FF" w:usb1="7AC7FFFF" w:usb2="00000012" w:usb3="00000000" w:csb0="0002000D" w:csb1="00000000"/>
  </w:font>
  <w:font w:name="Bahnschrif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0B2B61"/>
    <w:rsid w:val="00156F7E"/>
    <w:rsid w:val="00180D30"/>
    <w:rsid w:val="00197417"/>
    <w:rsid w:val="001D7739"/>
    <w:rsid w:val="0021233E"/>
    <w:rsid w:val="002C4FF8"/>
    <w:rsid w:val="002C555C"/>
    <w:rsid w:val="002F1ACE"/>
    <w:rsid w:val="003F4644"/>
    <w:rsid w:val="003F5A35"/>
    <w:rsid w:val="00444D5F"/>
    <w:rsid w:val="005931A9"/>
    <w:rsid w:val="005D7976"/>
    <w:rsid w:val="00610DAA"/>
    <w:rsid w:val="00627FCD"/>
    <w:rsid w:val="006328AD"/>
    <w:rsid w:val="0069754B"/>
    <w:rsid w:val="006A042A"/>
    <w:rsid w:val="006A2299"/>
    <w:rsid w:val="006E6EC4"/>
    <w:rsid w:val="007A0BE8"/>
    <w:rsid w:val="009E30F3"/>
    <w:rsid w:val="00A0086A"/>
    <w:rsid w:val="00A14480"/>
    <w:rsid w:val="00AB43EB"/>
    <w:rsid w:val="00B46CA0"/>
    <w:rsid w:val="00BC33C9"/>
    <w:rsid w:val="00BF7794"/>
    <w:rsid w:val="00C17A73"/>
    <w:rsid w:val="00C55FB5"/>
    <w:rsid w:val="00D23D59"/>
    <w:rsid w:val="00DB79CD"/>
    <w:rsid w:val="00DE61D4"/>
    <w:rsid w:val="00DE6AFD"/>
    <w:rsid w:val="00DE7352"/>
    <w:rsid w:val="00F130FF"/>
    <w:rsid w:val="00F733CE"/>
    <w:rsid w:val="00F87E9C"/>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C49DD95C5E224FB7A3E7DA91B4361E">
    <w:name w:val="B6C49DD95C5E224FB7A3E7DA91B4361E"/>
    <w:rsid w:val="00DE7352"/>
    <w:rPr>
      <w:lang w:eastAsia="en-GB"/>
    </w:rPr>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38E91E9CF1DD084C98E919C9DDD96D4E">
    <w:name w:val="38E91E9CF1DD084C98E919C9DDD96D4E"/>
    <w:rsid w:val="00D23D59"/>
    <w:rPr>
      <w:lang w:eastAsia="en-GB"/>
    </w:rPr>
  </w:style>
  <w:style w:type="character" w:styleId="PlaceholderText">
    <w:name w:val="Placeholder Text"/>
    <w:basedOn w:val="DefaultParagraphFont"/>
    <w:uiPriority w:val="99"/>
    <w:rsid w:val="002F1ACE"/>
    <w:rPr>
      <w:color w:val="808080"/>
    </w:rPr>
  </w:style>
  <w:style w:type="paragraph" w:customStyle="1" w:styleId="5BADFB2F3D008A4EA683F114AC48CEEB">
    <w:name w:val="5BADFB2F3D008A4EA683F114AC48CEEB"/>
    <w:rsid w:val="002F1ACE"/>
    <w:rPr>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2.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3.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3997A3-3D3E-4D89-9005-70699B743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HTML&amp;CSS_AT2-Knowledge_Observation_PortfolioTasks-(LV)-SupportingDocuments_V2</Template>
  <TotalTime>1638</TotalTime>
  <Pages>60</Pages>
  <Words>11689</Words>
  <Characters>61724</Characters>
  <Application>Microsoft Office Word</Application>
  <DocSecurity>0</DocSecurity>
  <Lines>2805</Lines>
  <Paragraphs>1835</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71578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Marilou Fisher</dc:creator>
  <cp:lastModifiedBy>Infocept Administrator</cp:lastModifiedBy>
  <cp:revision>157</cp:revision>
  <cp:lastPrinted>2017-05-29T22:15:00Z</cp:lastPrinted>
  <dcterms:created xsi:type="dcterms:W3CDTF">2025-01-15T23:54:00Z</dcterms:created>
  <dcterms:modified xsi:type="dcterms:W3CDTF">2025-11-28T09:02:00Z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